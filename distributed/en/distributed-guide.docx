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55DF6" w:rsidRPr="007935E2" w:rsidRDefault="007935E2" w:rsidP="00755DF6">
      <w:r>
        <w:rPr>
          <w:noProof/>
          <w:lang w:val="es-ES_tradnl" w:eastAsia="es-ES_tradnl"/>
        </w:rPr>
        <w:drawing>
          <wp:anchor distT="0" distB="0" distL="114300" distR="114300" simplePos="0" relativeHeight="251657216" behindDoc="0" locked="0" layoutInCell="1" allowOverlap="1">
            <wp:simplePos x="0" y="0"/>
            <wp:positionH relativeFrom="column">
              <wp:posOffset>-737235</wp:posOffset>
            </wp:positionH>
            <wp:positionV relativeFrom="paragraph">
              <wp:posOffset>-557530</wp:posOffset>
            </wp:positionV>
            <wp:extent cx="2343150" cy="489585"/>
            <wp:effectExtent l="19050" t="0" r="0" b="0"/>
            <wp:wrapNone/>
            <wp:docPr id="1" name="Imagen 43" descr="C:\dsuarez local\codice artwork\new codice logo (new colors)\lab03 - logo design by 3marketeers\PlasticSCM_Codice_Blk_Org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descr="C:\dsuarez local\codice artwork\new codice logo (new colors)\lab03 - logo design by 3marketeers\PlasticSCM_Codice_Blk_Org_logo_RGB.jpg"/>
                    <pic:cNvPicPr>
                      <a:picLocks noChangeAspect="1" noChangeArrowheads="1"/>
                    </pic:cNvPicPr>
                  </pic:nvPicPr>
                  <pic:blipFill>
                    <a:blip r:embed="rId8" cstate="print"/>
                    <a:srcRect/>
                    <a:stretch>
                      <a:fillRect/>
                    </a:stretch>
                  </pic:blipFill>
                  <pic:spPr bwMode="auto">
                    <a:xfrm>
                      <a:off x="0" y="0"/>
                      <a:ext cx="2343150" cy="489585"/>
                    </a:xfrm>
                    <a:prstGeom prst="rect">
                      <a:avLst/>
                    </a:prstGeom>
                    <a:noFill/>
                    <a:ln w="9525">
                      <a:noFill/>
                      <a:miter lim="800000"/>
                      <a:headEnd/>
                      <a:tailEnd/>
                    </a:ln>
                  </pic:spPr>
                </pic:pic>
              </a:graphicData>
            </a:graphic>
          </wp:anchor>
        </w:drawing>
      </w:r>
    </w:p>
    <w:p w:rsidR="00755DF6" w:rsidRPr="007935E2" w:rsidRDefault="00755DF6" w:rsidP="00755DF6"/>
    <w:p w:rsidR="00755DF6" w:rsidRPr="007935E2" w:rsidRDefault="00755DF6" w:rsidP="00755DF6"/>
    <w:p w:rsidR="00755DF6" w:rsidRPr="007935E2" w:rsidRDefault="00580B15" w:rsidP="00F11732">
      <w:pPr>
        <w:outlineLvl w:val="0"/>
        <w:rPr>
          <w:b/>
          <w:sz w:val="28"/>
          <w:szCs w:val="28"/>
        </w:rPr>
      </w:pPr>
      <w:r w:rsidRPr="00580B15">
        <w:rPr>
          <w:noProof/>
        </w:rPr>
        <w:pict>
          <v:shapetype id="_x0000_t202" coordsize="21600,21600" o:spt="202" path="m,l,21600r21600,l21600,xe">
            <v:stroke joinstyle="miter"/>
            <v:path gradientshapeok="t" o:connecttype="rect"/>
          </v:shapetype>
          <v:shape id="_x0000_s1035" type="#_x0000_t202" style="position:absolute;left:0;text-align:left;margin-left:-14.2pt;margin-top:260.5pt;width:436.9pt;height:25.35pt;z-index:251660288;mso-height-percent:200;mso-height-percent:200;mso-width-relative:margin;mso-height-relative:margin" stroked="f">
            <v:textbox style="mso-fit-shape-to-text:t">
              <w:txbxContent>
                <w:p w:rsidR="00B96610" w:rsidRPr="007935E2" w:rsidRDefault="00B96610" w:rsidP="007935E2">
                  <w:pPr>
                    <w:spacing w:before="120" w:after="0"/>
                    <w:rPr>
                      <w:color w:val="808080"/>
                    </w:rPr>
                  </w:pPr>
                  <w:r>
                    <w:rPr>
                      <w:color w:val="808080"/>
                    </w:rPr>
                    <w:t>Release version 4.1</w:t>
                  </w:r>
                </w:p>
              </w:txbxContent>
            </v:textbox>
          </v:shape>
        </w:pict>
      </w:r>
      <w:r w:rsidRPr="00580B15">
        <w:rPr>
          <w:noProof/>
          <w:lang w:eastAsia="es-ES_tradnl"/>
        </w:rPr>
        <w:pict>
          <v:shape id="_x0000_s1032" type="#_x0000_t202" style="position:absolute;left:0;text-align:left;margin-left:-14.2pt;margin-top:239.5pt;width:436.9pt;height:25.35pt;z-index:251659264;mso-height-percent:200;mso-height-percent:200;mso-width-relative:margin;mso-height-relative:margin" stroked="f">
            <v:textbox style="mso-fit-shape-to-text:t">
              <w:txbxContent>
                <w:p w:rsidR="00B96610" w:rsidRPr="00755DF6" w:rsidRDefault="00B96610" w:rsidP="007935E2">
                  <w:pPr>
                    <w:spacing w:before="120" w:after="0"/>
                    <w:rPr>
                      <w:color w:val="808080"/>
                    </w:rPr>
                  </w:pPr>
                  <w:r w:rsidRPr="00755DF6">
                    <w:rPr>
                      <w:color w:val="808080"/>
                    </w:rPr>
                    <w:t>A guide for the Plastic</w:t>
                  </w:r>
                  <w:r>
                    <w:rPr>
                      <w:color w:val="808080"/>
                    </w:rPr>
                    <w:t xml:space="preserve"> SCM distributed system</w:t>
                  </w:r>
                </w:p>
              </w:txbxContent>
            </v:textbox>
          </v:shape>
        </w:pict>
      </w:r>
      <w:r w:rsidRPr="00580B15">
        <w:rPr>
          <w:noProof/>
          <w:lang w:eastAsia="en-US"/>
        </w:rPr>
        <w:pict>
          <v:shape id="_x0000_s1031" type="#_x0000_t202" style="position:absolute;left:0;text-align:left;margin-left:-14.2pt;margin-top:188.6pt;width:436.9pt;height:50.9pt;z-index:251658240;mso-height-percent:200;mso-height-percent:200;mso-width-relative:margin;mso-height-relative:margin" stroked="f">
            <v:textbox style="mso-fit-shape-to-text:t">
              <w:txbxContent>
                <w:p w:rsidR="00B96610" w:rsidRPr="005B3110" w:rsidRDefault="00B96610" w:rsidP="00755DF6">
                  <w:pPr>
                    <w:spacing w:after="0"/>
                    <w:rPr>
                      <w:rFonts w:ascii="Myriad Pro" w:hAnsi="Myriad Pro"/>
                      <w:color w:val="F47320"/>
                      <w:sz w:val="76"/>
                      <w:szCs w:val="76"/>
                    </w:rPr>
                  </w:pPr>
                  <w:r w:rsidRPr="005B3110">
                    <w:rPr>
                      <w:rFonts w:ascii="Myriad Pro" w:hAnsi="Myriad Pro"/>
                      <w:color w:val="F47320"/>
                      <w:sz w:val="76"/>
                      <w:szCs w:val="76"/>
                    </w:rPr>
                    <w:t xml:space="preserve">Plastic SCM </w:t>
                  </w:r>
                  <w:r w:rsidRPr="005B3110">
                    <w:rPr>
                      <w:rFonts w:ascii="Myriad Pro" w:hAnsi="Myriad Pro"/>
                      <w:b/>
                      <w:color w:val="F47320"/>
                      <w:sz w:val="76"/>
                      <w:szCs w:val="76"/>
                    </w:rPr>
                    <w:t>Distributed</w:t>
                  </w:r>
                </w:p>
              </w:txbxContent>
            </v:textbox>
          </v:shape>
        </w:pict>
      </w:r>
      <w:r w:rsidR="00755DF6" w:rsidRPr="007935E2">
        <w:br w:type="page"/>
      </w:r>
      <w:r w:rsidRPr="00580B15">
        <w:rPr>
          <w:noProof/>
          <w:lang w:eastAsia="en-US"/>
        </w:rPr>
        <w:lastRenderedPageBreak/>
        <w:pict>
          <v:shape id="_x0000_s1033" type="#_x0000_t202" style="position:absolute;left:0;text-align:left;margin-left:-1.05pt;margin-top:571.7pt;width:279.7pt;height:125.9pt;z-index:251656192;mso-height-percent:200;mso-height-percent:200;mso-width-relative:margin;mso-height-relative:margin" stroked="f">
            <v:textbox style="mso-fit-shape-to-text:t">
              <w:txbxContent>
                <w:p w:rsidR="00B96610" w:rsidRPr="00992FBD" w:rsidRDefault="00B96610" w:rsidP="00755DF6">
                  <w:pPr>
                    <w:rPr>
                      <w:rFonts w:ascii="Arial" w:hAnsi="Arial" w:cs="Arial"/>
                    </w:rPr>
                  </w:pPr>
                  <w:r w:rsidRPr="00992FBD">
                    <w:rPr>
                      <w:rFonts w:ascii="Arial" w:hAnsi="Arial" w:cs="Arial"/>
                    </w:rPr>
                    <w:t>©</w:t>
                  </w:r>
                  <w:r>
                    <w:rPr>
                      <w:rFonts w:ascii="Arial" w:hAnsi="Arial" w:cs="Arial"/>
                    </w:rPr>
                    <w:t xml:space="preserve"> 2006-2012 Codice Software</w:t>
                  </w:r>
                </w:p>
                <w:p w:rsidR="00B96610" w:rsidRPr="00992FBD" w:rsidRDefault="00B96610" w:rsidP="00755DF6">
                  <w:pPr>
                    <w:autoSpaceDE w:val="0"/>
                    <w:autoSpaceDN w:val="0"/>
                    <w:adjustRightInd w:val="0"/>
                    <w:spacing w:after="0"/>
                    <w:jc w:val="left"/>
                    <w:rPr>
                      <w:rFonts w:ascii="Arial" w:eastAsia="Calibri" w:hAnsi="Arial" w:cs="Arial"/>
                      <w:sz w:val="14"/>
                      <w:szCs w:val="14"/>
                      <w:lang w:eastAsia="es-ES_tradnl"/>
                    </w:rPr>
                  </w:pPr>
                  <w:r w:rsidRPr="00992FBD">
                    <w:rPr>
                      <w:rFonts w:ascii="Arial" w:eastAsia="Calibri" w:hAnsi="Arial" w:cs="Arial"/>
                      <w:sz w:val="18"/>
                      <w:szCs w:val="18"/>
                      <w:lang w:eastAsia="es-ES_tradnl"/>
                    </w:rPr>
                    <w:t>Warning and Disclaimer</w:t>
                  </w:r>
                </w:p>
                <w:p w:rsidR="00B96610" w:rsidRPr="00992FBD" w:rsidRDefault="00B96610" w:rsidP="00755DF6">
                  <w:pPr>
                    <w:autoSpaceDE w:val="0"/>
                    <w:autoSpaceDN w:val="0"/>
                    <w:adjustRightInd w:val="0"/>
                    <w:spacing w:after="0"/>
                    <w:jc w:val="left"/>
                    <w:rPr>
                      <w:rFonts w:ascii="Arial" w:eastAsia="Calibri" w:hAnsi="Arial" w:cs="Arial"/>
                      <w:sz w:val="14"/>
                      <w:szCs w:val="14"/>
                      <w:lang w:eastAsia="es-ES_tradnl"/>
                    </w:rPr>
                  </w:pPr>
                  <w:r w:rsidRPr="00992FBD">
                    <w:rPr>
                      <w:rFonts w:ascii="Arial" w:eastAsia="Calibri" w:hAnsi="Arial" w:cs="Arial"/>
                      <w:sz w:val="14"/>
                      <w:szCs w:val="14"/>
                      <w:lang w:eastAsia="es-ES_tradnl"/>
                    </w:rPr>
                    <w:t>Every effort has been made to make this book as complete and as accurate as possible, but no warranty or fitness is implied. The information provided is on an “as is” basis. The author and the publisher shall have neither liability nor responsibility to any person or entity with respect to any loss or damages arising from the information contained in this book.</w:t>
                  </w:r>
                  <w:r>
                    <w:rPr>
                      <w:rFonts w:ascii="Arial" w:eastAsia="Calibri" w:hAnsi="Arial" w:cs="Arial"/>
                      <w:sz w:val="14"/>
                      <w:szCs w:val="14"/>
                      <w:lang w:eastAsia="es-ES_tradnl"/>
                    </w:rPr>
                    <w:br/>
                  </w:r>
                </w:p>
                <w:p w:rsidR="00B96610" w:rsidRPr="00992FBD" w:rsidRDefault="00B96610" w:rsidP="00755DF6">
                  <w:pPr>
                    <w:autoSpaceDE w:val="0"/>
                    <w:autoSpaceDN w:val="0"/>
                    <w:adjustRightInd w:val="0"/>
                    <w:spacing w:after="0"/>
                    <w:jc w:val="left"/>
                    <w:rPr>
                      <w:rFonts w:ascii="Arial" w:eastAsia="Calibri" w:hAnsi="Arial" w:cs="Arial"/>
                      <w:sz w:val="18"/>
                      <w:szCs w:val="18"/>
                      <w:lang w:eastAsia="es-ES_tradnl"/>
                    </w:rPr>
                  </w:pPr>
                  <w:r w:rsidRPr="00992FBD">
                    <w:rPr>
                      <w:rFonts w:ascii="Arial" w:eastAsia="Calibri" w:hAnsi="Arial" w:cs="Arial"/>
                      <w:sz w:val="18"/>
                      <w:szCs w:val="18"/>
                      <w:lang w:eastAsia="es-ES_tradnl"/>
                    </w:rPr>
                    <w:t>Trademarks</w:t>
                  </w:r>
                </w:p>
                <w:p w:rsidR="00B96610" w:rsidRPr="00992FBD" w:rsidRDefault="00B96610" w:rsidP="00755DF6">
                  <w:pPr>
                    <w:autoSpaceDE w:val="0"/>
                    <w:autoSpaceDN w:val="0"/>
                    <w:adjustRightInd w:val="0"/>
                    <w:spacing w:after="0"/>
                    <w:jc w:val="left"/>
                    <w:rPr>
                      <w:rFonts w:ascii="Arial" w:hAnsi="Arial" w:cs="Arial"/>
                    </w:rPr>
                  </w:pPr>
                  <w:r w:rsidRPr="00992FBD">
                    <w:rPr>
                      <w:rFonts w:ascii="Arial" w:eastAsia="Calibri" w:hAnsi="Arial" w:cs="Arial"/>
                      <w:sz w:val="14"/>
                      <w:szCs w:val="14"/>
                      <w:lang w:eastAsia="es-ES_tradnl"/>
                    </w:rPr>
                    <w:t>All terms mentioned in this book that are known to be trademarks or service marks have been appropriately capitalized. Codice Software cannot attest to the accuracy of this information. Use of a term in this book should not be regarded as affecting the validity of any trademark or service mark.</w:t>
                  </w:r>
                </w:p>
              </w:txbxContent>
            </v:textbox>
          </v:shape>
        </w:pict>
      </w:r>
      <w:r w:rsidR="00755DF6" w:rsidRPr="007935E2">
        <w:br w:type="page"/>
      </w:r>
      <w:r w:rsidR="00EE6731" w:rsidRPr="007935E2">
        <w:rPr>
          <w:b/>
          <w:sz w:val="28"/>
          <w:szCs w:val="28"/>
        </w:rPr>
        <w:lastRenderedPageBreak/>
        <w:br w:type="page"/>
      </w:r>
      <w:bookmarkStart w:id="0" w:name="_Toc321581875"/>
      <w:r w:rsidR="00755DF6" w:rsidRPr="007935E2">
        <w:rPr>
          <w:b/>
          <w:sz w:val="28"/>
          <w:szCs w:val="28"/>
        </w:rPr>
        <w:lastRenderedPageBreak/>
        <w:t>Table of Contents</w:t>
      </w:r>
      <w:bookmarkEnd w:id="0"/>
    </w:p>
    <w:p w:rsidR="002642A9" w:rsidRDefault="00580B15">
      <w:pPr>
        <w:pStyle w:val="TDC1"/>
        <w:tabs>
          <w:tab w:val="right" w:leader="dot" w:pos="8210"/>
        </w:tabs>
        <w:rPr>
          <w:rFonts w:asciiTheme="minorHAnsi" w:eastAsiaTheme="minorEastAsia" w:hAnsiTheme="minorHAnsi" w:cstheme="minorBidi"/>
          <w:b w:val="0"/>
          <w:bCs w:val="0"/>
          <w:caps w:val="0"/>
          <w:noProof/>
          <w:sz w:val="22"/>
          <w:szCs w:val="22"/>
          <w:lang w:eastAsia="en-US"/>
        </w:rPr>
      </w:pPr>
      <w:r w:rsidRPr="00580B15">
        <w:fldChar w:fldCharType="begin"/>
      </w:r>
      <w:r w:rsidR="00755DF6" w:rsidRPr="007935E2">
        <w:instrText xml:space="preserve"> TOC \o "1-3" \h \z \u </w:instrText>
      </w:r>
      <w:r w:rsidRPr="00580B15">
        <w:fldChar w:fldCharType="separate"/>
      </w:r>
      <w:hyperlink w:anchor="_Toc321581875" w:history="1">
        <w:r w:rsidR="002642A9" w:rsidRPr="008F754D">
          <w:rPr>
            <w:rStyle w:val="Hipervnculo"/>
            <w:noProof/>
          </w:rPr>
          <w:t>Table of Contents</w:t>
        </w:r>
        <w:r w:rsidR="002642A9">
          <w:rPr>
            <w:noProof/>
            <w:webHidden/>
          </w:rPr>
          <w:tab/>
        </w:r>
        <w:r>
          <w:rPr>
            <w:noProof/>
            <w:webHidden/>
          </w:rPr>
          <w:fldChar w:fldCharType="begin"/>
        </w:r>
        <w:r w:rsidR="002642A9">
          <w:rPr>
            <w:noProof/>
            <w:webHidden/>
          </w:rPr>
          <w:instrText xml:space="preserve"> PAGEREF _Toc321581875 \h </w:instrText>
        </w:r>
        <w:r>
          <w:rPr>
            <w:noProof/>
            <w:webHidden/>
          </w:rPr>
        </w:r>
        <w:r>
          <w:rPr>
            <w:noProof/>
            <w:webHidden/>
          </w:rPr>
          <w:fldChar w:fldCharType="separate"/>
        </w:r>
        <w:r w:rsidR="002642A9">
          <w:rPr>
            <w:noProof/>
            <w:webHidden/>
          </w:rPr>
          <w:t>4</w:t>
        </w:r>
        <w:r>
          <w:rPr>
            <w:noProof/>
            <w:webHidden/>
          </w:rPr>
          <w:fldChar w:fldCharType="end"/>
        </w:r>
      </w:hyperlink>
    </w:p>
    <w:p w:rsidR="002642A9" w:rsidRDefault="00580B15">
      <w:pPr>
        <w:pStyle w:val="TDC1"/>
        <w:tabs>
          <w:tab w:val="left" w:pos="400"/>
          <w:tab w:val="right" w:leader="dot" w:pos="8210"/>
        </w:tabs>
        <w:rPr>
          <w:rFonts w:asciiTheme="minorHAnsi" w:eastAsiaTheme="minorEastAsia" w:hAnsiTheme="minorHAnsi" w:cstheme="minorBidi"/>
          <w:b w:val="0"/>
          <w:bCs w:val="0"/>
          <w:caps w:val="0"/>
          <w:noProof/>
          <w:sz w:val="22"/>
          <w:szCs w:val="22"/>
          <w:lang w:eastAsia="en-US"/>
        </w:rPr>
      </w:pPr>
      <w:hyperlink w:anchor="_Toc321581876" w:history="1">
        <w:r w:rsidR="002642A9" w:rsidRPr="008F754D">
          <w:rPr>
            <w:rStyle w:val="Hipervnculo"/>
            <w:noProof/>
          </w:rPr>
          <w:t>1</w:t>
        </w:r>
        <w:r w:rsidR="002642A9">
          <w:rPr>
            <w:rFonts w:asciiTheme="minorHAnsi" w:eastAsiaTheme="minorEastAsia" w:hAnsiTheme="minorHAnsi" w:cstheme="minorBidi"/>
            <w:b w:val="0"/>
            <w:bCs w:val="0"/>
            <w:caps w:val="0"/>
            <w:noProof/>
            <w:sz w:val="22"/>
            <w:szCs w:val="22"/>
            <w:lang w:eastAsia="en-US"/>
          </w:rPr>
          <w:tab/>
        </w:r>
        <w:r w:rsidR="002642A9" w:rsidRPr="008F754D">
          <w:rPr>
            <w:rStyle w:val="Hipervnculo"/>
            <w:noProof/>
          </w:rPr>
          <w:t>Overview</w:t>
        </w:r>
        <w:r w:rsidR="002642A9">
          <w:rPr>
            <w:noProof/>
            <w:webHidden/>
          </w:rPr>
          <w:tab/>
        </w:r>
        <w:r>
          <w:rPr>
            <w:noProof/>
            <w:webHidden/>
          </w:rPr>
          <w:fldChar w:fldCharType="begin"/>
        </w:r>
        <w:r w:rsidR="002642A9">
          <w:rPr>
            <w:noProof/>
            <w:webHidden/>
          </w:rPr>
          <w:instrText xml:space="preserve"> PAGEREF _Toc321581876 \h </w:instrText>
        </w:r>
        <w:r>
          <w:rPr>
            <w:noProof/>
            <w:webHidden/>
          </w:rPr>
        </w:r>
        <w:r>
          <w:rPr>
            <w:noProof/>
            <w:webHidden/>
          </w:rPr>
          <w:fldChar w:fldCharType="separate"/>
        </w:r>
        <w:r w:rsidR="002642A9">
          <w:rPr>
            <w:noProof/>
            <w:webHidden/>
          </w:rPr>
          <w:t>1</w:t>
        </w:r>
        <w:r>
          <w:rPr>
            <w:noProof/>
            <w:webHidden/>
          </w:rPr>
          <w:fldChar w:fldCharType="end"/>
        </w:r>
      </w:hyperlink>
    </w:p>
    <w:p w:rsidR="002642A9" w:rsidRDefault="00580B15">
      <w:pPr>
        <w:pStyle w:val="TDC1"/>
        <w:tabs>
          <w:tab w:val="left" w:pos="400"/>
          <w:tab w:val="right" w:leader="dot" w:pos="8210"/>
        </w:tabs>
        <w:rPr>
          <w:rFonts w:asciiTheme="minorHAnsi" w:eastAsiaTheme="minorEastAsia" w:hAnsiTheme="minorHAnsi" w:cstheme="minorBidi"/>
          <w:b w:val="0"/>
          <w:bCs w:val="0"/>
          <w:caps w:val="0"/>
          <w:noProof/>
          <w:sz w:val="22"/>
          <w:szCs w:val="22"/>
          <w:lang w:eastAsia="en-US"/>
        </w:rPr>
      </w:pPr>
      <w:hyperlink w:anchor="_Toc321581877" w:history="1">
        <w:r w:rsidR="002642A9" w:rsidRPr="008F754D">
          <w:rPr>
            <w:rStyle w:val="Hipervnculo"/>
            <w:noProof/>
          </w:rPr>
          <w:t>2</w:t>
        </w:r>
        <w:r w:rsidR="002642A9">
          <w:rPr>
            <w:rFonts w:asciiTheme="minorHAnsi" w:eastAsiaTheme="minorEastAsia" w:hAnsiTheme="minorHAnsi" w:cstheme="minorBidi"/>
            <w:b w:val="0"/>
            <w:bCs w:val="0"/>
            <w:caps w:val="0"/>
            <w:noProof/>
            <w:sz w:val="22"/>
            <w:szCs w:val="22"/>
            <w:lang w:eastAsia="en-US"/>
          </w:rPr>
          <w:tab/>
        </w:r>
        <w:r w:rsidR="002642A9" w:rsidRPr="008F754D">
          <w:rPr>
            <w:rStyle w:val="Hipervnculo"/>
            <w:noProof/>
          </w:rPr>
          <w:t>Branch replication</w:t>
        </w:r>
        <w:r w:rsidR="002642A9">
          <w:rPr>
            <w:noProof/>
            <w:webHidden/>
          </w:rPr>
          <w:tab/>
        </w:r>
        <w:r>
          <w:rPr>
            <w:noProof/>
            <w:webHidden/>
          </w:rPr>
          <w:fldChar w:fldCharType="begin"/>
        </w:r>
        <w:r w:rsidR="002642A9">
          <w:rPr>
            <w:noProof/>
            <w:webHidden/>
          </w:rPr>
          <w:instrText xml:space="preserve"> PAGEREF _Toc321581877 \h </w:instrText>
        </w:r>
        <w:r>
          <w:rPr>
            <w:noProof/>
            <w:webHidden/>
          </w:rPr>
        </w:r>
        <w:r>
          <w:rPr>
            <w:noProof/>
            <w:webHidden/>
          </w:rPr>
          <w:fldChar w:fldCharType="separate"/>
        </w:r>
        <w:r w:rsidR="002642A9">
          <w:rPr>
            <w:noProof/>
            <w:webHidden/>
          </w:rPr>
          <w:t>3</w:t>
        </w:r>
        <w:r>
          <w:rPr>
            <w:noProof/>
            <w:webHidden/>
          </w:rPr>
          <w:fldChar w:fldCharType="end"/>
        </w:r>
      </w:hyperlink>
    </w:p>
    <w:p w:rsidR="002642A9" w:rsidRDefault="00580B15">
      <w:pPr>
        <w:pStyle w:val="TDC1"/>
        <w:tabs>
          <w:tab w:val="left" w:pos="400"/>
          <w:tab w:val="right" w:leader="dot" w:pos="8210"/>
        </w:tabs>
        <w:rPr>
          <w:rFonts w:asciiTheme="minorHAnsi" w:eastAsiaTheme="minorEastAsia" w:hAnsiTheme="minorHAnsi" w:cstheme="minorBidi"/>
          <w:b w:val="0"/>
          <w:bCs w:val="0"/>
          <w:caps w:val="0"/>
          <w:noProof/>
          <w:sz w:val="22"/>
          <w:szCs w:val="22"/>
          <w:lang w:eastAsia="en-US"/>
        </w:rPr>
      </w:pPr>
      <w:hyperlink w:anchor="_Toc321581878" w:history="1">
        <w:r w:rsidR="002642A9" w:rsidRPr="008F754D">
          <w:rPr>
            <w:rStyle w:val="Hipervnculo"/>
            <w:noProof/>
          </w:rPr>
          <w:t>3</w:t>
        </w:r>
        <w:r w:rsidR="002642A9">
          <w:rPr>
            <w:rFonts w:asciiTheme="minorHAnsi" w:eastAsiaTheme="minorEastAsia" w:hAnsiTheme="minorHAnsi" w:cstheme="minorBidi"/>
            <w:b w:val="0"/>
            <w:bCs w:val="0"/>
            <w:caps w:val="0"/>
            <w:noProof/>
            <w:sz w:val="22"/>
            <w:szCs w:val="22"/>
            <w:lang w:eastAsia="en-US"/>
          </w:rPr>
          <w:tab/>
        </w:r>
        <w:r w:rsidR="002642A9" w:rsidRPr="008F754D">
          <w:rPr>
            <w:rStyle w:val="Hipervnculo"/>
            <w:noProof/>
          </w:rPr>
          <w:t>Distributed scenarios</w:t>
        </w:r>
        <w:r w:rsidR="002642A9">
          <w:rPr>
            <w:noProof/>
            <w:webHidden/>
          </w:rPr>
          <w:tab/>
        </w:r>
        <w:r>
          <w:rPr>
            <w:noProof/>
            <w:webHidden/>
          </w:rPr>
          <w:fldChar w:fldCharType="begin"/>
        </w:r>
        <w:r w:rsidR="002642A9">
          <w:rPr>
            <w:noProof/>
            <w:webHidden/>
          </w:rPr>
          <w:instrText xml:space="preserve"> PAGEREF _Toc321581878 \h </w:instrText>
        </w:r>
        <w:r>
          <w:rPr>
            <w:noProof/>
            <w:webHidden/>
          </w:rPr>
        </w:r>
        <w:r>
          <w:rPr>
            <w:noProof/>
            <w:webHidden/>
          </w:rPr>
          <w:fldChar w:fldCharType="separate"/>
        </w:r>
        <w:r w:rsidR="002642A9">
          <w:rPr>
            <w:noProof/>
            <w:webHidden/>
          </w:rPr>
          <w:t>5</w:t>
        </w:r>
        <w:r>
          <w:rPr>
            <w:noProof/>
            <w:webHidden/>
          </w:rPr>
          <w:fldChar w:fldCharType="end"/>
        </w:r>
      </w:hyperlink>
    </w:p>
    <w:p w:rsidR="002642A9" w:rsidRDefault="00580B15">
      <w:pPr>
        <w:pStyle w:val="TDC2"/>
        <w:tabs>
          <w:tab w:val="left" w:pos="800"/>
          <w:tab w:val="right" w:leader="dot" w:pos="8210"/>
        </w:tabs>
        <w:rPr>
          <w:rFonts w:asciiTheme="minorHAnsi" w:eastAsiaTheme="minorEastAsia" w:hAnsiTheme="minorHAnsi" w:cstheme="minorBidi"/>
          <w:smallCaps w:val="0"/>
          <w:noProof/>
          <w:sz w:val="22"/>
          <w:szCs w:val="22"/>
          <w:lang w:eastAsia="en-US"/>
        </w:rPr>
      </w:pPr>
      <w:hyperlink w:anchor="_Toc321581879" w:history="1">
        <w:r w:rsidR="002642A9" w:rsidRPr="008F754D">
          <w:rPr>
            <w:rStyle w:val="Hipervnculo"/>
            <w:noProof/>
          </w:rPr>
          <w:t>3.1</w:t>
        </w:r>
        <w:r w:rsidR="002642A9">
          <w:rPr>
            <w:rFonts w:asciiTheme="minorHAnsi" w:eastAsiaTheme="minorEastAsia" w:hAnsiTheme="minorHAnsi" w:cstheme="minorBidi"/>
            <w:smallCaps w:val="0"/>
            <w:noProof/>
            <w:sz w:val="22"/>
            <w:szCs w:val="22"/>
            <w:lang w:eastAsia="en-US"/>
          </w:rPr>
          <w:tab/>
        </w:r>
        <w:r w:rsidR="002642A9" w:rsidRPr="008F754D">
          <w:rPr>
            <w:rStyle w:val="Hipervnculo"/>
            <w:noProof/>
          </w:rPr>
          <w:t>Multi-site replication with mastership policy</w:t>
        </w:r>
        <w:r w:rsidR="002642A9">
          <w:rPr>
            <w:noProof/>
            <w:webHidden/>
          </w:rPr>
          <w:tab/>
        </w:r>
        <w:r>
          <w:rPr>
            <w:noProof/>
            <w:webHidden/>
          </w:rPr>
          <w:fldChar w:fldCharType="begin"/>
        </w:r>
        <w:r w:rsidR="002642A9">
          <w:rPr>
            <w:noProof/>
            <w:webHidden/>
          </w:rPr>
          <w:instrText xml:space="preserve"> PAGEREF _Toc321581879 \h </w:instrText>
        </w:r>
        <w:r>
          <w:rPr>
            <w:noProof/>
            <w:webHidden/>
          </w:rPr>
        </w:r>
        <w:r>
          <w:rPr>
            <w:noProof/>
            <w:webHidden/>
          </w:rPr>
          <w:fldChar w:fldCharType="separate"/>
        </w:r>
        <w:r w:rsidR="002642A9">
          <w:rPr>
            <w:noProof/>
            <w:webHidden/>
          </w:rPr>
          <w:t>5</w:t>
        </w:r>
        <w:r>
          <w:rPr>
            <w:noProof/>
            <w:webHidden/>
          </w:rPr>
          <w:fldChar w:fldCharType="end"/>
        </w:r>
      </w:hyperlink>
    </w:p>
    <w:p w:rsidR="002642A9" w:rsidRDefault="00580B15">
      <w:pPr>
        <w:pStyle w:val="TDC2"/>
        <w:tabs>
          <w:tab w:val="left" w:pos="800"/>
          <w:tab w:val="right" w:leader="dot" w:pos="8210"/>
        </w:tabs>
        <w:rPr>
          <w:rFonts w:asciiTheme="minorHAnsi" w:eastAsiaTheme="minorEastAsia" w:hAnsiTheme="minorHAnsi" w:cstheme="minorBidi"/>
          <w:smallCaps w:val="0"/>
          <w:noProof/>
          <w:sz w:val="22"/>
          <w:szCs w:val="22"/>
          <w:lang w:eastAsia="en-US"/>
        </w:rPr>
      </w:pPr>
      <w:hyperlink w:anchor="_Toc321581880" w:history="1">
        <w:r w:rsidR="002642A9" w:rsidRPr="008F754D">
          <w:rPr>
            <w:rStyle w:val="Hipervnculo"/>
            <w:noProof/>
          </w:rPr>
          <w:t>3.2</w:t>
        </w:r>
        <w:r w:rsidR="002642A9">
          <w:rPr>
            <w:rFonts w:asciiTheme="minorHAnsi" w:eastAsiaTheme="minorEastAsia" w:hAnsiTheme="minorHAnsi" w:cstheme="minorBidi"/>
            <w:smallCaps w:val="0"/>
            <w:noProof/>
            <w:sz w:val="22"/>
            <w:szCs w:val="22"/>
            <w:lang w:eastAsia="en-US"/>
          </w:rPr>
          <w:tab/>
        </w:r>
        <w:r w:rsidR="002642A9" w:rsidRPr="008F754D">
          <w:rPr>
            <w:rStyle w:val="Hipervnculo"/>
            <w:noProof/>
          </w:rPr>
          <w:t>Multi-site replication with shared mastership</w:t>
        </w:r>
        <w:r w:rsidR="002642A9">
          <w:rPr>
            <w:noProof/>
            <w:webHidden/>
          </w:rPr>
          <w:tab/>
        </w:r>
        <w:r>
          <w:rPr>
            <w:noProof/>
            <w:webHidden/>
          </w:rPr>
          <w:fldChar w:fldCharType="begin"/>
        </w:r>
        <w:r w:rsidR="002642A9">
          <w:rPr>
            <w:noProof/>
            <w:webHidden/>
          </w:rPr>
          <w:instrText xml:space="preserve"> PAGEREF _Toc321581880 \h </w:instrText>
        </w:r>
        <w:r>
          <w:rPr>
            <w:noProof/>
            <w:webHidden/>
          </w:rPr>
        </w:r>
        <w:r>
          <w:rPr>
            <w:noProof/>
            <w:webHidden/>
          </w:rPr>
          <w:fldChar w:fldCharType="separate"/>
        </w:r>
        <w:r w:rsidR="002642A9">
          <w:rPr>
            <w:noProof/>
            <w:webHidden/>
          </w:rPr>
          <w:t>9</w:t>
        </w:r>
        <w:r>
          <w:rPr>
            <w:noProof/>
            <w:webHidden/>
          </w:rPr>
          <w:fldChar w:fldCharType="end"/>
        </w:r>
      </w:hyperlink>
    </w:p>
    <w:p w:rsidR="002642A9" w:rsidRDefault="00580B15">
      <w:pPr>
        <w:pStyle w:val="TDC2"/>
        <w:tabs>
          <w:tab w:val="left" w:pos="800"/>
          <w:tab w:val="right" w:leader="dot" w:pos="8210"/>
        </w:tabs>
        <w:rPr>
          <w:rFonts w:asciiTheme="minorHAnsi" w:eastAsiaTheme="minorEastAsia" w:hAnsiTheme="minorHAnsi" w:cstheme="minorBidi"/>
          <w:smallCaps w:val="0"/>
          <w:noProof/>
          <w:sz w:val="22"/>
          <w:szCs w:val="22"/>
          <w:lang w:eastAsia="en-US"/>
        </w:rPr>
      </w:pPr>
      <w:hyperlink w:anchor="_Toc321581881" w:history="1">
        <w:r w:rsidR="002642A9" w:rsidRPr="008F754D">
          <w:rPr>
            <w:rStyle w:val="Hipervnculo"/>
            <w:noProof/>
          </w:rPr>
          <w:t>3.3</w:t>
        </w:r>
        <w:r w:rsidR="002642A9">
          <w:rPr>
            <w:rFonts w:asciiTheme="minorHAnsi" w:eastAsiaTheme="minorEastAsia" w:hAnsiTheme="minorHAnsi" w:cstheme="minorBidi"/>
            <w:smallCaps w:val="0"/>
            <w:noProof/>
            <w:sz w:val="22"/>
            <w:szCs w:val="22"/>
            <w:lang w:eastAsia="en-US"/>
          </w:rPr>
          <w:tab/>
        </w:r>
        <w:r w:rsidR="002642A9" w:rsidRPr="008F754D">
          <w:rPr>
            <w:rStyle w:val="Hipervnculo"/>
            <w:noProof/>
          </w:rPr>
          <w:t>Pure distributed scenario</w:t>
        </w:r>
        <w:r w:rsidR="002642A9">
          <w:rPr>
            <w:noProof/>
            <w:webHidden/>
          </w:rPr>
          <w:tab/>
        </w:r>
        <w:r>
          <w:rPr>
            <w:noProof/>
            <w:webHidden/>
          </w:rPr>
          <w:fldChar w:fldCharType="begin"/>
        </w:r>
        <w:r w:rsidR="002642A9">
          <w:rPr>
            <w:noProof/>
            <w:webHidden/>
          </w:rPr>
          <w:instrText xml:space="preserve"> PAGEREF _Toc321581881 \h </w:instrText>
        </w:r>
        <w:r>
          <w:rPr>
            <w:noProof/>
            <w:webHidden/>
          </w:rPr>
        </w:r>
        <w:r>
          <w:rPr>
            <w:noProof/>
            <w:webHidden/>
          </w:rPr>
          <w:fldChar w:fldCharType="separate"/>
        </w:r>
        <w:r w:rsidR="002642A9">
          <w:rPr>
            <w:noProof/>
            <w:webHidden/>
          </w:rPr>
          <w:t>10</w:t>
        </w:r>
        <w:r>
          <w:rPr>
            <w:noProof/>
            <w:webHidden/>
          </w:rPr>
          <w:fldChar w:fldCharType="end"/>
        </w:r>
      </w:hyperlink>
    </w:p>
    <w:p w:rsidR="002642A9" w:rsidRDefault="00580B15">
      <w:pPr>
        <w:pStyle w:val="TDC1"/>
        <w:tabs>
          <w:tab w:val="left" w:pos="400"/>
          <w:tab w:val="right" w:leader="dot" w:pos="8210"/>
        </w:tabs>
        <w:rPr>
          <w:rFonts w:asciiTheme="minorHAnsi" w:eastAsiaTheme="minorEastAsia" w:hAnsiTheme="minorHAnsi" w:cstheme="minorBidi"/>
          <w:b w:val="0"/>
          <w:bCs w:val="0"/>
          <w:caps w:val="0"/>
          <w:noProof/>
          <w:sz w:val="22"/>
          <w:szCs w:val="22"/>
          <w:lang w:eastAsia="en-US"/>
        </w:rPr>
      </w:pPr>
      <w:hyperlink w:anchor="_Toc321581882" w:history="1">
        <w:r w:rsidR="002642A9" w:rsidRPr="008F754D">
          <w:rPr>
            <w:rStyle w:val="Hipervnculo"/>
            <w:noProof/>
          </w:rPr>
          <w:t>4</w:t>
        </w:r>
        <w:r w:rsidR="002642A9">
          <w:rPr>
            <w:rFonts w:asciiTheme="minorHAnsi" w:eastAsiaTheme="minorEastAsia" w:hAnsiTheme="minorHAnsi" w:cstheme="minorBidi"/>
            <w:b w:val="0"/>
            <w:bCs w:val="0"/>
            <w:caps w:val="0"/>
            <w:noProof/>
            <w:sz w:val="22"/>
            <w:szCs w:val="22"/>
            <w:lang w:eastAsia="en-US"/>
          </w:rPr>
          <w:tab/>
        </w:r>
        <w:r w:rsidR="002642A9" w:rsidRPr="008F754D">
          <w:rPr>
            <w:rStyle w:val="Hipervnculo"/>
            <w:noProof/>
          </w:rPr>
          <w:t>How replication works</w:t>
        </w:r>
        <w:r w:rsidR="002642A9">
          <w:rPr>
            <w:noProof/>
            <w:webHidden/>
          </w:rPr>
          <w:tab/>
        </w:r>
        <w:r>
          <w:rPr>
            <w:noProof/>
            <w:webHidden/>
          </w:rPr>
          <w:fldChar w:fldCharType="begin"/>
        </w:r>
        <w:r w:rsidR="002642A9">
          <w:rPr>
            <w:noProof/>
            <w:webHidden/>
          </w:rPr>
          <w:instrText xml:space="preserve"> PAGEREF _Toc321581882 \h </w:instrText>
        </w:r>
        <w:r>
          <w:rPr>
            <w:noProof/>
            <w:webHidden/>
          </w:rPr>
        </w:r>
        <w:r>
          <w:rPr>
            <w:noProof/>
            <w:webHidden/>
          </w:rPr>
          <w:fldChar w:fldCharType="separate"/>
        </w:r>
        <w:r w:rsidR="002642A9">
          <w:rPr>
            <w:noProof/>
            <w:webHidden/>
          </w:rPr>
          <w:t>11</w:t>
        </w:r>
        <w:r>
          <w:rPr>
            <w:noProof/>
            <w:webHidden/>
          </w:rPr>
          <w:fldChar w:fldCharType="end"/>
        </w:r>
      </w:hyperlink>
    </w:p>
    <w:p w:rsidR="002642A9" w:rsidRDefault="00580B15">
      <w:pPr>
        <w:pStyle w:val="TDC2"/>
        <w:tabs>
          <w:tab w:val="left" w:pos="800"/>
          <w:tab w:val="right" w:leader="dot" w:pos="8210"/>
        </w:tabs>
        <w:rPr>
          <w:rFonts w:asciiTheme="minorHAnsi" w:eastAsiaTheme="minorEastAsia" w:hAnsiTheme="minorHAnsi" w:cstheme="minorBidi"/>
          <w:smallCaps w:val="0"/>
          <w:noProof/>
          <w:sz w:val="22"/>
          <w:szCs w:val="22"/>
          <w:lang w:eastAsia="en-US"/>
        </w:rPr>
      </w:pPr>
      <w:hyperlink w:anchor="_Toc321581883" w:history="1">
        <w:r w:rsidR="002642A9" w:rsidRPr="008F754D">
          <w:rPr>
            <w:rStyle w:val="Hipervnculo"/>
            <w:noProof/>
          </w:rPr>
          <w:t>4.1</w:t>
        </w:r>
        <w:r w:rsidR="002642A9">
          <w:rPr>
            <w:rFonts w:asciiTheme="minorHAnsi" w:eastAsiaTheme="minorEastAsia" w:hAnsiTheme="minorHAnsi" w:cstheme="minorBidi"/>
            <w:smallCaps w:val="0"/>
            <w:noProof/>
            <w:sz w:val="22"/>
            <w:szCs w:val="22"/>
            <w:lang w:eastAsia="en-US"/>
          </w:rPr>
          <w:tab/>
        </w:r>
        <w:r w:rsidR="002642A9" w:rsidRPr="008F754D">
          <w:rPr>
            <w:rStyle w:val="Hipervnculo"/>
            <w:noProof/>
          </w:rPr>
          <w:t>Replication in detail</w:t>
        </w:r>
        <w:r w:rsidR="002642A9">
          <w:rPr>
            <w:noProof/>
            <w:webHidden/>
          </w:rPr>
          <w:tab/>
        </w:r>
        <w:r>
          <w:rPr>
            <w:noProof/>
            <w:webHidden/>
          </w:rPr>
          <w:fldChar w:fldCharType="begin"/>
        </w:r>
        <w:r w:rsidR="002642A9">
          <w:rPr>
            <w:noProof/>
            <w:webHidden/>
          </w:rPr>
          <w:instrText xml:space="preserve"> PAGEREF _Toc321581883 \h </w:instrText>
        </w:r>
        <w:r>
          <w:rPr>
            <w:noProof/>
            <w:webHidden/>
          </w:rPr>
        </w:r>
        <w:r>
          <w:rPr>
            <w:noProof/>
            <w:webHidden/>
          </w:rPr>
          <w:fldChar w:fldCharType="separate"/>
        </w:r>
        <w:r w:rsidR="002642A9">
          <w:rPr>
            <w:noProof/>
            <w:webHidden/>
          </w:rPr>
          <w:t>11</w:t>
        </w:r>
        <w:r>
          <w:rPr>
            <w:noProof/>
            <w:webHidden/>
          </w:rPr>
          <w:fldChar w:fldCharType="end"/>
        </w:r>
      </w:hyperlink>
    </w:p>
    <w:p w:rsidR="002642A9" w:rsidRDefault="00580B15">
      <w:pPr>
        <w:pStyle w:val="TDC1"/>
        <w:tabs>
          <w:tab w:val="left" w:pos="400"/>
          <w:tab w:val="right" w:leader="dot" w:pos="8210"/>
        </w:tabs>
        <w:rPr>
          <w:rFonts w:asciiTheme="minorHAnsi" w:eastAsiaTheme="minorEastAsia" w:hAnsiTheme="minorHAnsi" w:cstheme="minorBidi"/>
          <w:b w:val="0"/>
          <w:bCs w:val="0"/>
          <w:caps w:val="0"/>
          <w:noProof/>
          <w:sz w:val="22"/>
          <w:szCs w:val="22"/>
          <w:lang w:eastAsia="en-US"/>
        </w:rPr>
      </w:pPr>
      <w:hyperlink w:anchor="_Toc321581884" w:history="1">
        <w:r w:rsidR="002642A9" w:rsidRPr="008F754D">
          <w:rPr>
            <w:rStyle w:val="Hipervnculo"/>
            <w:noProof/>
          </w:rPr>
          <w:t>5</w:t>
        </w:r>
        <w:r w:rsidR="002642A9">
          <w:rPr>
            <w:rFonts w:asciiTheme="minorHAnsi" w:eastAsiaTheme="minorEastAsia" w:hAnsiTheme="minorHAnsi" w:cstheme="minorBidi"/>
            <w:b w:val="0"/>
            <w:bCs w:val="0"/>
            <w:caps w:val="0"/>
            <w:noProof/>
            <w:sz w:val="22"/>
            <w:szCs w:val="22"/>
            <w:lang w:eastAsia="en-US"/>
          </w:rPr>
          <w:tab/>
        </w:r>
        <w:r w:rsidR="002642A9" w:rsidRPr="008F754D">
          <w:rPr>
            <w:rStyle w:val="Hipervnculo"/>
            <w:noProof/>
          </w:rPr>
          <w:t>Replication modes</w:t>
        </w:r>
        <w:r w:rsidR="002642A9">
          <w:rPr>
            <w:noProof/>
            <w:webHidden/>
          </w:rPr>
          <w:tab/>
        </w:r>
        <w:r>
          <w:rPr>
            <w:noProof/>
            <w:webHidden/>
          </w:rPr>
          <w:fldChar w:fldCharType="begin"/>
        </w:r>
        <w:r w:rsidR="002642A9">
          <w:rPr>
            <w:noProof/>
            <w:webHidden/>
          </w:rPr>
          <w:instrText xml:space="preserve"> PAGEREF _Toc321581884 \h </w:instrText>
        </w:r>
        <w:r>
          <w:rPr>
            <w:noProof/>
            <w:webHidden/>
          </w:rPr>
        </w:r>
        <w:r>
          <w:rPr>
            <w:noProof/>
            <w:webHidden/>
          </w:rPr>
          <w:fldChar w:fldCharType="separate"/>
        </w:r>
        <w:r w:rsidR="002642A9">
          <w:rPr>
            <w:noProof/>
            <w:webHidden/>
          </w:rPr>
          <w:t>14</w:t>
        </w:r>
        <w:r>
          <w:rPr>
            <w:noProof/>
            <w:webHidden/>
          </w:rPr>
          <w:fldChar w:fldCharType="end"/>
        </w:r>
      </w:hyperlink>
    </w:p>
    <w:p w:rsidR="002642A9" w:rsidRDefault="00580B15">
      <w:pPr>
        <w:pStyle w:val="TDC1"/>
        <w:tabs>
          <w:tab w:val="left" w:pos="400"/>
          <w:tab w:val="right" w:leader="dot" w:pos="8210"/>
        </w:tabs>
        <w:rPr>
          <w:rFonts w:asciiTheme="minorHAnsi" w:eastAsiaTheme="minorEastAsia" w:hAnsiTheme="minorHAnsi" w:cstheme="minorBidi"/>
          <w:b w:val="0"/>
          <w:bCs w:val="0"/>
          <w:caps w:val="0"/>
          <w:noProof/>
          <w:sz w:val="22"/>
          <w:szCs w:val="22"/>
          <w:lang w:eastAsia="en-US"/>
        </w:rPr>
      </w:pPr>
      <w:hyperlink w:anchor="_Toc321581885" w:history="1">
        <w:r w:rsidR="002642A9" w:rsidRPr="008F754D">
          <w:rPr>
            <w:rStyle w:val="Hipervnculo"/>
            <w:noProof/>
          </w:rPr>
          <w:t>6</w:t>
        </w:r>
        <w:r w:rsidR="002642A9">
          <w:rPr>
            <w:rFonts w:asciiTheme="minorHAnsi" w:eastAsiaTheme="minorEastAsia" w:hAnsiTheme="minorHAnsi" w:cstheme="minorBidi"/>
            <w:b w:val="0"/>
            <w:bCs w:val="0"/>
            <w:caps w:val="0"/>
            <w:noProof/>
            <w:sz w:val="22"/>
            <w:szCs w:val="22"/>
            <w:lang w:eastAsia="en-US"/>
          </w:rPr>
          <w:tab/>
        </w:r>
        <w:r w:rsidR="002642A9" w:rsidRPr="008F754D">
          <w:rPr>
            <w:rStyle w:val="Hipervnculo"/>
            <w:noProof/>
          </w:rPr>
          <w:t>Replication from the  command line</w:t>
        </w:r>
        <w:r w:rsidR="002642A9">
          <w:rPr>
            <w:noProof/>
            <w:webHidden/>
          </w:rPr>
          <w:tab/>
        </w:r>
        <w:r>
          <w:rPr>
            <w:noProof/>
            <w:webHidden/>
          </w:rPr>
          <w:fldChar w:fldCharType="begin"/>
        </w:r>
        <w:r w:rsidR="002642A9">
          <w:rPr>
            <w:noProof/>
            <w:webHidden/>
          </w:rPr>
          <w:instrText xml:space="preserve"> PAGEREF _Toc321581885 \h </w:instrText>
        </w:r>
        <w:r>
          <w:rPr>
            <w:noProof/>
            <w:webHidden/>
          </w:rPr>
        </w:r>
        <w:r>
          <w:rPr>
            <w:noProof/>
            <w:webHidden/>
          </w:rPr>
          <w:fldChar w:fldCharType="separate"/>
        </w:r>
        <w:r w:rsidR="002642A9">
          <w:rPr>
            <w:noProof/>
            <w:webHidden/>
          </w:rPr>
          <w:t>16</w:t>
        </w:r>
        <w:r>
          <w:rPr>
            <w:noProof/>
            <w:webHidden/>
          </w:rPr>
          <w:fldChar w:fldCharType="end"/>
        </w:r>
      </w:hyperlink>
    </w:p>
    <w:p w:rsidR="002642A9" w:rsidRDefault="00580B15">
      <w:pPr>
        <w:pStyle w:val="TDC2"/>
        <w:tabs>
          <w:tab w:val="left" w:pos="800"/>
          <w:tab w:val="right" w:leader="dot" w:pos="8210"/>
        </w:tabs>
        <w:rPr>
          <w:rFonts w:asciiTheme="minorHAnsi" w:eastAsiaTheme="minorEastAsia" w:hAnsiTheme="minorHAnsi" w:cstheme="minorBidi"/>
          <w:smallCaps w:val="0"/>
          <w:noProof/>
          <w:sz w:val="22"/>
          <w:szCs w:val="22"/>
          <w:lang w:eastAsia="en-US"/>
        </w:rPr>
      </w:pPr>
      <w:hyperlink w:anchor="_Toc321581886" w:history="1">
        <w:r w:rsidR="002642A9" w:rsidRPr="008F754D">
          <w:rPr>
            <w:rStyle w:val="Hipervnculo"/>
            <w:noProof/>
          </w:rPr>
          <w:t>6.1</w:t>
        </w:r>
        <w:r w:rsidR="002642A9">
          <w:rPr>
            <w:rFonts w:asciiTheme="minorHAnsi" w:eastAsiaTheme="minorEastAsia" w:hAnsiTheme="minorHAnsi" w:cstheme="minorBidi"/>
            <w:smallCaps w:val="0"/>
            <w:noProof/>
            <w:sz w:val="22"/>
            <w:szCs w:val="22"/>
            <w:lang w:eastAsia="en-US"/>
          </w:rPr>
          <w:tab/>
        </w:r>
        <w:r w:rsidR="002642A9" w:rsidRPr="008F754D">
          <w:rPr>
            <w:rStyle w:val="Hipervnculo"/>
            <w:noProof/>
          </w:rPr>
          <w:t>Direct server replication</w:t>
        </w:r>
        <w:r w:rsidR="002642A9">
          <w:rPr>
            <w:noProof/>
            <w:webHidden/>
          </w:rPr>
          <w:tab/>
        </w:r>
        <w:r>
          <w:rPr>
            <w:noProof/>
            <w:webHidden/>
          </w:rPr>
          <w:fldChar w:fldCharType="begin"/>
        </w:r>
        <w:r w:rsidR="002642A9">
          <w:rPr>
            <w:noProof/>
            <w:webHidden/>
          </w:rPr>
          <w:instrText xml:space="preserve"> PAGEREF _Toc321581886 \h </w:instrText>
        </w:r>
        <w:r>
          <w:rPr>
            <w:noProof/>
            <w:webHidden/>
          </w:rPr>
        </w:r>
        <w:r>
          <w:rPr>
            <w:noProof/>
            <w:webHidden/>
          </w:rPr>
          <w:fldChar w:fldCharType="separate"/>
        </w:r>
        <w:r w:rsidR="002642A9">
          <w:rPr>
            <w:noProof/>
            <w:webHidden/>
          </w:rPr>
          <w:t>16</w:t>
        </w:r>
        <w:r>
          <w:rPr>
            <w:noProof/>
            <w:webHidden/>
          </w:rPr>
          <w:fldChar w:fldCharType="end"/>
        </w:r>
      </w:hyperlink>
    </w:p>
    <w:p w:rsidR="002642A9" w:rsidRDefault="00580B15">
      <w:pPr>
        <w:pStyle w:val="TDC2"/>
        <w:tabs>
          <w:tab w:val="left" w:pos="800"/>
          <w:tab w:val="right" w:leader="dot" w:pos="8210"/>
        </w:tabs>
        <w:rPr>
          <w:rFonts w:asciiTheme="minorHAnsi" w:eastAsiaTheme="minorEastAsia" w:hAnsiTheme="minorHAnsi" w:cstheme="minorBidi"/>
          <w:smallCaps w:val="0"/>
          <w:noProof/>
          <w:sz w:val="22"/>
          <w:szCs w:val="22"/>
          <w:lang w:eastAsia="en-US"/>
        </w:rPr>
      </w:pPr>
      <w:hyperlink w:anchor="_Toc321581887" w:history="1">
        <w:r w:rsidR="002642A9" w:rsidRPr="008F754D">
          <w:rPr>
            <w:rStyle w:val="Hipervnculo"/>
            <w:noProof/>
          </w:rPr>
          <w:t>6.2</w:t>
        </w:r>
        <w:r w:rsidR="002642A9">
          <w:rPr>
            <w:rFonts w:asciiTheme="minorHAnsi" w:eastAsiaTheme="minorEastAsia" w:hAnsiTheme="minorHAnsi" w:cstheme="minorBidi"/>
            <w:smallCaps w:val="0"/>
            <w:noProof/>
            <w:sz w:val="22"/>
            <w:szCs w:val="22"/>
            <w:lang w:eastAsia="en-US"/>
          </w:rPr>
          <w:tab/>
        </w:r>
        <w:r w:rsidR="002642A9" w:rsidRPr="008F754D">
          <w:rPr>
            <w:rStyle w:val="Hipervnculo"/>
            <w:noProof/>
          </w:rPr>
          <w:t>Replication packages</w:t>
        </w:r>
        <w:r w:rsidR="002642A9">
          <w:rPr>
            <w:noProof/>
            <w:webHidden/>
          </w:rPr>
          <w:tab/>
        </w:r>
        <w:r>
          <w:rPr>
            <w:noProof/>
            <w:webHidden/>
          </w:rPr>
          <w:fldChar w:fldCharType="begin"/>
        </w:r>
        <w:r w:rsidR="002642A9">
          <w:rPr>
            <w:noProof/>
            <w:webHidden/>
          </w:rPr>
          <w:instrText xml:space="preserve"> PAGEREF _Toc321581887 \h </w:instrText>
        </w:r>
        <w:r>
          <w:rPr>
            <w:noProof/>
            <w:webHidden/>
          </w:rPr>
        </w:r>
        <w:r>
          <w:rPr>
            <w:noProof/>
            <w:webHidden/>
          </w:rPr>
          <w:fldChar w:fldCharType="separate"/>
        </w:r>
        <w:r w:rsidR="002642A9">
          <w:rPr>
            <w:noProof/>
            <w:webHidden/>
          </w:rPr>
          <w:t>16</w:t>
        </w:r>
        <w:r>
          <w:rPr>
            <w:noProof/>
            <w:webHidden/>
          </w:rPr>
          <w:fldChar w:fldCharType="end"/>
        </w:r>
      </w:hyperlink>
    </w:p>
    <w:p w:rsidR="002642A9" w:rsidRDefault="00580B15">
      <w:pPr>
        <w:pStyle w:val="TDC1"/>
        <w:tabs>
          <w:tab w:val="left" w:pos="400"/>
          <w:tab w:val="right" w:leader="dot" w:pos="8210"/>
        </w:tabs>
        <w:rPr>
          <w:rFonts w:asciiTheme="minorHAnsi" w:eastAsiaTheme="minorEastAsia" w:hAnsiTheme="minorHAnsi" w:cstheme="minorBidi"/>
          <w:b w:val="0"/>
          <w:bCs w:val="0"/>
          <w:caps w:val="0"/>
          <w:noProof/>
          <w:sz w:val="22"/>
          <w:szCs w:val="22"/>
          <w:lang w:eastAsia="en-US"/>
        </w:rPr>
      </w:pPr>
      <w:hyperlink w:anchor="_Toc321581888" w:history="1">
        <w:r w:rsidR="002642A9" w:rsidRPr="008F754D">
          <w:rPr>
            <w:rStyle w:val="Hipervnculo"/>
            <w:noProof/>
          </w:rPr>
          <w:t>7</w:t>
        </w:r>
        <w:r w:rsidR="002642A9">
          <w:rPr>
            <w:rFonts w:asciiTheme="minorHAnsi" w:eastAsiaTheme="minorEastAsia" w:hAnsiTheme="minorHAnsi" w:cstheme="minorBidi"/>
            <w:b w:val="0"/>
            <w:bCs w:val="0"/>
            <w:caps w:val="0"/>
            <w:noProof/>
            <w:sz w:val="22"/>
            <w:szCs w:val="22"/>
            <w:lang w:eastAsia="en-US"/>
          </w:rPr>
          <w:tab/>
        </w:r>
        <w:r w:rsidR="002642A9" w:rsidRPr="008F754D">
          <w:rPr>
            <w:rStyle w:val="Hipervnculo"/>
            <w:noProof/>
          </w:rPr>
          <w:t>Authentication</w:t>
        </w:r>
        <w:r w:rsidR="002642A9">
          <w:rPr>
            <w:noProof/>
            <w:webHidden/>
          </w:rPr>
          <w:tab/>
        </w:r>
        <w:r>
          <w:rPr>
            <w:noProof/>
            <w:webHidden/>
          </w:rPr>
          <w:fldChar w:fldCharType="begin"/>
        </w:r>
        <w:r w:rsidR="002642A9">
          <w:rPr>
            <w:noProof/>
            <w:webHidden/>
          </w:rPr>
          <w:instrText xml:space="preserve"> PAGEREF _Toc321581888 \h </w:instrText>
        </w:r>
        <w:r>
          <w:rPr>
            <w:noProof/>
            <w:webHidden/>
          </w:rPr>
        </w:r>
        <w:r>
          <w:rPr>
            <w:noProof/>
            <w:webHidden/>
          </w:rPr>
          <w:fldChar w:fldCharType="separate"/>
        </w:r>
        <w:r w:rsidR="002642A9">
          <w:rPr>
            <w:noProof/>
            <w:webHidden/>
          </w:rPr>
          <w:t>18</w:t>
        </w:r>
        <w:r>
          <w:rPr>
            <w:noProof/>
            <w:webHidden/>
          </w:rPr>
          <w:fldChar w:fldCharType="end"/>
        </w:r>
      </w:hyperlink>
    </w:p>
    <w:p w:rsidR="002642A9" w:rsidRDefault="00580B15">
      <w:pPr>
        <w:pStyle w:val="TDC2"/>
        <w:tabs>
          <w:tab w:val="left" w:pos="800"/>
          <w:tab w:val="right" w:leader="dot" w:pos="8210"/>
        </w:tabs>
        <w:rPr>
          <w:rFonts w:asciiTheme="minorHAnsi" w:eastAsiaTheme="minorEastAsia" w:hAnsiTheme="minorHAnsi" w:cstheme="minorBidi"/>
          <w:smallCaps w:val="0"/>
          <w:noProof/>
          <w:sz w:val="22"/>
          <w:szCs w:val="22"/>
          <w:lang w:eastAsia="en-US"/>
        </w:rPr>
      </w:pPr>
      <w:hyperlink w:anchor="_Toc321581889" w:history="1">
        <w:r w:rsidR="002642A9" w:rsidRPr="008F754D">
          <w:rPr>
            <w:rStyle w:val="Hipervnculo"/>
            <w:noProof/>
          </w:rPr>
          <w:t>7.1</w:t>
        </w:r>
        <w:r w:rsidR="002642A9">
          <w:rPr>
            <w:rFonts w:asciiTheme="minorHAnsi" w:eastAsiaTheme="minorEastAsia" w:hAnsiTheme="minorHAnsi" w:cstheme="minorBidi"/>
            <w:smallCaps w:val="0"/>
            <w:noProof/>
            <w:sz w:val="22"/>
            <w:szCs w:val="22"/>
            <w:lang w:eastAsia="en-US"/>
          </w:rPr>
          <w:tab/>
        </w:r>
        <w:r w:rsidR="002642A9" w:rsidRPr="008F754D">
          <w:rPr>
            <w:rStyle w:val="Hipervnculo"/>
            <w:noProof/>
          </w:rPr>
          <w:t>Setting up authentication modes</w:t>
        </w:r>
        <w:r w:rsidR="002642A9">
          <w:rPr>
            <w:noProof/>
            <w:webHidden/>
          </w:rPr>
          <w:tab/>
        </w:r>
        <w:r>
          <w:rPr>
            <w:noProof/>
            <w:webHidden/>
          </w:rPr>
          <w:fldChar w:fldCharType="begin"/>
        </w:r>
        <w:r w:rsidR="002642A9">
          <w:rPr>
            <w:noProof/>
            <w:webHidden/>
          </w:rPr>
          <w:instrText xml:space="preserve"> PAGEREF _Toc321581889 \h </w:instrText>
        </w:r>
        <w:r>
          <w:rPr>
            <w:noProof/>
            <w:webHidden/>
          </w:rPr>
        </w:r>
        <w:r>
          <w:rPr>
            <w:noProof/>
            <w:webHidden/>
          </w:rPr>
          <w:fldChar w:fldCharType="separate"/>
        </w:r>
        <w:r w:rsidR="002642A9">
          <w:rPr>
            <w:noProof/>
            <w:webHidden/>
          </w:rPr>
          <w:t>18</w:t>
        </w:r>
        <w:r>
          <w:rPr>
            <w:noProof/>
            <w:webHidden/>
          </w:rPr>
          <w:fldChar w:fldCharType="end"/>
        </w:r>
      </w:hyperlink>
    </w:p>
    <w:p w:rsidR="002642A9" w:rsidRDefault="00580B15">
      <w:pPr>
        <w:pStyle w:val="TDC2"/>
        <w:tabs>
          <w:tab w:val="left" w:pos="800"/>
          <w:tab w:val="right" w:leader="dot" w:pos="8210"/>
        </w:tabs>
        <w:rPr>
          <w:rFonts w:asciiTheme="minorHAnsi" w:eastAsiaTheme="minorEastAsia" w:hAnsiTheme="minorHAnsi" w:cstheme="minorBidi"/>
          <w:smallCaps w:val="0"/>
          <w:noProof/>
          <w:sz w:val="22"/>
          <w:szCs w:val="22"/>
          <w:lang w:eastAsia="en-US"/>
        </w:rPr>
      </w:pPr>
      <w:hyperlink w:anchor="_Toc321581890" w:history="1">
        <w:r w:rsidR="002642A9" w:rsidRPr="008F754D">
          <w:rPr>
            <w:rStyle w:val="Hipervnculo"/>
            <w:noProof/>
          </w:rPr>
          <w:t>7.2</w:t>
        </w:r>
        <w:r w:rsidR="002642A9">
          <w:rPr>
            <w:rFonts w:asciiTheme="minorHAnsi" w:eastAsiaTheme="minorEastAsia" w:hAnsiTheme="minorHAnsi" w:cstheme="minorBidi"/>
            <w:smallCaps w:val="0"/>
            <w:noProof/>
            <w:sz w:val="22"/>
            <w:szCs w:val="22"/>
            <w:lang w:eastAsia="en-US"/>
          </w:rPr>
          <w:tab/>
        </w:r>
        <w:r w:rsidR="002642A9" w:rsidRPr="008F754D">
          <w:rPr>
            <w:rStyle w:val="Hipervnculo"/>
            <w:noProof/>
          </w:rPr>
          <w:t>Translating users and groups</w:t>
        </w:r>
        <w:r w:rsidR="002642A9">
          <w:rPr>
            <w:noProof/>
            <w:webHidden/>
          </w:rPr>
          <w:tab/>
        </w:r>
        <w:r>
          <w:rPr>
            <w:noProof/>
            <w:webHidden/>
          </w:rPr>
          <w:fldChar w:fldCharType="begin"/>
        </w:r>
        <w:r w:rsidR="002642A9">
          <w:rPr>
            <w:noProof/>
            <w:webHidden/>
          </w:rPr>
          <w:instrText xml:space="preserve"> PAGEREF _Toc321581890 \h </w:instrText>
        </w:r>
        <w:r>
          <w:rPr>
            <w:noProof/>
            <w:webHidden/>
          </w:rPr>
        </w:r>
        <w:r>
          <w:rPr>
            <w:noProof/>
            <w:webHidden/>
          </w:rPr>
          <w:fldChar w:fldCharType="separate"/>
        </w:r>
        <w:r w:rsidR="002642A9">
          <w:rPr>
            <w:noProof/>
            <w:webHidden/>
          </w:rPr>
          <w:t>21</w:t>
        </w:r>
        <w:r>
          <w:rPr>
            <w:noProof/>
            <w:webHidden/>
          </w:rPr>
          <w:fldChar w:fldCharType="end"/>
        </w:r>
      </w:hyperlink>
    </w:p>
    <w:p w:rsidR="002642A9" w:rsidRDefault="00580B15">
      <w:pPr>
        <w:pStyle w:val="TDC1"/>
        <w:tabs>
          <w:tab w:val="left" w:pos="400"/>
          <w:tab w:val="right" w:leader="dot" w:pos="8210"/>
        </w:tabs>
        <w:rPr>
          <w:rFonts w:asciiTheme="minorHAnsi" w:eastAsiaTheme="minorEastAsia" w:hAnsiTheme="minorHAnsi" w:cstheme="minorBidi"/>
          <w:b w:val="0"/>
          <w:bCs w:val="0"/>
          <w:caps w:val="0"/>
          <w:noProof/>
          <w:sz w:val="22"/>
          <w:szCs w:val="22"/>
          <w:lang w:eastAsia="en-US"/>
        </w:rPr>
      </w:pPr>
      <w:hyperlink w:anchor="_Toc321581891" w:history="1">
        <w:r w:rsidR="002642A9" w:rsidRPr="008F754D">
          <w:rPr>
            <w:rStyle w:val="Hipervnculo"/>
            <w:noProof/>
          </w:rPr>
          <w:t>8</w:t>
        </w:r>
        <w:r w:rsidR="002642A9">
          <w:rPr>
            <w:rFonts w:asciiTheme="minorHAnsi" w:eastAsiaTheme="minorEastAsia" w:hAnsiTheme="minorHAnsi" w:cstheme="minorBidi"/>
            <w:b w:val="0"/>
            <w:bCs w:val="0"/>
            <w:caps w:val="0"/>
            <w:noProof/>
            <w:sz w:val="22"/>
            <w:szCs w:val="22"/>
            <w:lang w:eastAsia="en-US"/>
          </w:rPr>
          <w:tab/>
        </w:r>
        <w:r w:rsidR="002642A9" w:rsidRPr="008F754D">
          <w:rPr>
            <w:rStyle w:val="Hipervnculo"/>
            <w:noProof/>
          </w:rPr>
          <w:t>Replication from the  graphical interface</w:t>
        </w:r>
        <w:r w:rsidR="002642A9">
          <w:rPr>
            <w:noProof/>
            <w:webHidden/>
          </w:rPr>
          <w:tab/>
        </w:r>
        <w:r>
          <w:rPr>
            <w:noProof/>
            <w:webHidden/>
          </w:rPr>
          <w:fldChar w:fldCharType="begin"/>
        </w:r>
        <w:r w:rsidR="002642A9">
          <w:rPr>
            <w:noProof/>
            <w:webHidden/>
          </w:rPr>
          <w:instrText xml:space="preserve"> PAGEREF _Toc321581891 \h </w:instrText>
        </w:r>
        <w:r>
          <w:rPr>
            <w:noProof/>
            <w:webHidden/>
          </w:rPr>
        </w:r>
        <w:r>
          <w:rPr>
            <w:noProof/>
            <w:webHidden/>
          </w:rPr>
          <w:fldChar w:fldCharType="separate"/>
        </w:r>
        <w:r w:rsidR="002642A9">
          <w:rPr>
            <w:noProof/>
            <w:webHidden/>
          </w:rPr>
          <w:t>24</w:t>
        </w:r>
        <w:r>
          <w:rPr>
            <w:noProof/>
            <w:webHidden/>
          </w:rPr>
          <w:fldChar w:fldCharType="end"/>
        </w:r>
      </w:hyperlink>
    </w:p>
    <w:p w:rsidR="002642A9" w:rsidRDefault="00580B15">
      <w:pPr>
        <w:pStyle w:val="TDC2"/>
        <w:tabs>
          <w:tab w:val="left" w:pos="800"/>
          <w:tab w:val="right" w:leader="dot" w:pos="8210"/>
        </w:tabs>
        <w:rPr>
          <w:rFonts w:asciiTheme="minorHAnsi" w:eastAsiaTheme="minorEastAsia" w:hAnsiTheme="minorHAnsi" w:cstheme="minorBidi"/>
          <w:smallCaps w:val="0"/>
          <w:noProof/>
          <w:sz w:val="22"/>
          <w:szCs w:val="22"/>
          <w:lang w:eastAsia="en-US"/>
        </w:rPr>
      </w:pPr>
      <w:hyperlink w:anchor="_Toc321581892" w:history="1">
        <w:r w:rsidR="002642A9" w:rsidRPr="008F754D">
          <w:rPr>
            <w:rStyle w:val="Hipervnculo"/>
            <w:noProof/>
          </w:rPr>
          <w:t>8.1</w:t>
        </w:r>
        <w:r w:rsidR="002642A9">
          <w:rPr>
            <w:rFonts w:asciiTheme="minorHAnsi" w:eastAsiaTheme="minorEastAsia" w:hAnsiTheme="minorHAnsi" w:cstheme="minorBidi"/>
            <w:smallCaps w:val="0"/>
            <w:noProof/>
            <w:sz w:val="22"/>
            <w:szCs w:val="22"/>
            <w:lang w:eastAsia="en-US"/>
          </w:rPr>
          <w:tab/>
        </w:r>
        <w:r w:rsidR="002642A9" w:rsidRPr="008F754D">
          <w:rPr>
            <w:rStyle w:val="Hipervnculo"/>
            <w:noProof/>
          </w:rPr>
          <w:t>Replication actions</w:t>
        </w:r>
        <w:r w:rsidR="002642A9">
          <w:rPr>
            <w:noProof/>
            <w:webHidden/>
          </w:rPr>
          <w:tab/>
        </w:r>
        <w:r>
          <w:rPr>
            <w:noProof/>
            <w:webHidden/>
          </w:rPr>
          <w:fldChar w:fldCharType="begin"/>
        </w:r>
        <w:r w:rsidR="002642A9">
          <w:rPr>
            <w:noProof/>
            <w:webHidden/>
          </w:rPr>
          <w:instrText xml:space="preserve"> PAGEREF _Toc321581892 \h </w:instrText>
        </w:r>
        <w:r>
          <w:rPr>
            <w:noProof/>
            <w:webHidden/>
          </w:rPr>
        </w:r>
        <w:r>
          <w:rPr>
            <w:noProof/>
            <w:webHidden/>
          </w:rPr>
          <w:fldChar w:fldCharType="separate"/>
        </w:r>
        <w:r w:rsidR="002642A9">
          <w:rPr>
            <w:noProof/>
            <w:webHidden/>
          </w:rPr>
          <w:t>24</w:t>
        </w:r>
        <w:r>
          <w:rPr>
            <w:noProof/>
            <w:webHidden/>
          </w:rPr>
          <w:fldChar w:fldCharType="end"/>
        </w:r>
      </w:hyperlink>
    </w:p>
    <w:p w:rsidR="002642A9" w:rsidRDefault="00580B15">
      <w:pPr>
        <w:pStyle w:val="TDC2"/>
        <w:tabs>
          <w:tab w:val="left" w:pos="800"/>
          <w:tab w:val="right" w:leader="dot" w:pos="8210"/>
        </w:tabs>
        <w:rPr>
          <w:rFonts w:asciiTheme="minorHAnsi" w:eastAsiaTheme="minorEastAsia" w:hAnsiTheme="minorHAnsi" w:cstheme="minorBidi"/>
          <w:smallCaps w:val="0"/>
          <w:noProof/>
          <w:sz w:val="22"/>
          <w:szCs w:val="22"/>
          <w:lang w:eastAsia="en-US"/>
        </w:rPr>
      </w:pPr>
      <w:hyperlink w:anchor="_Toc321581893" w:history="1">
        <w:r w:rsidR="002642A9" w:rsidRPr="008F754D">
          <w:rPr>
            <w:rStyle w:val="Hipervnculo"/>
            <w:noProof/>
          </w:rPr>
          <w:t>8.2</w:t>
        </w:r>
        <w:r w:rsidR="002642A9">
          <w:rPr>
            <w:rFonts w:asciiTheme="minorHAnsi" w:eastAsiaTheme="minorEastAsia" w:hAnsiTheme="minorHAnsi" w:cstheme="minorBidi"/>
            <w:smallCaps w:val="0"/>
            <w:noProof/>
            <w:sz w:val="22"/>
            <w:szCs w:val="22"/>
            <w:lang w:eastAsia="en-US"/>
          </w:rPr>
          <w:tab/>
        </w:r>
        <w:r w:rsidR="002642A9" w:rsidRPr="008F754D">
          <w:rPr>
            <w:rStyle w:val="Hipervnculo"/>
            <w:noProof/>
          </w:rPr>
          <w:t>Replication menu</w:t>
        </w:r>
        <w:r w:rsidR="002642A9">
          <w:rPr>
            <w:noProof/>
            <w:webHidden/>
          </w:rPr>
          <w:tab/>
        </w:r>
        <w:r>
          <w:rPr>
            <w:noProof/>
            <w:webHidden/>
          </w:rPr>
          <w:fldChar w:fldCharType="begin"/>
        </w:r>
        <w:r w:rsidR="002642A9">
          <w:rPr>
            <w:noProof/>
            <w:webHidden/>
          </w:rPr>
          <w:instrText xml:space="preserve"> PAGEREF _Toc321581893 \h </w:instrText>
        </w:r>
        <w:r>
          <w:rPr>
            <w:noProof/>
            <w:webHidden/>
          </w:rPr>
        </w:r>
        <w:r>
          <w:rPr>
            <w:noProof/>
            <w:webHidden/>
          </w:rPr>
          <w:fldChar w:fldCharType="separate"/>
        </w:r>
        <w:r w:rsidR="002642A9">
          <w:rPr>
            <w:noProof/>
            <w:webHidden/>
          </w:rPr>
          <w:t>25</w:t>
        </w:r>
        <w:r>
          <w:rPr>
            <w:noProof/>
            <w:webHidden/>
          </w:rPr>
          <w:fldChar w:fldCharType="end"/>
        </w:r>
      </w:hyperlink>
    </w:p>
    <w:p w:rsidR="002642A9" w:rsidRDefault="00580B15">
      <w:pPr>
        <w:pStyle w:val="TDC2"/>
        <w:tabs>
          <w:tab w:val="left" w:pos="800"/>
          <w:tab w:val="right" w:leader="dot" w:pos="8210"/>
        </w:tabs>
        <w:rPr>
          <w:rFonts w:asciiTheme="minorHAnsi" w:eastAsiaTheme="minorEastAsia" w:hAnsiTheme="minorHAnsi" w:cstheme="minorBidi"/>
          <w:smallCaps w:val="0"/>
          <w:noProof/>
          <w:sz w:val="22"/>
          <w:szCs w:val="22"/>
          <w:lang w:eastAsia="en-US"/>
        </w:rPr>
      </w:pPr>
      <w:hyperlink w:anchor="_Toc321581894" w:history="1">
        <w:r w:rsidR="002642A9" w:rsidRPr="008F754D">
          <w:rPr>
            <w:rStyle w:val="Hipervnculo"/>
            <w:noProof/>
          </w:rPr>
          <w:t>8.3</w:t>
        </w:r>
        <w:r w:rsidR="002642A9">
          <w:rPr>
            <w:rFonts w:asciiTheme="minorHAnsi" w:eastAsiaTheme="minorEastAsia" w:hAnsiTheme="minorHAnsi" w:cstheme="minorBidi"/>
            <w:smallCaps w:val="0"/>
            <w:noProof/>
            <w:sz w:val="22"/>
            <w:szCs w:val="22"/>
            <w:lang w:eastAsia="en-US"/>
          </w:rPr>
          <w:tab/>
        </w:r>
        <w:r w:rsidR="002642A9" w:rsidRPr="008F754D">
          <w:rPr>
            <w:rStyle w:val="Hipervnculo"/>
            <w:noProof/>
          </w:rPr>
          <w:t>Pushing your changes to a remote repository</w:t>
        </w:r>
        <w:r w:rsidR="002642A9">
          <w:rPr>
            <w:noProof/>
            <w:webHidden/>
          </w:rPr>
          <w:tab/>
        </w:r>
        <w:r>
          <w:rPr>
            <w:noProof/>
            <w:webHidden/>
          </w:rPr>
          <w:fldChar w:fldCharType="begin"/>
        </w:r>
        <w:r w:rsidR="002642A9">
          <w:rPr>
            <w:noProof/>
            <w:webHidden/>
          </w:rPr>
          <w:instrText xml:space="preserve"> PAGEREF _Toc321581894 \h </w:instrText>
        </w:r>
        <w:r>
          <w:rPr>
            <w:noProof/>
            <w:webHidden/>
          </w:rPr>
        </w:r>
        <w:r>
          <w:rPr>
            <w:noProof/>
            <w:webHidden/>
          </w:rPr>
          <w:fldChar w:fldCharType="separate"/>
        </w:r>
        <w:r w:rsidR="002642A9">
          <w:rPr>
            <w:noProof/>
            <w:webHidden/>
          </w:rPr>
          <w:t>26</w:t>
        </w:r>
        <w:r>
          <w:rPr>
            <w:noProof/>
            <w:webHidden/>
          </w:rPr>
          <w:fldChar w:fldCharType="end"/>
        </w:r>
      </w:hyperlink>
    </w:p>
    <w:p w:rsidR="002642A9" w:rsidRDefault="00580B15">
      <w:pPr>
        <w:pStyle w:val="TDC2"/>
        <w:tabs>
          <w:tab w:val="left" w:pos="800"/>
          <w:tab w:val="right" w:leader="dot" w:pos="8210"/>
        </w:tabs>
        <w:rPr>
          <w:rFonts w:asciiTheme="minorHAnsi" w:eastAsiaTheme="minorEastAsia" w:hAnsiTheme="minorHAnsi" w:cstheme="minorBidi"/>
          <w:smallCaps w:val="0"/>
          <w:noProof/>
          <w:sz w:val="22"/>
          <w:szCs w:val="22"/>
          <w:lang w:eastAsia="en-US"/>
        </w:rPr>
      </w:pPr>
      <w:hyperlink w:anchor="_Toc321581895" w:history="1">
        <w:r w:rsidR="002642A9" w:rsidRPr="008F754D">
          <w:rPr>
            <w:rStyle w:val="Hipervnculo"/>
            <w:noProof/>
          </w:rPr>
          <w:t>8.4</w:t>
        </w:r>
        <w:r w:rsidR="002642A9">
          <w:rPr>
            <w:rFonts w:asciiTheme="minorHAnsi" w:eastAsiaTheme="minorEastAsia" w:hAnsiTheme="minorHAnsi" w:cstheme="minorBidi"/>
            <w:smallCaps w:val="0"/>
            <w:noProof/>
            <w:sz w:val="22"/>
            <w:szCs w:val="22"/>
            <w:lang w:eastAsia="en-US"/>
          </w:rPr>
          <w:tab/>
        </w:r>
        <w:r w:rsidR="002642A9" w:rsidRPr="008F754D">
          <w:rPr>
            <w:rStyle w:val="Hipervnculo"/>
            <w:noProof/>
          </w:rPr>
          <w:t>Synchronizing your branch with remote changes</w:t>
        </w:r>
        <w:r w:rsidR="002642A9">
          <w:rPr>
            <w:noProof/>
            <w:webHidden/>
          </w:rPr>
          <w:tab/>
        </w:r>
        <w:r>
          <w:rPr>
            <w:noProof/>
            <w:webHidden/>
          </w:rPr>
          <w:fldChar w:fldCharType="begin"/>
        </w:r>
        <w:r w:rsidR="002642A9">
          <w:rPr>
            <w:noProof/>
            <w:webHidden/>
          </w:rPr>
          <w:instrText xml:space="preserve"> PAGEREF _Toc321581895 \h </w:instrText>
        </w:r>
        <w:r>
          <w:rPr>
            <w:noProof/>
            <w:webHidden/>
          </w:rPr>
        </w:r>
        <w:r>
          <w:rPr>
            <w:noProof/>
            <w:webHidden/>
          </w:rPr>
          <w:fldChar w:fldCharType="separate"/>
        </w:r>
        <w:r w:rsidR="002642A9">
          <w:rPr>
            <w:noProof/>
            <w:webHidden/>
          </w:rPr>
          <w:t>27</w:t>
        </w:r>
        <w:r>
          <w:rPr>
            <w:noProof/>
            <w:webHidden/>
          </w:rPr>
          <w:fldChar w:fldCharType="end"/>
        </w:r>
      </w:hyperlink>
    </w:p>
    <w:p w:rsidR="002642A9" w:rsidRDefault="00580B15">
      <w:pPr>
        <w:pStyle w:val="TDC2"/>
        <w:tabs>
          <w:tab w:val="left" w:pos="800"/>
          <w:tab w:val="right" w:leader="dot" w:pos="8210"/>
        </w:tabs>
        <w:rPr>
          <w:rFonts w:asciiTheme="minorHAnsi" w:eastAsiaTheme="minorEastAsia" w:hAnsiTheme="minorHAnsi" w:cstheme="minorBidi"/>
          <w:smallCaps w:val="0"/>
          <w:noProof/>
          <w:sz w:val="22"/>
          <w:szCs w:val="22"/>
          <w:lang w:eastAsia="en-US"/>
        </w:rPr>
      </w:pPr>
      <w:hyperlink w:anchor="_Toc321581896" w:history="1">
        <w:r w:rsidR="002642A9" w:rsidRPr="008F754D">
          <w:rPr>
            <w:rStyle w:val="Hipervnculo"/>
            <w:noProof/>
          </w:rPr>
          <w:t>8.5</w:t>
        </w:r>
        <w:r w:rsidR="002642A9">
          <w:rPr>
            <w:rFonts w:asciiTheme="minorHAnsi" w:eastAsiaTheme="minorEastAsia" w:hAnsiTheme="minorHAnsi" w:cstheme="minorBidi"/>
            <w:smallCaps w:val="0"/>
            <w:noProof/>
            <w:sz w:val="22"/>
            <w:szCs w:val="22"/>
            <w:lang w:eastAsia="en-US"/>
          </w:rPr>
          <w:tab/>
        </w:r>
        <w:r w:rsidR="002642A9" w:rsidRPr="008F754D">
          <w:rPr>
            <w:rStyle w:val="Hipervnculo"/>
            <w:noProof/>
          </w:rPr>
          <w:t>Importing a remote branch</w:t>
        </w:r>
        <w:r w:rsidR="002642A9">
          <w:rPr>
            <w:noProof/>
            <w:webHidden/>
          </w:rPr>
          <w:tab/>
        </w:r>
        <w:r>
          <w:rPr>
            <w:noProof/>
            <w:webHidden/>
          </w:rPr>
          <w:fldChar w:fldCharType="begin"/>
        </w:r>
        <w:r w:rsidR="002642A9">
          <w:rPr>
            <w:noProof/>
            <w:webHidden/>
          </w:rPr>
          <w:instrText xml:space="preserve"> PAGEREF _Toc321581896 \h </w:instrText>
        </w:r>
        <w:r>
          <w:rPr>
            <w:noProof/>
            <w:webHidden/>
          </w:rPr>
        </w:r>
        <w:r>
          <w:rPr>
            <w:noProof/>
            <w:webHidden/>
          </w:rPr>
          <w:fldChar w:fldCharType="separate"/>
        </w:r>
        <w:r w:rsidR="002642A9">
          <w:rPr>
            <w:noProof/>
            <w:webHidden/>
          </w:rPr>
          <w:t>28</w:t>
        </w:r>
        <w:r>
          <w:rPr>
            <w:noProof/>
            <w:webHidden/>
          </w:rPr>
          <w:fldChar w:fldCharType="end"/>
        </w:r>
      </w:hyperlink>
    </w:p>
    <w:p w:rsidR="002642A9" w:rsidRDefault="00580B15">
      <w:pPr>
        <w:pStyle w:val="TDC2"/>
        <w:tabs>
          <w:tab w:val="left" w:pos="800"/>
          <w:tab w:val="right" w:leader="dot" w:pos="8210"/>
        </w:tabs>
        <w:rPr>
          <w:rFonts w:asciiTheme="minorHAnsi" w:eastAsiaTheme="minorEastAsia" w:hAnsiTheme="minorHAnsi" w:cstheme="minorBidi"/>
          <w:smallCaps w:val="0"/>
          <w:noProof/>
          <w:sz w:val="22"/>
          <w:szCs w:val="22"/>
          <w:lang w:eastAsia="en-US"/>
        </w:rPr>
      </w:pPr>
      <w:hyperlink w:anchor="_Toc321581897" w:history="1">
        <w:r w:rsidR="002642A9" w:rsidRPr="008F754D">
          <w:rPr>
            <w:rStyle w:val="Hipervnculo"/>
            <w:noProof/>
          </w:rPr>
          <w:t>8.6</w:t>
        </w:r>
        <w:r w:rsidR="002642A9">
          <w:rPr>
            <w:rFonts w:asciiTheme="minorHAnsi" w:eastAsiaTheme="minorEastAsia" w:hAnsiTheme="minorHAnsi" w:cstheme="minorBidi"/>
            <w:smallCaps w:val="0"/>
            <w:noProof/>
            <w:sz w:val="22"/>
            <w:szCs w:val="22"/>
            <w:lang w:eastAsia="en-US"/>
          </w:rPr>
          <w:tab/>
        </w:r>
        <w:r w:rsidR="002642A9" w:rsidRPr="008F754D">
          <w:rPr>
            <w:rStyle w:val="Hipervnculo"/>
            <w:noProof/>
          </w:rPr>
          <w:t>Managing remote authentication</w:t>
        </w:r>
        <w:r w:rsidR="002642A9">
          <w:rPr>
            <w:noProof/>
            <w:webHidden/>
          </w:rPr>
          <w:tab/>
        </w:r>
        <w:r>
          <w:rPr>
            <w:noProof/>
            <w:webHidden/>
          </w:rPr>
          <w:fldChar w:fldCharType="begin"/>
        </w:r>
        <w:r w:rsidR="002642A9">
          <w:rPr>
            <w:noProof/>
            <w:webHidden/>
          </w:rPr>
          <w:instrText xml:space="preserve"> PAGEREF _Toc321581897 \h </w:instrText>
        </w:r>
        <w:r>
          <w:rPr>
            <w:noProof/>
            <w:webHidden/>
          </w:rPr>
        </w:r>
        <w:r>
          <w:rPr>
            <w:noProof/>
            <w:webHidden/>
          </w:rPr>
          <w:fldChar w:fldCharType="separate"/>
        </w:r>
        <w:r w:rsidR="002642A9">
          <w:rPr>
            <w:noProof/>
            <w:webHidden/>
          </w:rPr>
          <w:t>29</w:t>
        </w:r>
        <w:r>
          <w:rPr>
            <w:noProof/>
            <w:webHidden/>
          </w:rPr>
          <w:fldChar w:fldCharType="end"/>
        </w:r>
      </w:hyperlink>
    </w:p>
    <w:p w:rsidR="002642A9" w:rsidRDefault="00580B15">
      <w:pPr>
        <w:pStyle w:val="TDC2"/>
        <w:tabs>
          <w:tab w:val="left" w:pos="800"/>
          <w:tab w:val="right" w:leader="dot" w:pos="8210"/>
        </w:tabs>
        <w:rPr>
          <w:rFonts w:asciiTheme="minorHAnsi" w:eastAsiaTheme="minorEastAsia" w:hAnsiTheme="minorHAnsi" w:cstheme="minorBidi"/>
          <w:smallCaps w:val="0"/>
          <w:noProof/>
          <w:sz w:val="22"/>
          <w:szCs w:val="22"/>
          <w:lang w:eastAsia="en-US"/>
        </w:rPr>
      </w:pPr>
      <w:hyperlink w:anchor="_Toc321581898" w:history="1">
        <w:r w:rsidR="002642A9" w:rsidRPr="008F754D">
          <w:rPr>
            <w:rStyle w:val="Hipervnculo"/>
            <w:noProof/>
          </w:rPr>
          <w:t>8.7</w:t>
        </w:r>
        <w:r w:rsidR="002642A9">
          <w:rPr>
            <w:rFonts w:asciiTheme="minorHAnsi" w:eastAsiaTheme="minorEastAsia" w:hAnsiTheme="minorHAnsi" w:cstheme="minorBidi"/>
            <w:smallCaps w:val="0"/>
            <w:noProof/>
            <w:sz w:val="22"/>
            <w:szCs w:val="22"/>
            <w:lang w:eastAsia="en-US"/>
          </w:rPr>
          <w:tab/>
        </w:r>
        <w:r w:rsidR="002642A9" w:rsidRPr="008F754D">
          <w:rPr>
            <w:rStyle w:val="Hipervnculo"/>
            <w:noProof/>
          </w:rPr>
          <w:t>Running the replication process</w:t>
        </w:r>
        <w:r w:rsidR="002642A9">
          <w:rPr>
            <w:noProof/>
            <w:webHidden/>
          </w:rPr>
          <w:tab/>
        </w:r>
        <w:r>
          <w:rPr>
            <w:noProof/>
            <w:webHidden/>
          </w:rPr>
          <w:fldChar w:fldCharType="begin"/>
        </w:r>
        <w:r w:rsidR="002642A9">
          <w:rPr>
            <w:noProof/>
            <w:webHidden/>
          </w:rPr>
          <w:instrText xml:space="preserve"> PAGEREF _Toc321581898 \h </w:instrText>
        </w:r>
        <w:r>
          <w:rPr>
            <w:noProof/>
            <w:webHidden/>
          </w:rPr>
        </w:r>
        <w:r>
          <w:rPr>
            <w:noProof/>
            <w:webHidden/>
          </w:rPr>
          <w:fldChar w:fldCharType="separate"/>
        </w:r>
        <w:r w:rsidR="002642A9">
          <w:rPr>
            <w:noProof/>
            <w:webHidden/>
          </w:rPr>
          <w:t>30</w:t>
        </w:r>
        <w:r>
          <w:rPr>
            <w:noProof/>
            <w:webHidden/>
          </w:rPr>
          <w:fldChar w:fldCharType="end"/>
        </w:r>
      </w:hyperlink>
    </w:p>
    <w:p w:rsidR="002642A9" w:rsidRDefault="00580B15">
      <w:pPr>
        <w:pStyle w:val="TDC2"/>
        <w:tabs>
          <w:tab w:val="left" w:pos="800"/>
          <w:tab w:val="right" w:leader="dot" w:pos="8210"/>
        </w:tabs>
        <w:rPr>
          <w:rFonts w:asciiTheme="minorHAnsi" w:eastAsiaTheme="minorEastAsia" w:hAnsiTheme="minorHAnsi" w:cstheme="minorBidi"/>
          <w:smallCaps w:val="0"/>
          <w:noProof/>
          <w:sz w:val="22"/>
          <w:szCs w:val="22"/>
          <w:lang w:eastAsia="en-US"/>
        </w:rPr>
      </w:pPr>
      <w:hyperlink w:anchor="_Toc321581899" w:history="1">
        <w:r w:rsidR="002642A9" w:rsidRPr="008F754D">
          <w:rPr>
            <w:rStyle w:val="Hipervnculo"/>
            <w:noProof/>
          </w:rPr>
          <w:t>8.8</w:t>
        </w:r>
        <w:r w:rsidR="002642A9">
          <w:rPr>
            <w:rFonts w:asciiTheme="minorHAnsi" w:eastAsiaTheme="minorEastAsia" w:hAnsiTheme="minorHAnsi" w:cstheme="minorBidi"/>
            <w:smallCaps w:val="0"/>
            <w:noProof/>
            <w:sz w:val="22"/>
            <w:szCs w:val="22"/>
            <w:lang w:eastAsia="en-US"/>
          </w:rPr>
          <w:tab/>
        </w:r>
        <w:r w:rsidR="002642A9" w:rsidRPr="008F754D">
          <w:rPr>
            <w:rStyle w:val="Hipervnculo"/>
            <w:noProof/>
          </w:rPr>
          <w:t>Creating a package</w:t>
        </w:r>
        <w:r w:rsidR="002642A9">
          <w:rPr>
            <w:noProof/>
            <w:webHidden/>
          </w:rPr>
          <w:tab/>
        </w:r>
        <w:r>
          <w:rPr>
            <w:noProof/>
            <w:webHidden/>
          </w:rPr>
          <w:fldChar w:fldCharType="begin"/>
        </w:r>
        <w:r w:rsidR="002642A9">
          <w:rPr>
            <w:noProof/>
            <w:webHidden/>
          </w:rPr>
          <w:instrText xml:space="preserve"> PAGEREF _Toc321581899 \h </w:instrText>
        </w:r>
        <w:r>
          <w:rPr>
            <w:noProof/>
            <w:webHidden/>
          </w:rPr>
        </w:r>
        <w:r>
          <w:rPr>
            <w:noProof/>
            <w:webHidden/>
          </w:rPr>
          <w:fldChar w:fldCharType="separate"/>
        </w:r>
        <w:r w:rsidR="002642A9">
          <w:rPr>
            <w:noProof/>
            <w:webHidden/>
          </w:rPr>
          <w:t>31</w:t>
        </w:r>
        <w:r>
          <w:rPr>
            <w:noProof/>
            <w:webHidden/>
          </w:rPr>
          <w:fldChar w:fldCharType="end"/>
        </w:r>
      </w:hyperlink>
    </w:p>
    <w:p w:rsidR="002642A9" w:rsidRDefault="00580B15">
      <w:pPr>
        <w:pStyle w:val="TDC2"/>
        <w:tabs>
          <w:tab w:val="left" w:pos="800"/>
          <w:tab w:val="right" w:leader="dot" w:pos="8210"/>
        </w:tabs>
        <w:rPr>
          <w:rFonts w:asciiTheme="minorHAnsi" w:eastAsiaTheme="minorEastAsia" w:hAnsiTheme="minorHAnsi" w:cstheme="minorBidi"/>
          <w:smallCaps w:val="0"/>
          <w:noProof/>
          <w:sz w:val="22"/>
          <w:szCs w:val="22"/>
          <w:lang w:eastAsia="en-US"/>
        </w:rPr>
      </w:pPr>
      <w:hyperlink w:anchor="_Toc321581900" w:history="1">
        <w:r w:rsidR="002642A9" w:rsidRPr="008F754D">
          <w:rPr>
            <w:rStyle w:val="Hipervnculo"/>
            <w:noProof/>
          </w:rPr>
          <w:t>8.9</w:t>
        </w:r>
        <w:r w:rsidR="002642A9">
          <w:rPr>
            <w:rFonts w:asciiTheme="minorHAnsi" w:eastAsiaTheme="minorEastAsia" w:hAnsiTheme="minorHAnsi" w:cstheme="minorBidi"/>
            <w:smallCaps w:val="0"/>
            <w:noProof/>
            <w:sz w:val="22"/>
            <w:szCs w:val="22"/>
            <w:lang w:eastAsia="en-US"/>
          </w:rPr>
          <w:tab/>
        </w:r>
        <w:r w:rsidR="002642A9" w:rsidRPr="008F754D">
          <w:rPr>
            <w:rStyle w:val="Hipervnculo"/>
            <w:noProof/>
          </w:rPr>
          <w:t>Importing a replication package</w:t>
        </w:r>
        <w:r w:rsidR="002642A9">
          <w:rPr>
            <w:noProof/>
            <w:webHidden/>
          </w:rPr>
          <w:tab/>
        </w:r>
        <w:r>
          <w:rPr>
            <w:noProof/>
            <w:webHidden/>
          </w:rPr>
          <w:fldChar w:fldCharType="begin"/>
        </w:r>
        <w:r w:rsidR="002642A9">
          <w:rPr>
            <w:noProof/>
            <w:webHidden/>
          </w:rPr>
          <w:instrText xml:space="preserve"> PAGEREF _Toc321581900 \h </w:instrText>
        </w:r>
        <w:r>
          <w:rPr>
            <w:noProof/>
            <w:webHidden/>
          </w:rPr>
        </w:r>
        <w:r>
          <w:rPr>
            <w:noProof/>
            <w:webHidden/>
          </w:rPr>
          <w:fldChar w:fldCharType="separate"/>
        </w:r>
        <w:r w:rsidR="002642A9">
          <w:rPr>
            <w:noProof/>
            <w:webHidden/>
          </w:rPr>
          <w:t>32</w:t>
        </w:r>
        <w:r>
          <w:rPr>
            <w:noProof/>
            <w:webHidden/>
          </w:rPr>
          <w:fldChar w:fldCharType="end"/>
        </w:r>
      </w:hyperlink>
    </w:p>
    <w:p w:rsidR="002642A9" w:rsidRDefault="00580B15">
      <w:pPr>
        <w:pStyle w:val="TDC1"/>
        <w:tabs>
          <w:tab w:val="left" w:pos="400"/>
          <w:tab w:val="right" w:leader="dot" w:pos="8210"/>
        </w:tabs>
        <w:rPr>
          <w:rFonts w:asciiTheme="minorHAnsi" w:eastAsiaTheme="minorEastAsia" w:hAnsiTheme="minorHAnsi" w:cstheme="minorBidi"/>
          <w:b w:val="0"/>
          <w:bCs w:val="0"/>
          <w:caps w:val="0"/>
          <w:noProof/>
          <w:sz w:val="22"/>
          <w:szCs w:val="22"/>
          <w:lang w:eastAsia="en-US"/>
        </w:rPr>
      </w:pPr>
      <w:hyperlink w:anchor="_Toc321581901" w:history="1">
        <w:r w:rsidR="002642A9" w:rsidRPr="008F754D">
          <w:rPr>
            <w:rStyle w:val="Hipervnculo"/>
            <w:noProof/>
          </w:rPr>
          <w:t>9</w:t>
        </w:r>
        <w:r w:rsidR="002642A9">
          <w:rPr>
            <w:rFonts w:asciiTheme="minorHAnsi" w:eastAsiaTheme="minorEastAsia" w:hAnsiTheme="minorHAnsi" w:cstheme="minorBidi"/>
            <w:b w:val="0"/>
            <w:bCs w:val="0"/>
            <w:caps w:val="0"/>
            <w:noProof/>
            <w:sz w:val="22"/>
            <w:szCs w:val="22"/>
            <w:lang w:eastAsia="en-US"/>
          </w:rPr>
          <w:tab/>
        </w:r>
        <w:r w:rsidR="002642A9" w:rsidRPr="008F754D">
          <w:rPr>
            <w:rStyle w:val="Hipervnculo"/>
            <w:noProof/>
          </w:rPr>
          <w:t>Distributed Branch Explorer</w:t>
        </w:r>
        <w:r w:rsidR="002642A9">
          <w:rPr>
            <w:noProof/>
            <w:webHidden/>
          </w:rPr>
          <w:tab/>
        </w:r>
        <w:r>
          <w:rPr>
            <w:noProof/>
            <w:webHidden/>
          </w:rPr>
          <w:fldChar w:fldCharType="begin"/>
        </w:r>
        <w:r w:rsidR="002642A9">
          <w:rPr>
            <w:noProof/>
            <w:webHidden/>
          </w:rPr>
          <w:instrText xml:space="preserve"> PAGEREF _Toc321581901 \h </w:instrText>
        </w:r>
        <w:r>
          <w:rPr>
            <w:noProof/>
            <w:webHidden/>
          </w:rPr>
        </w:r>
        <w:r>
          <w:rPr>
            <w:noProof/>
            <w:webHidden/>
          </w:rPr>
          <w:fldChar w:fldCharType="separate"/>
        </w:r>
        <w:r w:rsidR="002642A9">
          <w:rPr>
            <w:noProof/>
            <w:webHidden/>
          </w:rPr>
          <w:t>33</w:t>
        </w:r>
        <w:r>
          <w:rPr>
            <w:noProof/>
            <w:webHidden/>
          </w:rPr>
          <w:fldChar w:fldCharType="end"/>
        </w:r>
      </w:hyperlink>
    </w:p>
    <w:p w:rsidR="002642A9" w:rsidRDefault="00580B15">
      <w:pPr>
        <w:pStyle w:val="TDC2"/>
        <w:tabs>
          <w:tab w:val="left" w:pos="800"/>
          <w:tab w:val="right" w:leader="dot" w:pos="8210"/>
        </w:tabs>
        <w:rPr>
          <w:rFonts w:asciiTheme="minorHAnsi" w:eastAsiaTheme="minorEastAsia" w:hAnsiTheme="minorHAnsi" w:cstheme="minorBidi"/>
          <w:smallCaps w:val="0"/>
          <w:noProof/>
          <w:sz w:val="22"/>
          <w:szCs w:val="22"/>
          <w:lang w:eastAsia="en-US"/>
        </w:rPr>
      </w:pPr>
      <w:hyperlink w:anchor="_Toc321581902" w:history="1">
        <w:r w:rsidR="002642A9" w:rsidRPr="008F754D">
          <w:rPr>
            <w:rStyle w:val="Hipervnculo"/>
            <w:noProof/>
          </w:rPr>
          <w:t>9.1</w:t>
        </w:r>
        <w:r w:rsidR="002642A9">
          <w:rPr>
            <w:rFonts w:asciiTheme="minorHAnsi" w:eastAsiaTheme="minorEastAsia" w:hAnsiTheme="minorHAnsi" w:cstheme="minorBidi"/>
            <w:smallCaps w:val="0"/>
            <w:noProof/>
            <w:sz w:val="22"/>
            <w:szCs w:val="22"/>
            <w:lang w:eastAsia="en-US"/>
          </w:rPr>
          <w:tab/>
        </w:r>
        <w:r w:rsidR="002642A9" w:rsidRPr="008F754D">
          <w:rPr>
            <w:rStyle w:val="Hipervnculo"/>
            <w:noProof/>
          </w:rPr>
          <w:t>How the DBrEx works</w:t>
        </w:r>
        <w:r w:rsidR="002642A9">
          <w:rPr>
            <w:noProof/>
            <w:webHidden/>
          </w:rPr>
          <w:tab/>
        </w:r>
        <w:r>
          <w:rPr>
            <w:noProof/>
            <w:webHidden/>
          </w:rPr>
          <w:fldChar w:fldCharType="begin"/>
        </w:r>
        <w:r w:rsidR="002642A9">
          <w:rPr>
            <w:noProof/>
            <w:webHidden/>
          </w:rPr>
          <w:instrText xml:space="preserve"> PAGEREF _Toc321581902 \h </w:instrText>
        </w:r>
        <w:r>
          <w:rPr>
            <w:noProof/>
            <w:webHidden/>
          </w:rPr>
        </w:r>
        <w:r>
          <w:rPr>
            <w:noProof/>
            <w:webHidden/>
          </w:rPr>
          <w:fldChar w:fldCharType="separate"/>
        </w:r>
        <w:r w:rsidR="002642A9">
          <w:rPr>
            <w:noProof/>
            <w:webHidden/>
          </w:rPr>
          <w:t>33</w:t>
        </w:r>
        <w:r>
          <w:rPr>
            <w:noProof/>
            <w:webHidden/>
          </w:rPr>
          <w:fldChar w:fldCharType="end"/>
        </w:r>
      </w:hyperlink>
    </w:p>
    <w:p w:rsidR="002642A9" w:rsidRDefault="00580B15">
      <w:pPr>
        <w:pStyle w:val="TDC2"/>
        <w:tabs>
          <w:tab w:val="left" w:pos="800"/>
          <w:tab w:val="right" w:leader="dot" w:pos="8210"/>
        </w:tabs>
        <w:rPr>
          <w:rFonts w:asciiTheme="minorHAnsi" w:eastAsiaTheme="minorEastAsia" w:hAnsiTheme="minorHAnsi" w:cstheme="minorBidi"/>
          <w:smallCaps w:val="0"/>
          <w:noProof/>
          <w:sz w:val="22"/>
          <w:szCs w:val="22"/>
          <w:lang w:eastAsia="en-US"/>
        </w:rPr>
      </w:pPr>
      <w:hyperlink w:anchor="_Toc321581903" w:history="1">
        <w:r w:rsidR="002642A9" w:rsidRPr="008F754D">
          <w:rPr>
            <w:rStyle w:val="Hipervnculo"/>
            <w:noProof/>
          </w:rPr>
          <w:t>9.2</w:t>
        </w:r>
        <w:r w:rsidR="002642A9">
          <w:rPr>
            <w:rFonts w:asciiTheme="minorHAnsi" w:eastAsiaTheme="minorEastAsia" w:hAnsiTheme="minorHAnsi" w:cstheme="minorBidi"/>
            <w:smallCaps w:val="0"/>
            <w:noProof/>
            <w:sz w:val="22"/>
            <w:szCs w:val="22"/>
            <w:lang w:eastAsia="en-US"/>
          </w:rPr>
          <w:tab/>
        </w:r>
        <w:r w:rsidR="002642A9" w:rsidRPr="008F754D">
          <w:rPr>
            <w:rStyle w:val="Hipervnculo"/>
            <w:noProof/>
          </w:rPr>
          <w:t>Rendering multiple repository sources on the DBrEx</w:t>
        </w:r>
        <w:r w:rsidR="002642A9">
          <w:rPr>
            <w:noProof/>
            <w:webHidden/>
          </w:rPr>
          <w:tab/>
        </w:r>
        <w:r>
          <w:rPr>
            <w:noProof/>
            <w:webHidden/>
          </w:rPr>
          <w:fldChar w:fldCharType="begin"/>
        </w:r>
        <w:r w:rsidR="002642A9">
          <w:rPr>
            <w:noProof/>
            <w:webHidden/>
          </w:rPr>
          <w:instrText xml:space="preserve"> PAGEREF _Toc321581903 \h </w:instrText>
        </w:r>
        <w:r>
          <w:rPr>
            <w:noProof/>
            <w:webHidden/>
          </w:rPr>
        </w:r>
        <w:r>
          <w:rPr>
            <w:noProof/>
            <w:webHidden/>
          </w:rPr>
          <w:fldChar w:fldCharType="separate"/>
        </w:r>
        <w:r w:rsidR="002642A9">
          <w:rPr>
            <w:noProof/>
            <w:webHidden/>
          </w:rPr>
          <w:t>34</w:t>
        </w:r>
        <w:r>
          <w:rPr>
            <w:noProof/>
            <w:webHidden/>
          </w:rPr>
          <w:fldChar w:fldCharType="end"/>
        </w:r>
      </w:hyperlink>
    </w:p>
    <w:p w:rsidR="002642A9" w:rsidRDefault="00580B15">
      <w:pPr>
        <w:pStyle w:val="TDC2"/>
        <w:tabs>
          <w:tab w:val="left" w:pos="800"/>
          <w:tab w:val="right" w:leader="dot" w:pos="8210"/>
        </w:tabs>
        <w:rPr>
          <w:rFonts w:asciiTheme="minorHAnsi" w:eastAsiaTheme="minorEastAsia" w:hAnsiTheme="minorHAnsi" w:cstheme="minorBidi"/>
          <w:smallCaps w:val="0"/>
          <w:noProof/>
          <w:sz w:val="22"/>
          <w:szCs w:val="22"/>
          <w:lang w:eastAsia="en-US"/>
        </w:rPr>
      </w:pPr>
      <w:hyperlink w:anchor="_Toc321581904" w:history="1">
        <w:r w:rsidR="002642A9" w:rsidRPr="008F754D">
          <w:rPr>
            <w:rStyle w:val="Hipervnculo"/>
            <w:noProof/>
          </w:rPr>
          <w:t>9.3</w:t>
        </w:r>
        <w:r w:rsidR="002642A9">
          <w:rPr>
            <w:rFonts w:asciiTheme="minorHAnsi" w:eastAsiaTheme="minorEastAsia" w:hAnsiTheme="minorHAnsi" w:cstheme="minorBidi"/>
            <w:smallCaps w:val="0"/>
            <w:noProof/>
            <w:sz w:val="22"/>
            <w:szCs w:val="22"/>
            <w:lang w:eastAsia="en-US"/>
          </w:rPr>
          <w:tab/>
        </w:r>
        <w:r w:rsidR="002642A9" w:rsidRPr="008F754D">
          <w:rPr>
            <w:rStyle w:val="Hipervnculo"/>
            <w:noProof/>
          </w:rPr>
          <w:t>Diffing remote branches and changesets</w:t>
        </w:r>
        <w:r w:rsidR="002642A9">
          <w:rPr>
            <w:noProof/>
            <w:webHidden/>
          </w:rPr>
          <w:tab/>
        </w:r>
        <w:r>
          <w:rPr>
            <w:noProof/>
            <w:webHidden/>
          </w:rPr>
          <w:fldChar w:fldCharType="begin"/>
        </w:r>
        <w:r w:rsidR="002642A9">
          <w:rPr>
            <w:noProof/>
            <w:webHidden/>
          </w:rPr>
          <w:instrText xml:space="preserve"> PAGEREF _Toc321581904 \h </w:instrText>
        </w:r>
        <w:r>
          <w:rPr>
            <w:noProof/>
            <w:webHidden/>
          </w:rPr>
        </w:r>
        <w:r>
          <w:rPr>
            <w:noProof/>
            <w:webHidden/>
          </w:rPr>
          <w:fldChar w:fldCharType="separate"/>
        </w:r>
        <w:r w:rsidR="002642A9">
          <w:rPr>
            <w:noProof/>
            <w:webHidden/>
          </w:rPr>
          <w:t>36</w:t>
        </w:r>
        <w:r>
          <w:rPr>
            <w:noProof/>
            <w:webHidden/>
          </w:rPr>
          <w:fldChar w:fldCharType="end"/>
        </w:r>
      </w:hyperlink>
    </w:p>
    <w:p w:rsidR="002642A9" w:rsidRDefault="00580B15">
      <w:pPr>
        <w:pStyle w:val="TDC2"/>
        <w:tabs>
          <w:tab w:val="left" w:pos="800"/>
          <w:tab w:val="right" w:leader="dot" w:pos="8210"/>
        </w:tabs>
        <w:rPr>
          <w:rFonts w:asciiTheme="minorHAnsi" w:eastAsiaTheme="minorEastAsia" w:hAnsiTheme="minorHAnsi" w:cstheme="minorBidi"/>
          <w:smallCaps w:val="0"/>
          <w:noProof/>
          <w:sz w:val="22"/>
          <w:szCs w:val="22"/>
          <w:lang w:eastAsia="en-US"/>
        </w:rPr>
      </w:pPr>
      <w:hyperlink w:anchor="_Toc321581905" w:history="1">
        <w:r w:rsidR="002642A9" w:rsidRPr="008F754D">
          <w:rPr>
            <w:rStyle w:val="Hipervnculo"/>
            <w:noProof/>
          </w:rPr>
          <w:t>9.4</w:t>
        </w:r>
        <w:r w:rsidR="002642A9">
          <w:rPr>
            <w:rFonts w:asciiTheme="minorHAnsi" w:eastAsiaTheme="minorEastAsia" w:hAnsiTheme="minorHAnsi" w:cstheme="minorBidi"/>
            <w:smallCaps w:val="0"/>
            <w:noProof/>
            <w:sz w:val="22"/>
            <w:szCs w:val="22"/>
            <w:lang w:eastAsia="en-US"/>
          </w:rPr>
          <w:tab/>
        </w:r>
        <w:r w:rsidR="002642A9" w:rsidRPr="008F754D">
          <w:rPr>
            <w:rStyle w:val="Hipervnculo"/>
            <w:noProof/>
          </w:rPr>
          <w:t>Enabling the DBrEx for a single branch</w:t>
        </w:r>
        <w:r w:rsidR="002642A9">
          <w:rPr>
            <w:noProof/>
            <w:webHidden/>
          </w:rPr>
          <w:tab/>
        </w:r>
        <w:r>
          <w:rPr>
            <w:noProof/>
            <w:webHidden/>
          </w:rPr>
          <w:fldChar w:fldCharType="begin"/>
        </w:r>
        <w:r w:rsidR="002642A9">
          <w:rPr>
            <w:noProof/>
            <w:webHidden/>
          </w:rPr>
          <w:instrText xml:space="preserve"> PAGEREF _Toc321581905 \h </w:instrText>
        </w:r>
        <w:r>
          <w:rPr>
            <w:noProof/>
            <w:webHidden/>
          </w:rPr>
        </w:r>
        <w:r>
          <w:rPr>
            <w:noProof/>
            <w:webHidden/>
          </w:rPr>
          <w:fldChar w:fldCharType="separate"/>
        </w:r>
        <w:r w:rsidR="002642A9">
          <w:rPr>
            <w:noProof/>
            <w:webHidden/>
          </w:rPr>
          <w:t>37</w:t>
        </w:r>
        <w:r>
          <w:rPr>
            <w:noProof/>
            <w:webHidden/>
          </w:rPr>
          <w:fldChar w:fldCharType="end"/>
        </w:r>
      </w:hyperlink>
    </w:p>
    <w:p w:rsidR="002642A9" w:rsidRDefault="00580B15">
      <w:pPr>
        <w:pStyle w:val="TDC1"/>
        <w:tabs>
          <w:tab w:val="left" w:pos="600"/>
          <w:tab w:val="right" w:leader="dot" w:pos="8210"/>
        </w:tabs>
        <w:rPr>
          <w:rFonts w:asciiTheme="minorHAnsi" w:eastAsiaTheme="minorEastAsia" w:hAnsiTheme="minorHAnsi" w:cstheme="minorBidi"/>
          <w:b w:val="0"/>
          <w:bCs w:val="0"/>
          <w:caps w:val="0"/>
          <w:noProof/>
          <w:sz w:val="22"/>
          <w:szCs w:val="22"/>
          <w:lang w:eastAsia="en-US"/>
        </w:rPr>
      </w:pPr>
      <w:hyperlink w:anchor="_Toc321581906" w:history="1">
        <w:r w:rsidR="002642A9" w:rsidRPr="008F754D">
          <w:rPr>
            <w:rStyle w:val="Hipervnculo"/>
            <w:noProof/>
          </w:rPr>
          <w:t>10</w:t>
        </w:r>
        <w:r w:rsidR="002642A9">
          <w:rPr>
            <w:rFonts w:asciiTheme="minorHAnsi" w:eastAsiaTheme="minorEastAsia" w:hAnsiTheme="minorHAnsi" w:cstheme="minorBidi"/>
            <w:b w:val="0"/>
            <w:bCs w:val="0"/>
            <w:caps w:val="0"/>
            <w:noProof/>
            <w:sz w:val="22"/>
            <w:szCs w:val="22"/>
            <w:lang w:eastAsia="en-US"/>
          </w:rPr>
          <w:tab/>
        </w:r>
        <w:r w:rsidR="002642A9" w:rsidRPr="008F754D">
          <w:rPr>
            <w:rStyle w:val="Hipervnculo"/>
            <w:noProof/>
          </w:rPr>
          <w:t>Synchronization View</w:t>
        </w:r>
        <w:r w:rsidR="002642A9">
          <w:rPr>
            <w:noProof/>
            <w:webHidden/>
          </w:rPr>
          <w:tab/>
        </w:r>
        <w:r>
          <w:rPr>
            <w:noProof/>
            <w:webHidden/>
          </w:rPr>
          <w:fldChar w:fldCharType="begin"/>
        </w:r>
        <w:r w:rsidR="002642A9">
          <w:rPr>
            <w:noProof/>
            <w:webHidden/>
          </w:rPr>
          <w:instrText xml:space="preserve"> PAGEREF _Toc321581906 \h </w:instrText>
        </w:r>
        <w:r>
          <w:rPr>
            <w:noProof/>
            <w:webHidden/>
          </w:rPr>
        </w:r>
        <w:r>
          <w:rPr>
            <w:noProof/>
            <w:webHidden/>
          </w:rPr>
          <w:fldChar w:fldCharType="separate"/>
        </w:r>
        <w:r w:rsidR="002642A9">
          <w:rPr>
            <w:noProof/>
            <w:webHidden/>
          </w:rPr>
          <w:t>38</w:t>
        </w:r>
        <w:r>
          <w:rPr>
            <w:noProof/>
            <w:webHidden/>
          </w:rPr>
          <w:fldChar w:fldCharType="end"/>
        </w:r>
      </w:hyperlink>
    </w:p>
    <w:p w:rsidR="002642A9" w:rsidRDefault="00580B15">
      <w:pPr>
        <w:pStyle w:val="TDC2"/>
        <w:tabs>
          <w:tab w:val="left" w:pos="800"/>
          <w:tab w:val="right" w:leader="dot" w:pos="8210"/>
        </w:tabs>
        <w:rPr>
          <w:rFonts w:asciiTheme="minorHAnsi" w:eastAsiaTheme="minorEastAsia" w:hAnsiTheme="minorHAnsi" w:cstheme="minorBidi"/>
          <w:smallCaps w:val="0"/>
          <w:noProof/>
          <w:sz w:val="22"/>
          <w:szCs w:val="22"/>
          <w:lang w:eastAsia="en-US"/>
        </w:rPr>
      </w:pPr>
      <w:hyperlink w:anchor="_Toc321581907" w:history="1">
        <w:r w:rsidR="002642A9" w:rsidRPr="008F754D">
          <w:rPr>
            <w:rStyle w:val="Hipervnculo"/>
            <w:noProof/>
          </w:rPr>
          <w:t>10.1</w:t>
        </w:r>
        <w:r w:rsidR="002642A9">
          <w:rPr>
            <w:rFonts w:asciiTheme="minorHAnsi" w:eastAsiaTheme="minorEastAsia" w:hAnsiTheme="minorHAnsi" w:cstheme="minorBidi"/>
            <w:smallCaps w:val="0"/>
            <w:noProof/>
            <w:sz w:val="22"/>
            <w:szCs w:val="22"/>
            <w:lang w:eastAsia="en-US"/>
          </w:rPr>
          <w:tab/>
        </w:r>
        <w:r w:rsidR="002642A9" w:rsidRPr="008F754D">
          <w:rPr>
            <w:rStyle w:val="Hipervnculo"/>
            <w:noProof/>
          </w:rPr>
          <w:t>Creating a new Sync View</w:t>
        </w:r>
        <w:r w:rsidR="002642A9">
          <w:rPr>
            <w:noProof/>
            <w:webHidden/>
          </w:rPr>
          <w:tab/>
        </w:r>
        <w:r>
          <w:rPr>
            <w:noProof/>
            <w:webHidden/>
          </w:rPr>
          <w:fldChar w:fldCharType="begin"/>
        </w:r>
        <w:r w:rsidR="002642A9">
          <w:rPr>
            <w:noProof/>
            <w:webHidden/>
          </w:rPr>
          <w:instrText xml:space="preserve"> PAGEREF _Toc321581907 \h </w:instrText>
        </w:r>
        <w:r>
          <w:rPr>
            <w:noProof/>
            <w:webHidden/>
          </w:rPr>
        </w:r>
        <w:r>
          <w:rPr>
            <w:noProof/>
            <w:webHidden/>
          </w:rPr>
          <w:fldChar w:fldCharType="separate"/>
        </w:r>
        <w:r w:rsidR="002642A9">
          <w:rPr>
            <w:noProof/>
            <w:webHidden/>
          </w:rPr>
          <w:t>38</w:t>
        </w:r>
        <w:r>
          <w:rPr>
            <w:noProof/>
            <w:webHidden/>
          </w:rPr>
          <w:fldChar w:fldCharType="end"/>
        </w:r>
      </w:hyperlink>
    </w:p>
    <w:p w:rsidR="002642A9" w:rsidRDefault="00580B15">
      <w:pPr>
        <w:pStyle w:val="TDC2"/>
        <w:tabs>
          <w:tab w:val="left" w:pos="800"/>
          <w:tab w:val="right" w:leader="dot" w:pos="8210"/>
        </w:tabs>
        <w:rPr>
          <w:rFonts w:asciiTheme="minorHAnsi" w:eastAsiaTheme="minorEastAsia" w:hAnsiTheme="minorHAnsi" w:cstheme="minorBidi"/>
          <w:smallCaps w:val="0"/>
          <w:noProof/>
          <w:sz w:val="22"/>
          <w:szCs w:val="22"/>
          <w:lang w:eastAsia="en-US"/>
        </w:rPr>
      </w:pPr>
      <w:hyperlink w:anchor="_Toc321581908" w:history="1">
        <w:r w:rsidR="002642A9" w:rsidRPr="008F754D">
          <w:rPr>
            <w:rStyle w:val="Hipervnculo"/>
            <w:noProof/>
          </w:rPr>
          <w:t>10.2</w:t>
        </w:r>
        <w:r w:rsidR="002642A9">
          <w:rPr>
            <w:rFonts w:asciiTheme="minorHAnsi" w:eastAsiaTheme="minorEastAsia" w:hAnsiTheme="minorHAnsi" w:cstheme="minorBidi"/>
            <w:smallCaps w:val="0"/>
            <w:noProof/>
            <w:sz w:val="22"/>
            <w:szCs w:val="22"/>
            <w:lang w:eastAsia="en-US"/>
          </w:rPr>
          <w:tab/>
        </w:r>
        <w:r w:rsidR="002642A9" w:rsidRPr="008F754D">
          <w:rPr>
            <w:rStyle w:val="Hipervnculo"/>
            <w:noProof/>
          </w:rPr>
          <w:t>Source and destination explained</w:t>
        </w:r>
        <w:r w:rsidR="002642A9">
          <w:rPr>
            <w:noProof/>
            <w:webHidden/>
          </w:rPr>
          <w:tab/>
        </w:r>
        <w:r>
          <w:rPr>
            <w:noProof/>
            <w:webHidden/>
          </w:rPr>
          <w:fldChar w:fldCharType="begin"/>
        </w:r>
        <w:r w:rsidR="002642A9">
          <w:rPr>
            <w:noProof/>
            <w:webHidden/>
          </w:rPr>
          <w:instrText xml:space="preserve"> PAGEREF _Toc321581908 \h </w:instrText>
        </w:r>
        <w:r>
          <w:rPr>
            <w:noProof/>
            <w:webHidden/>
          </w:rPr>
        </w:r>
        <w:r>
          <w:rPr>
            <w:noProof/>
            <w:webHidden/>
          </w:rPr>
          <w:fldChar w:fldCharType="separate"/>
        </w:r>
        <w:r w:rsidR="002642A9">
          <w:rPr>
            <w:noProof/>
            <w:webHidden/>
          </w:rPr>
          <w:t>40</w:t>
        </w:r>
        <w:r>
          <w:rPr>
            <w:noProof/>
            <w:webHidden/>
          </w:rPr>
          <w:fldChar w:fldCharType="end"/>
        </w:r>
      </w:hyperlink>
    </w:p>
    <w:p w:rsidR="002642A9" w:rsidRDefault="00580B15">
      <w:pPr>
        <w:pStyle w:val="TDC2"/>
        <w:tabs>
          <w:tab w:val="left" w:pos="800"/>
          <w:tab w:val="right" w:leader="dot" w:pos="8210"/>
        </w:tabs>
        <w:rPr>
          <w:rFonts w:asciiTheme="minorHAnsi" w:eastAsiaTheme="minorEastAsia" w:hAnsiTheme="minorHAnsi" w:cstheme="minorBidi"/>
          <w:smallCaps w:val="0"/>
          <w:noProof/>
          <w:sz w:val="22"/>
          <w:szCs w:val="22"/>
          <w:lang w:eastAsia="en-US"/>
        </w:rPr>
      </w:pPr>
      <w:hyperlink w:anchor="_Toc321581909" w:history="1">
        <w:r w:rsidR="002642A9" w:rsidRPr="008F754D">
          <w:rPr>
            <w:rStyle w:val="Hipervnculo"/>
            <w:noProof/>
          </w:rPr>
          <w:t>10.3</w:t>
        </w:r>
        <w:r w:rsidR="002642A9">
          <w:rPr>
            <w:rFonts w:asciiTheme="minorHAnsi" w:eastAsiaTheme="minorEastAsia" w:hAnsiTheme="minorHAnsi" w:cstheme="minorBidi"/>
            <w:smallCaps w:val="0"/>
            <w:noProof/>
            <w:sz w:val="22"/>
            <w:szCs w:val="22"/>
            <w:lang w:eastAsia="en-US"/>
          </w:rPr>
          <w:tab/>
        </w:r>
        <w:r w:rsidR="002642A9" w:rsidRPr="008F754D">
          <w:rPr>
            <w:rStyle w:val="Hipervnculo"/>
            <w:noProof/>
          </w:rPr>
          <w:t>Sync view details</w:t>
        </w:r>
        <w:r w:rsidR="002642A9">
          <w:rPr>
            <w:noProof/>
            <w:webHidden/>
          </w:rPr>
          <w:tab/>
        </w:r>
        <w:r>
          <w:rPr>
            <w:noProof/>
            <w:webHidden/>
          </w:rPr>
          <w:fldChar w:fldCharType="begin"/>
        </w:r>
        <w:r w:rsidR="002642A9">
          <w:rPr>
            <w:noProof/>
            <w:webHidden/>
          </w:rPr>
          <w:instrText xml:space="preserve"> PAGEREF _Toc321581909 \h </w:instrText>
        </w:r>
        <w:r>
          <w:rPr>
            <w:noProof/>
            <w:webHidden/>
          </w:rPr>
        </w:r>
        <w:r>
          <w:rPr>
            <w:noProof/>
            <w:webHidden/>
          </w:rPr>
          <w:fldChar w:fldCharType="separate"/>
        </w:r>
        <w:r w:rsidR="002642A9">
          <w:rPr>
            <w:noProof/>
            <w:webHidden/>
          </w:rPr>
          <w:t>41</w:t>
        </w:r>
        <w:r>
          <w:rPr>
            <w:noProof/>
            <w:webHidden/>
          </w:rPr>
          <w:fldChar w:fldCharType="end"/>
        </w:r>
      </w:hyperlink>
    </w:p>
    <w:p w:rsidR="002642A9" w:rsidRDefault="00580B15">
      <w:pPr>
        <w:pStyle w:val="TDC2"/>
        <w:tabs>
          <w:tab w:val="left" w:pos="800"/>
          <w:tab w:val="right" w:leader="dot" w:pos="8210"/>
        </w:tabs>
        <w:rPr>
          <w:rFonts w:asciiTheme="minorHAnsi" w:eastAsiaTheme="minorEastAsia" w:hAnsiTheme="minorHAnsi" w:cstheme="minorBidi"/>
          <w:smallCaps w:val="0"/>
          <w:noProof/>
          <w:sz w:val="22"/>
          <w:szCs w:val="22"/>
          <w:lang w:eastAsia="en-US"/>
        </w:rPr>
      </w:pPr>
      <w:hyperlink w:anchor="_Toc321581910" w:history="1">
        <w:r w:rsidR="002642A9" w:rsidRPr="008F754D">
          <w:rPr>
            <w:rStyle w:val="Hipervnculo"/>
            <w:noProof/>
          </w:rPr>
          <w:t>10.4</w:t>
        </w:r>
        <w:r w:rsidR="002642A9">
          <w:rPr>
            <w:rFonts w:asciiTheme="minorHAnsi" w:eastAsiaTheme="minorEastAsia" w:hAnsiTheme="minorHAnsi" w:cstheme="minorBidi"/>
            <w:smallCaps w:val="0"/>
            <w:noProof/>
            <w:sz w:val="22"/>
            <w:szCs w:val="22"/>
            <w:lang w:eastAsia="en-US"/>
          </w:rPr>
          <w:tab/>
        </w:r>
        <w:r w:rsidR="002642A9" w:rsidRPr="008F754D">
          <w:rPr>
            <w:rStyle w:val="Hipervnculo"/>
            <w:noProof/>
          </w:rPr>
          <w:t>Several sources and destinations on a single view</w:t>
        </w:r>
        <w:r w:rsidR="002642A9">
          <w:rPr>
            <w:noProof/>
            <w:webHidden/>
          </w:rPr>
          <w:tab/>
        </w:r>
        <w:r>
          <w:rPr>
            <w:noProof/>
            <w:webHidden/>
          </w:rPr>
          <w:fldChar w:fldCharType="begin"/>
        </w:r>
        <w:r w:rsidR="002642A9">
          <w:rPr>
            <w:noProof/>
            <w:webHidden/>
          </w:rPr>
          <w:instrText xml:space="preserve"> PAGEREF _Toc321581910 \h </w:instrText>
        </w:r>
        <w:r>
          <w:rPr>
            <w:noProof/>
            <w:webHidden/>
          </w:rPr>
        </w:r>
        <w:r>
          <w:rPr>
            <w:noProof/>
            <w:webHidden/>
          </w:rPr>
          <w:fldChar w:fldCharType="separate"/>
        </w:r>
        <w:r w:rsidR="002642A9">
          <w:rPr>
            <w:noProof/>
            <w:webHidden/>
          </w:rPr>
          <w:t>41</w:t>
        </w:r>
        <w:r>
          <w:rPr>
            <w:noProof/>
            <w:webHidden/>
          </w:rPr>
          <w:fldChar w:fldCharType="end"/>
        </w:r>
      </w:hyperlink>
    </w:p>
    <w:p w:rsidR="00EE6731" w:rsidRPr="007935E2" w:rsidRDefault="00580B15" w:rsidP="00755DF6">
      <w:r w:rsidRPr="007935E2">
        <w:fldChar w:fldCharType="end"/>
      </w:r>
      <w:r w:rsidR="00EE6731" w:rsidRPr="007935E2">
        <w:br w:type="page"/>
      </w:r>
    </w:p>
    <w:p w:rsidR="00EE6731" w:rsidRPr="007935E2" w:rsidRDefault="00EE6731" w:rsidP="00EE6731">
      <w:pPr>
        <w:rPr>
          <w:b/>
          <w:sz w:val="28"/>
          <w:szCs w:val="28"/>
        </w:rPr>
      </w:pPr>
      <w:r w:rsidRPr="007935E2">
        <w:rPr>
          <w:b/>
          <w:sz w:val="28"/>
          <w:szCs w:val="28"/>
        </w:rPr>
        <w:lastRenderedPageBreak/>
        <w:t>Figures</w:t>
      </w:r>
    </w:p>
    <w:bookmarkStart w:id="1" w:name="_GoBack"/>
    <w:bookmarkEnd w:id="1"/>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r w:rsidRPr="007935E2">
        <w:rPr>
          <w:rFonts w:ascii="Calibri" w:hAnsi="Calibri"/>
        </w:rPr>
        <w:fldChar w:fldCharType="begin"/>
      </w:r>
      <w:r w:rsidR="00EE6731" w:rsidRPr="007935E2">
        <w:rPr>
          <w:rFonts w:ascii="Calibri" w:hAnsi="Calibri"/>
        </w:rPr>
        <w:instrText xml:space="preserve"> TOC \h \z \c "Figure" </w:instrText>
      </w:r>
      <w:r w:rsidRPr="007935E2">
        <w:rPr>
          <w:rFonts w:ascii="Calibri" w:hAnsi="Calibri"/>
        </w:rPr>
        <w:fldChar w:fldCharType="separate"/>
      </w:r>
      <w:hyperlink w:anchor="_Toc321581911" w:history="1">
        <w:r w:rsidR="002642A9" w:rsidRPr="004B390F">
          <w:rPr>
            <w:rStyle w:val="Hipervnculo"/>
            <w:noProof/>
          </w:rPr>
          <w:t>Figure 1. Deployment scenarios supported</w:t>
        </w:r>
        <w:r w:rsidR="002642A9">
          <w:rPr>
            <w:noProof/>
            <w:webHidden/>
          </w:rPr>
          <w:tab/>
        </w:r>
        <w:r>
          <w:rPr>
            <w:noProof/>
            <w:webHidden/>
          </w:rPr>
          <w:fldChar w:fldCharType="begin"/>
        </w:r>
        <w:r w:rsidR="002642A9">
          <w:rPr>
            <w:noProof/>
            <w:webHidden/>
          </w:rPr>
          <w:instrText xml:space="preserve"> PAGEREF _Toc321581911 \h </w:instrText>
        </w:r>
        <w:r>
          <w:rPr>
            <w:noProof/>
            <w:webHidden/>
          </w:rPr>
        </w:r>
        <w:r>
          <w:rPr>
            <w:noProof/>
            <w:webHidden/>
          </w:rPr>
          <w:fldChar w:fldCharType="separate"/>
        </w:r>
        <w:r w:rsidR="002642A9">
          <w:rPr>
            <w:noProof/>
            <w:webHidden/>
          </w:rPr>
          <w:t>1</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12" w:history="1">
        <w:r w:rsidR="002642A9" w:rsidRPr="004B390F">
          <w:rPr>
            <w:rStyle w:val="Hipervnculo"/>
            <w:noProof/>
          </w:rPr>
          <w:t>Figure 2. Branch replication between two locations</w:t>
        </w:r>
        <w:r w:rsidR="002642A9">
          <w:rPr>
            <w:noProof/>
            <w:webHidden/>
          </w:rPr>
          <w:tab/>
        </w:r>
        <w:r>
          <w:rPr>
            <w:noProof/>
            <w:webHidden/>
          </w:rPr>
          <w:fldChar w:fldCharType="begin"/>
        </w:r>
        <w:r w:rsidR="002642A9">
          <w:rPr>
            <w:noProof/>
            <w:webHidden/>
          </w:rPr>
          <w:instrText xml:space="preserve"> PAGEREF _Toc321581912 \h </w:instrText>
        </w:r>
        <w:r>
          <w:rPr>
            <w:noProof/>
            <w:webHidden/>
          </w:rPr>
        </w:r>
        <w:r>
          <w:rPr>
            <w:noProof/>
            <w:webHidden/>
          </w:rPr>
          <w:fldChar w:fldCharType="separate"/>
        </w:r>
        <w:r w:rsidR="002642A9">
          <w:rPr>
            <w:noProof/>
            <w:webHidden/>
          </w:rPr>
          <w:t>3</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13" w:history="1">
        <w:r w:rsidR="002642A9" w:rsidRPr="004B390F">
          <w:rPr>
            <w:rStyle w:val="Hipervnculo"/>
            <w:noProof/>
          </w:rPr>
          <w:t>Figure 3. Multi-site read-only</w:t>
        </w:r>
        <w:r w:rsidR="002642A9">
          <w:rPr>
            <w:noProof/>
            <w:webHidden/>
          </w:rPr>
          <w:tab/>
        </w:r>
        <w:r>
          <w:rPr>
            <w:noProof/>
            <w:webHidden/>
          </w:rPr>
          <w:fldChar w:fldCharType="begin"/>
        </w:r>
        <w:r w:rsidR="002642A9">
          <w:rPr>
            <w:noProof/>
            <w:webHidden/>
          </w:rPr>
          <w:instrText xml:space="preserve"> PAGEREF _Toc321581913 \h </w:instrText>
        </w:r>
        <w:r>
          <w:rPr>
            <w:noProof/>
            <w:webHidden/>
          </w:rPr>
        </w:r>
        <w:r>
          <w:rPr>
            <w:noProof/>
            <w:webHidden/>
          </w:rPr>
          <w:fldChar w:fldCharType="separate"/>
        </w:r>
        <w:r w:rsidR="002642A9">
          <w:rPr>
            <w:noProof/>
            <w:webHidden/>
          </w:rPr>
          <w:t>6</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14" w:history="1">
        <w:r w:rsidR="002642A9" w:rsidRPr="004B390F">
          <w:rPr>
            <w:rStyle w:val="Hipervnculo"/>
            <w:noProof/>
          </w:rPr>
          <w:t>Figure 4. Multi-site scenario with master integration (I)</w:t>
        </w:r>
        <w:r w:rsidR="002642A9">
          <w:rPr>
            <w:noProof/>
            <w:webHidden/>
          </w:rPr>
          <w:tab/>
        </w:r>
        <w:r>
          <w:rPr>
            <w:noProof/>
            <w:webHidden/>
          </w:rPr>
          <w:fldChar w:fldCharType="begin"/>
        </w:r>
        <w:r w:rsidR="002642A9">
          <w:rPr>
            <w:noProof/>
            <w:webHidden/>
          </w:rPr>
          <w:instrText xml:space="preserve"> PAGEREF _Toc321581914 \h </w:instrText>
        </w:r>
        <w:r>
          <w:rPr>
            <w:noProof/>
            <w:webHidden/>
          </w:rPr>
        </w:r>
        <w:r>
          <w:rPr>
            <w:noProof/>
            <w:webHidden/>
          </w:rPr>
          <w:fldChar w:fldCharType="separate"/>
        </w:r>
        <w:r w:rsidR="002642A9">
          <w:rPr>
            <w:noProof/>
            <w:webHidden/>
          </w:rPr>
          <w:t>8</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15" w:history="1">
        <w:r w:rsidR="002642A9" w:rsidRPr="004B390F">
          <w:rPr>
            <w:rStyle w:val="Hipervnculo"/>
            <w:noProof/>
          </w:rPr>
          <w:t>Figure 5. Multi-site scenario with master integration (II)</w:t>
        </w:r>
        <w:r w:rsidR="002642A9">
          <w:rPr>
            <w:noProof/>
            <w:webHidden/>
          </w:rPr>
          <w:tab/>
        </w:r>
        <w:r>
          <w:rPr>
            <w:noProof/>
            <w:webHidden/>
          </w:rPr>
          <w:fldChar w:fldCharType="begin"/>
        </w:r>
        <w:r w:rsidR="002642A9">
          <w:rPr>
            <w:noProof/>
            <w:webHidden/>
          </w:rPr>
          <w:instrText xml:space="preserve"> PAGEREF _Toc321581915 \h </w:instrText>
        </w:r>
        <w:r>
          <w:rPr>
            <w:noProof/>
            <w:webHidden/>
          </w:rPr>
        </w:r>
        <w:r>
          <w:rPr>
            <w:noProof/>
            <w:webHidden/>
          </w:rPr>
          <w:fldChar w:fldCharType="separate"/>
        </w:r>
        <w:r w:rsidR="002642A9">
          <w:rPr>
            <w:noProof/>
            <w:webHidden/>
          </w:rPr>
          <w:t>8</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16" w:history="1">
        <w:r w:rsidR="002642A9" w:rsidRPr="004B390F">
          <w:rPr>
            <w:rStyle w:val="Hipervnculo"/>
            <w:noProof/>
          </w:rPr>
          <w:t>Figure 6. Multi-site replication with changes performed in parallel</w:t>
        </w:r>
        <w:r w:rsidR="002642A9">
          <w:rPr>
            <w:noProof/>
            <w:webHidden/>
          </w:rPr>
          <w:tab/>
        </w:r>
        <w:r>
          <w:rPr>
            <w:noProof/>
            <w:webHidden/>
          </w:rPr>
          <w:fldChar w:fldCharType="begin"/>
        </w:r>
        <w:r w:rsidR="002642A9">
          <w:rPr>
            <w:noProof/>
            <w:webHidden/>
          </w:rPr>
          <w:instrText xml:space="preserve"> PAGEREF _Toc321581916 \h </w:instrText>
        </w:r>
        <w:r>
          <w:rPr>
            <w:noProof/>
            <w:webHidden/>
          </w:rPr>
        </w:r>
        <w:r>
          <w:rPr>
            <w:noProof/>
            <w:webHidden/>
          </w:rPr>
          <w:fldChar w:fldCharType="separate"/>
        </w:r>
        <w:r w:rsidR="002642A9">
          <w:rPr>
            <w:noProof/>
            <w:webHidden/>
          </w:rPr>
          <w:t>9</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17" w:history="1">
        <w:r w:rsidR="002642A9" w:rsidRPr="004B390F">
          <w:rPr>
            <w:rStyle w:val="Hipervnculo"/>
            <w:noProof/>
          </w:rPr>
          <w:t>Figure 7. Fully distributed scenario in detail</w:t>
        </w:r>
        <w:r w:rsidR="002642A9">
          <w:rPr>
            <w:noProof/>
            <w:webHidden/>
          </w:rPr>
          <w:tab/>
        </w:r>
        <w:r>
          <w:rPr>
            <w:noProof/>
            <w:webHidden/>
          </w:rPr>
          <w:fldChar w:fldCharType="begin"/>
        </w:r>
        <w:r w:rsidR="002642A9">
          <w:rPr>
            <w:noProof/>
            <w:webHidden/>
          </w:rPr>
          <w:instrText xml:space="preserve"> PAGEREF _Toc321581917 \h </w:instrText>
        </w:r>
        <w:r>
          <w:rPr>
            <w:noProof/>
            <w:webHidden/>
          </w:rPr>
        </w:r>
        <w:r>
          <w:rPr>
            <w:noProof/>
            <w:webHidden/>
          </w:rPr>
          <w:fldChar w:fldCharType="separate"/>
        </w:r>
        <w:r w:rsidR="002642A9">
          <w:rPr>
            <w:noProof/>
            <w:webHidden/>
          </w:rPr>
          <w:t>10</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18" w:history="1">
        <w:r w:rsidR="002642A9" w:rsidRPr="004B390F">
          <w:rPr>
            <w:rStyle w:val="Hipervnculo"/>
            <w:noProof/>
          </w:rPr>
          <w:t>Figure 8. Replication: step by step explanation.</w:t>
        </w:r>
        <w:r w:rsidR="002642A9">
          <w:rPr>
            <w:noProof/>
            <w:webHidden/>
          </w:rPr>
          <w:tab/>
        </w:r>
        <w:r>
          <w:rPr>
            <w:noProof/>
            <w:webHidden/>
          </w:rPr>
          <w:fldChar w:fldCharType="begin"/>
        </w:r>
        <w:r w:rsidR="002642A9">
          <w:rPr>
            <w:noProof/>
            <w:webHidden/>
          </w:rPr>
          <w:instrText xml:space="preserve"> PAGEREF _Toc321581918 \h </w:instrText>
        </w:r>
        <w:r>
          <w:rPr>
            <w:noProof/>
            <w:webHidden/>
          </w:rPr>
        </w:r>
        <w:r>
          <w:rPr>
            <w:noProof/>
            <w:webHidden/>
          </w:rPr>
          <w:fldChar w:fldCharType="separate"/>
        </w:r>
        <w:r w:rsidR="002642A9">
          <w:rPr>
            <w:noProof/>
            <w:webHidden/>
          </w:rPr>
          <w:t>12</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19" w:history="1">
        <w:r w:rsidR="002642A9" w:rsidRPr="004B390F">
          <w:rPr>
            <w:rStyle w:val="Hipervnculo"/>
            <w:noProof/>
          </w:rPr>
          <w:t>Figure 9. Replication of branches modified at two locations</w:t>
        </w:r>
        <w:r w:rsidR="002642A9">
          <w:rPr>
            <w:noProof/>
            <w:webHidden/>
          </w:rPr>
          <w:tab/>
        </w:r>
        <w:r>
          <w:rPr>
            <w:noProof/>
            <w:webHidden/>
          </w:rPr>
          <w:fldChar w:fldCharType="begin"/>
        </w:r>
        <w:r w:rsidR="002642A9">
          <w:rPr>
            <w:noProof/>
            <w:webHidden/>
          </w:rPr>
          <w:instrText xml:space="preserve"> PAGEREF _Toc321581919 \h </w:instrText>
        </w:r>
        <w:r>
          <w:rPr>
            <w:noProof/>
            <w:webHidden/>
          </w:rPr>
        </w:r>
        <w:r>
          <w:rPr>
            <w:noProof/>
            <w:webHidden/>
          </w:rPr>
          <w:fldChar w:fldCharType="separate"/>
        </w:r>
        <w:r w:rsidR="002642A9">
          <w:rPr>
            <w:noProof/>
            <w:webHidden/>
          </w:rPr>
          <w:t>13</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20" w:history="1">
        <w:r w:rsidR="002642A9" w:rsidRPr="004B390F">
          <w:rPr>
            <w:rStyle w:val="Hipervnculo"/>
            <w:noProof/>
          </w:rPr>
          <w:t>Figure 10. Replication modes</w:t>
        </w:r>
        <w:r w:rsidR="002642A9">
          <w:rPr>
            <w:noProof/>
            <w:webHidden/>
          </w:rPr>
          <w:tab/>
        </w:r>
        <w:r>
          <w:rPr>
            <w:noProof/>
            <w:webHidden/>
          </w:rPr>
          <w:fldChar w:fldCharType="begin"/>
        </w:r>
        <w:r w:rsidR="002642A9">
          <w:rPr>
            <w:noProof/>
            <w:webHidden/>
          </w:rPr>
          <w:instrText xml:space="preserve"> PAGEREF _Toc321581920 \h </w:instrText>
        </w:r>
        <w:r>
          <w:rPr>
            <w:noProof/>
            <w:webHidden/>
          </w:rPr>
        </w:r>
        <w:r>
          <w:rPr>
            <w:noProof/>
            <w:webHidden/>
          </w:rPr>
          <w:fldChar w:fldCharType="separate"/>
        </w:r>
        <w:r w:rsidR="002642A9">
          <w:rPr>
            <w:noProof/>
            <w:webHidden/>
          </w:rPr>
          <w:t>15</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21" w:history="1">
        <w:r w:rsidR="002642A9" w:rsidRPr="004B390F">
          <w:rPr>
            <w:rStyle w:val="Hipervnculo"/>
            <w:noProof/>
          </w:rPr>
          <w:t>Figure 11. Distributed system authentication diagram</w:t>
        </w:r>
        <w:r w:rsidR="002642A9">
          <w:rPr>
            <w:noProof/>
            <w:webHidden/>
          </w:rPr>
          <w:tab/>
        </w:r>
        <w:r>
          <w:rPr>
            <w:noProof/>
            <w:webHidden/>
          </w:rPr>
          <w:fldChar w:fldCharType="begin"/>
        </w:r>
        <w:r w:rsidR="002642A9">
          <w:rPr>
            <w:noProof/>
            <w:webHidden/>
          </w:rPr>
          <w:instrText xml:space="preserve"> PAGEREF _Toc321581921 \h </w:instrText>
        </w:r>
        <w:r>
          <w:rPr>
            <w:noProof/>
            <w:webHidden/>
          </w:rPr>
        </w:r>
        <w:r>
          <w:rPr>
            <w:noProof/>
            <w:webHidden/>
          </w:rPr>
          <w:fldChar w:fldCharType="separate"/>
        </w:r>
        <w:r w:rsidR="002642A9">
          <w:rPr>
            <w:noProof/>
            <w:webHidden/>
          </w:rPr>
          <w:t>19</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22" w:history="1">
        <w:r w:rsidR="002642A9" w:rsidRPr="004B390F">
          <w:rPr>
            <w:rStyle w:val="Hipervnculo"/>
            <w:noProof/>
          </w:rPr>
          <w:t>Figure 12. Specifying credentials to replicate between servers</w:t>
        </w:r>
        <w:r w:rsidR="002642A9">
          <w:rPr>
            <w:noProof/>
            <w:webHidden/>
          </w:rPr>
          <w:tab/>
        </w:r>
        <w:r>
          <w:rPr>
            <w:noProof/>
            <w:webHidden/>
          </w:rPr>
          <w:fldChar w:fldCharType="begin"/>
        </w:r>
        <w:r w:rsidR="002642A9">
          <w:rPr>
            <w:noProof/>
            <w:webHidden/>
          </w:rPr>
          <w:instrText xml:space="preserve"> PAGEREF _Toc321581922 \h </w:instrText>
        </w:r>
        <w:r>
          <w:rPr>
            <w:noProof/>
            <w:webHidden/>
          </w:rPr>
        </w:r>
        <w:r>
          <w:rPr>
            <w:noProof/>
            <w:webHidden/>
          </w:rPr>
          <w:fldChar w:fldCharType="separate"/>
        </w:r>
        <w:r w:rsidR="002642A9">
          <w:rPr>
            <w:noProof/>
            <w:webHidden/>
          </w:rPr>
          <w:t>19</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23" w:history="1">
        <w:r w:rsidR="002642A9" w:rsidRPr="004B390F">
          <w:rPr>
            <w:rStyle w:val="Hipervnculo"/>
            <w:noProof/>
          </w:rPr>
          <w:t>Figure 13. Two different ways to specify authentication credentials</w:t>
        </w:r>
        <w:r w:rsidR="002642A9">
          <w:rPr>
            <w:noProof/>
            <w:webHidden/>
          </w:rPr>
          <w:tab/>
        </w:r>
        <w:r>
          <w:rPr>
            <w:noProof/>
            <w:webHidden/>
          </w:rPr>
          <w:fldChar w:fldCharType="begin"/>
        </w:r>
        <w:r w:rsidR="002642A9">
          <w:rPr>
            <w:noProof/>
            <w:webHidden/>
          </w:rPr>
          <w:instrText xml:space="preserve"> PAGEREF _Toc321581923 \h </w:instrText>
        </w:r>
        <w:r>
          <w:rPr>
            <w:noProof/>
            <w:webHidden/>
          </w:rPr>
        </w:r>
        <w:r>
          <w:rPr>
            <w:noProof/>
            <w:webHidden/>
          </w:rPr>
          <w:fldChar w:fldCharType="separate"/>
        </w:r>
        <w:r w:rsidR="002642A9">
          <w:rPr>
            <w:noProof/>
            <w:webHidden/>
          </w:rPr>
          <w:t>20</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24" w:history="1">
        <w:r w:rsidR="002642A9" w:rsidRPr="004B390F">
          <w:rPr>
            <w:rStyle w:val="Hipervnculo"/>
            <w:noProof/>
          </w:rPr>
          <w:t>Figure 14. UP server communicating with LDAP one</w:t>
        </w:r>
        <w:r w:rsidR="002642A9">
          <w:rPr>
            <w:noProof/>
            <w:webHidden/>
          </w:rPr>
          <w:tab/>
        </w:r>
        <w:r>
          <w:rPr>
            <w:noProof/>
            <w:webHidden/>
          </w:rPr>
          <w:fldChar w:fldCharType="begin"/>
        </w:r>
        <w:r w:rsidR="002642A9">
          <w:rPr>
            <w:noProof/>
            <w:webHidden/>
          </w:rPr>
          <w:instrText xml:space="preserve"> PAGEREF _Toc321581924 \h </w:instrText>
        </w:r>
        <w:r>
          <w:rPr>
            <w:noProof/>
            <w:webHidden/>
          </w:rPr>
        </w:r>
        <w:r>
          <w:rPr>
            <w:noProof/>
            <w:webHidden/>
          </w:rPr>
          <w:fldChar w:fldCharType="separate"/>
        </w:r>
        <w:r w:rsidR="002642A9">
          <w:rPr>
            <w:noProof/>
            <w:webHidden/>
          </w:rPr>
          <w:t>21</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25" w:history="1">
        <w:r w:rsidR="002642A9" w:rsidRPr="004B390F">
          <w:rPr>
            <w:rStyle w:val="Hipervnculo"/>
            <w:noProof/>
          </w:rPr>
          <w:t>Figure 15. User and group translation on replication</w:t>
        </w:r>
        <w:r w:rsidR="002642A9">
          <w:rPr>
            <w:noProof/>
            <w:webHidden/>
          </w:rPr>
          <w:tab/>
        </w:r>
        <w:r>
          <w:rPr>
            <w:noProof/>
            <w:webHidden/>
          </w:rPr>
          <w:fldChar w:fldCharType="begin"/>
        </w:r>
        <w:r w:rsidR="002642A9">
          <w:rPr>
            <w:noProof/>
            <w:webHidden/>
          </w:rPr>
          <w:instrText xml:space="preserve"> PAGEREF _Toc321581925 \h </w:instrText>
        </w:r>
        <w:r>
          <w:rPr>
            <w:noProof/>
            <w:webHidden/>
          </w:rPr>
        </w:r>
        <w:r>
          <w:rPr>
            <w:noProof/>
            <w:webHidden/>
          </w:rPr>
          <w:fldChar w:fldCharType="separate"/>
        </w:r>
        <w:r w:rsidR="002642A9">
          <w:rPr>
            <w:noProof/>
            <w:webHidden/>
          </w:rPr>
          <w:t>22</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26" w:history="1">
        <w:r w:rsidR="002642A9" w:rsidRPr="004B390F">
          <w:rPr>
            <w:rStyle w:val="Hipervnculo"/>
            <w:noProof/>
          </w:rPr>
          <w:t>Figure 16. Translation table explained</w:t>
        </w:r>
        <w:r w:rsidR="002642A9">
          <w:rPr>
            <w:noProof/>
            <w:webHidden/>
          </w:rPr>
          <w:tab/>
        </w:r>
        <w:r>
          <w:rPr>
            <w:noProof/>
            <w:webHidden/>
          </w:rPr>
          <w:fldChar w:fldCharType="begin"/>
        </w:r>
        <w:r w:rsidR="002642A9">
          <w:rPr>
            <w:noProof/>
            <w:webHidden/>
          </w:rPr>
          <w:instrText xml:space="preserve"> PAGEREF _Toc321581926 \h </w:instrText>
        </w:r>
        <w:r>
          <w:rPr>
            <w:noProof/>
            <w:webHidden/>
          </w:rPr>
        </w:r>
        <w:r>
          <w:rPr>
            <w:noProof/>
            <w:webHidden/>
          </w:rPr>
          <w:fldChar w:fldCharType="separate"/>
        </w:r>
        <w:r w:rsidR="002642A9">
          <w:rPr>
            <w:noProof/>
            <w:webHidden/>
          </w:rPr>
          <w:t>23</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27" w:history="1">
        <w:r w:rsidR="002642A9" w:rsidRPr="004B390F">
          <w:rPr>
            <w:rStyle w:val="Hipervnculo"/>
            <w:noProof/>
          </w:rPr>
          <w:t>Figure 17. GUI replication actions</w:t>
        </w:r>
        <w:r w:rsidR="002642A9">
          <w:rPr>
            <w:noProof/>
            <w:webHidden/>
          </w:rPr>
          <w:tab/>
        </w:r>
        <w:r>
          <w:rPr>
            <w:noProof/>
            <w:webHidden/>
          </w:rPr>
          <w:fldChar w:fldCharType="begin"/>
        </w:r>
        <w:r w:rsidR="002642A9">
          <w:rPr>
            <w:noProof/>
            <w:webHidden/>
          </w:rPr>
          <w:instrText xml:space="preserve"> PAGEREF _Toc321581927 \h </w:instrText>
        </w:r>
        <w:r>
          <w:rPr>
            <w:noProof/>
            <w:webHidden/>
          </w:rPr>
        </w:r>
        <w:r>
          <w:rPr>
            <w:noProof/>
            <w:webHidden/>
          </w:rPr>
          <w:fldChar w:fldCharType="separate"/>
        </w:r>
        <w:r w:rsidR="002642A9">
          <w:rPr>
            <w:noProof/>
            <w:webHidden/>
          </w:rPr>
          <w:t>25</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28" w:history="1">
        <w:r w:rsidR="002642A9" w:rsidRPr="004B390F">
          <w:rPr>
            <w:rStyle w:val="Hipervnculo"/>
            <w:noProof/>
          </w:rPr>
          <w:t>Figure 18. Replication options in GUI branch menu</w:t>
        </w:r>
        <w:r w:rsidR="002642A9">
          <w:rPr>
            <w:noProof/>
            <w:webHidden/>
          </w:rPr>
          <w:tab/>
        </w:r>
        <w:r>
          <w:rPr>
            <w:noProof/>
            <w:webHidden/>
          </w:rPr>
          <w:fldChar w:fldCharType="begin"/>
        </w:r>
        <w:r w:rsidR="002642A9">
          <w:rPr>
            <w:noProof/>
            <w:webHidden/>
          </w:rPr>
          <w:instrText xml:space="preserve"> PAGEREF _Toc321581928 \h </w:instrText>
        </w:r>
        <w:r>
          <w:rPr>
            <w:noProof/>
            <w:webHidden/>
          </w:rPr>
        </w:r>
        <w:r>
          <w:rPr>
            <w:noProof/>
            <w:webHidden/>
          </w:rPr>
          <w:fldChar w:fldCharType="separate"/>
        </w:r>
        <w:r w:rsidR="002642A9">
          <w:rPr>
            <w:noProof/>
            <w:webHidden/>
          </w:rPr>
          <w:t>26</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29" w:history="1">
        <w:r w:rsidR="002642A9" w:rsidRPr="004B390F">
          <w:rPr>
            <w:rStyle w:val="Hipervnculo"/>
            <w:noProof/>
          </w:rPr>
          <w:t>Figure 19. Pushing changes</w:t>
        </w:r>
        <w:r w:rsidR="002642A9">
          <w:rPr>
            <w:noProof/>
            <w:webHidden/>
          </w:rPr>
          <w:tab/>
        </w:r>
        <w:r>
          <w:rPr>
            <w:noProof/>
            <w:webHidden/>
          </w:rPr>
          <w:fldChar w:fldCharType="begin"/>
        </w:r>
        <w:r w:rsidR="002642A9">
          <w:rPr>
            <w:noProof/>
            <w:webHidden/>
          </w:rPr>
          <w:instrText xml:space="preserve"> PAGEREF _Toc321581929 \h </w:instrText>
        </w:r>
        <w:r>
          <w:rPr>
            <w:noProof/>
            <w:webHidden/>
          </w:rPr>
        </w:r>
        <w:r>
          <w:rPr>
            <w:noProof/>
            <w:webHidden/>
          </w:rPr>
          <w:fldChar w:fldCharType="separate"/>
        </w:r>
        <w:r w:rsidR="002642A9">
          <w:rPr>
            <w:noProof/>
            <w:webHidden/>
          </w:rPr>
          <w:t>27</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30" w:history="1">
        <w:r w:rsidR="002642A9" w:rsidRPr="004B390F">
          <w:rPr>
            <w:rStyle w:val="Hipervnculo"/>
            <w:noProof/>
          </w:rPr>
          <w:t>Figure 20. Pull changes from a remote branch</w:t>
        </w:r>
        <w:r w:rsidR="002642A9">
          <w:rPr>
            <w:noProof/>
            <w:webHidden/>
          </w:rPr>
          <w:tab/>
        </w:r>
        <w:r>
          <w:rPr>
            <w:noProof/>
            <w:webHidden/>
          </w:rPr>
          <w:fldChar w:fldCharType="begin"/>
        </w:r>
        <w:r w:rsidR="002642A9">
          <w:rPr>
            <w:noProof/>
            <w:webHidden/>
          </w:rPr>
          <w:instrText xml:space="preserve"> PAGEREF _Toc321581930 \h </w:instrText>
        </w:r>
        <w:r>
          <w:rPr>
            <w:noProof/>
            <w:webHidden/>
          </w:rPr>
        </w:r>
        <w:r>
          <w:rPr>
            <w:noProof/>
            <w:webHidden/>
          </w:rPr>
          <w:fldChar w:fldCharType="separate"/>
        </w:r>
        <w:r w:rsidR="002642A9">
          <w:rPr>
            <w:noProof/>
            <w:webHidden/>
          </w:rPr>
          <w:t>28</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31" w:history="1">
        <w:r w:rsidR="002642A9" w:rsidRPr="004B390F">
          <w:rPr>
            <w:rStyle w:val="Hipervnculo"/>
            <w:noProof/>
          </w:rPr>
          <w:t>Figure 21. Pull a remote branch</w:t>
        </w:r>
        <w:r w:rsidR="002642A9">
          <w:rPr>
            <w:noProof/>
            <w:webHidden/>
          </w:rPr>
          <w:tab/>
        </w:r>
        <w:r>
          <w:rPr>
            <w:noProof/>
            <w:webHidden/>
          </w:rPr>
          <w:fldChar w:fldCharType="begin"/>
        </w:r>
        <w:r w:rsidR="002642A9">
          <w:rPr>
            <w:noProof/>
            <w:webHidden/>
          </w:rPr>
          <w:instrText xml:space="preserve"> PAGEREF _Toc321581931 \h </w:instrText>
        </w:r>
        <w:r>
          <w:rPr>
            <w:noProof/>
            <w:webHidden/>
          </w:rPr>
        </w:r>
        <w:r>
          <w:rPr>
            <w:noProof/>
            <w:webHidden/>
          </w:rPr>
          <w:fldChar w:fldCharType="separate"/>
        </w:r>
        <w:r w:rsidR="002642A9">
          <w:rPr>
            <w:noProof/>
            <w:webHidden/>
          </w:rPr>
          <w:t>29</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32" w:history="1">
        <w:r w:rsidR="002642A9" w:rsidRPr="004B390F">
          <w:rPr>
            <w:rStyle w:val="Hipervnculo"/>
            <w:noProof/>
          </w:rPr>
          <w:t>Figure 22. Advanced options dialog – I3 visual theme</w:t>
        </w:r>
        <w:r w:rsidR="002642A9">
          <w:rPr>
            <w:noProof/>
            <w:webHidden/>
          </w:rPr>
          <w:tab/>
        </w:r>
        <w:r>
          <w:rPr>
            <w:noProof/>
            <w:webHidden/>
          </w:rPr>
          <w:fldChar w:fldCharType="begin"/>
        </w:r>
        <w:r w:rsidR="002642A9">
          <w:rPr>
            <w:noProof/>
            <w:webHidden/>
          </w:rPr>
          <w:instrText xml:space="preserve"> PAGEREF _Toc321581932 \h </w:instrText>
        </w:r>
        <w:r>
          <w:rPr>
            <w:noProof/>
            <w:webHidden/>
          </w:rPr>
        </w:r>
        <w:r>
          <w:rPr>
            <w:noProof/>
            <w:webHidden/>
          </w:rPr>
          <w:fldChar w:fldCharType="separate"/>
        </w:r>
        <w:r w:rsidR="002642A9">
          <w:rPr>
            <w:noProof/>
            <w:webHidden/>
          </w:rPr>
          <w:t>29</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33" w:history="1">
        <w:r w:rsidR="002642A9" w:rsidRPr="004B390F">
          <w:rPr>
            <w:rStyle w:val="Hipervnculo"/>
            <w:noProof/>
          </w:rPr>
          <w:t>Figure 23. Profile selection dialog – I3 visual theme</w:t>
        </w:r>
        <w:r w:rsidR="002642A9">
          <w:rPr>
            <w:noProof/>
            <w:webHidden/>
          </w:rPr>
          <w:tab/>
        </w:r>
        <w:r>
          <w:rPr>
            <w:noProof/>
            <w:webHidden/>
          </w:rPr>
          <w:fldChar w:fldCharType="begin"/>
        </w:r>
        <w:r w:rsidR="002642A9">
          <w:rPr>
            <w:noProof/>
            <w:webHidden/>
          </w:rPr>
          <w:instrText xml:space="preserve"> PAGEREF _Toc321581933 \h </w:instrText>
        </w:r>
        <w:r>
          <w:rPr>
            <w:noProof/>
            <w:webHidden/>
          </w:rPr>
        </w:r>
        <w:r>
          <w:rPr>
            <w:noProof/>
            <w:webHidden/>
          </w:rPr>
          <w:fldChar w:fldCharType="separate"/>
        </w:r>
        <w:r w:rsidR="002642A9">
          <w:rPr>
            <w:noProof/>
            <w:webHidden/>
          </w:rPr>
          <w:t>30</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34" w:history="1">
        <w:r w:rsidR="002642A9" w:rsidRPr="004B390F">
          <w:rPr>
            <w:rStyle w:val="Hipervnculo"/>
            <w:noProof/>
          </w:rPr>
          <w:t>Figure 24. Replication operation progress – I3 visual theme</w:t>
        </w:r>
        <w:r w:rsidR="002642A9">
          <w:rPr>
            <w:noProof/>
            <w:webHidden/>
          </w:rPr>
          <w:tab/>
        </w:r>
        <w:r>
          <w:rPr>
            <w:noProof/>
            <w:webHidden/>
          </w:rPr>
          <w:fldChar w:fldCharType="begin"/>
        </w:r>
        <w:r w:rsidR="002642A9">
          <w:rPr>
            <w:noProof/>
            <w:webHidden/>
          </w:rPr>
          <w:instrText xml:space="preserve"> PAGEREF _Toc321581934 \h </w:instrText>
        </w:r>
        <w:r>
          <w:rPr>
            <w:noProof/>
            <w:webHidden/>
          </w:rPr>
        </w:r>
        <w:r>
          <w:rPr>
            <w:noProof/>
            <w:webHidden/>
          </w:rPr>
          <w:fldChar w:fldCharType="separate"/>
        </w:r>
        <w:r w:rsidR="002642A9">
          <w:rPr>
            <w:noProof/>
            <w:webHidden/>
          </w:rPr>
          <w:t>31</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35" w:history="1">
        <w:r w:rsidR="002642A9" w:rsidRPr="004B390F">
          <w:rPr>
            <w:rStyle w:val="Hipervnculo"/>
            <w:noProof/>
          </w:rPr>
          <w:t>Figure 25. Create replication package from the GUI</w:t>
        </w:r>
        <w:r w:rsidR="002642A9">
          <w:rPr>
            <w:noProof/>
            <w:webHidden/>
          </w:rPr>
          <w:tab/>
        </w:r>
        <w:r>
          <w:rPr>
            <w:noProof/>
            <w:webHidden/>
          </w:rPr>
          <w:fldChar w:fldCharType="begin"/>
        </w:r>
        <w:r w:rsidR="002642A9">
          <w:rPr>
            <w:noProof/>
            <w:webHidden/>
          </w:rPr>
          <w:instrText xml:space="preserve"> PAGEREF _Toc321581935 \h </w:instrText>
        </w:r>
        <w:r>
          <w:rPr>
            <w:noProof/>
            <w:webHidden/>
          </w:rPr>
        </w:r>
        <w:r>
          <w:rPr>
            <w:noProof/>
            <w:webHidden/>
          </w:rPr>
          <w:fldChar w:fldCharType="separate"/>
        </w:r>
        <w:r w:rsidR="002642A9">
          <w:rPr>
            <w:noProof/>
            <w:webHidden/>
          </w:rPr>
          <w:t>31</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36" w:history="1">
        <w:r w:rsidR="002642A9" w:rsidRPr="004B390F">
          <w:rPr>
            <w:rStyle w:val="Hipervnculo"/>
            <w:noProof/>
          </w:rPr>
          <w:t>Figure 26. Import a replication package</w:t>
        </w:r>
        <w:r w:rsidR="002642A9">
          <w:rPr>
            <w:noProof/>
            <w:webHidden/>
          </w:rPr>
          <w:tab/>
        </w:r>
        <w:r>
          <w:rPr>
            <w:noProof/>
            <w:webHidden/>
          </w:rPr>
          <w:fldChar w:fldCharType="begin"/>
        </w:r>
        <w:r w:rsidR="002642A9">
          <w:rPr>
            <w:noProof/>
            <w:webHidden/>
          </w:rPr>
          <w:instrText xml:space="preserve"> PAGEREF _Toc321581936 \h </w:instrText>
        </w:r>
        <w:r>
          <w:rPr>
            <w:noProof/>
            <w:webHidden/>
          </w:rPr>
        </w:r>
        <w:r>
          <w:rPr>
            <w:noProof/>
            <w:webHidden/>
          </w:rPr>
          <w:fldChar w:fldCharType="separate"/>
        </w:r>
        <w:r w:rsidR="002642A9">
          <w:rPr>
            <w:noProof/>
            <w:webHidden/>
          </w:rPr>
          <w:t>32</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37" w:history="1">
        <w:r w:rsidR="002642A9" w:rsidRPr="004B390F">
          <w:rPr>
            <w:rStyle w:val="Hipervnculo"/>
            <w:noProof/>
          </w:rPr>
          <w:t>Figure 27. Distributed scenario with two servers</w:t>
        </w:r>
        <w:r w:rsidR="002642A9">
          <w:rPr>
            <w:noProof/>
            <w:webHidden/>
          </w:rPr>
          <w:tab/>
        </w:r>
        <w:r>
          <w:rPr>
            <w:noProof/>
            <w:webHidden/>
          </w:rPr>
          <w:fldChar w:fldCharType="begin"/>
        </w:r>
        <w:r w:rsidR="002642A9">
          <w:rPr>
            <w:noProof/>
            <w:webHidden/>
          </w:rPr>
          <w:instrText xml:space="preserve"> PAGEREF _Toc321581937 \h </w:instrText>
        </w:r>
        <w:r>
          <w:rPr>
            <w:noProof/>
            <w:webHidden/>
          </w:rPr>
        </w:r>
        <w:r>
          <w:rPr>
            <w:noProof/>
            <w:webHidden/>
          </w:rPr>
          <w:fldChar w:fldCharType="separate"/>
        </w:r>
        <w:r w:rsidR="002642A9">
          <w:rPr>
            <w:noProof/>
            <w:webHidden/>
          </w:rPr>
          <w:t>33</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38" w:history="1">
        <w:r w:rsidR="002642A9" w:rsidRPr="004B390F">
          <w:rPr>
            <w:rStyle w:val="Hipervnculo"/>
            <w:noProof/>
          </w:rPr>
          <w:t>Figure 28. DBrEx draft</w:t>
        </w:r>
        <w:r w:rsidR="002642A9">
          <w:rPr>
            <w:noProof/>
            <w:webHidden/>
          </w:rPr>
          <w:tab/>
        </w:r>
        <w:r>
          <w:rPr>
            <w:noProof/>
            <w:webHidden/>
          </w:rPr>
          <w:fldChar w:fldCharType="begin"/>
        </w:r>
        <w:r w:rsidR="002642A9">
          <w:rPr>
            <w:noProof/>
            <w:webHidden/>
          </w:rPr>
          <w:instrText xml:space="preserve"> PAGEREF _Toc321581938 \h </w:instrText>
        </w:r>
        <w:r>
          <w:rPr>
            <w:noProof/>
            <w:webHidden/>
          </w:rPr>
        </w:r>
        <w:r>
          <w:rPr>
            <w:noProof/>
            <w:webHidden/>
          </w:rPr>
          <w:fldChar w:fldCharType="separate"/>
        </w:r>
        <w:r w:rsidR="002642A9">
          <w:rPr>
            <w:noProof/>
            <w:webHidden/>
          </w:rPr>
          <w:t>34</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39" w:history="1">
        <w:r w:rsidR="002642A9" w:rsidRPr="004B390F">
          <w:rPr>
            <w:rStyle w:val="Hipervnculo"/>
            <w:noProof/>
          </w:rPr>
          <w:t>Figure 29. Options to combine remote repositories on the DBrEx</w:t>
        </w:r>
        <w:r w:rsidR="002642A9">
          <w:rPr>
            <w:noProof/>
            <w:webHidden/>
          </w:rPr>
          <w:tab/>
        </w:r>
        <w:r>
          <w:rPr>
            <w:noProof/>
            <w:webHidden/>
          </w:rPr>
          <w:fldChar w:fldCharType="begin"/>
        </w:r>
        <w:r w:rsidR="002642A9">
          <w:rPr>
            <w:noProof/>
            <w:webHidden/>
          </w:rPr>
          <w:instrText xml:space="preserve"> PAGEREF _Toc321581939 \h </w:instrText>
        </w:r>
        <w:r>
          <w:rPr>
            <w:noProof/>
            <w:webHidden/>
          </w:rPr>
        </w:r>
        <w:r>
          <w:rPr>
            <w:noProof/>
            <w:webHidden/>
          </w:rPr>
          <w:fldChar w:fldCharType="separate"/>
        </w:r>
        <w:r w:rsidR="002642A9">
          <w:rPr>
            <w:noProof/>
            <w:webHidden/>
          </w:rPr>
          <w:t>35</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40" w:history="1">
        <w:r w:rsidR="002642A9" w:rsidRPr="004B390F">
          <w:rPr>
            <w:rStyle w:val="Hipervnculo"/>
            <w:noProof/>
          </w:rPr>
          <w:t>Figure 30. Remote changesets rendered on the branch explorer</w:t>
        </w:r>
        <w:r w:rsidR="002642A9">
          <w:rPr>
            <w:noProof/>
            <w:webHidden/>
          </w:rPr>
          <w:tab/>
        </w:r>
        <w:r>
          <w:rPr>
            <w:noProof/>
            <w:webHidden/>
          </w:rPr>
          <w:fldChar w:fldCharType="begin"/>
        </w:r>
        <w:r w:rsidR="002642A9">
          <w:rPr>
            <w:noProof/>
            <w:webHidden/>
          </w:rPr>
          <w:instrText xml:space="preserve"> PAGEREF _Toc321581940 \h </w:instrText>
        </w:r>
        <w:r>
          <w:rPr>
            <w:noProof/>
            <w:webHidden/>
          </w:rPr>
        </w:r>
        <w:r>
          <w:rPr>
            <w:noProof/>
            <w:webHidden/>
          </w:rPr>
          <w:fldChar w:fldCharType="separate"/>
        </w:r>
        <w:r w:rsidR="002642A9">
          <w:rPr>
            <w:noProof/>
            <w:webHidden/>
          </w:rPr>
          <w:t>36</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41" w:history="1">
        <w:r w:rsidR="002642A9" w:rsidRPr="004B390F">
          <w:rPr>
            <w:rStyle w:val="Hipervnculo"/>
            <w:noProof/>
          </w:rPr>
          <w:t>Figure 31. Menu options (diffing) on remote changesets</w:t>
        </w:r>
        <w:r w:rsidR="002642A9">
          <w:rPr>
            <w:noProof/>
            <w:webHidden/>
          </w:rPr>
          <w:tab/>
        </w:r>
        <w:r>
          <w:rPr>
            <w:noProof/>
            <w:webHidden/>
          </w:rPr>
          <w:fldChar w:fldCharType="begin"/>
        </w:r>
        <w:r w:rsidR="002642A9">
          <w:rPr>
            <w:noProof/>
            <w:webHidden/>
          </w:rPr>
          <w:instrText xml:space="preserve"> PAGEREF _Toc321581941 \h </w:instrText>
        </w:r>
        <w:r>
          <w:rPr>
            <w:noProof/>
            <w:webHidden/>
          </w:rPr>
        </w:r>
        <w:r>
          <w:rPr>
            <w:noProof/>
            <w:webHidden/>
          </w:rPr>
          <w:fldChar w:fldCharType="separate"/>
        </w:r>
        <w:r w:rsidR="002642A9">
          <w:rPr>
            <w:noProof/>
            <w:webHidden/>
          </w:rPr>
          <w:t>37</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42" w:history="1">
        <w:r w:rsidR="002642A9" w:rsidRPr="004B390F">
          <w:rPr>
            <w:rStyle w:val="Hipervnculo"/>
            <w:noProof/>
          </w:rPr>
          <w:t>Figure 32. Single branch extended with remote information</w:t>
        </w:r>
        <w:r w:rsidR="002642A9">
          <w:rPr>
            <w:noProof/>
            <w:webHidden/>
          </w:rPr>
          <w:tab/>
        </w:r>
        <w:r>
          <w:rPr>
            <w:noProof/>
            <w:webHidden/>
          </w:rPr>
          <w:fldChar w:fldCharType="begin"/>
        </w:r>
        <w:r w:rsidR="002642A9">
          <w:rPr>
            <w:noProof/>
            <w:webHidden/>
          </w:rPr>
          <w:instrText xml:space="preserve"> PAGEREF _Toc321581942 \h </w:instrText>
        </w:r>
        <w:r>
          <w:rPr>
            <w:noProof/>
            <w:webHidden/>
          </w:rPr>
        </w:r>
        <w:r>
          <w:rPr>
            <w:noProof/>
            <w:webHidden/>
          </w:rPr>
          <w:fldChar w:fldCharType="separate"/>
        </w:r>
        <w:r w:rsidR="002642A9">
          <w:rPr>
            <w:noProof/>
            <w:webHidden/>
          </w:rPr>
          <w:t>37</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43" w:history="1">
        <w:r w:rsidR="002642A9" w:rsidRPr="004B390F">
          <w:rPr>
            <w:rStyle w:val="Hipervnculo"/>
            <w:noProof/>
          </w:rPr>
          <w:t>Figure 33. Sync view entry point on the menu</w:t>
        </w:r>
        <w:r w:rsidR="002642A9">
          <w:rPr>
            <w:noProof/>
            <w:webHidden/>
          </w:rPr>
          <w:tab/>
        </w:r>
        <w:r>
          <w:rPr>
            <w:noProof/>
            <w:webHidden/>
          </w:rPr>
          <w:fldChar w:fldCharType="begin"/>
        </w:r>
        <w:r w:rsidR="002642A9">
          <w:rPr>
            <w:noProof/>
            <w:webHidden/>
          </w:rPr>
          <w:instrText xml:space="preserve"> PAGEREF _Toc321581943 \h </w:instrText>
        </w:r>
        <w:r>
          <w:rPr>
            <w:noProof/>
            <w:webHidden/>
          </w:rPr>
        </w:r>
        <w:r>
          <w:rPr>
            <w:noProof/>
            <w:webHidden/>
          </w:rPr>
          <w:fldChar w:fldCharType="separate"/>
        </w:r>
        <w:r w:rsidR="002642A9">
          <w:rPr>
            <w:noProof/>
            <w:webHidden/>
          </w:rPr>
          <w:t>39</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44" w:history="1">
        <w:r w:rsidR="002642A9" w:rsidRPr="004B390F">
          <w:rPr>
            <w:rStyle w:val="Hipervnculo"/>
            <w:noProof/>
          </w:rPr>
          <w:t>Figure 34. Creating a new sync view</w:t>
        </w:r>
        <w:r w:rsidR="002642A9">
          <w:rPr>
            <w:noProof/>
            <w:webHidden/>
          </w:rPr>
          <w:tab/>
        </w:r>
        <w:r>
          <w:rPr>
            <w:noProof/>
            <w:webHidden/>
          </w:rPr>
          <w:fldChar w:fldCharType="begin"/>
        </w:r>
        <w:r w:rsidR="002642A9">
          <w:rPr>
            <w:noProof/>
            <w:webHidden/>
          </w:rPr>
          <w:instrText xml:space="preserve"> PAGEREF _Toc321581944 \h </w:instrText>
        </w:r>
        <w:r>
          <w:rPr>
            <w:noProof/>
            <w:webHidden/>
          </w:rPr>
        </w:r>
        <w:r>
          <w:rPr>
            <w:noProof/>
            <w:webHidden/>
          </w:rPr>
          <w:fldChar w:fldCharType="separate"/>
        </w:r>
        <w:r w:rsidR="002642A9">
          <w:rPr>
            <w:noProof/>
            <w:webHidden/>
          </w:rPr>
          <w:t>40</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45" w:history="1">
        <w:r w:rsidR="002642A9" w:rsidRPr="004B390F">
          <w:rPr>
            <w:rStyle w:val="Hipervnculo"/>
            <w:noProof/>
          </w:rPr>
          <w:t>Figure 35. Sync view details</w:t>
        </w:r>
        <w:r w:rsidR="002642A9">
          <w:rPr>
            <w:noProof/>
            <w:webHidden/>
          </w:rPr>
          <w:tab/>
        </w:r>
        <w:r>
          <w:rPr>
            <w:noProof/>
            <w:webHidden/>
          </w:rPr>
          <w:fldChar w:fldCharType="begin"/>
        </w:r>
        <w:r w:rsidR="002642A9">
          <w:rPr>
            <w:noProof/>
            <w:webHidden/>
          </w:rPr>
          <w:instrText xml:space="preserve"> PAGEREF _Toc321581945 \h </w:instrText>
        </w:r>
        <w:r>
          <w:rPr>
            <w:noProof/>
            <w:webHidden/>
          </w:rPr>
        </w:r>
        <w:r>
          <w:rPr>
            <w:noProof/>
            <w:webHidden/>
          </w:rPr>
          <w:fldChar w:fldCharType="separate"/>
        </w:r>
        <w:r w:rsidR="002642A9">
          <w:rPr>
            <w:noProof/>
            <w:webHidden/>
          </w:rPr>
          <w:t>41</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46" w:history="1">
        <w:r w:rsidR="002642A9" w:rsidRPr="004B390F">
          <w:rPr>
            <w:rStyle w:val="Hipervnculo"/>
            <w:noProof/>
          </w:rPr>
          <w:t>Figure 36. Available menus for sync view details</w:t>
        </w:r>
        <w:r w:rsidR="002642A9">
          <w:rPr>
            <w:noProof/>
            <w:webHidden/>
          </w:rPr>
          <w:tab/>
        </w:r>
        <w:r>
          <w:rPr>
            <w:noProof/>
            <w:webHidden/>
          </w:rPr>
          <w:fldChar w:fldCharType="begin"/>
        </w:r>
        <w:r w:rsidR="002642A9">
          <w:rPr>
            <w:noProof/>
            <w:webHidden/>
          </w:rPr>
          <w:instrText xml:space="preserve"> PAGEREF _Toc321581946 \h </w:instrText>
        </w:r>
        <w:r>
          <w:rPr>
            <w:noProof/>
            <w:webHidden/>
          </w:rPr>
        </w:r>
        <w:r>
          <w:rPr>
            <w:noProof/>
            <w:webHidden/>
          </w:rPr>
          <w:fldChar w:fldCharType="separate"/>
        </w:r>
        <w:r w:rsidR="002642A9">
          <w:rPr>
            <w:noProof/>
            <w:webHidden/>
          </w:rPr>
          <w:t>41</w:t>
        </w:r>
        <w:r>
          <w:rPr>
            <w:noProof/>
            <w:webHidden/>
          </w:rPr>
          <w:fldChar w:fldCharType="end"/>
        </w:r>
      </w:hyperlink>
    </w:p>
    <w:p w:rsidR="002642A9" w:rsidRDefault="00580B15">
      <w:pPr>
        <w:pStyle w:val="Tabladeilustraciones"/>
        <w:tabs>
          <w:tab w:val="right" w:leader="dot" w:pos="8210"/>
        </w:tabs>
        <w:rPr>
          <w:rFonts w:asciiTheme="minorHAnsi" w:eastAsiaTheme="minorEastAsia" w:hAnsiTheme="minorHAnsi" w:cstheme="minorBidi"/>
          <w:noProof/>
          <w:sz w:val="22"/>
          <w:szCs w:val="22"/>
          <w:lang w:eastAsia="en-US"/>
        </w:rPr>
      </w:pPr>
      <w:hyperlink w:anchor="_Toc321581947" w:history="1">
        <w:r w:rsidR="002642A9" w:rsidRPr="004B390F">
          <w:rPr>
            <w:rStyle w:val="Hipervnculo"/>
            <w:noProof/>
          </w:rPr>
          <w:t>Figure 37. More than one source/destination pair on a sync view</w:t>
        </w:r>
        <w:r w:rsidR="002642A9">
          <w:rPr>
            <w:noProof/>
            <w:webHidden/>
          </w:rPr>
          <w:tab/>
        </w:r>
        <w:r>
          <w:rPr>
            <w:noProof/>
            <w:webHidden/>
          </w:rPr>
          <w:fldChar w:fldCharType="begin"/>
        </w:r>
        <w:r w:rsidR="002642A9">
          <w:rPr>
            <w:noProof/>
            <w:webHidden/>
          </w:rPr>
          <w:instrText xml:space="preserve"> PAGEREF _Toc321581947 \h </w:instrText>
        </w:r>
        <w:r>
          <w:rPr>
            <w:noProof/>
            <w:webHidden/>
          </w:rPr>
        </w:r>
        <w:r>
          <w:rPr>
            <w:noProof/>
            <w:webHidden/>
          </w:rPr>
          <w:fldChar w:fldCharType="separate"/>
        </w:r>
        <w:r w:rsidR="002642A9">
          <w:rPr>
            <w:noProof/>
            <w:webHidden/>
          </w:rPr>
          <w:t>42</w:t>
        </w:r>
        <w:r>
          <w:rPr>
            <w:noProof/>
            <w:webHidden/>
          </w:rPr>
          <w:fldChar w:fldCharType="end"/>
        </w:r>
      </w:hyperlink>
    </w:p>
    <w:p w:rsidR="00EE6731" w:rsidRPr="007935E2" w:rsidRDefault="00580B15" w:rsidP="005B3110">
      <w:r w:rsidRPr="007935E2">
        <w:rPr>
          <w:rFonts w:ascii="Calibri" w:hAnsi="Calibri"/>
        </w:rPr>
        <w:fldChar w:fldCharType="end"/>
      </w:r>
    </w:p>
    <w:p w:rsidR="00EE6731" w:rsidRPr="007935E2" w:rsidRDefault="00EE6731" w:rsidP="00782863">
      <w:pPr>
        <w:outlineLvl w:val="0"/>
      </w:pPr>
    </w:p>
    <w:p w:rsidR="00755DF6" w:rsidRPr="007935E2" w:rsidRDefault="00755DF6" w:rsidP="00EE6731">
      <w:pPr>
        <w:sectPr w:rsidR="00755DF6" w:rsidRPr="007935E2" w:rsidSect="00873A43">
          <w:headerReference w:type="even" r:id="rId9"/>
          <w:headerReference w:type="first" r:id="rId10"/>
          <w:pgSz w:w="11906" w:h="16838" w:code="9"/>
          <w:pgMar w:top="1417" w:right="1701" w:bottom="1417" w:left="1701" w:header="180" w:footer="709" w:gutter="284"/>
          <w:pgNumType w:start="1"/>
          <w:cols w:space="708"/>
          <w:docGrid w:linePitch="360"/>
        </w:sectPr>
      </w:pPr>
    </w:p>
    <w:p w:rsidR="00FD4B30" w:rsidRPr="007935E2" w:rsidRDefault="0015596E" w:rsidP="00BF0FF6">
      <w:pPr>
        <w:pStyle w:val="Ttulo1"/>
      </w:pPr>
      <w:bookmarkStart w:id="2" w:name="_Toc189976512"/>
      <w:bookmarkStart w:id="3" w:name="_Toc255323361"/>
      <w:bookmarkStart w:id="4" w:name="_Toc255323417"/>
      <w:bookmarkStart w:id="5" w:name="_Toc321581876"/>
      <w:proofErr w:type="spellStart"/>
      <w:r w:rsidRPr="007935E2">
        <w:lastRenderedPageBreak/>
        <w:t>Overview</w:t>
      </w:r>
      <w:bookmarkEnd w:id="2"/>
      <w:bookmarkEnd w:id="3"/>
      <w:bookmarkEnd w:id="4"/>
      <w:bookmarkEnd w:id="5"/>
      <w:proofErr w:type="spellEnd"/>
    </w:p>
    <w:p w:rsidR="00EE6731" w:rsidRPr="007935E2" w:rsidRDefault="00EE6731" w:rsidP="00426547">
      <w:r w:rsidRPr="007935E2">
        <w:t>Th</w:t>
      </w:r>
      <w:r w:rsidR="00A436C1">
        <w:t xml:space="preserve">is </w:t>
      </w:r>
      <w:r w:rsidRPr="007935E2">
        <w:t>guide explains Plastic SCM</w:t>
      </w:r>
      <w:r w:rsidR="003B37C5">
        <w:t>’s capabilities when it comes to working with distributed systems.</w:t>
      </w:r>
      <w:r w:rsidRPr="007935E2">
        <w:t xml:space="preserve"> </w:t>
      </w:r>
      <w:r w:rsidR="00A436C1">
        <w:t xml:space="preserve">It contains </w:t>
      </w:r>
      <w:r w:rsidRPr="007935E2">
        <w:t>a general description of the different distributed scenarios supported</w:t>
      </w:r>
      <w:r w:rsidR="00006AF2" w:rsidRPr="007935E2">
        <w:t>,</w:t>
      </w:r>
      <w:r w:rsidRPr="007935E2">
        <w:t xml:space="preserve"> fol</w:t>
      </w:r>
      <w:r w:rsidR="00A71A6D">
        <w:t>lowed by detailed explanations.</w:t>
      </w:r>
      <w:r w:rsidR="003B37C5">
        <w:t xml:space="preserve"> Replication scenarios are also covered in-depth.</w:t>
      </w:r>
    </w:p>
    <w:p w:rsidR="00EE6731" w:rsidRPr="007935E2" w:rsidRDefault="00EE6731" w:rsidP="00426547">
      <w:r w:rsidRPr="007935E2">
        <w:t>Plastic SCM</w:t>
      </w:r>
      <w:r w:rsidR="003B37C5">
        <w:t>’s</w:t>
      </w:r>
      <w:r w:rsidRPr="007935E2">
        <w:t xml:space="preserve"> distributed capabilities </w:t>
      </w:r>
      <w:r w:rsidR="003B37C5">
        <w:t>allow you to</w:t>
      </w:r>
      <w:r w:rsidR="003B37C5" w:rsidRPr="007935E2">
        <w:t xml:space="preserve"> </w:t>
      </w:r>
      <w:r w:rsidRPr="007935E2">
        <w:t xml:space="preserve">set up different servers for multi-site development support, </w:t>
      </w:r>
      <w:r w:rsidR="00D83016">
        <w:t xml:space="preserve">which are </w:t>
      </w:r>
      <w:r w:rsidRPr="007935E2">
        <w:t>able to both replicate and reconcile changes made on replicated branches.</w:t>
      </w:r>
    </w:p>
    <w:p w:rsidR="00603076" w:rsidRPr="007935E2" w:rsidRDefault="009A5469" w:rsidP="00EE6731">
      <w:r w:rsidRPr="007935E2">
        <w:t>Plastic SCM has the ability to create different multi-site scenarios ranging from single-server to fully distributed deployments.</w:t>
      </w:r>
    </w:p>
    <w:p w:rsidR="00280EE8" w:rsidRPr="007935E2" w:rsidRDefault="00B846C8" w:rsidP="00EE6731">
      <w:pPr>
        <w:keepNext/>
        <w:jc w:val="center"/>
      </w:pPr>
      <w:r>
        <w:rPr>
          <w:noProof/>
          <w:lang w:val="es-ES_tradnl" w:eastAsia="es-ES_tradnl"/>
        </w:rPr>
        <w:drawing>
          <wp:inline distT="0" distB="0" distL="0" distR="0">
            <wp:extent cx="5219700" cy="2330450"/>
            <wp:effectExtent l="19050" t="0" r="0" b="0"/>
            <wp:docPr id="29" name="Picture 28" descr="DistributionSystem_Fig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System_Figure1.jpg"/>
                    <pic:cNvPicPr/>
                  </pic:nvPicPr>
                  <pic:blipFill>
                    <a:blip r:embed="rId11" cstate="print"/>
                    <a:stretch>
                      <a:fillRect/>
                    </a:stretch>
                  </pic:blipFill>
                  <pic:spPr>
                    <a:xfrm>
                      <a:off x="0" y="0"/>
                      <a:ext cx="5219700" cy="2330450"/>
                    </a:xfrm>
                    <a:prstGeom prst="rect">
                      <a:avLst/>
                    </a:prstGeom>
                  </pic:spPr>
                </pic:pic>
              </a:graphicData>
            </a:graphic>
          </wp:inline>
        </w:drawing>
      </w:r>
    </w:p>
    <w:p w:rsidR="009A5469" w:rsidRPr="007935E2" w:rsidRDefault="00280EE8" w:rsidP="00933783">
      <w:pPr>
        <w:pStyle w:val="Epgrafe"/>
      </w:pPr>
      <w:bookmarkStart w:id="6" w:name="_Ref189846659"/>
      <w:bookmarkStart w:id="7" w:name="_Toc321581911"/>
      <w:proofErr w:type="gramStart"/>
      <w:r w:rsidRPr="007935E2">
        <w:t xml:space="preserve">Figure </w:t>
      </w:r>
      <w:r w:rsidR="00580B15">
        <w:fldChar w:fldCharType="begin"/>
      </w:r>
      <w:r w:rsidR="00DB454E">
        <w:instrText xml:space="preserve"> SEQ Figure \* ARABIC </w:instrText>
      </w:r>
      <w:r w:rsidR="00580B15">
        <w:fldChar w:fldCharType="separate"/>
      </w:r>
      <w:r w:rsidR="00225B7A">
        <w:rPr>
          <w:noProof/>
        </w:rPr>
        <w:t>1</w:t>
      </w:r>
      <w:r w:rsidR="00580B15">
        <w:rPr>
          <w:noProof/>
        </w:rPr>
        <w:fldChar w:fldCharType="end"/>
      </w:r>
      <w:bookmarkEnd w:id="6"/>
      <w:r w:rsidRPr="007935E2">
        <w:t>.</w:t>
      </w:r>
      <w:proofErr w:type="gramEnd"/>
      <w:r w:rsidRPr="007935E2">
        <w:t xml:space="preserve"> Deployment scenarios supported</w:t>
      </w:r>
      <w:bookmarkEnd w:id="7"/>
    </w:p>
    <w:p w:rsidR="00EF0122" w:rsidRPr="007935E2" w:rsidRDefault="00EF0122" w:rsidP="00EE6731">
      <w:r w:rsidRPr="007935E2">
        <w:t xml:space="preserve">As </w:t>
      </w:r>
      <w:r w:rsidR="00580B15" w:rsidRPr="007935E2">
        <w:fldChar w:fldCharType="begin"/>
      </w:r>
      <w:r w:rsidRPr="007935E2">
        <w:instrText xml:space="preserve"> REF _Ref189846659 \h </w:instrText>
      </w:r>
      <w:r w:rsidR="00580B15" w:rsidRPr="007935E2">
        <w:fldChar w:fldCharType="separate"/>
      </w:r>
      <w:r w:rsidR="00862853" w:rsidRPr="007935E2">
        <w:t xml:space="preserve">Figure </w:t>
      </w:r>
      <w:r w:rsidR="00862853">
        <w:rPr>
          <w:noProof/>
        </w:rPr>
        <w:t>1</w:t>
      </w:r>
      <w:r w:rsidR="00580B15" w:rsidRPr="007935E2">
        <w:fldChar w:fldCharType="end"/>
      </w:r>
      <w:r w:rsidRPr="007935E2">
        <w:t xml:space="preserve"> shows</w:t>
      </w:r>
      <w:r w:rsidR="00A71A6D">
        <w:t>,</w:t>
      </w:r>
      <w:r w:rsidRPr="007935E2">
        <w:t xml:space="preserve"> Plastic SCM can be configured to work in </w:t>
      </w:r>
      <w:r w:rsidR="00C972BA" w:rsidRPr="007935E2">
        <w:t xml:space="preserve">a </w:t>
      </w:r>
      <w:r w:rsidRPr="007935E2">
        <w:t>single server mode</w:t>
      </w:r>
      <w:r w:rsidR="00C972BA" w:rsidRPr="007935E2">
        <w:t>,</w:t>
      </w:r>
      <w:r w:rsidRPr="007935E2">
        <w:t xml:space="preserve"> which is the default </w:t>
      </w:r>
      <w:r w:rsidR="00C972BA" w:rsidRPr="007935E2">
        <w:t xml:space="preserve">mode </w:t>
      </w:r>
      <w:r w:rsidRPr="007935E2">
        <w:t>on installation and the conventional mode available on all SCM products.</w:t>
      </w:r>
    </w:p>
    <w:p w:rsidR="00EF0122" w:rsidRPr="007935E2" w:rsidRDefault="00EF0122" w:rsidP="00EE6731">
      <w:r w:rsidRPr="007935E2">
        <w:lastRenderedPageBreak/>
        <w:t xml:space="preserve">The next step has been called </w:t>
      </w:r>
      <w:r w:rsidRPr="007935E2">
        <w:rPr>
          <w:i/>
        </w:rPr>
        <w:t>classic multisite</w:t>
      </w:r>
      <w:r w:rsidR="009D49D4" w:rsidRPr="007935E2">
        <w:t xml:space="preserve"> in which several servers exist</w:t>
      </w:r>
      <w:r w:rsidR="002C35D0">
        <w:t xml:space="preserve"> </w:t>
      </w:r>
      <w:proofErr w:type="gramStart"/>
      <w:r w:rsidR="002C35D0">
        <w:t xml:space="preserve">– </w:t>
      </w:r>
      <w:r w:rsidRPr="007935E2">
        <w:t xml:space="preserve"> one</w:t>
      </w:r>
      <w:proofErr w:type="gramEnd"/>
      <w:r w:rsidRPr="007935E2">
        <w:t xml:space="preserve"> for each development location</w:t>
      </w:r>
      <w:r w:rsidR="002C35D0">
        <w:t xml:space="preserve"> –</w:t>
      </w:r>
      <w:r w:rsidRPr="007935E2">
        <w:t xml:space="preserve"> and contents are replicated among them. The basic rule at this </w:t>
      </w:r>
      <w:r w:rsidRPr="007935E2">
        <w:rPr>
          <w:i/>
        </w:rPr>
        <w:t>distribution</w:t>
      </w:r>
      <w:r w:rsidRPr="007935E2">
        <w:t xml:space="preserve"> stage is that </w:t>
      </w:r>
      <w:r w:rsidRPr="007935E2">
        <w:rPr>
          <w:i/>
        </w:rPr>
        <w:t>branch mastership</w:t>
      </w:r>
      <w:r w:rsidRPr="007935E2">
        <w:t xml:space="preserve"> is kept by only one site at a time</w:t>
      </w:r>
      <w:r w:rsidR="00D72C0F">
        <w:t>.</w:t>
      </w:r>
      <w:r w:rsidRPr="007935E2">
        <w:t xml:space="preserve"> </w:t>
      </w:r>
      <w:r w:rsidR="00D72C0F">
        <w:t>I</w:t>
      </w:r>
      <w:r w:rsidR="00D72C0F" w:rsidRPr="007935E2">
        <w:t xml:space="preserve">f </w:t>
      </w:r>
      <w:r w:rsidRPr="007935E2">
        <w:t xml:space="preserve">a branch is modified at one site, the other </w:t>
      </w:r>
      <w:r w:rsidR="002C35D0">
        <w:t>sites</w:t>
      </w:r>
      <w:r w:rsidR="002C35D0" w:rsidRPr="007935E2">
        <w:t xml:space="preserve"> </w:t>
      </w:r>
      <w:r w:rsidRPr="007935E2">
        <w:t>won’t modify it until the branch is replicated again. In many systems</w:t>
      </w:r>
      <w:r w:rsidR="00D72C0F">
        <w:t>,</w:t>
      </w:r>
      <w:r w:rsidRPr="007935E2">
        <w:t xml:space="preserve"> this behavior is encouraged by the software itself, preventing simultaneous changes in a </w:t>
      </w:r>
      <w:r w:rsidRPr="007935E2">
        <w:rPr>
          <w:i/>
        </w:rPr>
        <w:t>master/slave</w:t>
      </w:r>
      <w:r w:rsidRPr="007935E2">
        <w:t xml:space="preserve"> relationship. Plastic</w:t>
      </w:r>
      <w:r w:rsidR="002642A9">
        <w:t xml:space="preserve"> SCM</w:t>
      </w:r>
      <w:r w:rsidRPr="007935E2">
        <w:t xml:space="preserve"> </w:t>
      </w:r>
      <w:r w:rsidR="00D72C0F">
        <w:t>does</w:t>
      </w:r>
      <w:r w:rsidR="00D72C0F" w:rsidRPr="007935E2">
        <w:t xml:space="preserve"> </w:t>
      </w:r>
      <w:r w:rsidRPr="007935E2">
        <w:t>not restrict</w:t>
      </w:r>
      <w:r w:rsidR="00D72C0F">
        <w:t xml:space="preserve"> you</w:t>
      </w:r>
      <w:r w:rsidRPr="007935E2">
        <w:t xml:space="preserve"> to work</w:t>
      </w:r>
      <w:r w:rsidR="00D72C0F">
        <w:t>ing</w:t>
      </w:r>
      <w:r w:rsidRPr="007935E2">
        <w:t xml:space="preserve"> </w:t>
      </w:r>
      <w:r w:rsidR="00D72C0F">
        <w:t>i</w:t>
      </w:r>
      <w:r w:rsidRPr="007935E2">
        <w:t>n this mode</w:t>
      </w:r>
      <w:r w:rsidR="002C35D0">
        <w:t>, though you can use both permissions and a clear replication policy to simulate it, should you find this configuration useful.</w:t>
      </w:r>
    </w:p>
    <w:p w:rsidR="00EF0122" w:rsidRPr="007935E2" w:rsidRDefault="00B657A9" w:rsidP="00EE6731">
      <w:r w:rsidRPr="007935E2">
        <w:t xml:space="preserve">Full multisite support is almost identical to the previous distribution stage with only one difference: </w:t>
      </w:r>
      <w:r w:rsidR="002C35D0">
        <w:t>A</w:t>
      </w:r>
      <w:r w:rsidR="002C35D0" w:rsidRPr="007935E2">
        <w:t xml:space="preserve">ll </w:t>
      </w:r>
      <w:r w:rsidRPr="007935E2">
        <w:t>the SCM servers can modify their branches at any time. Changes can be reconciled back later on if the same branch is modified more than once at different locations.</w:t>
      </w:r>
    </w:p>
    <w:p w:rsidR="00F6147B" w:rsidRPr="007935E2" w:rsidRDefault="00F6147B" w:rsidP="00EE6731">
      <w:r w:rsidRPr="007935E2">
        <w:t>Full distribution is exactly the same as full multisite, but on this deployment scenario each developer has his own SCM server. There’s only one restri</w:t>
      </w:r>
      <w:r w:rsidR="009D49D4" w:rsidRPr="007935E2">
        <w:t xml:space="preserve">ction imposed </w:t>
      </w:r>
      <w:r w:rsidR="002C35D0">
        <w:t>on</w:t>
      </w:r>
      <w:r w:rsidR="002C35D0" w:rsidRPr="007935E2">
        <w:t xml:space="preserve"> </w:t>
      </w:r>
      <w:r w:rsidR="009D49D4" w:rsidRPr="007935E2">
        <w:t xml:space="preserve">systems working </w:t>
      </w:r>
      <w:r w:rsidR="002C35D0">
        <w:t>in</w:t>
      </w:r>
      <w:r w:rsidR="002C35D0" w:rsidRPr="007935E2">
        <w:t xml:space="preserve"> </w:t>
      </w:r>
      <w:r w:rsidRPr="007935E2">
        <w:t xml:space="preserve">this mode: </w:t>
      </w:r>
      <w:r w:rsidR="002C35D0">
        <w:t>S</w:t>
      </w:r>
      <w:r w:rsidR="002C35D0" w:rsidRPr="007935E2">
        <w:t xml:space="preserve">ervers </w:t>
      </w:r>
      <w:r w:rsidRPr="007935E2">
        <w:t xml:space="preserve">must be light enough to run on non-dedicated workstations and even laptops. Plastic SCM servers can easily </w:t>
      </w:r>
      <w:r w:rsidR="00985F9B" w:rsidRPr="007935E2">
        <w:t xml:space="preserve">be </w:t>
      </w:r>
      <w:r w:rsidRPr="007935E2">
        <w:t>configured to work in this mode, introducing full disconnected support.</w:t>
      </w:r>
      <w:r w:rsidR="00B61570" w:rsidRPr="007935E2">
        <w:t xml:space="preserve"> A developer can take his laptop home and continue worki</w:t>
      </w:r>
      <w:r w:rsidR="009D49D4" w:rsidRPr="007935E2">
        <w:t xml:space="preserve">ng as if he were at the office </w:t>
      </w:r>
      <w:r w:rsidR="00B61570" w:rsidRPr="007935E2">
        <w:t>and reconcile his work when he’s back at the office.</w:t>
      </w:r>
      <w:r w:rsidR="00985F9B">
        <w:t xml:space="preserve"> </w:t>
      </w:r>
    </w:p>
    <w:p w:rsidR="0015596E" w:rsidRPr="007935E2" w:rsidRDefault="0015596E" w:rsidP="00EE6731">
      <w:pPr>
        <w:pStyle w:val="Ttulo1"/>
        <w:rPr>
          <w:lang w:val="en-US"/>
        </w:rPr>
      </w:pPr>
      <w:bookmarkStart w:id="8" w:name="_Toc189976513"/>
      <w:bookmarkStart w:id="9" w:name="_Toc255323362"/>
      <w:bookmarkStart w:id="10" w:name="_Toc255323418"/>
      <w:bookmarkStart w:id="11" w:name="_Toc321581877"/>
      <w:r w:rsidRPr="007935E2">
        <w:rPr>
          <w:lang w:val="en-US"/>
        </w:rPr>
        <w:lastRenderedPageBreak/>
        <w:t>Branch replication</w:t>
      </w:r>
      <w:bookmarkEnd w:id="8"/>
      <w:bookmarkEnd w:id="9"/>
      <w:bookmarkEnd w:id="10"/>
      <w:bookmarkEnd w:id="11"/>
    </w:p>
    <w:p w:rsidR="0015596E" w:rsidRDefault="0015596E" w:rsidP="00EE6731">
      <w:r w:rsidRPr="007935E2">
        <w:t>The main operation</w:t>
      </w:r>
      <w:r w:rsidR="00985F9B">
        <w:t xml:space="preserve"> in distributed systems</w:t>
      </w:r>
      <w:r w:rsidRPr="007935E2">
        <w:t xml:space="preserve"> is </w:t>
      </w:r>
      <w:r w:rsidRPr="007935E2">
        <w:rPr>
          <w:i/>
        </w:rPr>
        <w:t>replication</w:t>
      </w:r>
      <w:r w:rsidRPr="007935E2">
        <w:t>. By means of this operation</w:t>
      </w:r>
      <w:r w:rsidR="00985F9B">
        <w:t>,</w:t>
      </w:r>
      <w:r w:rsidRPr="007935E2">
        <w:t xml:space="preserve"> repositories can be distributed on several machines. The replication unit in Plastic SCM is the branch.</w:t>
      </w:r>
      <w:r w:rsidR="00985F9B">
        <w:t xml:space="preserve"> </w:t>
      </w:r>
      <w:r w:rsidR="00964467">
        <w:t xml:space="preserve">Users specify which branch they want to work with and replicate it from a source repository to a destination repository. All revisions, labels, links, attributes, and changesets will be replicated to the destination. </w:t>
      </w:r>
    </w:p>
    <w:p w:rsidR="0015596E" w:rsidRPr="007935E2" w:rsidRDefault="00FD129E" w:rsidP="005F1C29">
      <w:pPr>
        <w:keepNext/>
        <w:jc w:val="center"/>
      </w:pPr>
      <w:r>
        <w:rPr>
          <w:noProof/>
          <w:lang w:val="es-ES_tradnl" w:eastAsia="es-ES_tradnl"/>
        </w:rPr>
        <w:drawing>
          <wp:inline distT="0" distB="0" distL="0" distR="0">
            <wp:extent cx="3924795" cy="323246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branchreplicationbetweentwolocations.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39660" cy="3244706"/>
                    </a:xfrm>
                    <a:prstGeom prst="rect">
                      <a:avLst/>
                    </a:prstGeom>
                  </pic:spPr>
                </pic:pic>
              </a:graphicData>
            </a:graphic>
          </wp:inline>
        </w:drawing>
      </w:r>
    </w:p>
    <w:p w:rsidR="0015596E" w:rsidRPr="007935E2" w:rsidRDefault="0015596E" w:rsidP="00933783">
      <w:pPr>
        <w:pStyle w:val="Epgrafe"/>
      </w:pPr>
      <w:bookmarkStart w:id="12" w:name="_Ref189879896"/>
      <w:bookmarkStart w:id="13" w:name="_Toc321581912"/>
      <w:proofErr w:type="gramStart"/>
      <w:r w:rsidRPr="007935E2">
        <w:t xml:space="preserve">Figure </w:t>
      </w:r>
      <w:r w:rsidR="00580B15">
        <w:fldChar w:fldCharType="begin"/>
      </w:r>
      <w:r w:rsidR="00DB454E">
        <w:instrText xml:space="preserve"> SEQ Figure \* ARABIC </w:instrText>
      </w:r>
      <w:r w:rsidR="00580B15">
        <w:fldChar w:fldCharType="separate"/>
      </w:r>
      <w:r w:rsidR="00225B7A">
        <w:rPr>
          <w:noProof/>
        </w:rPr>
        <w:t>2</w:t>
      </w:r>
      <w:r w:rsidR="00580B15">
        <w:rPr>
          <w:noProof/>
        </w:rPr>
        <w:fldChar w:fldCharType="end"/>
      </w:r>
      <w:bookmarkEnd w:id="12"/>
      <w:r w:rsidRPr="007935E2">
        <w:t>.</w:t>
      </w:r>
      <w:proofErr w:type="gramEnd"/>
      <w:r w:rsidRPr="007935E2">
        <w:t xml:space="preserve"> Branch replication between two locations</w:t>
      </w:r>
      <w:bookmarkEnd w:id="13"/>
    </w:p>
    <w:p w:rsidR="0015596E" w:rsidRPr="007935E2" w:rsidRDefault="00580B15" w:rsidP="00EE6731">
      <w:r w:rsidRPr="007935E2">
        <w:lastRenderedPageBreak/>
        <w:fldChar w:fldCharType="begin"/>
      </w:r>
      <w:r w:rsidR="0015596E" w:rsidRPr="007935E2">
        <w:instrText xml:space="preserve"> REF _Ref189879896 \h </w:instrText>
      </w:r>
      <w:r w:rsidRPr="007935E2">
        <w:fldChar w:fldCharType="separate"/>
      </w:r>
      <w:r w:rsidR="00862853" w:rsidRPr="007935E2">
        <w:t xml:space="preserve">Figure </w:t>
      </w:r>
      <w:r w:rsidR="00862853">
        <w:rPr>
          <w:noProof/>
        </w:rPr>
        <w:t>2</w:t>
      </w:r>
      <w:r w:rsidRPr="007935E2">
        <w:fldChar w:fldCharType="end"/>
      </w:r>
      <w:r w:rsidR="0015596E" w:rsidRPr="007935E2">
        <w:t xml:space="preserve"> shows two repository servers at two different locations. The server at </w:t>
      </w:r>
      <w:r w:rsidR="00964467">
        <w:rPr>
          <w:i/>
        </w:rPr>
        <w:t>L</w:t>
      </w:r>
      <w:r w:rsidR="00964467" w:rsidRPr="007935E2">
        <w:rPr>
          <w:i/>
        </w:rPr>
        <w:t xml:space="preserve">ocation </w:t>
      </w:r>
      <w:r w:rsidR="0015596E" w:rsidRPr="007935E2">
        <w:rPr>
          <w:i/>
        </w:rPr>
        <w:t>2</w:t>
      </w:r>
      <w:r w:rsidR="0015596E" w:rsidRPr="007935E2">
        <w:t xml:space="preserve"> has replicated the branch </w:t>
      </w:r>
      <w:r w:rsidR="0015596E" w:rsidRPr="007935E2">
        <w:rPr>
          <w:i/>
        </w:rPr>
        <w:t>main</w:t>
      </w:r>
      <w:r w:rsidR="0015596E" w:rsidRPr="007935E2">
        <w:t xml:space="preserve"> </w:t>
      </w:r>
      <w:r w:rsidR="00964467">
        <w:t>from</w:t>
      </w:r>
      <w:r w:rsidR="0015596E" w:rsidRPr="007935E2">
        <w:t xml:space="preserve"> </w:t>
      </w:r>
      <w:r w:rsidR="00964467">
        <w:rPr>
          <w:i/>
        </w:rPr>
        <w:t>L</w:t>
      </w:r>
      <w:r w:rsidR="00964467" w:rsidRPr="007935E2">
        <w:rPr>
          <w:i/>
        </w:rPr>
        <w:t xml:space="preserve">ocation </w:t>
      </w:r>
      <w:r w:rsidR="0015596E" w:rsidRPr="007935E2">
        <w:rPr>
          <w:i/>
        </w:rPr>
        <w:t>1</w:t>
      </w:r>
      <w:r w:rsidR="0015596E" w:rsidRPr="007935E2">
        <w:t xml:space="preserve">. Then </w:t>
      </w:r>
      <w:r w:rsidR="00964467">
        <w:t>a developer at Location 2</w:t>
      </w:r>
      <w:r w:rsidR="0015596E" w:rsidRPr="007935E2">
        <w:t xml:space="preserve"> has created another two </w:t>
      </w:r>
      <w:r w:rsidR="005F6628" w:rsidRPr="007935E2">
        <w:t>branches which have</w:t>
      </w:r>
      <w:r w:rsidR="0015596E" w:rsidRPr="007935E2">
        <w:t xml:space="preserve"> been replicated </w:t>
      </w:r>
      <w:r w:rsidR="00964467">
        <w:t xml:space="preserve">back </w:t>
      </w:r>
      <w:r w:rsidR="0015596E" w:rsidRPr="007935E2">
        <w:t xml:space="preserve">into </w:t>
      </w:r>
      <w:r w:rsidR="00964467">
        <w:rPr>
          <w:i/>
        </w:rPr>
        <w:t>L</w:t>
      </w:r>
      <w:r w:rsidR="00964467" w:rsidRPr="007935E2">
        <w:rPr>
          <w:i/>
        </w:rPr>
        <w:t xml:space="preserve">ocation </w:t>
      </w:r>
      <w:r w:rsidR="0015596E" w:rsidRPr="007935E2">
        <w:rPr>
          <w:i/>
        </w:rPr>
        <w:t>1</w:t>
      </w:r>
      <w:r w:rsidR="002642A9" w:rsidRPr="002642A9">
        <w:t xml:space="preserve"> </w:t>
      </w:r>
      <w:r w:rsidR="002642A9" w:rsidRPr="007935E2">
        <w:t>later on</w:t>
      </w:r>
      <w:r w:rsidR="0015596E" w:rsidRPr="007935E2">
        <w:t>.</w:t>
      </w:r>
    </w:p>
    <w:p w:rsidR="0015596E" w:rsidRPr="007935E2" w:rsidRDefault="0015596E" w:rsidP="00EE6731">
      <w:r w:rsidRPr="007935E2">
        <w:t xml:space="preserve">As you can see from the figure, distributed repositories don’t have to be exact clones. They share </w:t>
      </w:r>
      <w:r w:rsidRPr="007935E2">
        <w:rPr>
          <w:i/>
        </w:rPr>
        <w:t>replicated</w:t>
      </w:r>
      <w:r w:rsidRPr="007935E2">
        <w:t xml:space="preserve"> branches and their contents but the entire repositories don’t have to be identical</w:t>
      </w:r>
      <w:r w:rsidR="00964467">
        <w:t>.</w:t>
      </w:r>
      <w:r w:rsidRPr="007935E2">
        <w:t xml:space="preserve"> </w:t>
      </w:r>
      <w:r w:rsidR="00964467">
        <w:t xml:space="preserve">Instead, </w:t>
      </w:r>
      <w:r w:rsidRPr="007935E2">
        <w:t>they can evolve separately</w:t>
      </w:r>
      <w:r w:rsidR="00CB4DFA">
        <w:t>,</w:t>
      </w:r>
      <w:r w:rsidRPr="007935E2">
        <w:t xml:space="preserve"> sharing </w:t>
      </w:r>
      <w:r w:rsidR="00CB4DFA">
        <w:t xml:space="preserve">only </w:t>
      </w:r>
      <w:r w:rsidR="00B96610">
        <w:t>some</w:t>
      </w:r>
      <w:r w:rsidR="00B96610" w:rsidRPr="007935E2">
        <w:t xml:space="preserve"> </w:t>
      </w:r>
      <w:r w:rsidRPr="007935E2">
        <w:t>branches.</w:t>
      </w:r>
    </w:p>
    <w:p w:rsidR="003B470E" w:rsidRPr="007935E2" w:rsidRDefault="003B470E" w:rsidP="00EE6731">
      <w:pPr>
        <w:pStyle w:val="Ttulo1"/>
        <w:rPr>
          <w:lang w:val="en-US"/>
        </w:rPr>
      </w:pPr>
      <w:bookmarkStart w:id="14" w:name="_Toc189976514"/>
      <w:bookmarkStart w:id="15" w:name="_Toc255323363"/>
      <w:bookmarkStart w:id="16" w:name="_Toc255323419"/>
      <w:bookmarkStart w:id="17" w:name="_Toc321581878"/>
      <w:r w:rsidRPr="007935E2">
        <w:rPr>
          <w:lang w:val="en-US"/>
        </w:rPr>
        <w:lastRenderedPageBreak/>
        <w:t>Distributed scenarios</w:t>
      </w:r>
      <w:bookmarkEnd w:id="14"/>
      <w:bookmarkEnd w:id="15"/>
      <w:bookmarkEnd w:id="16"/>
      <w:bookmarkEnd w:id="17"/>
    </w:p>
    <w:p w:rsidR="003B470E" w:rsidRPr="007935E2" w:rsidRDefault="003B470E" w:rsidP="00EE6731">
      <w:r w:rsidRPr="007935E2">
        <w:t xml:space="preserve">There are several possible distributed scenarios </w:t>
      </w:r>
      <w:r w:rsidR="00985D00" w:rsidRPr="007935E2">
        <w:t xml:space="preserve">with Plastic SCM. They will be explained in detail in this </w:t>
      </w:r>
      <w:r w:rsidR="00CB4DFA">
        <w:t>chapter</w:t>
      </w:r>
      <w:r w:rsidR="00985D00" w:rsidRPr="007935E2">
        <w:t>.</w:t>
      </w:r>
    </w:p>
    <w:p w:rsidR="00985D00" w:rsidRPr="007935E2" w:rsidRDefault="00985D00" w:rsidP="00EE6731">
      <w:pPr>
        <w:pStyle w:val="Ttulo2"/>
        <w:rPr>
          <w:lang w:val="en-US"/>
        </w:rPr>
      </w:pPr>
      <w:bookmarkStart w:id="18" w:name="_Toc189976515"/>
      <w:bookmarkStart w:id="19" w:name="_Toc255323364"/>
      <w:bookmarkStart w:id="20" w:name="_Toc255323420"/>
      <w:bookmarkStart w:id="21" w:name="_Toc321581879"/>
      <w:r w:rsidRPr="007935E2">
        <w:rPr>
          <w:lang w:val="en-US"/>
        </w:rPr>
        <w:t>Multi-site replication</w:t>
      </w:r>
      <w:r w:rsidR="00A17EEA" w:rsidRPr="007935E2">
        <w:rPr>
          <w:lang w:val="en-US"/>
        </w:rPr>
        <w:t xml:space="preserve"> with </w:t>
      </w:r>
      <w:r w:rsidR="0052136E" w:rsidRPr="007935E2">
        <w:rPr>
          <w:lang w:val="en-US"/>
        </w:rPr>
        <w:t>mastership policy</w:t>
      </w:r>
      <w:bookmarkEnd w:id="18"/>
      <w:bookmarkEnd w:id="19"/>
      <w:bookmarkEnd w:id="20"/>
      <w:bookmarkEnd w:id="21"/>
    </w:p>
    <w:p w:rsidR="00985D00" w:rsidRDefault="00985D00" w:rsidP="00EE6731">
      <w:r w:rsidRPr="007935E2">
        <w:t>In this scenario</w:t>
      </w:r>
      <w:r w:rsidR="00CB4DFA">
        <w:t>,</w:t>
      </w:r>
      <w:r w:rsidRPr="007935E2">
        <w:t xml:space="preserve"> two or more servers are used in replication. Servers will normally run at different locations to enable geographically distributed teams </w:t>
      </w:r>
      <w:r w:rsidR="00E1792F" w:rsidRPr="007935E2">
        <w:t xml:space="preserve">to </w:t>
      </w:r>
      <w:r w:rsidRPr="007935E2">
        <w:t>work</w:t>
      </w:r>
      <w:r w:rsidR="00E1792F" w:rsidRPr="007935E2">
        <w:t xml:space="preserve"> together on the</w:t>
      </w:r>
      <w:r w:rsidRPr="007935E2">
        <w:t xml:space="preserve"> same project. A server at each location will solve the problem of slow or unreliable internet connections between sites.</w:t>
      </w:r>
    </w:p>
    <w:p w:rsidR="00985D00" w:rsidRPr="007935E2" w:rsidRDefault="007935E2" w:rsidP="005F1C29">
      <w:pPr>
        <w:keepNext/>
        <w:jc w:val="center"/>
      </w:pPr>
      <w:r>
        <w:rPr>
          <w:noProof/>
          <w:lang w:val="es-ES_tradnl" w:eastAsia="es-ES_tradnl"/>
        </w:rPr>
        <w:lastRenderedPageBreak/>
        <w:drawing>
          <wp:inline distT="0" distB="0" distL="0" distR="0">
            <wp:extent cx="5220335" cy="5114290"/>
            <wp:effectExtent l="19050" t="0" r="0" b="0"/>
            <wp:docPr id="3" name="Picture 3" descr="multisite-read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ltisite-readonly"/>
                    <pic:cNvPicPr>
                      <a:picLocks noChangeAspect="1" noChangeArrowheads="1"/>
                    </pic:cNvPicPr>
                  </pic:nvPicPr>
                  <pic:blipFill>
                    <a:blip r:embed="rId13" cstate="print"/>
                    <a:srcRect/>
                    <a:stretch>
                      <a:fillRect/>
                    </a:stretch>
                  </pic:blipFill>
                  <pic:spPr bwMode="auto">
                    <a:xfrm>
                      <a:off x="0" y="0"/>
                      <a:ext cx="5220335" cy="5114290"/>
                    </a:xfrm>
                    <a:prstGeom prst="rect">
                      <a:avLst/>
                    </a:prstGeom>
                    <a:noFill/>
                    <a:ln w="9525">
                      <a:noFill/>
                      <a:miter lim="800000"/>
                      <a:headEnd/>
                      <a:tailEnd/>
                    </a:ln>
                  </pic:spPr>
                </pic:pic>
              </a:graphicData>
            </a:graphic>
          </wp:inline>
        </w:drawing>
      </w:r>
    </w:p>
    <w:p w:rsidR="00985D00" w:rsidRPr="007935E2" w:rsidRDefault="00985D00" w:rsidP="00933783">
      <w:pPr>
        <w:pStyle w:val="Epgrafe"/>
      </w:pPr>
      <w:bookmarkStart w:id="22" w:name="_Ref189880499"/>
      <w:bookmarkStart w:id="23" w:name="_Toc321581913"/>
      <w:proofErr w:type="gramStart"/>
      <w:r w:rsidRPr="007935E2">
        <w:t xml:space="preserve">Figure </w:t>
      </w:r>
      <w:r w:rsidR="00580B15">
        <w:fldChar w:fldCharType="begin"/>
      </w:r>
      <w:r w:rsidR="00DB454E">
        <w:instrText xml:space="preserve"> SEQ Figure \* ARABIC </w:instrText>
      </w:r>
      <w:r w:rsidR="00580B15">
        <w:fldChar w:fldCharType="separate"/>
      </w:r>
      <w:r w:rsidR="00225B7A">
        <w:rPr>
          <w:noProof/>
        </w:rPr>
        <w:t>3</w:t>
      </w:r>
      <w:r w:rsidR="00580B15">
        <w:rPr>
          <w:noProof/>
        </w:rPr>
        <w:fldChar w:fldCharType="end"/>
      </w:r>
      <w:bookmarkEnd w:id="22"/>
      <w:r w:rsidRPr="007935E2">
        <w:t>.</w:t>
      </w:r>
      <w:proofErr w:type="gramEnd"/>
      <w:r w:rsidRPr="007935E2">
        <w:t xml:space="preserve"> Multi-site read</w:t>
      </w:r>
      <w:r w:rsidR="00CB4DFA">
        <w:t>-</w:t>
      </w:r>
      <w:r w:rsidRPr="007935E2">
        <w:t>only</w:t>
      </w:r>
      <w:bookmarkEnd w:id="23"/>
    </w:p>
    <w:p w:rsidR="00985D00" w:rsidRPr="007935E2" w:rsidRDefault="00580B15" w:rsidP="00EE6731">
      <w:r w:rsidRPr="007935E2">
        <w:fldChar w:fldCharType="begin"/>
      </w:r>
      <w:r w:rsidR="00985D00" w:rsidRPr="007935E2">
        <w:instrText xml:space="preserve"> REF _Ref189880499 \h </w:instrText>
      </w:r>
      <w:r w:rsidRPr="007935E2">
        <w:fldChar w:fldCharType="separate"/>
      </w:r>
      <w:r w:rsidR="00862853" w:rsidRPr="007935E2">
        <w:t xml:space="preserve">Figure </w:t>
      </w:r>
      <w:r w:rsidR="00862853">
        <w:rPr>
          <w:noProof/>
        </w:rPr>
        <w:t>3</w:t>
      </w:r>
      <w:r w:rsidRPr="007935E2">
        <w:fldChar w:fldCharType="end"/>
      </w:r>
      <w:r w:rsidR="00985D00" w:rsidRPr="007935E2">
        <w:t xml:space="preserve"> shows both a deployment diagram and a detailed view of the branching strategy. This set up resembles </w:t>
      </w:r>
      <w:r w:rsidR="00985D00" w:rsidRPr="007935E2">
        <w:rPr>
          <w:i/>
        </w:rPr>
        <w:t>classic</w:t>
      </w:r>
      <w:r w:rsidR="00985D00" w:rsidRPr="007935E2">
        <w:t xml:space="preserve"> multi-site replication as implemented by many </w:t>
      </w:r>
      <w:r w:rsidR="00985D00" w:rsidRPr="007935E2">
        <w:rPr>
          <w:i/>
        </w:rPr>
        <w:t>master/slave</w:t>
      </w:r>
      <w:r w:rsidR="00985D00" w:rsidRPr="007935E2">
        <w:t xml:space="preserve"> based products. In Plastic</w:t>
      </w:r>
      <w:r w:rsidR="00CB4DFA">
        <w:t xml:space="preserve"> SCM,</w:t>
      </w:r>
      <w:r w:rsidR="00985D00" w:rsidRPr="007935E2">
        <w:t xml:space="preserve"> this s</w:t>
      </w:r>
      <w:r w:rsidR="006572BD" w:rsidRPr="007935E2">
        <w:t>cenario is just one possibility</w:t>
      </w:r>
      <w:r w:rsidR="00985D00" w:rsidRPr="007935E2">
        <w:t xml:space="preserve"> and it will be used to explain replication.</w:t>
      </w:r>
    </w:p>
    <w:p w:rsidR="00FD4B30" w:rsidRPr="007935E2" w:rsidRDefault="00A83806" w:rsidP="00EE6731">
      <w:r w:rsidRPr="007935E2">
        <w:t xml:space="preserve">The two sites, </w:t>
      </w:r>
      <w:r w:rsidR="00CB4DFA">
        <w:rPr>
          <w:i/>
        </w:rPr>
        <w:t>L</w:t>
      </w:r>
      <w:r w:rsidR="00CB4DFA" w:rsidRPr="007935E2">
        <w:rPr>
          <w:i/>
        </w:rPr>
        <w:t xml:space="preserve">ocation </w:t>
      </w:r>
      <w:r w:rsidRPr="007935E2">
        <w:rPr>
          <w:i/>
        </w:rPr>
        <w:t>1</w:t>
      </w:r>
      <w:r w:rsidRPr="007935E2">
        <w:t xml:space="preserve"> and </w:t>
      </w:r>
      <w:r w:rsidR="00CB4DFA">
        <w:rPr>
          <w:i/>
        </w:rPr>
        <w:t>L</w:t>
      </w:r>
      <w:r w:rsidR="00CB4DFA" w:rsidRPr="007935E2">
        <w:rPr>
          <w:i/>
        </w:rPr>
        <w:t xml:space="preserve">ocation </w:t>
      </w:r>
      <w:r w:rsidRPr="007935E2">
        <w:rPr>
          <w:i/>
        </w:rPr>
        <w:t>2,</w:t>
      </w:r>
      <w:r w:rsidRPr="007935E2">
        <w:t xml:space="preserve"> will have their own servers. Both sites will be working on the same code-base</w:t>
      </w:r>
      <w:r w:rsidR="006572BD" w:rsidRPr="007935E2">
        <w:t>,</w:t>
      </w:r>
      <w:r w:rsidRPr="007935E2">
        <w:t xml:space="preserve"> so developers will need to</w:t>
      </w:r>
      <w:r w:rsidR="00CB4DFA">
        <w:t xml:space="preserve"> be able to</w:t>
      </w:r>
      <w:r w:rsidRPr="007935E2">
        <w:t xml:space="preserve"> check</w:t>
      </w:r>
      <w:r w:rsidR="00CB4DFA">
        <w:t xml:space="preserve"> </w:t>
      </w:r>
      <w:r w:rsidRPr="007935E2">
        <w:t xml:space="preserve">in changes at any time. The chosen strategy </w:t>
      </w:r>
      <w:r w:rsidR="006572BD" w:rsidRPr="007935E2">
        <w:t>would be</w:t>
      </w:r>
      <w:r w:rsidR="00D52AF2">
        <w:t xml:space="preserve"> this</w:t>
      </w:r>
      <w:r w:rsidR="0017574C" w:rsidRPr="007935E2">
        <w:t>:</w:t>
      </w:r>
    </w:p>
    <w:p w:rsidR="0017574C" w:rsidRPr="007935E2" w:rsidRDefault="0017574C" w:rsidP="00466F18">
      <w:pPr>
        <w:numPr>
          <w:ilvl w:val="0"/>
          <w:numId w:val="6"/>
        </w:numPr>
      </w:pPr>
      <w:r w:rsidRPr="007935E2">
        <w:t>Both servers will have an exact replicated copy of the main branch, containing the latest baseline.</w:t>
      </w:r>
    </w:p>
    <w:p w:rsidR="0017574C" w:rsidRPr="007935E2" w:rsidRDefault="0017574C" w:rsidP="00466F18">
      <w:pPr>
        <w:numPr>
          <w:ilvl w:val="0"/>
          <w:numId w:val="6"/>
        </w:numPr>
      </w:pPr>
      <w:r w:rsidRPr="007935E2">
        <w:t xml:space="preserve">The new baselines will be generated only in one server at a time, so </w:t>
      </w:r>
      <w:r w:rsidR="000F233A" w:rsidRPr="007935E2">
        <w:t xml:space="preserve">they will be </w:t>
      </w:r>
      <w:r w:rsidRPr="007935E2">
        <w:t xml:space="preserve">implementing a sort of </w:t>
      </w:r>
      <w:r w:rsidRPr="007935E2">
        <w:rPr>
          <w:i/>
        </w:rPr>
        <w:t>mastership</w:t>
      </w:r>
      <w:r w:rsidRPr="007935E2">
        <w:t xml:space="preserve"> behavior. Let’s assume </w:t>
      </w:r>
      <w:r w:rsidR="000F233A" w:rsidRPr="007935E2">
        <w:t>new baselines will be created on</w:t>
      </w:r>
      <w:r w:rsidRPr="007935E2">
        <w:t xml:space="preserve"> </w:t>
      </w:r>
      <w:r w:rsidRPr="007935E2">
        <w:rPr>
          <w:i/>
        </w:rPr>
        <w:t>server 01</w:t>
      </w:r>
      <w:r w:rsidRPr="007935E2">
        <w:t>.</w:t>
      </w:r>
    </w:p>
    <w:p w:rsidR="00120E7C" w:rsidRPr="007935E2" w:rsidRDefault="00120E7C" w:rsidP="00466F18">
      <w:pPr>
        <w:numPr>
          <w:ilvl w:val="0"/>
          <w:numId w:val="6"/>
        </w:numPr>
      </w:pPr>
      <w:r w:rsidRPr="007935E2">
        <w:t xml:space="preserve">Developers at both locations will follow the </w:t>
      </w:r>
      <w:r w:rsidRPr="007935E2">
        <w:rPr>
          <w:i/>
        </w:rPr>
        <w:t>branch</w:t>
      </w:r>
      <w:r w:rsidR="00D52AF2">
        <w:rPr>
          <w:i/>
        </w:rPr>
        <w:t>-</w:t>
      </w:r>
      <w:r w:rsidRPr="007935E2">
        <w:rPr>
          <w:i/>
        </w:rPr>
        <w:t>per</w:t>
      </w:r>
      <w:r w:rsidR="00D52AF2">
        <w:rPr>
          <w:i/>
        </w:rPr>
        <w:t>-</w:t>
      </w:r>
      <w:r w:rsidRPr="007935E2">
        <w:rPr>
          <w:i/>
        </w:rPr>
        <w:t>task</w:t>
      </w:r>
      <w:r w:rsidRPr="007935E2">
        <w:t xml:space="preserve"> pattern. Branches will be created using the latest baseline as </w:t>
      </w:r>
      <w:r w:rsidR="00D52AF2">
        <w:t xml:space="preserve">a </w:t>
      </w:r>
      <w:r w:rsidRPr="007935E2">
        <w:t xml:space="preserve">starting point. The </w:t>
      </w:r>
      <w:r w:rsidR="00B96610">
        <w:t xml:space="preserve">two teams agree that the </w:t>
      </w:r>
      <w:r w:rsidRPr="007935E2">
        <w:t>main branch won’t be modified in parallel at the two sites.</w:t>
      </w:r>
    </w:p>
    <w:p w:rsidR="00120E7C" w:rsidRPr="007935E2" w:rsidRDefault="00120E7C" w:rsidP="00466F18">
      <w:pPr>
        <w:numPr>
          <w:ilvl w:val="0"/>
          <w:numId w:val="6"/>
        </w:numPr>
      </w:pPr>
      <w:r w:rsidRPr="007935E2">
        <w:t xml:space="preserve">Periodically </w:t>
      </w:r>
      <w:r w:rsidR="00D52AF2">
        <w:t>(maybe</w:t>
      </w:r>
      <w:r w:rsidRPr="007935E2">
        <w:t xml:space="preserve"> twice a week</w:t>
      </w:r>
      <w:r w:rsidR="00D52AF2">
        <w:t>,</w:t>
      </w:r>
      <w:r w:rsidRPr="007935E2">
        <w:t xml:space="preserve"> depending on the amount of work </w:t>
      </w:r>
      <w:r w:rsidR="00D52AF2">
        <w:t>completed)</w:t>
      </w:r>
      <w:r w:rsidRPr="007935E2">
        <w:t xml:space="preserve"> all the </w:t>
      </w:r>
      <w:r w:rsidRPr="007935E2">
        <w:rPr>
          <w:i/>
        </w:rPr>
        <w:t>task-branches</w:t>
      </w:r>
      <w:r w:rsidRPr="007935E2">
        <w:t xml:space="preserve"> created at </w:t>
      </w:r>
      <w:r w:rsidR="00D52AF2">
        <w:rPr>
          <w:i/>
        </w:rPr>
        <w:t>Location</w:t>
      </w:r>
      <w:r w:rsidR="00D52AF2" w:rsidRPr="007935E2">
        <w:rPr>
          <w:i/>
        </w:rPr>
        <w:t xml:space="preserve"> </w:t>
      </w:r>
      <w:r w:rsidRPr="007935E2">
        <w:rPr>
          <w:i/>
        </w:rPr>
        <w:t>2</w:t>
      </w:r>
      <w:r w:rsidRPr="007935E2">
        <w:t xml:space="preserve"> will be replicated into </w:t>
      </w:r>
      <w:r w:rsidR="00D52AF2">
        <w:rPr>
          <w:i/>
        </w:rPr>
        <w:t>Location</w:t>
      </w:r>
      <w:r w:rsidR="00D52AF2" w:rsidRPr="007935E2">
        <w:rPr>
          <w:i/>
        </w:rPr>
        <w:t xml:space="preserve"> </w:t>
      </w:r>
      <w:r w:rsidRPr="007935E2">
        <w:rPr>
          <w:i/>
        </w:rPr>
        <w:t>1</w:t>
      </w:r>
      <w:r w:rsidRPr="007935E2">
        <w:t xml:space="preserve">. All branches will be integrated on </w:t>
      </w:r>
      <w:r w:rsidR="00D52AF2">
        <w:t xml:space="preserve">the </w:t>
      </w:r>
      <w:r w:rsidRPr="007935E2">
        <w:t>main</w:t>
      </w:r>
      <w:r w:rsidR="00D52AF2">
        <w:t xml:space="preserve"> branch</w:t>
      </w:r>
      <w:r w:rsidRPr="007935E2">
        <w:t xml:space="preserve">, </w:t>
      </w:r>
      <w:r w:rsidRPr="007935E2">
        <w:lastRenderedPageBreak/>
        <w:t xml:space="preserve">tested, and a new baseline will be created. Alternative integration branches could exist at each site </w:t>
      </w:r>
      <w:r w:rsidR="009B3DDB" w:rsidRPr="007935E2">
        <w:t xml:space="preserve">in order </w:t>
      </w:r>
      <w:r w:rsidRPr="007935E2">
        <w:t>to ease the integration process.</w:t>
      </w:r>
    </w:p>
    <w:p w:rsidR="00120E7C" w:rsidRPr="007935E2" w:rsidRDefault="00120E7C" w:rsidP="00466F18">
      <w:pPr>
        <w:numPr>
          <w:ilvl w:val="0"/>
          <w:numId w:val="6"/>
        </w:numPr>
      </w:pPr>
      <w:r w:rsidRPr="007935E2">
        <w:t>Once the release is finished</w:t>
      </w:r>
      <w:r w:rsidR="00D52AF2">
        <w:t>,</w:t>
      </w:r>
      <w:r w:rsidRPr="007935E2">
        <w:t xml:space="preserve"> the main branch will be replicated from </w:t>
      </w:r>
      <w:r w:rsidR="00D52AF2">
        <w:rPr>
          <w:i/>
        </w:rPr>
        <w:t>Location</w:t>
      </w:r>
      <w:r w:rsidR="00D52AF2" w:rsidRPr="007935E2">
        <w:rPr>
          <w:i/>
        </w:rPr>
        <w:t xml:space="preserve"> </w:t>
      </w:r>
      <w:r w:rsidRPr="007935E2">
        <w:rPr>
          <w:i/>
        </w:rPr>
        <w:t>1</w:t>
      </w:r>
      <w:r w:rsidRPr="007935E2">
        <w:t xml:space="preserve"> to </w:t>
      </w:r>
      <w:r w:rsidR="00D52AF2">
        <w:rPr>
          <w:i/>
        </w:rPr>
        <w:t>Location</w:t>
      </w:r>
      <w:r w:rsidR="00D52AF2" w:rsidRPr="007935E2">
        <w:rPr>
          <w:i/>
        </w:rPr>
        <w:t xml:space="preserve"> </w:t>
      </w:r>
      <w:r w:rsidRPr="007935E2">
        <w:rPr>
          <w:i/>
        </w:rPr>
        <w:t>2</w:t>
      </w:r>
      <w:r w:rsidRPr="007935E2">
        <w:t xml:space="preserve"> and </w:t>
      </w:r>
      <w:proofErr w:type="gramStart"/>
      <w:r w:rsidR="009B3DDB" w:rsidRPr="007935E2">
        <w:t>a new</w:t>
      </w:r>
      <w:proofErr w:type="gramEnd"/>
      <w:r w:rsidRPr="007935E2">
        <w:t xml:space="preserve"> development iteration will begin.</w:t>
      </w:r>
    </w:p>
    <w:p w:rsidR="009A76B8" w:rsidRPr="007935E2" w:rsidRDefault="00580B15" w:rsidP="00EE6731">
      <w:r w:rsidRPr="007935E2">
        <w:fldChar w:fldCharType="begin"/>
      </w:r>
      <w:r w:rsidR="009A76B8" w:rsidRPr="007935E2">
        <w:instrText xml:space="preserve"> REF _Ref189880499 \h </w:instrText>
      </w:r>
      <w:r w:rsidRPr="007935E2">
        <w:fldChar w:fldCharType="separate"/>
      </w:r>
      <w:r w:rsidR="00862853" w:rsidRPr="007935E2">
        <w:t xml:space="preserve">Figure </w:t>
      </w:r>
      <w:r w:rsidR="00862853">
        <w:rPr>
          <w:noProof/>
        </w:rPr>
        <w:t>3</w:t>
      </w:r>
      <w:r w:rsidRPr="007935E2">
        <w:fldChar w:fldCharType="end"/>
      </w:r>
      <w:r w:rsidR="009A76B8" w:rsidRPr="007935E2">
        <w:t xml:space="preserve"> shows how branches are replicated from </w:t>
      </w:r>
      <w:r w:rsidR="00D52AF2">
        <w:rPr>
          <w:i/>
        </w:rPr>
        <w:t>Location</w:t>
      </w:r>
      <w:r w:rsidR="00D52AF2" w:rsidRPr="007935E2">
        <w:rPr>
          <w:i/>
        </w:rPr>
        <w:t xml:space="preserve"> </w:t>
      </w:r>
      <w:r w:rsidR="009A76B8" w:rsidRPr="007935E2">
        <w:rPr>
          <w:i/>
        </w:rPr>
        <w:t xml:space="preserve">2 </w:t>
      </w:r>
      <w:r w:rsidR="009A76B8" w:rsidRPr="007935E2">
        <w:t xml:space="preserve">to </w:t>
      </w:r>
      <w:r w:rsidR="00D52AF2">
        <w:rPr>
          <w:i/>
        </w:rPr>
        <w:t>Location</w:t>
      </w:r>
      <w:r w:rsidR="00D52AF2" w:rsidRPr="007935E2">
        <w:rPr>
          <w:i/>
        </w:rPr>
        <w:t xml:space="preserve"> </w:t>
      </w:r>
      <w:r w:rsidR="009A76B8" w:rsidRPr="007935E2">
        <w:rPr>
          <w:i/>
        </w:rPr>
        <w:t>1</w:t>
      </w:r>
      <w:r w:rsidR="009A76B8" w:rsidRPr="007935E2">
        <w:t xml:space="preserve"> in its lower area.</w:t>
      </w:r>
    </w:p>
    <w:p w:rsidR="004F4CDB" w:rsidRPr="007935E2" w:rsidRDefault="00580B15" w:rsidP="00EE6731">
      <w:r w:rsidRPr="007935E2">
        <w:fldChar w:fldCharType="begin"/>
      </w:r>
      <w:r w:rsidR="002C264B" w:rsidRPr="007935E2">
        <w:instrText xml:space="preserve"> REF _Ref189885166 \h </w:instrText>
      </w:r>
      <w:r w:rsidRPr="007935E2">
        <w:fldChar w:fldCharType="separate"/>
      </w:r>
      <w:r w:rsidR="00862853" w:rsidRPr="007935E2">
        <w:t xml:space="preserve">Figure </w:t>
      </w:r>
      <w:r w:rsidR="00862853">
        <w:rPr>
          <w:noProof/>
        </w:rPr>
        <w:t>4</w:t>
      </w:r>
      <w:r w:rsidRPr="007935E2">
        <w:fldChar w:fldCharType="end"/>
      </w:r>
      <w:r w:rsidR="002C264B" w:rsidRPr="007935E2">
        <w:t xml:space="preserve"> and </w:t>
      </w:r>
      <w:r w:rsidRPr="007935E2">
        <w:fldChar w:fldCharType="begin"/>
      </w:r>
      <w:r w:rsidR="002C264B" w:rsidRPr="007935E2">
        <w:instrText xml:space="preserve"> REF _Ref189885168 \h </w:instrText>
      </w:r>
      <w:r w:rsidRPr="007935E2">
        <w:fldChar w:fldCharType="separate"/>
      </w:r>
      <w:r w:rsidR="00862853" w:rsidRPr="007935E2">
        <w:t xml:space="preserve">Figure </w:t>
      </w:r>
      <w:r w:rsidR="00862853">
        <w:rPr>
          <w:noProof/>
        </w:rPr>
        <w:t>5</w:t>
      </w:r>
      <w:r w:rsidRPr="007935E2">
        <w:fldChar w:fldCharType="end"/>
      </w:r>
      <w:r w:rsidR="002C264B" w:rsidRPr="007935E2">
        <w:t xml:space="preserve"> </w:t>
      </w:r>
      <w:r w:rsidR="004F4CDB" w:rsidRPr="007935E2">
        <w:t>describe the pr</w:t>
      </w:r>
      <w:r w:rsidR="009B3DDB" w:rsidRPr="007935E2">
        <w:t>evious scenario step by step. They show</w:t>
      </w:r>
      <w:r w:rsidR="004F4CDB" w:rsidRPr="007935E2">
        <w:t xml:space="preserve"> how the main branch is first replicated from </w:t>
      </w:r>
      <w:r w:rsidR="00D52AF2">
        <w:rPr>
          <w:i/>
        </w:rPr>
        <w:t>L</w:t>
      </w:r>
      <w:r w:rsidR="00D52AF2" w:rsidRPr="007935E2">
        <w:rPr>
          <w:i/>
        </w:rPr>
        <w:t xml:space="preserve">ocation </w:t>
      </w:r>
      <w:r w:rsidR="004F4CDB" w:rsidRPr="007935E2">
        <w:rPr>
          <w:i/>
        </w:rPr>
        <w:t>1</w:t>
      </w:r>
      <w:r w:rsidR="004F4CDB" w:rsidRPr="007935E2">
        <w:t xml:space="preserve"> into </w:t>
      </w:r>
      <w:r w:rsidR="00D52AF2">
        <w:rPr>
          <w:i/>
        </w:rPr>
        <w:t>L</w:t>
      </w:r>
      <w:r w:rsidR="00D52AF2" w:rsidRPr="007935E2">
        <w:rPr>
          <w:i/>
        </w:rPr>
        <w:t xml:space="preserve">ocation </w:t>
      </w:r>
      <w:r w:rsidR="004F4CDB" w:rsidRPr="007935E2">
        <w:rPr>
          <w:i/>
        </w:rPr>
        <w:t>2</w:t>
      </w:r>
      <w:r w:rsidR="004F4CDB" w:rsidRPr="007935E2">
        <w:t xml:space="preserve">, how the newly created release </w:t>
      </w:r>
      <w:r w:rsidR="004F4CDB" w:rsidRPr="007935E2">
        <w:rPr>
          <w:i/>
        </w:rPr>
        <w:t>58</w:t>
      </w:r>
      <w:r w:rsidR="004F4CDB" w:rsidRPr="007935E2">
        <w:t xml:space="preserve"> is then available to the two development groups.</w:t>
      </w:r>
    </w:p>
    <w:p w:rsidR="004F4CDB" w:rsidRPr="007935E2" w:rsidRDefault="004F4CDB" w:rsidP="00EE6731">
      <w:r w:rsidRPr="007935E2">
        <w:t xml:space="preserve">Then the groups start working on and creating </w:t>
      </w:r>
      <w:r w:rsidRPr="007935E2">
        <w:rPr>
          <w:i/>
        </w:rPr>
        <w:t>task branches</w:t>
      </w:r>
      <w:r w:rsidRPr="007935E2">
        <w:t xml:space="preserve"> independently from each other, but starting at a well-known point: </w:t>
      </w:r>
      <w:r w:rsidRPr="007935E2">
        <w:rPr>
          <w:i/>
        </w:rPr>
        <w:t>release 58</w:t>
      </w:r>
      <w:r w:rsidRPr="007935E2">
        <w:t>.</w:t>
      </w:r>
    </w:p>
    <w:p w:rsidR="00037DE3" w:rsidRPr="007935E2" w:rsidRDefault="00037DE3" w:rsidP="00EE6731">
      <w:r w:rsidRPr="007935E2">
        <w:t xml:space="preserve">Once the iteration is finished, branches </w:t>
      </w:r>
      <w:r w:rsidRPr="007935E2">
        <w:rPr>
          <w:i/>
        </w:rPr>
        <w:t>task1012</w:t>
      </w:r>
      <w:r w:rsidRPr="007935E2">
        <w:t xml:space="preserve">, </w:t>
      </w:r>
      <w:r w:rsidRPr="007935E2">
        <w:rPr>
          <w:i/>
        </w:rPr>
        <w:t xml:space="preserve">task1013 </w:t>
      </w:r>
      <w:r w:rsidRPr="007935E2">
        <w:t xml:space="preserve">and </w:t>
      </w:r>
      <w:r w:rsidRPr="007935E2">
        <w:rPr>
          <w:i/>
        </w:rPr>
        <w:t xml:space="preserve">task1030 </w:t>
      </w:r>
      <w:r w:rsidRPr="007935E2">
        <w:t xml:space="preserve">created at </w:t>
      </w:r>
      <w:r w:rsidR="00D52AF2">
        <w:rPr>
          <w:i/>
        </w:rPr>
        <w:t>L</w:t>
      </w:r>
      <w:r w:rsidR="00D52AF2" w:rsidRPr="007935E2">
        <w:rPr>
          <w:i/>
        </w:rPr>
        <w:t xml:space="preserve">ocation </w:t>
      </w:r>
      <w:r w:rsidRPr="007935E2">
        <w:rPr>
          <w:i/>
        </w:rPr>
        <w:t>2</w:t>
      </w:r>
      <w:r w:rsidRPr="007935E2">
        <w:t xml:space="preserve"> are replicated to </w:t>
      </w:r>
      <w:r w:rsidR="00D52AF2">
        <w:rPr>
          <w:i/>
        </w:rPr>
        <w:t>L</w:t>
      </w:r>
      <w:r w:rsidR="00D52AF2" w:rsidRPr="007935E2">
        <w:rPr>
          <w:i/>
        </w:rPr>
        <w:t xml:space="preserve">ocation </w:t>
      </w:r>
      <w:r w:rsidRPr="007935E2">
        <w:rPr>
          <w:i/>
        </w:rPr>
        <w:t>1</w:t>
      </w:r>
      <w:r w:rsidRPr="007935E2">
        <w:t xml:space="preserve"> to be integrated.</w:t>
      </w:r>
    </w:p>
    <w:p w:rsidR="002C264B" w:rsidRPr="007935E2" w:rsidRDefault="002C264B" w:rsidP="00EE6731">
      <w:r w:rsidRPr="007935E2">
        <w:t xml:space="preserve">Once </w:t>
      </w:r>
      <w:r w:rsidR="009B3DDB" w:rsidRPr="007935E2">
        <w:t xml:space="preserve">the </w:t>
      </w:r>
      <w:r w:rsidRPr="007935E2">
        <w:t>integration is finished</w:t>
      </w:r>
      <w:r w:rsidR="009B3DDB" w:rsidRPr="007935E2">
        <w:t>,</w:t>
      </w:r>
      <w:r w:rsidRPr="007935E2">
        <w:t xml:space="preserve"> the branch </w:t>
      </w:r>
      <w:r w:rsidR="00E0294B">
        <w:t>/</w:t>
      </w:r>
      <w:r w:rsidRPr="007935E2">
        <w:rPr>
          <w:i/>
        </w:rPr>
        <w:t>main</w:t>
      </w:r>
      <w:r w:rsidRPr="007935E2">
        <w:t xml:space="preserve"> will be replicated again to </w:t>
      </w:r>
      <w:r w:rsidR="00D52AF2">
        <w:rPr>
          <w:i/>
        </w:rPr>
        <w:t>L</w:t>
      </w:r>
      <w:r w:rsidR="00D52AF2" w:rsidRPr="007935E2">
        <w:rPr>
          <w:i/>
        </w:rPr>
        <w:t xml:space="preserve">ocation </w:t>
      </w:r>
      <w:r w:rsidRPr="007935E2">
        <w:rPr>
          <w:i/>
        </w:rPr>
        <w:t>2</w:t>
      </w:r>
      <w:r w:rsidRPr="007935E2">
        <w:t>, so that the development group there can continue working with the latest approved baseline.</w:t>
      </w:r>
    </w:p>
    <w:p w:rsidR="004E41F6" w:rsidRDefault="002C264B" w:rsidP="00EE6731">
      <w:r w:rsidRPr="007935E2">
        <w:t xml:space="preserve">Note that both repositories are not identical after the development iteration finishes, but the content on the main branches, considering they’re </w:t>
      </w:r>
      <w:r w:rsidR="009B3DDB" w:rsidRPr="007935E2">
        <w:t>being modified</w:t>
      </w:r>
      <w:r w:rsidRPr="007935E2">
        <w:t xml:space="preserve"> at only one site, is exactly the same.</w:t>
      </w:r>
    </w:p>
    <w:p w:rsidR="00A71A6D" w:rsidRPr="007935E2" w:rsidRDefault="00A71A6D" w:rsidP="00EE6731"/>
    <w:p w:rsidR="00A71052" w:rsidRPr="007935E2" w:rsidRDefault="00A71052" w:rsidP="00EE6731">
      <w:pPr>
        <w:sectPr w:rsidR="00A71052" w:rsidRPr="007935E2" w:rsidSect="00873A43">
          <w:footerReference w:type="default" r:id="rId14"/>
          <w:pgSz w:w="11906" w:h="16838" w:code="9"/>
          <w:pgMar w:top="1417" w:right="1701" w:bottom="1417" w:left="1701" w:header="180" w:footer="709" w:gutter="284"/>
          <w:pgNumType w:start="1"/>
          <w:cols w:space="708"/>
          <w:docGrid w:linePitch="360"/>
        </w:sectPr>
      </w:pPr>
    </w:p>
    <w:p w:rsidR="00A71052" w:rsidRPr="007935E2" w:rsidRDefault="00A71052" w:rsidP="00933783">
      <w:pPr>
        <w:pStyle w:val="Epgrafe"/>
        <w:sectPr w:rsidR="00A71052" w:rsidRPr="007935E2" w:rsidSect="002C264B">
          <w:headerReference w:type="default" r:id="rId15"/>
          <w:pgSz w:w="16838" w:h="11906" w:orient="landscape" w:code="9"/>
          <w:pgMar w:top="1701" w:right="1418" w:bottom="1701" w:left="1418" w:header="181" w:footer="709" w:gutter="284"/>
          <w:cols w:num="2" w:space="708" w:equalWidth="0">
            <w:col w:w="6647" w:space="708"/>
            <w:col w:w="6647"/>
          </w:cols>
          <w:docGrid w:linePitch="360"/>
        </w:sectPr>
      </w:pPr>
    </w:p>
    <w:p w:rsidR="002C264B" w:rsidRPr="007935E2" w:rsidRDefault="00516C91" w:rsidP="00933783">
      <w:pPr>
        <w:pStyle w:val="Epgrafe"/>
      </w:pPr>
      <w:r>
        <w:object w:dxaOrig="11959" w:dyaOrig="161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1pt;height:352.5pt" o:ole="">
            <v:imagedata r:id="rId16" o:title=""/>
          </v:shape>
          <o:OLEObject Type="Embed" ProgID="Visio.Drawing.11" ShapeID="_x0000_i1025" DrawAspect="Content" ObjectID="_1397636478" r:id="rId17"/>
        </w:object>
      </w:r>
    </w:p>
    <w:p w:rsidR="002C264B" w:rsidRPr="007935E2" w:rsidRDefault="002C264B" w:rsidP="00933783">
      <w:pPr>
        <w:pStyle w:val="Epgrafe"/>
      </w:pPr>
      <w:bookmarkStart w:id="24" w:name="_Ref189885166"/>
      <w:bookmarkStart w:id="25" w:name="_Toc321581914"/>
      <w:proofErr w:type="gramStart"/>
      <w:r w:rsidRPr="007935E2">
        <w:t xml:space="preserve">Figure </w:t>
      </w:r>
      <w:r w:rsidR="00580B15">
        <w:fldChar w:fldCharType="begin"/>
      </w:r>
      <w:r w:rsidR="00DB454E">
        <w:instrText xml:space="preserve"> SEQ Figure \* ARABIC </w:instrText>
      </w:r>
      <w:r w:rsidR="00580B15">
        <w:fldChar w:fldCharType="separate"/>
      </w:r>
      <w:r w:rsidR="00225B7A">
        <w:rPr>
          <w:noProof/>
        </w:rPr>
        <w:t>4</w:t>
      </w:r>
      <w:r w:rsidR="00580B15">
        <w:rPr>
          <w:noProof/>
        </w:rPr>
        <w:fldChar w:fldCharType="end"/>
      </w:r>
      <w:bookmarkEnd w:id="24"/>
      <w:r w:rsidRPr="007935E2">
        <w:t>.</w:t>
      </w:r>
      <w:proofErr w:type="gramEnd"/>
      <w:r w:rsidRPr="007935E2">
        <w:t xml:space="preserve"> Multi-site scenario with master integration (I)</w:t>
      </w:r>
      <w:bookmarkEnd w:id="25"/>
    </w:p>
    <w:p w:rsidR="002C264B" w:rsidRPr="007935E2" w:rsidRDefault="00516C91" w:rsidP="00735FF4">
      <w:pPr>
        <w:keepNext/>
        <w:jc w:val="center"/>
      </w:pPr>
      <w:r>
        <w:object w:dxaOrig="11687" w:dyaOrig="16279">
          <v:shape id="_x0000_i1026" type="#_x0000_t75" style="width:252.75pt;height:351.75pt" o:ole="">
            <v:imagedata r:id="rId18" o:title=""/>
          </v:shape>
          <o:OLEObject Type="Embed" ProgID="Visio.Drawing.11" ShapeID="_x0000_i1026" DrawAspect="Content" ObjectID="_1397636479" r:id="rId19"/>
        </w:object>
      </w:r>
    </w:p>
    <w:p w:rsidR="002C264B" w:rsidRPr="007935E2" w:rsidRDefault="002C264B" w:rsidP="00933783">
      <w:pPr>
        <w:pStyle w:val="Epgrafe"/>
      </w:pPr>
      <w:bookmarkStart w:id="26" w:name="_Ref189885168"/>
      <w:bookmarkStart w:id="27" w:name="_Toc321581915"/>
      <w:proofErr w:type="gramStart"/>
      <w:r w:rsidRPr="007935E2">
        <w:t xml:space="preserve">Figure </w:t>
      </w:r>
      <w:r w:rsidR="00580B15">
        <w:fldChar w:fldCharType="begin"/>
      </w:r>
      <w:r w:rsidR="00DB454E">
        <w:instrText xml:space="preserve"> SEQ Figure \* ARABIC </w:instrText>
      </w:r>
      <w:r w:rsidR="00580B15">
        <w:fldChar w:fldCharType="separate"/>
      </w:r>
      <w:r w:rsidR="00225B7A">
        <w:rPr>
          <w:noProof/>
        </w:rPr>
        <w:t>5</w:t>
      </w:r>
      <w:r w:rsidR="00580B15">
        <w:rPr>
          <w:noProof/>
        </w:rPr>
        <w:fldChar w:fldCharType="end"/>
      </w:r>
      <w:bookmarkEnd w:id="26"/>
      <w:r w:rsidRPr="007935E2">
        <w:t>.</w:t>
      </w:r>
      <w:proofErr w:type="gramEnd"/>
      <w:r w:rsidRPr="007935E2">
        <w:t xml:space="preserve"> Multi-site scenario with master integration (II)</w:t>
      </w:r>
      <w:bookmarkEnd w:id="27"/>
    </w:p>
    <w:p w:rsidR="007109A5" w:rsidRPr="007935E2" w:rsidRDefault="007109A5" w:rsidP="00EE6731">
      <w:pPr>
        <w:sectPr w:rsidR="007109A5" w:rsidRPr="007935E2" w:rsidSect="00A71052">
          <w:type w:val="continuous"/>
          <w:pgSz w:w="16838" w:h="11906" w:orient="landscape" w:code="9"/>
          <w:pgMar w:top="1701" w:right="1418" w:bottom="1701" w:left="1418" w:header="181" w:footer="709" w:gutter="284"/>
          <w:cols w:num="2" w:space="708" w:equalWidth="0">
            <w:col w:w="6647" w:space="708"/>
            <w:col w:w="6647"/>
          </w:cols>
          <w:docGrid w:linePitch="360"/>
        </w:sectPr>
      </w:pPr>
    </w:p>
    <w:p w:rsidR="007109A5" w:rsidRPr="007935E2" w:rsidRDefault="007109A5" w:rsidP="00EE6731">
      <w:pPr>
        <w:sectPr w:rsidR="007109A5" w:rsidRPr="007935E2" w:rsidSect="00A71052">
          <w:type w:val="continuous"/>
          <w:pgSz w:w="16838" w:h="11906" w:orient="landscape" w:code="9"/>
          <w:pgMar w:top="1701" w:right="1418" w:bottom="1701" w:left="1418" w:header="181" w:footer="709" w:gutter="284"/>
          <w:cols w:num="2" w:space="708" w:equalWidth="0">
            <w:col w:w="6647" w:space="708"/>
            <w:col w:w="6647"/>
          </w:cols>
          <w:docGrid w:linePitch="360"/>
        </w:sectPr>
      </w:pPr>
    </w:p>
    <w:p w:rsidR="002527F6" w:rsidRPr="007935E2" w:rsidRDefault="0052136E" w:rsidP="00EE6731">
      <w:pPr>
        <w:pStyle w:val="Ttulo2"/>
        <w:rPr>
          <w:lang w:val="en-US"/>
        </w:rPr>
      </w:pPr>
      <w:bookmarkStart w:id="28" w:name="_Toc189976516"/>
      <w:bookmarkStart w:id="29" w:name="_Toc255323365"/>
      <w:bookmarkStart w:id="30" w:name="_Toc255323421"/>
      <w:bookmarkStart w:id="31" w:name="_Toc321581880"/>
      <w:r w:rsidRPr="007935E2">
        <w:rPr>
          <w:lang w:val="en-US"/>
        </w:rPr>
        <w:lastRenderedPageBreak/>
        <w:t>Multi-site replication with shared mastership</w:t>
      </w:r>
      <w:bookmarkEnd w:id="28"/>
      <w:bookmarkEnd w:id="29"/>
      <w:bookmarkEnd w:id="30"/>
      <w:bookmarkEnd w:id="31"/>
    </w:p>
    <w:p w:rsidR="002527F6" w:rsidRPr="007935E2" w:rsidRDefault="002527F6" w:rsidP="00EE6731">
      <w:r w:rsidRPr="007935E2">
        <w:t xml:space="preserve">The deployment required for this scenario is exactly the same as in the </w:t>
      </w:r>
      <w:r w:rsidRPr="007935E2">
        <w:rPr>
          <w:i/>
        </w:rPr>
        <w:t>mastership</w:t>
      </w:r>
      <w:r w:rsidRPr="007935E2">
        <w:t xml:space="preserve"> case. The difference will </w:t>
      </w:r>
      <w:proofErr w:type="gramStart"/>
      <w:r w:rsidR="00717F8B" w:rsidRPr="007935E2">
        <w:t xml:space="preserve">be </w:t>
      </w:r>
      <w:r w:rsidRPr="007935E2">
        <w:t xml:space="preserve"> the</w:t>
      </w:r>
      <w:proofErr w:type="gramEnd"/>
      <w:r w:rsidRPr="007935E2">
        <w:t xml:space="preserve"> way in which the replicated branch evolves. Now developers will make simultaneous changes to the replicated branch and Plastic</w:t>
      </w:r>
      <w:r w:rsidR="00A14080">
        <w:t xml:space="preserve"> SCM</w:t>
      </w:r>
      <w:r w:rsidRPr="007935E2">
        <w:t xml:space="preserve"> will have to help reconcil</w:t>
      </w:r>
      <w:r w:rsidR="00A14080">
        <w:t>e</w:t>
      </w:r>
      <w:r w:rsidRPr="007935E2">
        <w:t xml:space="preserve"> these changes together.</w:t>
      </w:r>
    </w:p>
    <w:p w:rsidR="009C5F33" w:rsidRDefault="00580B15" w:rsidP="00EE6731">
      <w:r w:rsidRPr="007935E2">
        <w:fldChar w:fldCharType="begin"/>
      </w:r>
      <w:r w:rsidR="009C5F33" w:rsidRPr="007935E2">
        <w:instrText xml:space="preserve"> REF _Ref189885697 \h </w:instrText>
      </w:r>
      <w:r w:rsidRPr="007935E2">
        <w:fldChar w:fldCharType="separate"/>
      </w:r>
      <w:r w:rsidR="00862853" w:rsidRPr="007935E2">
        <w:t xml:space="preserve">Figure </w:t>
      </w:r>
      <w:r w:rsidR="00862853">
        <w:rPr>
          <w:noProof/>
        </w:rPr>
        <w:t>6</w:t>
      </w:r>
      <w:r w:rsidRPr="007935E2">
        <w:fldChar w:fldCharType="end"/>
      </w:r>
      <w:r w:rsidR="009C5F33" w:rsidRPr="007935E2">
        <w:t xml:space="preserve"> depic</w:t>
      </w:r>
      <w:r w:rsidR="00694BC7">
        <w:t>t</w:t>
      </w:r>
      <w:r w:rsidR="009C5F33" w:rsidRPr="007935E2">
        <w:t>s the situation:</w:t>
      </w:r>
      <w:r w:rsidR="00717F8B" w:rsidRPr="007935E2">
        <w:t xml:space="preserve"> </w:t>
      </w:r>
      <w:r w:rsidR="00A14080">
        <w:t xml:space="preserve">Developers </w:t>
      </w:r>
      <w:r w:rsidR="00694BC7">
        <w:t xml:space="preserve">at </w:t>
      </w:r>
      <w:r w:rsidR="009C5F33" w:rsidRPr="007935E2">
        <w:t xml:space="preserve">two </w:t>
      </w:r>
      <w:r w:rsidR="00717F8B" w:rsidRPr="007935E2">
        <w:t xml:space="preserve">different </w:t>
      </w:r>
      <w:r w:rsidR="009C5F33" w:rsidRPr="007935E2">
        <w:t>sites</w:t>
      </w:r>
      <w:r w:rsidR="00717F8B" w:rsidRPr="007935E2">
        <w:t xml:space="preserve"> are</w:t>
      </w:r>
      <w:r w:rsidR="009C5F33" w:rsidRPr="007935E2">
        <w:t xml:space="preserve"> work</w:t>
      </w:r>
      <w:r w:rsidR="00717F8B" w:rsidRPr="007935E2">
        <w:t>ing</w:t>
      </w:r>
      <w:r w:rsidR="009C5F33" w:rsidRPr="007935E2">
        <w:t xml:space="preserve"> against the same branch which has been replicated from </w:t>
      </w:r>
      <w:r w:rsidR="00A14080">
        <w:rPr>
          <w:i/>
        </w:rPr>
        <w:t>L</w:t>
      </w:r>
      <w:r w:rsidR="00A14080" w:rsidRPr="007935E2">
        <w:rPr>
          <w:i/>
        </w:rPr>
        <w:t xml:space="preserve">ocation </w:t>
      </w:r>
      <w:r w:rsidR="009C5F33" w:rsidRPr="007935E2">
        <w:rPr>
          <w:i/>
        </w:rPr>
        <w:t>1</w:t>
      </w:r>
      <w:r w:rsidR="009C5F33" w:rsidRPr="007935E2">
        <w:t xml:space="preserve"> to </w:t>
      </w:r>
      <w:r w:rsidR="00A14080">
        <w:rPr>
          <w:i/>
        </w:rPr>
        <w:t>L</w:t>
      </w:r>
      <w:r w:rsidR="00A14080" w:rsidRPr="007935E2">
        <w:rPr>
          <w:i/>
        </w:rPr>
        <w:t xml:space="preserve">ocation </w:t>
      </w:r>
      <w:r w:rsidR="009C5F33" w:rsidRPr="007935E2">
        <w:rPr>
          <w:i/>
        </w:rPr>
        <w:t>2</w:t>
      </w:r>
      <w:r w:rsidR="009C5F33" w:rsidRPr="007935E2">
        <w:t xml:space="preserve">. Then both groups perform changes directly on their </w:t>
      </w:r>
      <w:r w:rsidR="00694BC7">
        <w:rPr>
          <w:i/>
        </w:rPr>
        <w:t>replica</w:t>
      </w:r>
      <w:r w:rsidR="009C5F33" w:rsidRPr="007935E2">
        <w:t xml:space="preserve"> of the main branch.</w:t>
      </w:r>
    </w:p>
    <w:p w:rsidR="000179AC" w:rsidRPr="007935E2" w:rsidRDefault="008E4CB8" w:rsidP="00EE6731">
      <w:pPr>
        <w:keepNext/>
        <w:jc w:val="center"/>
      </w:pPr>
      <w:r>
        <w:object w:dxaOrig="11573" w:dyaOrig="10913">
          <v:shape id="_x0000_i1027" type="#_x0000_t75" style="width:411pt;height:387.75pt" o:ole="">
            <v:imagedata r:id="rId20" o:title=""/>
          </v:shape>
          <o:OLEObject Type="Embed" ProgID="Visio.Drawing.11" ShapeID="_x0000_i1027" DrawAspect="Content" ObjectID="_1397636480" r:id="rId21"/>
        </w:object>
      </w:r>
    </w:p>
    <w:p w:rsidR="000179AC" w:rsidRPr="007935E2" w:rsidRDefault="000179AC" w:rsidP="00933783">
      <w:pPr>
        <w:pStyle w:val="Epgrafe"/>
      </w:pPr>
      <w:bookmarkStart w:id="32" w:name="_Ref189885697"/>
      <w:bookmarkStart w:id="33" w:name="_Toc321581916"/>
      <w:proofErr w:type="gramStart"/>
      <w:r w:rsidRPr="007935E2">
        <w:t xml:space="preserve">Figure </w:t>
      </w:r>
      <w:r w:rsidR="00580B15">
        <w:fldChar w:fldCharType="begin"/>
      </w:r>
      <w:r w:rsidR="00DB454E">
        <w:instrText xml:space="preserve"> SEQ Figure \* ARABIC </w:instrText>
      </w:r>
      <w:r w:rsidR="00580B15">
        <w:fldChar w:fldCharType="separate"/>
      </w:r>
      <w:r w:rsidR="00225B7A">
        <w:rPr>
          <w:noProof/>
        </w:rPr>
        <w:t>6</w:t>
      </w:r>
      <w:r w:rsidR="00580B15">
        <w:rPr>
          <w:noProof/>
        </w:rPr>
        <w:fldChar w:fldCharType="end"/>
      </w:r>
      <w:bookmarkEnd w:id="32"/>
      <w:r w:rsidRPr="007935E2">
        <w:t>.</w:t>
      </w:r>
      <w:proofErr w:type="gramEnd"/>
      <w:r w:rsidRPr="007935E2">
        <w:t xml:space="preserve"> Multi-site replication with changes performed in parallel</w:t>
      </w:r>
      <w:bookmarkEnd w:id="33"/>
    </w:p>
    <w:p w:rsidR="00C24C2A" w:rsidRDefault="00C24C2A" w:rsidP="00EE6731">
      <w:r>
        <w:t>In the previous diagram, all changesets are on the main branch. We show it this way for visual simplification. In the real world, however, development teams should use the branch-per-task pattern and integrate their changes to the main branch on all sites.</w:t>
      </w:r>
    </w:p>
    <w:p w:rsidR="009C5F33" w:rsidRPr="007935E2" w:rsidRDefault="00BB11F1" w:rsidP="00EE6731">
      <w:r w:rsidRPr="00A5622E">
        <w:t xml:space="preserve">When </w:t>
      </w:r>
      <w:r w:rsidR="00C24C2A">
        <w:rPr>
          <w:i/>
        </w:rPr>
        <w:t>Location</w:t>
      </w:r>
      <w:r w:rsidR="00C24C2A" w:rsidRPr="00A5622E">
        <w:rPr>
          <w:i/>
        </w:rPr>
        <w:t xml:space="preserve"> </w:t>
      </w:r>
      <w:r w:rsidRPr="00A5622E">
        <w:rPr>
          <w:i/>
        </w:rPr>
        <w:t>1</w:t>
      </w:r>
      <w:r w:rsidRPr="00A5622E">
        <w:t xml:space="preserve"> (or vice</w:t>
      </w:r>
      <w:r w:rsidR="00C24C2A">
        <w:t xml:space="preserve"> </w:t>
      </w:r>
      <w:r w:rsidRPr="00A5622E">
        <w:t xml:space="preserve">versa) requests changes made at </w:t>
      </w:r>
      <w:r w:rsidR="00C24C2A">
        <w:rPr>
          <w:i/>
        </w:rPr>
        <w:t>Location</w:t>
      </w:r>
      <w:r w:rsidR="00C24C2A" w:rsidRPr="00A5622E">
        <w:rPr>
          <w:i/>
        </w:rPr>
        <w:t xml:space="preserve"> </w:t>
      </w:r>
      <w:r w:rsidRPr="00A5622E">
        <w:rPr>
          <w:i/>
        </w:rPr>
        <w:t>2</w:t>
      </w:r>
      <w:r w:rsidRPr="00A5622E">
        <w:t xml:space="preserve"> using replication, the newly created changesets on branch </w:t>
      </w:r>
      <w:r w:rsidRPr="00A5622E">
        <w:rPr>
          <w:i/>
        </w:rPr>
        <w:t>main</w:t>
      </w:r>
      <w:r w:rsidRPr="00A5622E">
        <w:t xml:space="preserve"> at </w:t>
      </w:r>
      <w:r w:rsidR="00C24C2A">
        <w:rPr>
          <w:i/>
        </w:rPr>
        <w:t>Location</w:t>
      </w:r>
      <w:r w:rsidR="00C24C2A" w:rsidRPr="00A5622E">
        <w:rPr>
          <w:i/>
        </w:rPr>
        <w:t xml:space="preserve"> </w:t>
      </w:r>
      <w:r w:rsidRPr="00A5622E">
        <w:rPr>
          <w:i/>
        </w:rPr>
        <w:t>2</w:t>
      </w:r>
      <w:r w:rsidRPr="00A5622E">
        <w:t xml:space="preserve"> </w:t>
      </w:r>
      <w:r w:rsidR="00A5622E" w:rsidRPr="00A5622E">
        <w:t xml:space="preserve">will be linked to the right changesets on the </w:t>
      </w:r>
      <w:r w:rsidR="00C24C2A">
        <w:t>Location</w:t>
      </w:r>
      <w:r w:rsidR="00C24C2A" w:rsidRPr="00A5622E">
        <w:t xml:space="preserve"> </w:t>
      </w:r>
      <w:r w:rsidR="00A5622E" w:rsidRPr="00A5622E">
        <w:t>1, keeping the correct changeset linking</w:t>
      </w:r>
      <w:r w:rsidR="00873750" w:rsidRPr="00A5622E">
        <w:t>.</w:t>
      </w:r>
      <w:r w:rsidR="00A5622E">
        <w:t xml:space="preserve"> If a </w:t>
      </w:r>
      <w:proofErr w:type="spellStart"/>
      <w:r w:rsidR="00A5622E">
        <w:t>subbranch</w:t>
      </w:r>
      <w:proofErr w:type="spellEnd"/>
      <w:r w:rsidR="00A5622E">
        <w:t xml:space="preserve"> is created (more than one head or last changeset on a </w:t>
      </w:r>
      <w:r w:rsidR="00A5622E">
        <w:lastRenderedPageBreak/>
        <w:t>given branch, which can happen after pulling changes from a remote repository) it will have to be merged in order to reconcile the changes created remotely.</w:t>
      </w:r>
    </w:p>
    <w:p w:rsidR="002527F6" w:rsidRPr="007935E2" w:rsidRDefault="00FC7A9A" w:rsidP="00EE6731">
      <w:pPr>
        <w:pStyle w:val="Ttulo2"/>
        <w:rPr>
          <w:lang w:val="en-US"/>
        </w:rPr>
      </w:pPr>
      <w:bookmarkStart w:id="34" w:name="_Toc189976517"/>
      <w:bookmarkStart w:id="35" w:name="_Toc255323366"/>
      <w:bookmarkStart w:id="36" w:name="_Toc255323422"/>
      <w:bookmarkStart w:id="37" w:name="_Toc321581881"/>
      <w:r w:rsidRPr="007935E2">
        <w:rPr>
          <w:lang w:val="en-US"/>
        </w:rPr>
        <w:t>Pure distributed scenario</w:t>
      </w:r>
      <w:bookmarkEnd w:id="34"/>
      <w:bookmarkEnd w:id="35"/>
      <w:bookmarkEnd w:id="36"/>
      <w:bookmarkEnd w:id="37"/>
    </w:p>
    <w:p w:rsidR="00FC7A9A" w:rsidRPr="007935E2" w:rsidRDefault="00EB3148" w:rsidP="00EE6731">
      <w:r>
        <w:t>In</w:t>
      </w:r>
      <w:r w:rsidRPr="007935E2">
        <w:t xml:space="preserve"> </w:t>
      </w:r>
      <w:r w:rsidR="00FC7A9A" w:rsidRPr="007935E2">
        <w:t>a pure</w:t>
      </w:r>
      <w:r w:rsidR="0002034B">
        <w:t>ly</w:t>
      </w:r>
      <w:r w:rsidR="00FC7A9A" w:rsidRPr="007935E2">
        <w:t xml:space="preserve"> distributed scenario</w:t>
      </w:r>
      <w:r>
        <w:t>,</w:t>
      </w:r>
      <w:r w:rsidR="00FC7A9A" w:rsidRPr="007935E2">
        <w:t xml:space="preserve"> there isn’t a central server</w:t>
      </w:r>
      <w:r>
        <w:t>.</w:t>
      </w:r>
      <w:r w:rsidRPr="007935E2">
        <w:t xml:space="preserve"> </w:t>
      </w:r>
      <w:r>
        <w:t>E</w:t>
      </w:r>
      <w:r w:rsidR="00FC7A9A" w:rsidRPr="007935E2">
        <w:t>ach developer</w:t>
      </w:r>
      <w:r>
        <w:t xml:space="preserve"> instead</w:t>
      </w:r>
      <w:r w:rsidR="00FC7A9A" w:rsidRPr="007935E2">
        <w:t xml:space="preserve"> runs his own server containing his own repositories.</w:t>
      </w:r>
    </w:p>
    <w:p w:rsidR="00FC7A9A" w:rsidRPr="007935E2" w:rsidRDefault="00FC7A9A" w:rsidP="00EE6731">
      <w:r w:rsidRPr="007935E2">
        <w:t xml:space="preserve">This strategy can be fully implemented with Plastic </w:t>
      </w:r>
      <w:r w:rsidR="00EB3148">
        <w:t xml:space="preserve">SCM by </w:t>
      </w:r>
      <w:r w:rsidRPr="007935E2">
        <w:t>configuring a server on each developer’s workstation.</w:t>
      </w:r>
    </w:p>
    <w:p w:rsidR="00FC7A9A" w:rsidRPr="007935E2" w:rsidRDefault="00FC7A9A" w:rsidP="00EE6731">
      <w:r w:rsidRPr="007935E2">
        <w:t xml:space="preserve">This fully distributed scenario can be adopted by any company, </w:t>
      </w:r>
      <w:r w:rsidR="0002034B">
        <w:t>even if</w:t>
      </w:r>
      <w:r w:rsidR="0002034B" w:rsidRPr="007935E2">
        <w:t xml:space="preserve"> </w:t>
      </w:r>
      <w:r w:rsidR="00914FE5" w:rsidRPr="007935E2">
        <w:t xml:space="preserve">they would normally </w:t>
      </w:r>
      <w:r w:rsidRPr="007935E2">
        <w:t xml:space="preserve">prefer to count on a central copy. </w:t>
      </w:r>
      <w:r w:rsidR="0002034B">
        <w:t>With</w:t>
      </w:r>
      <w:r w:rsidR="0002034B" w:rsidRPr="007935E2">
        <w:t xml:space="preserve"> </w:t>
      </w:r>
      <w:r w:rsidRPr="007935E2">
        <w:t xml:space="preserve">distributed development there will always be a </w:t>
      </w:r>
      <w:r w:rsidRPr="007935E2">
        <w:rPr>
          <w:i/>
        </w:rPr>
        <w:t>master</w:t>
      </w:r>
      <w:r w:rsidRPr="007935E2">
        <w:t xml:space="preserve"> server, not necessarily due to software restrictions</w:t>
      </w:r>
      <w:r w:rsidR="0002034B">
        <w:t>,</w:t>
      </w:r>
      <w:r w:rsidRPr="007935E2">
        <w:t xml:space="preserve"> but to some sort of </w:t>
      </w:r>
      <w:r w:rsidR="00580B15" w:rsidRPr="00580B15">
        <w:t>meritocracy</w:t>
      </w:r>
      <w:r w:rsidR="00914FE5" w:rsidRPr="007935E2">
        <w:rPr>
          <w:i/>
        </w:rPr>
        <w:t>,</w:t>
      </w:r>
      <w:r w:rsidRPr="007935E2">
        <w:t xml:space="preserve"> as happens </w:t>
      </w:r>
      <w:r w:rsidR="0002034B">
        <w:t>with</w:t>
      </w:r>
      <w:r w:rsidRPr="007935E2">
        <w:t xml:space="preserve"> op</w:t>
      </w:r>
      <w:r w:rsidR="00914FE5" w:rsidRPr="007935E2">
        <w:t xml:space="preserve">en source projects. </w:t>
      </w:r>
      <w:r w:rsidR="0002034B">
        <w:t>I</w:t>
      </w:r>
      <w:r w:rsidRPr="007935E2">
        <w:t>t is</w:t>
      </w:r>
      <w:r w:rsidR="00914FE5" w:rsidRPr="007935E2">
        <w:t xml:space="preserve"> usually</w:t>
      </w:r>
      <w:r w:rsidRPr="007935E2">
        <w:t xml:space="preserve"> </w:t>
      </w:r>
      <w:r w:rsidR="0002034B">
        <w:t>best</w:t>
      </w:r>
      <w:r w:rsidR="0002034B" w:rsidRPr="007935E2">
        <w:t xml:space="preserve"> </w:t>
      </w:r>
      <w:r w:rsidRPr="007935E2">
        <w:t>to explicit</w:t>
      </w:r>
      <w:r w:rsidR="0002034B">
        <w:t>l</w:t>
      </w:r>
      <w:r w:rsidRPr="007935E2">
        <w:t xml:space="preserve">y decide which </w:t>
      </w:r>
      <w:r w:rsidR="0002034B">
        <w:t>computer</w:t>
      </w:r>
      <w:r w:rsidR="0002034B" w:rsidRPr="007935E2">
        <w:t xml:space="preserve"> </w:t>
      </w:r>
      <w:r w:rsidRPr="007935E2">
        <w:t xml:space="preserve">will be the </w:t>
      </w:r>
      <w:r w:rsidR="0002034B">
        <w:t>one</w:t>
      </w:r>
      <w:r w:rsidR="0002034B" w:rsidRPr="007935E2">
        <w:t xml:space="preserve"> </w:t>
      </w:r>
      <w:r w:rsidRPr="007935E2">
        <w:t>containing the well-known stable releases. Obviously ther</w:t>
      </w:r>
      <w:r w:rsidR="00914FE5" w:rsidRPr="007935E2">
        <w:t>e will be more than one satisfy</w:t>
      </w:r>
      <w:r w:rsidRPr="007935E2">
        <w:t>ing this requisite, but it is bett</w:t>
      </w:r>
      <w:r w:rsidR="00914FE5" w:rsidRPr="007935E2">
        <w:t>er for simplicity</w:t>
      </w:r>
      <w:r w:rsidR="0002034B">
        <w:t>’s sake</w:t>
      </w:r>
      <w:r w:rsidR="00914FE5" w:rsidRPr="007935E2">
        <w:t xml:space="preserve"> to exactly determine</w:t>
      </w:r>
      <w:r w:rsidRPr="007935E2">
        <w:t xml:space="preserve"> which will be the </w:t>
      </w:r>
      <w:r w:rsidRPr="007935E2">
        <w:rPr>
          <w:i/>
        </w:rPr>
        <w:t xml:space="preserve">master </w:t>
      </w:r>
      <w:r w:rsidRPr="007935E2">
        <w:t>one at any time.</w:t>
      </w:r>
    </w:p>
    <w:p w:rsidR="00FC7A9A" w:rsidRPr="007935E2" w:rsidRDefault="00BD7AA1" w:rsidP="00EE6731">
      <w:r w:rsidRPr="007935E2">
        <w:t xml:space="preserve">In </w:t>
      </w:r>
      <w:r w:rsidRPr="007935E2">
        <w:rPr>
          <w:i/>
        </w:rPr>
        <w:t>corporate</w:t>
      </w:r>
      <w:r w:rsidRPr="007935E2">
        <w:t xml:space="preserve"> scenarios this pure</w:t>
      </w:r>
      <w:r w:rsidR="0002034B">
        <w:t>ly</w:t>
      </w:r>
      <w:r w:rsidRPr="007935E2">
        <w:t xml:space="preserve"> distributed ability can be tuned to support a mixed scenario:</w:t>
      </w:r>
    </w:p>
    <w:p w:rsidR="00BD7AA1" w:rsidRPr="007935E2" w:rsidRDefault="00BD7AA1" w:rsidP="00466F18">
      <w:pPr>
        <w:numPr>
          <w:ilvl w:val="0"/>
          <w:numId w:val="7"/>
        </w:numPr>
      </w:pPr>
      <w:r w:rsidRPr="007935E2">
        <w:t xml:space="preserve">Onsite developers continue using a regular </w:t>
      </w:r>
      <w:r w:rsidRPr="007935E2">
        <w:rPr>
          <w:i/>
        </w:rPr>
        <w:t>client/server</w:t>
      </w:r>
      <w:r w:rsidRPr="007935E2">
        <w:t xml:space="preserve"> configuration </w:t>
      </w:r>
      <w:r w:rsidR="00914FE5" w:rsidRPr="007935E2">
        <w:t xml:space="preserve">when </w:t>
      </w:r>
      <w:r w:rsidRPr="007935E2">
        <w:t>working against a central server.</w:t>
      </w:r>
    </w:p>
    <w:p w:rsidR="00BD7AA1" w:rsidRPr="007935E2" w:rsidRDefault="00BD7AA1" w:rsidP="00466F18">
      <w:pPr>
        <w:numPr>
          <w:ilvl w:val="0"/>
          <w:numId w:val="7"/>
        </w:numPr>
      </w:pPr>
      <w:r w:rsidRPr="007935E2">
        <w:t xml:space="preserve">The central server plays the role of </w:t>
      </w:r>
      <w:r w:rsidRPr="007935E2">
        <w:rPr>
          <w:i/>
        </w:rPr>
        <w:t>master</w:t>
      </w:r>
      <w:r w:rsidRPr="007935E2">
        <w:t xml:space="preserve"> copy.</w:t>
      </w:r>
    </w:p>
    <w:p w:rsidR="00BD7AA1" w:rsidRPr="007935E2" w:rsidRDefault="00BD7AA1" w:rsidP="00466F18">
      <w:pPr>
        <w:numPr>
          <w:ilvl w:val="0"/>
          <w:numId w:val="7"/>
        </w:numPr>
      </w:pPr>
      <w:r w:rsidRPr="007935E2">
        <w:t>Developers working at a different location (at home, for instance) have their own repository server which they can keep in sync regularly.</w:t>
      </w:r>
    </w:p>
    <w:p w:rsidR="00BD7AA1" w:rsidRPr="007935E2" w:rsidRDefault="00BD7AA1" w:rsidP="00466F18">
      <w:pPr>
        <w:numPr>
          <w:ilvl w:val="0"/>
          <w:numId w:val="7"/>
        </w:numPr>
      </w:pPr>
      <w:r w:rsidRPr="007935E2">
        <w:t xml:space="preserve">Developers working on laptops can also run their own servers and then implement </w:t>
      </w:r>
      <w:r w:rsidRPr="007935E2">
        <w:rPr>
          <w:i/>
        </w:rPr>
        <w:t xml:space="preserve">fully disconnected </w:t>
      </w:r>
      <w:r w:rsidRPr="007935E2">
        <w:t>support.</w:t>
      </w:r>
    </w:p>
    <w:p w:rsidR="00CD7947" w:rsidRPr="007935E2" w:rsidRDefault="00CD7947" w:rsidP="00EE6731">
      <w:r w:rsidRPr="007935E2">
        <w:t>Alternatively</w:t>
      </w:r>
      <w:r w:rsidR="0002034B">
        <w:t>,</w:t>
      </w:r>
      <w:r w:rsidRPr="007935E2">
        <w:t xml:space="preserve"> all developer’s workstations could run Plastic SCM servers. This is totally su</w:t>
      </w:r>
      <w:r w:rsidR="00914FE5" w:rsidRPr="007935E2">
        <w:t>pported b</w:t>
      </w:r>
      <w:r w:rsidR="0002034B">
        <w:t>y</w:t>
      </w:r>
      <w:r w:rsidR="00914FE5" w:rsidRPr="007935E2">
        <w:t xml:space="preserve"> the system. </w:t>
      </w:r>
      <w:r w:rsidR="0002034B">
        <w:t>Deciding to use this capability or not</w:t>
      </w:r>
      <w:r w:rsidRPr="007935E2">
        <w:t xml:space="preserve"> will depend on the organization itself, developers’ skills</w:t>
      </w:r>
      <w:r w:rsidR="0002034B">
        <w:t>,</w:t>
      </w:r>
      <w:r w:rsidRPr="007935E2">
        <w:t xml:space="preserve"> and the amount of administrative burden required.</w:t>
      </w:r>
    </w:p>
    <w:p w:rsidR="00CD7947" w:rsidRPr="007935E2" w:rsidRDefault="00580B15" w:rsidP="00EE6731">
      <w:r w:rsidRPr="007935E2">
        <w:fldChar w:fldCharType="begin"/>
      </w:r>
      <w:r w:rsidR="00CD7947" w:rsidRPr="007935E2">
        <w:instrText xml:space="preserve"> REF _Ref189886935 \h </w:instrText>
      </w:r>
      <w:r w:rsidRPr="007935E2">
        <w:fldChar w:fldCharType="separate"/>
      </w:r>
      <w:r w:rsidR="00862853" w:rsidRPr="007935E2">
        <w:t xml:space="preserve">Figure </w:t>
      </w:r>
      <w:r w:rsidR="00862853">
        <w:rPr>
          <w:noProof/>
        </w:rPr>
        <w:t>7</w:t>
      </w:r>
      <w:r w:rsidRPr="007935E2">
        <w:fldChar w:fldCharType="end"/>
      </w:r>
      <w:r w:rsidR="00CD7947" w:rsidRPr="007935E2">
        <w:t xml:space="preserve"> depicts the concepts described above.</w:t>
      </w:r>
    </w:p>
    <w:p w:rsidR="00CD7947" w:rsidRPr="007935E2" w:rsidRDefault="00820B41" w:rsidP="00735FF4">
      <w:pPr>
        <w:keepNext/>
        <w:jc w:val="center"/>
      </w:pPr>
      <w:r>
        <w:object w:dxaOrig="11290" w:dyaOrig="5412">
          <v:shape id="_x0000_i1028" type="#_x0000_t75" style="width:411pt;height:197.25pt" o:ole="">
            <v:imagedata r:id="rId22" o:title=""/>
          </v:shape>
          <o:OLEObject Type="Embed" ProgID="Visio.Drawing.11" ShapeID="_x0000_i1028" DrawAspect="Content" ObjectID="_1397636481" r:id="rId23"/>
        </w:object>
      </w:r>
    </w:p>
    <w:p w:rsidR="00CD7947" w:rsidRPr="007935E2" w:rsidRDefault="00CD7947" w:rsidP="00933783">
      <w:pPr>
        <w:pStyle w:val="Epgrafe"/>
      </w:pPr>
      <w:bookmarkStart w:id="38" w:name="_Ref189886935"/>
      <w:bookmarkStart w:id="39" w:name="_Toc321581917"/>
      <w:proofErr w:type="gramStart"/>
      <w:r w:rsidRPr="007935E2">
        <w:t xml:space="preserve">Figure </w:t>
      </w:r>
      <w:r w:rsidR="00580B15">
        <w:fldChar w:fldCharType="begin"/>
      </w:r>
      <w:r w:rsidR="00DB454E">
        <w:instrText xml:space="preserve"> SEQ Figure \* ARABIC </w:instrText>
      </w:r>
      <w:r w:rsidR="00580B15">
        <w:fldChar w:fldCharType="separate"/>
      </w:r>
      <w:r w:rsidR="00225B7A">
        <w:rPr>
          <w:noProof/>
        </w:rPr>
        <w:t>7</w:t>
      </w:r>
      <w:r w:rsidR="00580B15">
        <w:rPr>
          <w:noProof/>
        </w:rPr>
        <w:fldChar w:fldCharType="end"/>
      </w:r>
      <w:bookmarkEnd w:id="38"/>
      <w:r w:rsidRPr="007935E2">
        <w:t>.</w:t>
      </w:r>
      <w:proofErr w:type="gramEnd"/>
      <w:r w:rsidRPr="007935E2">
        <w:t xml:space="preserve"> Fully distributed scenario in detail</w:t>
      </w:r>
      <w:bookmarkEnd w:id="39"/>
    </w:p>
    <w:p w:rsidR="00CD7947" w:rsidRPr="007935E2" w:rsidRDefault="00DB219B" w:rsidP="00EE6731">
      <w:pPr>
        <w:pStyle w:val="Ttulo1"/>
        <w:rPr>
          <w:lang w:val="en-US"/>
        </w:rPr>
      </w:pPr>
      <w:bookmarkStart w:id="40" w:name="_Toc189976518"/>
      <w:bookmarkStart w:id="41" w:name="_Toc255323367"/>
      <w:bookmarkStart w:id="42" w:name="_Toc255323423"/>
      <w:bookmarkStart w:id="43" w:name="_Toc321581882"/>
      <w:r w:rsidRPr="007935E2">
        <w:rPr>
          <w:lang w:val="en-US"/>
        </w:rPr>
        <w:lastRenderedPageBreak/>
        <w:t>How</w:t>
      </w:r>
      <w:r w:rsidR="00914FE5" w:rsidRPr="007935E2">
        <w:rPr>
          <w:lang w:val="en-US"/>
        </w:rPr>
        <w:t xml:space="preserve"> replication work</w:t>
      </w:r>
      <w:bookmarkEnd w:id="40"/>
      <w:r w:rsidRPr="007935E2">
        <w:rPr>
          <w:lang w:val="en-US"/>
        </w:rPr>
        <w:t>s</w:t>
      </w:r>
      <w:bookmarkEnd w:id="41"/>
      <w:bookmarkEnd w:id="42"/>
      <w:bookmarkEnd w:id="43"/>
    </w:p>
    <w:p w:rsidR="008A671F" w:rsidRPr="007935E2" w:rsidRDefault="008A671F" w:rsidP="00EE6731">
      <w:r w:rsidRPr="007935E2">
        <w:t>So far</w:t>
      </w:r>
      <w:r w:rsidR="0002034B">
        <w:t>,</w:t>
      </w:r>
      <w:r w:rsidRPr="007935E2">
        <w:t xml:space="preserve"> </w:t>
      </w:r>
      <w:r w:rsidR="0002034B">
        <w:t>the behavior of general distributed systems</w:t>
      </w:r>
      <w:r w:rsidRPr="007935E2">
        <w:t xml:space="preserve"> has been introduced. This topic will explain in detail how Plastic SCM replicates </w:t>
      </w:r>
      <w:r w:rsidR="00A74760">
        <w:t>changesets</w:t>
      </w:r>
      <w:r w:rsidRPr="007935E2">
        <w:t xml:space="preserve"> between branches on different repositories and </w:t>
      </w:r>
      <w:r w:rsidR="00A74760">
        <w:t>how to reconcile conflicting changesets created in parallel in the same replicated branch on two different repositories</w:t>
      </w:r>
      <w:r w:rsidRPr="007935E2">
        <w:t>.</w:t>
      </w:r>
    </w:p>
    <w:p w:rsidR="00FD4B30" w:rsidRPr="007935E2" w:rsidRDefault="00AE4A3C" w:rsidP="00EE6731">
      <w:pPr>
        <w:pStyle w:val="Ttulo2"/>
        <w:rPr>
          <w:lang w:val="en-US"/>
        </w:rPr>
      </w:pPr>
      <w:bookmarkStart w:id="44" w:name="_Toc189976519"/>
      <w:bookmarkStart w:id="45" w:name="_Toc255323368"/>
      <w:bookmarkStart w:id="46" w:name="_Toc255323424"/>
      <w:bookmarkStart w:id="47" w:name="_Toc321581883"/>
      <w:r w:rsidRPr="007935E2">
        <w:rPr>
          <w:lang w:val="en-US"/>
        </w:rPr>
        <w:t xml:space="preserve">Replication </w:t>
      </w:r>
      <w:bookmarkEnd w:id="44"/>
      <w:bookmarkEnd w:id="45"/>
      <w:bookmarkEnd w:id="46"/>
      <w:r w:rsidR="003756B0">
        <w:rPr>
          <w:lang w:val="en-US"/>
        </w:rPr>
        <w:t>in detail</w:t>
      </w:r>
      <w:bookmarkEnd w:id="47"/>
    </w:p>
    <w:p w:rsidR="00FD4B30" w:rsidRPr="007935E2" w:rsidRDefault="00AE4A3C" w:rsidP="00EE6731">
      <w:r w:rsidRPr="007935E2">
        <w:t xml:space="preserve">The diagrams and samples introduced </w:t>
      </w:r>
      <w:r w:rsidR="00FE4DD6">
        <w:t>in the previous chapters</w:t>
      </w:r>
      <w:r w:rsidR="00FE4DD6" w:rsidRPr="007935E2">
        <w:t xml:space="preserve"> </w:t>
      </w:r>
      <w:r w:rsidRPr="007935E2">
        <w:t xml:space="preserve">focused on overall branch behavior. </w:t>
      </w:r>
      <w:r w:rsidR="00580B15" w:rsidRPr="007935E2">
        <w:fldChar w:fldCharType="begin"/>
      </w:r>
      <w:r w:rsidRPr="007935E2">
        <w:instrText xml:space="preserve"> REF _Ref189887760 \h </w:instrText>
      </w:r>
      <w:r w:rsidR="00580B15" w:rsidRPr="007935E2">
        <w:fldChar w:fldCharType="separate"/>
      </w:r>
      <w:r w:rsidR="00862853" w:rsidRPr="007935E2">
        <w:t xml:space="preserve">Figure </w:t>
      </w:r>
      <w:r w:rsidR="00862853">
        <w:rPr>
          <w:noProof/>
        </w:rPr>
        <w:t>8</w:t>
      </w:r>
      <w:r w:rsidR="00580B15" w:rsidRPr="007935E2">
        <w:fldChar w:fldCharType="end"/>
      </w:r>
      <w:r w:rsidRPr="007935E2">
        <w:t xml:space="preserve"> details a replication sample </w:t>
      </w:r>
      <w:r w:rsidR="00FE4DD6">
        <w:t>that studies</w:t>
      </w:r>
      <w:r w:rsidR="00FE4DD6" w:rsidRPr="007935E2">
        <w:t xml:space="preserve"> </w:t>
      </w:r>
      <w:r w:rsidRPr="007935E2">
        <w:t xml:space="preserve">what happens at the </w:t>
      </w:r>
      <w:r w:rsidR="003756B0">
        <w:t>changeset</w:t>
      </w:r>
      <w:r w:rsidRPr="007935E2">
        <w:t xml:space="preserve"> level.</w:t>
      </w:r>
    </w:p>
    <w:p w:rsidR="00AE4A3C" w:rsidRPr="007935E2" w:rsidRDefault="003756B0" w:rsidP="00735FF4">
      <w:pPr>
        <w:keepNext/>
        <w:jc w:val="center"/>
      </w:pPr>
      <w:r>
        <w:rPr>
          <w:noProof/>
          <w:lang w:val="es-ES_tradnl" w:eastAsia="es-ES_tradnl"/>
        </w:rPr>
        <w:lastRenderedPageBreak/>
        <w:drawing>
          <wp:inline distT="0" distB="0" distL="0" distR="0">
            <wp:extent cx="3987476" cy="42513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4.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88587" cy="4252551"/>
                    </a:xfrm>
                    <a:prstGeom prst="rect">
                      <a:avLst/>
                    </a:prstGeom>
                  </pic:spPr>
                </pic:pic>
              </a:graphicData>
            </a:graphic>
          </wp:inline>
        </w:drawing>
      </w:r>
    </w:p>
    <w:p w:rsidR="00AE4A3C" w:rsidRPr="007935E2" w:rsidRDefault="00AE4A3C" w:rsidP="00933783">
      <w:pPr>
        <w:pStyle w:val="Epgrafe"/>
      </w:pPr>
      <w:bookmarkStart w:id="48" w:name="_Ref189887760"/>
      <w:bookmarkStart w:id="49" w:name="_Toc321581918"/>
      <w:proofErr w:type="gramStart"/>
      <w:r w:rsidRPr="007935E2">
        <w:t xml:space="preserve">Figure </w:t>
      </w:r>
      <w:r w:rsidR="00580B15">
        <w:fldChar w:fldCharType="begin"/>
      </w:r>
      <w:r w:rsidR="00DB454E">
        <w:instrText xml:space="preserve"> SEQ Figure \* ARABIC </w:instrText>
      </w:r>
      <w:r w:rsidR="00580B15">
        <w:fldChar w:fldCharType="separate"/>
      </w:r>
      <w:r w:rsidR="00225B7A">
        <w:rPr>
          <w:noProof/>
        </w:rPr>
        <w:t>8</w:t>
      </w:r>
      <w:r w:rsidR="00580B15">
        <w:rPr>
          <w:noProof/>
        </w:rPr>
        <w:fldChar w:fldCharType="end"/>
      </w:r>
      <w:bookmarkEnd w:id="48"/>
      <w:r w:rsidR="003756B0">
        <w:t>.</w:t>
      </w:r>
      <w:proofErr w:type="gramEnd"/>
      <w:r w:rsidR="003756B0">
        <w:t xml:space="preserve"> Replication: s</w:t>
      </w:r>
      <w:r w:rsidRPr="007935E2">
        <w:t>tep by step explanation.</w:t>
      </w:r>
      <w:bookmarkEnd w:id="49"/>
    </w:p>
    <w:p w:rsidR="00AE4A3C" w:rsidRPr="007935E2" w:rsidRDefault="00AE4A3C" w:rsidP="00EE6731">
      <w:r w:rsidRPr="007935E2">
        <w:t xml:space="preserve">The sample focuses on a file named </w:t>
      </w:r>
      <w:r w:rsidRPr="007935E2">
        <w:rPr>
          <w:i/>
        </w:rPr>
        <w:t>/</w:t>
      </w:r>
      <w:proofErr w:type="spellStart"/>
      <w:r w:rsidRPr="007935E2">
        <w:rPr>
          <w:i/>
        </w:rPr>
        <w:t>src</w:t>
      </w:r>
      <w:proofErr w:type="spellEnd"/>
      <w:r w:rsidRPr="007935E2">
        <w:rPr>
          <w:i/>
        </w:rPr>
        <w:t>/main.cpp</w:t>
      </w:r>
      <w:r w:rsidRPr="007935E2">
        <w:t xml:space="preserve"> at the branch </w:t>
      </w:r>
      <w:r w:rsidRPr="007935E2">
        <w:rPr>
          <w:i/>
        </w:rPr>
        <w:t>main/fix</w:t>
      </w:r>
      <w:r w:rsidRPr="007935E2">
        <w:t>. The branch is replicated from repository A at Location A to repository B at Location B. Note that the figure specifies the Plastic</w:t>
      </w:r>
      <w:r w:rsidR="00B5542E">
        <w:t xml:space="preserve"> SCM</w:t>
      </w:r>
      <w:r w:rsidRPr="007935E2">
        <w:t xml:space="preserve"> command needed</w:t>
      </w:r>
      <w:r w:rsidR="00257B2C" w:rsidRPr="007935E2">
        <w:t xml:space="preserve"> in order</w:t>
      </w:r>
      <w:r w:rsidRPr="007935E2">
        <w:t xml:space="preserve"> to run a replication.</w:t>
      </w:r>
    </w:p>
    <w:p w:rsidR="00EC7B22" w:rsidRPr="007935E2" w:rsidRDefault="00EC7B22" w:rsidP="00EE6731">
      <w:r w:rsidRPr="007935E2">
        <w:t xml:space="preserve">At </w:t>
      </w:r>
      <w:r w:rsidRPr="007935E2">
        <w:rPr>
          <w:i/>
        </w:rPr>
        <w:t>step 1</w:t>
      </w:r>
      <w:r w:rsidR="00FE4DD6">
        <w:t>,</w:t>
      </w:r>
      <w:r w:rsidRPr="007935E2">
        <w:t xml:space="preserve"> the</w:t>
      </w:r>
      <w:r w:rsidR="003756B0">
        <w:t>re is only one changeset on the two replicated repositories, containing the first change on /</w:t>
      </w:r>
      <w:proofErr w:type="spellStart"/>
      <w:r w:rsidR="003756B0">
        <w:t>src</w:t>
      </w:r>
      <w:proofErr w:type="spellEnd"/>
      <w:r w:rsidR="003756B0">
        <w:t>/main.cpp</w:t>
      </w:r>
      <w:r w:rsidR="007B7A72" w:rsidRPr="007935E2">
        <w:t>.</w:t>
      </w:r>
    </w:p>
    <w:p w:rsidR="007B7A72" w:rsidRPr="007935E2" w:rsidRDefault="007B7A72" w:rsidP="00EE6731">
      <w:r w:rsidRPr="007935E2">
        <w:rPr>
          <w:i/>
        </w:rPr>
        <w:t>Step 2</w:t>
      </w:r>
      <w:r w:rsidRPr="007935E2">
        <w:t xml:space="preserve"> shows how the file is modified at </w:t>
      </w:r>
      <w:r w:rsidRPr="007935E2">
        <w:rPr>
          <w:i/>
        </w:rPr>
        <w:t>rep A</w:t>
      </w:r>
      <w:r w:rsidR="00257B2C" w:rsidRPr="007935E2">
        <w:rPr>
          <w:i/>
        </w:rPr>
        <w:t>:</w:t>
      </w:r>
      <w:r w:rsidRPr="007935E2">
        <w:t xml:space="preserve"> two new revisions are created.</w:t>
      </w:r>
    </w:p>
    <w:p w:rsidR="007B7A72" w:rsidRPr="007935E2" w:rsidRDefault="007B7A72" w:rsidP="00EE6731">
      <w:r w:rsidRPr="007935E2">
        <w:t xml:space="preserve">At </w:t>
      </w:r>
      <w:r w:rsidRPr="007935E2">
        <w:rPr>
          <w:i/>
        </w:rPr>
        <w:t>step 3</w:t>
      </w:r>
      <w:r w:rsidR="00FE4DD6">
        <w:t>,</w:t>
      </w:r>
      <w:r w:rsidRPr="007935E2">
        <w:t xml:space="preserve"> the developer at </w:t>
      </w:r>
      <w:r w:rsidRPr="007935E2">
        <w:rPr>
          <w:i/>
        </w:rPr>
        <w:t>location B</w:t>
      </w:r>
      <w:r w:rsidRPr="007935E2">
        <w:t xml:space="preserve"> run</w:t>
      </w:r>
      <w:r w:rsidR="00A66C00" w:rsidRPr="007935E2">
        <w:t>s once more</w:t>
      </w:r>
      <w:r w:rsidRPr="007935E2">
        <w:t xml:space="preserve"> the same replication command. The two new revisions created at </w:t>
      </w:r>
      <w:r w:rsidRPr="007935E2">
        <w:rPr>
          <w:i/>
        </w:rPr>
        <w:t xml:space="preserve">rep </w:t>
      </w:r>
      <w:proofErr w:type="gramStart"/>
      <w:r w:rsidRPr="007935E2">
        <w:rPr>
          <w:i/>
        </w:rPr>
        <w:t>A</w:t>
      </w:r>
      <w:proofErr w:type="gramEnd"/>
      <w:r w:rsidRPr="007935E2">
        <w:t xml:space="preserve"> are now copied into </w:t>
      </w:r>
      <w:r w:rsidRPr="007935E2">
        <w:rPr>
          <w:i/>
        </w:rPr>
        <w:t>rep B</w:t>
      </w:r>
      <w:r w:rsidRPr="007935E2">
        <w:t>.</w:t>
      </w:r>
    </w:p>
    <w:p w:rsidR="007B7A72" w:rsidRPr="007935E2" w:rsidRDefault="007B7A72" w:rsidP="00EE6731">
      <w:r w:rsidRPr="007935E2">
        <w:t>During replication</w:t>
      </w:r>
      <w:r w:rsidR="00FE4DD6">
        <w:t>,</w:t>
      </w:r>
      <w:r w:rsidRPr="007935E2">
        <w:t xml:space="preserve"> Plastic </w:t>
      </w:r>
      <w:r w:rsidR="00B5542E">
        <w:t xml:space="preserve">SCM </w:t>
      </w:r>
      <w:r w:rsidRPr="007935E2">
        <w:t xml:space="preserve">first </w:t>
      </w:r>
      <w:r w:rsidR="003756B0">
        <w:t>pull</w:t>
      </w:r>
      <w:r w:rsidRPr="007935E2">
        <w:t xml:space="preserve">s the </w:t>
      </w:r>
      <w:r w:rsidR="003756B0">
        <w:t>changesets</w:t>
      </w:r>
      <w:r w:rsidRPr="007935E2">
        <w:t xml:space="preserve"> at the branch specified by the user (starting at the last previously replicated changeset if any). Then it will </w:t>
      </w:r>
      <w:r w:rsidR="003756B0">
        <w:t>pull</w:t>
      </w:r>
      <w:r w:rsidRPr="007935E2">
        <w:t xml:space="preserve"> the </w:t>
      </w:r>
      <w:r w:rsidR="003756B0">
        <w:t>changesets</w:t>
      </w:r>
      <w:r w:rsidRPr="007935E2">
        <w:t xml:space="preserve"> </w:t>
      </w:r>
      <w:r w:rsidR="003756B0">
        <w:t>from the source</w:t>
      </w:r>
      <w:r w:rsidRPr="007935E2">
        <w:t xml:space="preserve"> repository. To do so</w:t>
      </w:r>
      <w:r w:rsidR="003756B0">
        <w:t>, Plastic</w:t>
      </w:r>
      <w:r w:rsidR="00B5542E">
        <w:t xml:space="preserve"> SCM</w:t>
      </w:r>
      <w:r w:rsidR="003756B0">
        <w:t xml:space="preserve"> finds the parent changeset of the new changesets being pulled, and links them accordingly</w:t>
      </w:r>
      <w:r w:rsidRPr="007935E2">
        <w:t>.</w:t>
      </w:r>
    </w:p>
    <w:p w:rsidR="007B7A72" w:rsidRPr="007935E2" w:rsidRDefault="00853306" w:rsidP="00EE6731">
      <w:r w:rsidRPr="007935E2">
        <w:t xml:space="preserve">At </w:t>
      </w:r>
      <w:r w:rsidRPr="007935E2">
        <w:rPr>
          <w:i/>
        </w:rPr>
        <w:t>step 4</w:t>
      </w:r>
      <w:r w:rsidR="00FE4DD6">
        <w:t>,</w:t>
      </w:r>
      <w:r w:rsidRPr="007935E2">
        <w:t xml:space="preserve"> the developer at </w:t>
      </w:r>
      <w:r w:rsidRPr="007935E2">
        <w:rPr>
          <w:i/>
        </w:rPr>
        <w:t xml:space="preserve">rep B </w:t>
      </w:r>
      <w:r w:rsidRPr="007935E2">
        <w:t xml:space="preserve">makes a new change starting from the latest replicated </w:t>
      </w:r>
      <w:r w:rsidR="003756B0">
        <w:t>changeset and modifying again</w:t>
      </w:r>
      <w:r w:rsidRPr="007935E2">
        <w:t xml:space="preserve"> </w:t>
      </w:r>
      <w:r w:rsidRPr="007935E2">
        <w:rPr>
          <w:i/>
        </w:rPr>
        <w:t>main.cpp</w:t>
      </w:r>
      <w:r w:rsidRPr="007935E2">
        <w:t>.</w:t>
      </w:r>
    </w:p>
    <w:p w:rsidR="00400EB1" w:rsidRPr="007935E2" w:rsidRDefault="00400EB1" w:rsidP="00EE6731">
      <w:r w:rsidRPr="007935E2">
        <w:t xml:space="preserve">At </w:t>
      </w:r>
      <w:r w:rsidRPr="007935E2">
        <w:rPr>
          <w:i/>
        </w:rPr>
        <w:t>step 5</w:t>
      </w:r>
      <w:r w:rsidR="00FE4DD6">
        <w:t>,</w:t>
      </w:r>
      <w:r w:rsidRPr="007935E2">
        <w:t xml:space="preserve"> the developer at </w:t>
      </w:r>
      <w:r w:rsidRPr="007935E2">
        <w:rPr>
          <w:i/>
        </w:rPr>
        <w:t xml:space="preserve">rep </w:t>
      </w:r>
      <w:proofErr w:type="gramStart"/>
      <w:r w:rsidRPr="007935E2">
        <w:rPr>
          <w:i/>
        </w:rPr>
        <w:t>A</w:t>
      </w:r>
      <w:proofErr w:type="gramEnd"/>
      <w:r w:rsidRPr="007935E2">
        <w:t xml:space="preserve"> replicates </w:t>
      </w:r>
      <w:r w:rsidRPr="007935E2">
        <w:rPr>
          <w:i/>
        </w:rPr>
        <w:t>/main/fix</w:t>
      </w:r>
      <w:r w:rsidRPr="007935E2">
        <w:t xml:space="preserve"> at </w:t>
      </w:r>
      <w:r w:rsidRPr="007935E2">
        <w:rPr>
          <w:i/>
        </w:rPr>
        <w:t>rep B</w:t>
      </w:r>
      <w:r w:rsidRPr="007935E2">
        <w:t xml:space="preserve">. The newly created </w:t>
      </w:r>
      <w:r w:rsidR="003756B0">
        <w:t>changeset</w:t>
      </w:r>
      <w:r w:rsidRPr="007935E2">
        <w:t xml:space="preserve"> </w:t>
      </w:r>
      <w:r w:rsidRPr="007935E2">
        <w:rPr>
          <w:i/>
        </w:rPr>
        <w:t>3</w:t>
      </w:r>
      <w:r w:rsidRPr="007935E2">
        <w:t xml:space="preserve"> gets </w:t>
      </w:r>
      <w:r w:rsidR="003756B0">
        <w:t>replicated</w:t>
      </w:r>
      <w:r w:rsidRPr="007935E2">
        <w:t xml:space="preserve"> and correctly placed </w:t>
      </w:r>
      <w:r w:rsidR="00B357B2">
        <w:t>in</w:t>
      </w:r>
      <w:r w:rsidR="00B357B2" w:rsidRPr="007935E2">
        <w:t xml:space="preserve"> </w:t>
      </w:r>
      <w:r w:rsidRPr="007935E2">
        <w:t>his repository.</w:t>
      </w:r>
    </w:p>
    <w:p w:rsidR="00B357B2" w:rsidRDefault="00400EB1" w:rsidP="00EE6731">
      <w:r w:rsidRPr="007935E2">
        <w:t xml:space="preserve">Note that the </w:t>
      </w:r>
      <w:r w:rsidR="004811A7">
        <w:t>example</w:t>
      </w:r>
      <w:r w:rsidR="004811A7" w:rsidRPr="007935E2">
        <w:t xml:space="preserve"> </w:t>
      </w:r>
      <w:r w:rsidR="00A66C00" w:rsidRPr="007935E2">
        <w:t>from</w:t>
      </w:r>
      <w:r w:rsidRPr="007935E2">
        <w:t xml:space="preserve"> </w:t>
      </w:r>
      <w:r w:rsidR="00580B15" w:rsidRPr="007935E2">
        <w:fldChar w:fldCharType="begin"/>
      </w:r>
      <w:r w:rsidRPr="007935E2">
        <w:instrText xml:space="preserve"> REF _Ref189887760 \h </w:instrText>
      </w:r>
      <w:r w:rsidR="00580B15" w:rsidRPr="007935E2">
        <w:fldChar w:fldCharType="separate"/>
      </w:r>
      <w:r w:rsidR="00862853" w:rsidRPr="007935E2">
        <w:t xml:space="preserve">Figure </w:t>
      </w:r>
      <w:r w:rsidR="00862853">
        <w:rPr>
          <w:noProof/>
        </w:rPr>
        <w:t>8</w:t>
      </w:r>
      <w:r w:rsidR="00580B15" w:rsidRPr="007935E2">
        <w:fldChar w:fldCharType="end"/>
      </w:r>
      <w:r w:rsidRPr="007935E2">
        <w:t xml:space="preserve"> </w:t>
      </w:r>
      <w:r w:rsidR="00A66C00" w:rsidRPr="007935E2">
        <w:t>shows</w:t>
      </w:r>
      <w:r w:rsidRPr="007935E2">
        <w:t xml:space="preserve"> only one change at a time on the branch, so no conflicts can happen. While following this strategy</w:t>
      </w:r>
      <w:r w:rsidR="00B357B2">
        <w:t>,</w:t>
      </w:r>
      <w:r w:rsidRPr="007935E2">
        <w:t xml:space="preserve"> the two replicated branches will continue being exact clones on replication.</w:t>
      </w:r>
    </w:p>
    <w:p w:rsidR="00F6379F" w:rsidRPr="007935E2" w:rsidRDefault="00580B15" w:rsidP="00EE6731">
      <w:r w:rsidRPr="007935E2">
        <w:fldChar w:fldCharType="begin"/>
      </w:r>
      <w:r w:rsidR="00F6379F" w:rsidRPr="007935E2">
        <w:instrText xml:space="preserve"> REF _Ref189888670 \h </w:instrText>
      </w:r>
      <w:r w:rsidRPr="007935E2">
        <w:fldChar w:fldCharType="separate"/>
      </w:r>
      <w:r w:rsidR="00862853" w:rsidRPr="007935E2">
        <w:t xml:space="preserve">Figure </w:t>
      </w:r>
      <w:r w:rsidR="00862853">
        <w:rPr>
          <w:noProof/>
        </w:rPr>
        <w:t>9</w:t>
      </w:r>
      <w:r w:rsidRPr="007935E2">
        <w:fldChar w:fldCharType="end"/>
      </w:r>
      <w:r w:rsidR="00F6379F" w:rsidRPr="007935E2">
        <w:t xml:space="preserve"> shows a more complex scenario. Both locations start with the same configuration: three </w:t>
      </w:r>
      <w:r w:rsidR="00414821">
        <w:t>changesets</w:t>
      </w:r>
      <w:r w:rsidR="00F6379F" w:rsidRPr="007935E2">
        <w:t xml:space="preserve"> at branch </w:t>
      </w:r>
      <w:r w:rsidR="00F6379F" w:rsidRPr="007935E2">
        <w:rPr>
          <w:i/>
        </w:rPr>
        <w:t>/main</w:t>
      </w:r>
      <w:r w:rsidR="00F6379F" w:rsidRPr="007935E2">
        <w:t>.</w:t>
      </w:r>
    </w:p>
    <w:p w:rsidR="00F6379F" w:rsidRPr="007935E2" w:rsidRDefault="00F6379F" w:rsidP="00EE6731">
      <w:r w:rsidRPr="007935E2">
        <w:lastRenderedPageBreak/>
        <w:t xml:space="preserve">At </w:t>
      </w:r>
      <w:r w:rsidRPr="007935E2">
        <w:rPr>
          <w:i/>
        </w:rPr>
        <w:t>step 2</w:t>
      </w:r>
      <w:r w:rsidR="00B357B2">
        <w:t>,</w:t>
      </w:r>
      <w:r w:rsidRPr="007935E2">
        <w:t xml:space="preserve"> the two repositories evolve in parallel when the developers introduce new changes on </w:t>
      </w:r>
      <w:r w:rsidRPr="007935E2">
        <w:rPr>
          <w:i/>
        </w:rPr>
        <w:t>main.cpp</w:t>
      </w:r>
      <w:r w:rsidRPr="007935E2">
        <w:t>.</w:t>
      </w:r>
    </w:p>
    <w:p w:rsidR="00F6379F" w:rsidRPr="007935E2" w:rsidRDefault="00F6379F" w:rsidP="00EE6731">
      <w:r w:rsidRPr="007935E2">
        <w:t xml:space="preserve">At </w:t>
      </w:r>
      <w:r w:rsidRPr="007935E2">
        <w:rPr>
          <w:i/>
        </w:rPr>
        <w:t>step 3</w:t>
      </w:r>
      <w:r w:rsidR="00B357B2">
        <w:t>,</w:t>
      </w:r>
      <w:r w:rsidRPr="007935E2">
        <w:t xml:space="preserve"> the user at </w:t>
      </w:r>
      <w:r w:rsidRPr="007935E2">
        <w:rPr>
          <w:i/>
        </w:rPr>
        <w:t>rep A</w:t>
      </w:r>
      <w:r w:rsidRPr="007935E2">
        <w:t xml:space="preserve"> tries to replicate changes from </w:t>
      </w:r>
      <w:r w:rsidRPr="007935E2">
        <w:rPr>
          <w:i/>
        </w:rPr>
        <w:t>rep B</w:t>
      </w:r>
      <w:r w:rsidRPr="007935E2">
        <w:t>. Now Plastic</w:t>
      </w:r>
      <w:r w:rsidR="00B5542E">
        <w:t xml:space="preserve"> SCM</w:t>
      </w:r>
      <w:r w:rsidRPr="007935E2">
        <w:t xml:space="preserve"> can’t directly </w:t>
      </w:r>
      <w:r w:rsidRPr="007935E2">
        <w:rPr>
          <w:i/>
        </w:rPr>
        <w:t>link</w:t>
      </w:r>
      <w:r w:rsidRPr="007935E2">
        <w:t xml:space="preserve"> revisions 3 and 4, created at </w:t>
      </w:r>
      <w:r w:rsidRPr="007935E2">
        <w:rPr>
          <w:i/>
        </w:rPr>
        <w:t>rep B</w:t>
      </w:r>
      <w:r w:rsidRPr="007935E2">
        <w:t xml:space="preserve"> to revision 2 because a new revision 3 has also been created at the branch.</w:t>
      </w:r>
    </w:p>
    <w:p w:rsidR="00F6379F" w:rsidRPr="007935E2" w:rsidRDefault="00F6379F" w:rsidP="00EE6731">
      <w:r w:rsidRPr="007935E2">
        <w:t>Note that internally Plastic SCM identifies each object by a GUID (Globally Unique Identifier</w:t>
      </w:r>
      <w:r w:rsidRPr="007935E2">
        <w:rPr>
          <w:rStyle w:val="Refdenotaalpie"/>
        </w:rPr>
        <w:footnoteReference w:id="1"/>
      </w:r>
      <w:r w:rsidR="007D7DB0">
        <w:t>)</w:t>
      </w:r>
      <w:r w:rsidR="00D64F73" w:rsidRPr="007935E2">
        <w:t xml:space="preserve"> </w:t>
      </w:r>
      <w:r w:rsidR="007D7DB0">
        <w:t>s</w:t>
      </w:r>
      <w:r w:rsidR="00D64F73" w:rsidRPr="007935E2">
        <w:t xml:space="preserve">o don’t get confused by the </w:t>
      </w:r>
      <w:r w:rsidR="00643D8E">
        <w:rPr>
          <w:i/>
        </w:rPr>
        <w:t>changeset</w:t>
      </w:r>
      <w:r w:rsidR="00D64F73" w:rsidRPr="007935E2">
        <w:rPr>
          <w:i/>
        </w:rPr>
        <w:t xml:space="preserve"> </w:t>
      </w:r>
      <w:r w:rsidR="006E027F" w:rsidRPr="007935E2">
        <w:rPr>
          <w:i/>
        </w:rPr>
        <w:t>numbers</w:t>
      </w:r>
      <w:r w:rsidR="00D64F73" w:rsidRPr="007935E2">
        <w:t xml:space="preserve"> shown in the sample.</w:t>
      </w:r>
    </w:p>
    <w:p w:rsidR="009F23FD" w:rsidRPr="00643D8E" w:rsidRDefault="006E027F" w:rsidP="00EE6731">
      <w:r w:rsidRPr="007935E2">
        <w:t xml:space="preserve">If </w:t>
      </w:r>
      <w:r w:rsidR="00643D8E">
        <w:t>changeset</w:t>
      </w:r>
      <w:r w:rsidRPr="007935E2">
        <w:t xml:space="preserve"> </w:t>
      </w:r>
      <w:r w:rsidR="00643D8E">
        <w:t>4</w:t>
      </w:r>
      <w:r w:rsidRPr="007935E2">
        <w:t xml:space="preserve"> at </w:t>
      </w:r>
      <w:proofErr w:type="spellStart"/>
      <w:r w:rsidRPr="007935E2">
        <w:t>repA</w:t>
      </w:r>
      <w:proofErr w:type="spellEnd"/>
      <w:r w:rsidRPr="007935E2">
        <w:t xml:space="preserve"> didn’t exist, then Plastic </w:t>
      </w:r>
      <w:r w:rsidR="00B5542E">
        <w:t xml:space="preserve">SCM </w:t>
      </w:r>
      <w:r w:rsidRPr="007935E2">
        <w:t xml:space="preserve">would have placed revision </w:t>
      </w:r>
      <w:r w:rsidR="00643D8E">
        <w:t>5</w:t>
      </w:r>
      <w:r w:rsidRPr="007935E2">
        <w:t xml:space="preserve"> and </w:t>
      </w:r>
      <w:r w:rsidR="00643D8E">
        <w:t>6</w:t>
      </w:r>
      <w:r w:rsidRPr="007935E2">
        <w:t xml:space="preserve"> from rep B just </w:t>
      </w:r>
      <w:r w:rsidR="007D7DB0">
        <w:t>right of</w:t>
      </w:r>
      <w:r w:rsidRPr="007935E2">
        <w:t xml:space="preserve"> the existing </w:t>
      </w:r>
      <w:r w:rsidR="00643D8E">
        <w:t>changeset</w:t>
      </w:r>
      <w:r w:rsidRPr="007935E2">
        <w:t xml:space="preserve"> </w:t>
      </w:r>
      <w:r w:rsidR="00643D8E">
        <w:t>3</w:t>
      </w:r>
      <w:r w:rsidRPr="007935E2">
        <w:t xml:space="preserve">. </w:t>
      </w:r>
      <w:r w:rsidR="007D7DB0">
        <w:t>In this situation though,</w:t>
      </w:r>
      <w:r w:rsidRPr="007935E2">
        <w:t xml:space="preserve"> it can’t do that. So what Plastic</w:t>
      </w:r>
      <w:r w:rsidR="00B5542E">
        <w:t xml:space="preserve"> SCM</w:t>
      </w:r>
      <w:r w:rsidRPr="007935E2">
        <w:t xml:space="preserve"> actually does is </w:t>
      </w:r>
      <w:r w:rsidRPr="007935E2">
        <w:rPr>
          <w:b/>
        </w:rPr>
        <w:t>creat</w:t>
      </w:r>
      <w:r w:rsidR="007D7DB0">
        <w:rPr>
          <w:b/>
        </w:rPr>
        <w:t>e</w:t>
      </w:r>
      <w:r w:rsidRPr="007935E2">
        <w:rPr>
          <w:b/>
        </w:rPr>
        <w:t xml:space="preserve"> a </w:t>
      </w:r>
      <w:proofErr w:type="spellStart"/>
      <w:r w:rsidR="00643D8E">
        <w:rPr>
          <w:b/>
        </w:rPr>
        <w:t>sub</w:t>
      </w:r>
      <w:r w:rsidRPr="007935E2">
        <w:rPr>
          <w:b/>
        </w:rPr>
        <w:t>branch</w:t>
      </w:r>
      <w:proofErr w:type="spellEnd"/>
      <w:r w:rsidRPr="007935E2">
        <w:rPr>
          <w:b/>
        </w:rPr>
        <w:t xml:space="preserve"> </w:t>
      </w:r>
      <w:r w:rsidRPr="007935E2">
        <w:t xml:space="preserve">to place the replicated </w:t>
      </w:r>
      <w:r w:rsidR="00643D8E">
        <w:t>changesets</w:t>
      </w:r>
      <w:r w:rsidRPr="007935E2">
        <w:t>.</w:t>
      </w:r>
    </w:p>
    <w:p w:rsidR="00F6379F" w:rsidRPr="007935E2" w:rsidRDefault="00820B41" w:rsidP="005F1C29">
      <w:pPr>
        <w:keepNext/>
        <w:jc w:val="center"/>
      </w:pPr>
      <w:r>
        <w:object w:dxaOrig="11562" w:dyaOrig="8057">
          <v:shape id="_x0000_i1029" type="#_x0000_t75" style="width:410.25pt;height:285.75pt" o:ole="">
            <v:imagedata r:id="rId25" o:title=""/>
          </v:shape>
          <o:OLEObject Type="Embed" ProgID="Visio.Drawing.11" ShapeID="_x0000_i1029" DrawAspect="Content" ObjectID="_1397636482" r:id="rId26"/>
        </w:object>
      </w:r>
    </w:p>
    <w:p w:rsidR="00400EB1" w:rsidRPr="007935E2" w:rsidRDefault="00F6379F" w:rsidP="00933783">
      <w:pPr>
        <w:pStyle w:val="Epgrafe"/>
      </w:pPr>
      <w:bookmarkStart w:id="50" w:name="_Ref189888670"/>
      <w:bookmarkStart w:id="51" w:name="_Toc321581919"/>
      <w:proofErr w:type="gramStart"/>
      <w:r w:rsidRPr="007935E2">
        <w:t xml:space="preserve">Figure </w:t>
      </w:r>
      <w:r w:rsidR="00580B15">
        <w:fldChar w:fldCharType="begin"/>
      </w:r>
      <w:r w:rsidR="00DB454E">
        <w:instrText xml:space="preserve"> SEQ Figure \* ARABIC </w:instrText>
      </w:r>
      <w:r w:rsidR="00580B15">
        <w:fldChar w:fldCharType="separate"/>
      </w:r>
      <w:r w:rsidR="00225B7A">
        <w:rPr>
          <w:noProof/>
        </w:rPr>
        <w:t>9</w:t>
      </w:r>
      <w:r w:rsidR="00580B15">
        <w:rPr>
          <w:noProof/>
        </w:rPr>
        <w:fldChar w:fldCharType="end"/>
      </w:r>
      <w:bookmarkEnd w:id="50"/>
      <w:r w:rsidRPr="007935E2">
        <w:t>.</w:t>
      </w:r>
      <w:proofErr w:type="gramEnd"/>
      <w:r w:rsidRPr="007935E2">
        <w:t xml:space="preserve"> Replication of </w:t>
      </w:r>
      <w:r w:rsidR="00643D8E">
        <w:t>branches</w:t>
      </w:r>
      <w:r w:rsidRPr="007935E2">
        <w:t xml:space="preserve"> modified at two locations</w:t>
      </w:r>
      <w:bookmarkEnd w:id="51"/>
    </w:p>
    <w:p w:rsidR="00CF3898" w:rsidRPr="007935E2" w:rsidRDefault="004B79F7" w:rsidP="00EE6731">
      <w:pPr>
        <w:pStyle w:val="Ttulo1"/>
        <w:rPr>
          <w:lang w:val="en-US"/>
        </w:rPr>
      </w:pPr>
      <w:bookmarkStart w:id="52" w:name="_Toc189976522"/>
      <w:bookmarkStart w:id="53" w:name="_Toc255323371"/>
      <w:bookmarkStart w:id="54" w:name="_Toc255323427"/>
      <w:bookmarkStart w:id="55" w:name="_Toc321581884"/>
      <w:r w:rsidRPr="007935E2">
        <w:rPr>
          <w:lang w:val="en-US"/>
        </w:rPr>
        <w:lastRenderedPageBreak/>
        <w:t>Replication modes</w:t>
      </w:r>
      <w:bookmarkEnd w:id="52"/>
      <w:bookmarkEnd w:id="53"/>
      <w:bookmarkEnd w:id="54"/>
      <w:bookmarkEnd w:id="55"/>
    </w:p>
    <w:p w:rsidR="004B79F7" w:rsidRPr="007935E2" w:rsidRDefault="004B79F7" w:rsidP="00EE6731">
      <w:r w:rsidRPr="007935E2">
        <w:t>There are two replication modes available:</w:t>
      </w:r>
    </w:p>
    <w:p w:rsidR="004B79F7" w:rsidRPr="007935E2" w:rsidRDefault="00580B15" w:rsidP="00466F18">
      <w:pPr>
        <w:numPr>
          <w:ilvl w:val="0"/>
          <w:numId w:val="8"/>
        </w:numPr>
      </w:pPr>
      <w:r w:rsidRPr="00580B15">
        <w:rPr>
          <w:b/>
        </w:rPr>
        <w:t>Direct server</w:t>
      </w:r>
      <w:r w:rsidR="00B5542E">
        <w:rPr>
          <w:b/>
        </w:rPr>
        <w:t>-</w:t>
      </w:r>
      <w:r w:rsidRPr="00580B15">
        <w:rPr>
          <w:b/>
        </w:rPr>
        <w:t>to</w:t>
      </w:r>
      <w:r w:rsidR="00B5542E">
        <w:rPr>
          <w:b/>
        </w:rPr>
        <w:t>-</w:t>
      </w:r>
      <w:r w:rsidRPr="00580B15">
        <w:rPr>
          <w:b/>
        </w:rPr>
        <w:t>server replication:</w:t>
      </w:r>
      <w:r w:rsidR="004B79F7" w:rsidRPr="007935E2">
        <w:t xml:space="preserve"> </w:t>
      </w:r>
      <w:r w:rsidR="00B5542E">
        <w:t>A</w:t>
      </w:r>
      <w:r w:rsidR="00B5542E" w:rsidRPr="007935E2">
        <w:t xml:space="preserve"> </w:t>
      </w:r>
      <w:r w:rsidR="004B79F7" w:rsidRPr="007935E2">
        <w:t>Plastic</w:t>
      </w:r>
      <w:r w:rsidR="00B5542E">
        <w:t xml:space="preserve"> SCM</w:t>
      </w:r>
      <w:r w:rsidR="004B79F7" w:rsidRPr="007935E2">
        <w:t xml:space="preserve"> client will tell the destination server to replicate a branch from a source server. Servers will communicate </w:t>
      </w:r>
      <w:r w:rsidR="004225DA">
        <w:t xml:space="preserve">through internet or intranet connections </w:t>
      </w:r>
      <w:r w:rsidR="004B79F7" w:rsidRPr="007935E2">
        <w:t>to replicate data.</w:t>
      </w:r>
    </w:p>
    <w:p w:rsidR="004B79F7" w:rsidRPr="007935E2" w:rsidRDefault="00580B15" w:rsidP="00466F18">
      <w:pPr>
        <w:numPr>
          <w:ilvl w:val="0"/>
          <w:numId w:val="8"/>
        </w:numPr>
      </w:pPr>
      <w:r w:rsidRPr="00580B15">
        <w:rPr>
          <w:b/>
        </w:rPr>
        <w:t>Package based replication:</w:t>
      </w:r>
      <w:r w:rsidR="002B47F8" w:rsidRPr="007935E2">
        <w:t xml:space="preserve"> </w:t>
      </w:r>
      <w:r w:rsidR="00B5542E">
        <w:t xml:space="preserve">A </w:t>
      </w:r>
      <w:r w:rsidR="004B79F7" w:rsidRPr="007935E2">
        <w:t xml:space="preserve">Plastic </w:t>
      </w:r>
      <w:r w:rsidR="00B5542E">
        <w:t xml:space="preserve">SCM </w:t>
      </w:r>
      <w:r w:rsidR="004B79F7" w:rsidRPr="007935E2">
        <w:t xml:space="preserve">client connects with the source server and creates a replication package. The package will be </w:t>
      </w:r>
      <w:r w:rsidR="004225DA">
        <w:t xml:space="preserve">delivered in person (via USB drive, for example) and </w:t>
      </w:r>
      <w:r w:rsidR="004B79F7" w:rsidRPr="007935E2">
        <w:t>imported later on by the destination server.</w:t>
      </w:r>
    </w:p>
    <w:p w:rsidR="00C22D77" w:rsidRPr="007935E2" w:rsidRDefault="00580B15" w:rsidP="00EE6731">
      <w:r w:rsidRPr="007935E2">
        <w:fldChar w:fldCharType="begin"/>
      </w:r>
      <w:r w:rsidR="00C22D77" w:rsidRPr="007935E2">
        <w:instrText xml:space="preserve"> REF _Ref189893861 \h </w:instrText>
      </w:r>
      <w:r w:rsidRPr="007935E2">
        <w:fldChar w:fldCharType="separate"/>
      </w:r>
      <w:r w:rsidR="004811A7" w:rsidRPr="007935E2">
        <w:t xml:space="preserve">Figure </w:t>
      </w:r>
      <w:r w:rsidR="004811A7">
        <w:rPr>
          <w:noProof/>
        </w:rPr>
        <w:t>10</w:t>
      </w:r>
      <w:r w:rsidRPr="007935E2">
        <w:fldChar w:fldCharType="end"/>
      </w:r>
      <w:r w:rsidR="00C22D77" w:rsidRPr="007935E2">
        <w:t xml:space="preserve"> depicts the two available replication modes.</w:t>
      </w:r>
    </w:p>
    <w:p w:rsidR="00C22D77" w:rsidRPr="007935E2" w:rsidRDefault="007935E2" w:rsidP="005F1C29">
      <w:pPr>
        <w:keepNext/>
        <w:jc w:val="center"/>
      </w:pPr>
      <w:r>
        <w:rPr>
          <w:noProof/>
          <w:lang w:val="es-ES_tradnl" w:eastAsia="es-ES_tradnl"/>
        </w:rPr>
        <w:lastRenderedPageBreak/>
        <w:drawing>
          <wp:inline distT="0" distB="0" distL="0" distR="0">
            <wp:extent cx="5220335" cy="5497195"/>
            <wp:effectExtent l="19050" t="0" r="0" b="0"/>
            <wp:docPr id="12" name="Picture 12" descr="replicationm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plicationmodes"/>
                    <pic:cNvPicPr>
                      <a:picLocks noChangeAspect="1" noChangeArrowheads="1"/>
                    </pic:cNvPicPr>
                  </pic:nvPicPr>
                  <pic:blipFill>
                    <a:blip r:embed="rId27" cstate="print"/>
                    <a:srcRect/>
                    <a:stretch>
                      <a:fillRect/>
                    </a:stretch>
                  </pic:blipFill>
                  <pic:spPr bwMode="auto">
                    <a:xfrm>
                      <a:off x="0" y="0"/>
                      <a:ext cx="5220335" cy="5497195"/>
                    </a:xfrm>
                    <a:prstGeom prst="rect">
                      <a:avLst/>
                    </a:prstGeom>
                    <a:noFill/>
                    <a:ln w="9525">
                      <a:noFill/>
                      <a:miter lim="800000"/>
                      <a:headEnd/>
                      <a:tailEnd/>
                    </a:ln>
                  </pic:spPr>
                </pic:pic>
              </a:graphicData>
            </a:graphic>
          </wp:inline>
        </w:drawing>
      </w:r>
    </w:p>
    <w:p w:rsidR="00C22D77" w:rsidRPr="007935E2" w:rsidRDefault="00C22D77" w:rsidP="00933783">
      <w:pPr>
        <w:pStyle w:val="Epgrafe"/>
      </w:pPr>
      <w:bookmarkStart w:id="56" w:name="_Ref189893861"/>
      <w:bookmarkStart w:id="57" w:name="_Toc321581920"/>
      <w:proofErr w:type="gramStart"/>
      <w:r w:rsidRPr="007935E2">
        <w:t xml:space="preserve">Figure </w:t>
      </w:r>
      <w:r w:rsidR="00580B15">
        <w:fldChar w:fldCharType="begin"/>
      </w:r>
      <w:r w:rsidR="00DB454E">
        <w:instrText xml:space="preserve"> SEQ Figure \* ARABIC </w:instrText>
      </w:r>
      <w:r w:rsidR="00580B15">
        <w:fldChar w:fldCharType="separate"/>
      </w:r>
      <w:r w:rsidR="00225B7A">
        <w:rPr>
          <w:noProof/>
        </w:rPr>
        <w:t>10</w:t>
      </w:r>
      <w:r w:rsidR="00580B15">
        <w:rPr>
          <w:noProof/>
        </w:rPr>
        <w:fldChar w:fldCharType="end"/>
      </w:r>
      <w:bookmarkEnd w:id="56"/>
      <w:r w:rsidRPr="007935E2">
        <w:t>.</w:t>
      </w:r>
      <w:proofErr w:type="gramEnd"/>
      <w:r w:rsidRPr="007935E2">
        <w:t xml:space="preserve"> Replication modes</w:t>
      </w:r>
      <w:bookmarkEnd w:id="57"/>
    </w:p>
    <w:p w:rsidR="006A0DE7" w:rsidRPr="007935E2" w:rsidRDefault="00EA131F" w:rsidP="00EE6731">
      <w:r w:rsidRPr="007935E2">
        <w:t xml:space="preserve">The </w:t>
      </w:r>
      <w:r w:rsidRPr="007935E2">
        <w:rPr>
          <w:i/>
        </w:rPr>
        <w:t>package based</w:t>
      </w:r>
      <w:r w:rsidRPr="007935E2">
        <w:t xml:space="preserve"> replication introduces the ability to keep</w:t>
      </w:r>
      <w:r w:rsidR="002B47F8" w:rsidRPr="007935E2">
        <w:t xml:space="preserve"> servers</w:t>
      </w:r>
      <w:r w:rsidR="004225DA">
        <w:t xml:space="preserve"> in sync</w:t>
      </w:r>
      <w:r w:rsidR="002B47F8" w:rsidRPr="007935E2">
        <w:t xml:space="preserve"> which </w:t>
      </w:r>
      <w:r w:rsidRPr="007935E2">
        <w:t xml:space="preserve">are </w:t>
      </w:r>
      <w:r w:rsidR="002B47F8" w:rsidRPr="007935E2">
        <w:t>not allowed to connect directly</w:t>
      </w:r>
      <w:r w:rsidRPr="007935E2">
        <w:t xml:space="preserve"> due to security restrictions.</w:t>
      </w:r>
    </w:p>
    <w:p w:rsidR="00E9208D" w:rsidRPr="007935E2" w:rsidRDefault="00E9208D" w:rsidP="00EE6731">
      <w:pPr>
        <w:pStyle w:val="Ttulo1"/>
        <w:rPr>
          <w:lang w:val="en-US"/>
        </w:rPr>
      </w:pPr>
      <w:bookmarkStart w:id="58" w:name="_Toc189976523"/>
      <w:bookmarkStart w:id="59" w:name="_Toc255323372"/>
      <w:bookmarkStart w:id="60" w:name="_Toc255323428"/>
      <w:bookmarkStart w:id="61" w:name="_Toc321581885"/>
      <w:r w:rsidRPr="007935E2">
        <w:rPr>
          <w:lang w:val="en-US"/>
        </w:rPr>
        <w:lastRenderedPageBreak/>
        <w:t xml:space="preserve">Replication from the </w:t>
      </w:r>
      <w:r w:rsidR="00755DF6" w:rsidRPr="007935E2">
        <w:rPr>
          <w:lang w:val="en-US"/>
        </w:rPr>
        <w:br/>
      </w:r>
      <w:r w:rsidRPr="007935E2">
        <w:rPr>
          <w:lang w:val="en-US"/>
        </w:rPr>
        <w:t>command line</w:t>
      </w:r>
      <w:bookmarkEnd w:id="58"/>
      <w:bookmarkEnd w:id="59"/>
      <w:bookmarkEnd w:id="60"/>
      <w:bookmarkEnd w:id="61"/>
    </w:p>
    <w:p w:rsidR="00E9208D" w:rsidRPr="007935E2" w:rsidRDefault="00E9208D" w:rsidP="00EE6731">
      <w:r w:rsidRPr="007935E2">
        <w:t xml:space="preserve">All the replication scenarios and possibilities described can be set up with a single Plastic </w:t>
      </w:r>
      <w:r w:rsidR="009250BB">
        <w:t xml:space="preserve">SCM </w:t>
      </w:r>
      <w:r w:rsidRPr="007935E2">
        <w:t xml:space="preserve">command: </w:t>
      </w:r>
      <w:r w:rsidRPr="007935E2">
        <w:rPr>
          <w:i/>
        </w:rPr>
        <w:t>replicate</w:t>
      </w:r>
      <w:r w:rsidRPr="007935E2">
        <w:t>.</w:t>
      </w:r>
    </w:p>
    <w:p w:rsidR="00E9208D" w:rsidRPr="007935E2" w:rsidRDefault="00E9208D" w:rsidP="00EE6731">
      <w:pPr>
        <w:pStyle w:val="code"/>
        <w:rPr>
          <w:lang w:val="en-US"/>
        </w:rPr>
      </w:pPr>
      <w:r w:rsidRPr="007935E2">
        <w:rPr>
          <w:lang w:val="en-US"/>
        </w:rPr>
        <w:t xml:space="preserve">cm replicate </w:t>
      </w:r>
      <w:proofErr w:type="spellStart"/>
      <w:r w:rsidRPr="007935E2">
        <w:rPr>
          <w:lang w:val="en-US"/>
        </w:rPr>
        <w:t>srcbranch</w:t>
      </w:r>
      <w:proofErr w:type="spellEnd"/>
      <w:r w:rsidRPr="007935E2">
        <w:rPr>
          <w:lang w:val="en-US"/>
        </w:rPr>
        <w:t xml:space="preserve"> </w:t>
      </w:r>
      <w:proofErr w:type="spellStart"/>
      <w:r w:rsidRPr="007935E2">
        <w:rPr>
          <w:lang w:val="en-US"/>
        </w:rPr>
        <w:t>destinationrepos</w:t>
      </w:r>
      <w:proofErr w:type="spellEnd"/>
      <w:r w:rsidRPr="007935E2">
        <w:rPr>
          <w:lang w:val="en-US"/>
        </w:rPr>
        <w:t xml:space="preserve"> </w:t>
      </w:r>
    </w:p>
    <w:p w:rsidR="002C6F0E" w:rsidRPr="007935E2" w:rsidRDefault="00E9208D" w:rsidP="00EE6731">
      <w:r w:rsidRPr="007935E2">
        <w:t xml:space="preserve">Where </w:t>
      </w:r>
      <w:proofErr w:type="spellStart"/>
      <w:r w:rsidRPr="007935E2">
        <w:rPr>
          <w:i/>
        </w:rPr>
        <w:t>srcbranch</w:t>
      </w:r>
      <w:proofErr w:type="spellEnd"/>
      <w:r w:rsidRPr="007935E2">
        <w:rPr>
          <w:i/>
        </w:rPr>
        <w:t xml:space="preserve"> </w:t>
      </w:r>
      <w:r w:rsidRPr="007935E2">
        <w:t xml:space="preserve">is a branch spec identifying the branch to be replicated and its repository, and </w:t>
      </w:r>
      <w:proofErr w:type="spellStart"/>
      <w:r w:rsidRPr="007935E2">
        <w:rPr>
          <w:i/>
        </w:rPr>
        <w:t>destinationrepos</w:t>
      </w:r>
      <w:proofErr w:type="spellEnd"/>
      <w:r w:rsidRPr="007935E2">
        <w:t xml:space="preserve"> is the repository where the branch is going to be </w:t>
      </w:r>
      <w:r w:rsidRPr="007935E2">
        <w:rPr>
          <w:i/>
        </w:rPr>
        <w:t>replicated</w:t>
      </w:r>
      <w:r w:rsidRPr="007935E2">
        <w:t>.</w:t>
      </w:r>
    </w:p>
    <w:p w:rsidR="0066231B" w:rsidRPr="007935E2" w:rsidRDefault="0066231B" w:rsidP="00EE6731">
      <w:pPr>
        <w:pStyle w:val="Ttulo2"/>
        <w:rPr>
          <w:lang w:val="en-US"/>
        </w:rPr>
      </w:pPr>
      <w:bookmarkStart w:id="62" w:name="_Toc189976524"/>
      <w:bookmarkStart w:id="63" w:name="_Toc255323373"/>
      <w:bookmarkStart w:id="64" w:name="_Toc255323429"/>
      <w:bookmarkStart w:id="65" w:name="_Toc321581886"/>
      <w:r w:rsidRPr="007935E2">
        <w:rPr>
          <w:lang w:val="en-US"/>
        </w:rPr>
        <w:t>Direct server replication</w:t>
      </w:r>
      <w:bookmarkEnd w:id="62"/>
      <w:bookmarkEnd w:id="63"/>
      <w:bookmarkEnd w:id="64"/>
      <w:bookmarkEnd w:id="65"/>
    </w:p>
    <w:p w:rsidR="002C6F0E" w:rsidRPr="007935E2" w:rsidRDefault="002C6F0E" w:rsidP="00EE6731">
      <w:r w:rsidRPr="007935E2">
        <w:t xml:space="preserve">Suppose you want to replicate the branch </w:t>
      </w:r>
      <w:r w:rsidRPr="007935E2">
        <w:rPr>
          <w:i/>
        </w:rPr>
        <w:t>main</w:t>
      </w:r>
      <w:r w:rsidRPr="007935E2">
        <w:t xml:space="preserve"> at repository </w:t>
      </w:r>
      <w:r w:rsidRPr="007935E2">
        <w:rPr>
          <w:i/>
        </w:rPr>
        <w:t>code</w:t>
      </w:r>
      <w:r w:rsidRPr="007935E2">
        <w:t xml:space="preserve"> at server </w:t>
      </w:r>
      <w:r w:rsidRPr="007935E2">
        <w:rPr>
          <w:i/>
        </w:rPr>
        <w:t>london</w:t>
      </w:r>
      <w:proofErr w:type="gramStart"/>
      <w:r w:rsidRPr="007935E2">
        <w:rPr>
          <w:i/>
        </w:rPr>
        <w:t>:8084</w:t>
      </w:r>
      <w:proofErr w:type="gramEnd"/>
      <w:r w:rsidRPr="007935E2">
        <w:t xml:space="preserve"> to repository </w:t>
      </w:r>
      <w:proofErr w:type="spellStart"/>
      <w:r w:rsidRPr="007935E2">
        <w:rPr>
          <w:i/>
        </w:rPr>
        <w:t>code_clone</w:t>
      </w:r>
      <w:proofErr w:type="spellEnd"/>
      <w:r w:rsidRPr="007935E2">
        <w:t xml:space="preserve"> at </w:t>
      </w:r>
      <w:r w:rsidRPr="007935E2">
        <w:rPr>
          <w:i/>
        </w:rPr>
        <w:t>bangalore:7070</w:t>
      </w:r>
      <w:r w:rsidRPr="007935E2">
        <w:t>. The command would be:</w:t>
      </w:r>
    </w:p>
    <w:p w:rsidR="002C6F0E" w:rsidRPr="007935E2" w:rsidRDefault="00DB454E" w:rsidP="00EE6731">
      <w:pPr>
        <w:pStyle w:val="code"/>
        <w:rPr>
          <w:lang w:val="en-US"/>
        </w:rPr>
      </w:pPr>
      <w:r>
        <w:rPr>
          <w:lang w:val="en-US"/>
        </w:rPr>
        <w:t xml:space="preserve">cm replicate </w:t>
      </w:r>
      <w:r w:rsidR="002C6F0E" w:rsidRPr="007935E2">
        <w:rPr>
          <w:lang w:val="en-US"/>
        </w:rPr>
        <w:t>main@code@london:8084 rep:code_clone@bangalore:7070</w:t>
      </w:r>
    </w:p>
    <w:p w:rsidR="00E9208D" w:rsidRPr="007935E2" w:rsidRDefault="0066231B" w:rsidP="00EE6731">
      <w:pPr>
        <w:pStyle w:val="Ttulo2"/>
        <w:rPr>
          <w:lang w:val="en-US"/>
        </w:rPr>
      </w:pPr>
      <w:bookmarkStart w:id="66" w:name="_Toc189976525"/>
      <w:bookmarkStart w:id="67" w:name="_Toc255323374"/>
      <w:bookmarkStart w:id="68" w:name="_Toc255323430"/>
      <w:bookmarkStart w:id="69" w:name="_Toc321581887"/>
      <w:r w:rsidRPr="007935E2">
        <w:rPr>
          <w:lang w:val="en-US"/>
        </w:rPr>
        <w:t>Replication packages</w:t>
      </w:r>
      <w:bookmarkEnd w:id="66"/>
      <w:bookmarkEnd w:id="67"/>
      <w:bookmarkEnd w:id="68"/>
      <w:bookmarkEnd w:id="69"/>
    </w:p>
    <w:p w:rsidR="00160EBF" w:rsidRPr="007935E2" w:rsidRDefault="0066231B" w:rsidP="00EE6731">
      <w:r w:rsidRPr="007935E2">
        <w:t xml:space="preserve">To replicate branches using </w:t>
      </w:r>
      <w:r w:rsidRPr="007935E2">
        <w:rPr>
          <w:i/>
        </w:rPr>
        <w:t>packages</w:t>
      </w:r>
      <w:r w:rsidR="004225DA">
        <w:t>,</w:t>
      </w:r>
      <w:r w:rsidRPr="007935E2">
        <w:t xml:space="preserve"> the first step will be creat</w:t>
      </w:r>
      <w:r w:rsidR="002410DA" w:rsidRPr="007935E2">
        <w:t>ing</w:t>
      </w:r>
      <w:r w:rsidRPr="007935E2">
        <w:t xml:space="preserve"> a replication package, and then import</w:t>
      </w:r>
      <w:r w:rsidR="002410DA" w:rsidRPr="007935E2">
        <w:t>ing</w:t>
      </w:r>
      <w:r w:rsidRPr="007935E2">
        <w:t xml:space="preserve"> the package into another server.</w:t>
      </w:r>
    </w:p>
    <w:p w:rsidR="0066231B" w:rsidRPr="007935E2" w:rsidRDefault="002410DA" w:rsidP="00EE6731">
      <w:r w:rsidRPr="007935E2">
        <w:lastRenderedPageBreak/>
        <w:t>Suppose you have</w:t>
      </w:r>
      <w:r w:rsidR="0066231B" w:rsidRPr="007935E2">
        <w:t xml:space="preserve"> to create a replication package for the main branch at repository </w:t>
      </w:r>
      <w:r w:rsidR="0066231B" w:rsidRPr="007935E2">
        <w:rPr>
          <w:i/>
        </w:rPr>
        <w:t>code</w:t>
      </w:r>
      <w:r w:rsidR="0066231B" w:rsidRPr="007935E2">
        <w:t xml:space="preserve"> at server </w:t>
      </w:r>
      <w:r w:rsidR="0066231B" w:rsidRPr="007935E2">
        <w:rPr>
          <w:i/>
        </w:rPr>
        <w:t>box</w:t>
      </w:r>
      <w:proofErr w:type="gramStart"/>
      <w:r w:rsidR="0066231B" w:rsidRPr="007935E2">
        <w:rPr>
          <w:i/>
        </w:rPr>
        <w:t>:8084</w:t>
      </w:r>
      <w:proofErr w:type="gramEnd"/>
      <w:r w:rsidR="0066231B" w:rsidRPr="007935E2">
        <w:t>.</w:t>
      </w:r>
    </w:p>
    <w:p w:rsidR="0066231B" w:rsidRPr="007935E2" w:rsidRDefault="00DB454E" w:rsidP="00EE6731">
      <w:pPr>
        <w:pStyle w:val="code"/>
        <w:rPr>
          <w:lang w:val="en-US"/>
        </w:rPr>
      </w:pPr>
      <w:r>
        <w:rPr>
          <w:lang w:val="en-US"/>
        </w:rPr>
        <w:t>cm replicate br:/main@</w:t>
      </w:r>
      <w:r w:rsidR="0066231B" w:rsidRPr="007935E2">
        <w:rPr>
          <w:lang w:val="en-US"/>
        </w:rPr>
        <w:t xml:space="preserve">code@box:8084 </w:t>
      </w:r>
      <w:r w:rsidR="0066100D" w:rsidRPr="007935E2">
        <w:rPr>
          <w:b/>
          <w:lang w:val="en-US"/>
        </w:rPr>
        <w:t>–package=</w:t>
      </w:r>
      <w:r w:rsidR="0066231B" w:rsidRPr="007935E2">
        <w:rPr>
          <w:b/>
          <w:lang w:val="en-US"/>
        </w:rPr>
        <w:t>box.pk</w:t>
      </w:r>
    </w:p>
    <w:p w:rsidR="0066231B" w:rsidRPr="007935E2" w:rsidRDefault="0066231B" w:rsidP="00EE6731">
      <w:r w:rsidRPr="007935E2">
        <w:t xml:space="preserve">The previous </w:t>
      </w:r>
      <w:r w:rsidR="002410DA" w:rsidRPr="007935E2">
        <w:t>command will generate a package</w:t>
      </w:r>
      <w:r w:rsidRPr="007935E2">
        <w:t xml:space="preserve"> named </w:t>
      </w:r>
      <w:r w:rsidRPr="007935E2">
        <w:rPr>
          <w:i/>
        </w:rPr>
        <w:t>box.pk</w:t>
      </w:r>
      <w:r w:rsidRPr="007935E2">
        <w:t xml:space="preserve"> with all the content of the main branch.</w:t>
      </w:r>
    </w:p>
    <w:p w:rsidR="0066100D" w:rsidRPr="007935E2" w:rsidRDefault="0066100D" w:rsidP="00EE6731">
      <w:r w:rsidRPr="007935E2">
        <w:t>Later on</w:t>
      </w:r>
      <w:r w:rsidR="00B14B80">
        <w:t>,</w:t>
      </w:r>
      <w:r w:rsidRPr="007935E2">
        <w:t xml:space="preserve"> the package will be imported at </w:t>
      </w:r>
      <w:r w:rsidR="00ED55D9" w:rsidRPr="007935E2">
        <w:t xml:space="preserve">the repository server </w:t>
      </w:r>
      <w:r w:rsidR="00ED55D9" w:rsidRPr="007935E2">
        <w:rPr>
          <w:i/>
        </w:rPr>
        <w:t>berlin</w:t>
      </w:r>
      <w:proofErr w:type="gramStart"/>
      <w:r w:rsidR="00ED55D9" w:rsidRPr="007935E2">
        <w:rPr>
          <w:i/>
        </w:rPr>
        <w:t>:7070</w:t>
      </w:r>
      <w:proofErr w:type="gramEnd"/>
      <w:r w:rsidR="00ED55D9" w:rsidRPr="007935E2">
        <w:t>.</w:t>
      </w:r>
    </w:p>
    <w:p w:rsidR="0066231B" w:rsidRPr="007935E2" w:rsidRDefault="0066231B" w:rsidP="00EE6731">
      <w:pPr>
        <w:pStyle w:val="code"/>
        <w:rPr>
          <w:lang w:val="en-US"/>
        </w:rPr>
      </w:pPr>
      <w:r w:rsidRPr="007935E2">
        <w:rPr>
          <w:lang w:val="en-US"/>
        </w:rPr>
        <w:t>cm replicate rep:</w:t>
      </w:r>
      <w:r w:rsidR="0066100D" w:rsidRPr="007935E2">
        <w:rPr>
          <w:lang w:val="en-US"/>
        </w:rPr>
        <w:t>code</w:t>
      </w:r>
      <w:r w:rsidR="00DB454E">
        <w:rPr>
          <w:lang w:val="en-US"/>
        </w:rPr>
        <w:t>@</w:t>
      </w:r>
      <w:r w:rsidR="0066100D" w:rsidRPr="007935E2">
        <w:rPr>
          <w:lang w:val="en-US"/>
        </w:rPr>
        <w:t>berlin</w:t>
      </w:r>
      <w:r w:rsidRPr="007935E2">
        <w:rPr>
          <w:lang w:val="en-US"/>
        </w:rPr>
        <w:t>:</w:t>
      </w:r>
      <w:r w:rsidR="0066100D" w:rsidRPr="007935E2">
        <w:rPr>
          <w:lang w:val="en-US"/>
        </w:rPr>
        <w:t xml:space="preserve">7070 </w:t>
      </w:r>
      <w:r w:rsidR="0066100D" w:rsidRPr="007935E2">
        <w:rPr>
          <w:b/>
          <w:lang w:val="en-US"/>
        </w:rPr>
        <w:t>–import=box.pk</w:t>
      </w:r>
    </w:p>
    <w:p w:rsidR="0066231B" w:rsidRPr="007935E2" w:rsidRDefault="00DF0CDC" w:rsidP="00EE6731">
      <w:pPr>
        <w:pStyle w:val="Ttulo1"/>
        <w:rPr>
          <w:lang w:val="en-US"/>
        </w:rPr>
      </w:pPr>
      <w:bookmarkStart w:id="70" w:name="_Toc189976526"/>
      <w:bookmarkStart w:id="71" w:name="_Ref213470652"/>
      <w:bookmarkStart w:id="72" w:name="_Ref213470913"/>
      <w:bookmarkStart w:id="73" w:name="_Toc255323375"/>
      <w:bookmarkStart w:id="74" w:name="_Toc255323431"/>
      <w:bookmarkStart w:id="75" w:name="_Toc321581888"/>
      <w:r w:rsidRPr="007935E2">
        <w:rPr>
          <w:lang w:val="en-US"/>
        </w:rPr>
        <w:lastRenderedPageBreak/>
        <w:t>Authentication</w:t>
      </w:r>
      <w:bookmarkEnd w:id="70"/>
      <w:bookmarkEnd w:id="71"/>
      <w:bookmarkEnd w:id="72"/>
      <w:bookmarkEnd w:id="73"/>
      <w:bookmarkEnd w:id="74"/>
      <w:bookmarkEnd w:id="75"/>
    </w:p>
    <w:p w:rsidR="00DF0CDC" w:rsidRPr="007935E2" w:rsidRDefault="00BC11A1" w:rsidP="00EE6731">
      <w:r w:rsidRPr="007935E2">
        <w:t>During replication</w:t>
      </w:r>
      <w:r w:rsidR="00B14B80">
        <w:t>,</w:t>
      </w:r>
      <w:r w:rsidRPr="007935E2">
        <w:t xml:space="preserve"> different servers have to communicate with each other.</w:t>
      </w:r>
      <w:r w:rsidR="00B14B80">
        <w:t xml:space="preserve"> </w:t>
      </w:r>
      <w:r w:rsidRPr="007935E2">
        <w:t xml:space="preserve">This means that servers running different authentication modes </w:t>
      </w:r>
      <w:r w:rsidR="00DA27BB" w:rsidRPr="007935E2">
        <w:t xml:space="preserve">will </w:t>
      </w:r>
      <w:r w:rsidRPr="007935E2">
        <w:t>have to exchange data.</w:t>
      </w:r>
    </w:p>
    <w:p w:rsidR="00BC11A1" w:rsidRPr="007935E2" w:rsidRDefault="00CD40E9" w:rsidP="00EE6731">
      <w:r w:rsidRPr="007935E2">
        <w:t>To do so</w:t>
      </w:r>
      <w:r w:rsidR="00B14B80">
        <w:t>,</w:t>
      </w:r>
      <w:r w:rsidRPr="007935E2">
        <w:t xml:space="preserve"> the replication system is able to set up different authentication options.</w:t>
      </w:r>
    </w:p>
    <w:p w:rsidR="00FF1C31" w:rsidRPr="007935E2" w:rsidRDefault="00FF1C31" w:rsidP="00EE6731">
      <w:pPr>
        <w:pStyle w:val="Ttulo2"/>
        <w:rPr>
          <w:lang w:val="en-US"/>
        </w:rPr>
      </w:pPr>
      <w:bookmarkStart w:id="76" w:name="_Toc189976527"/>
      <w:bookmarkStart w:id="77" w:name="_Toc255323376"/>
      <w:bookmarkStart w:id="78" w:name="_Toc255323432"/>
      <w:bookmarkStart w:id="79" w:name="_Toc321581889"/>
      <w:r w:rsidRPr="007935E2">
        <w:rPr>
          <w:lang w:val="en-US"/>
        </w:rPr>
        <w:t>Setting up authentication modes</w:t>
      </w:r>
      <w:bookmarkEnd w:id="76"/>
      <w:bookmarkEnd w:id="77"/>
      <w:bookmarkEnd w:id="78"/>
      <w:bookmarkEnd w:id="79"/>
    </w:p>
    <w:p w:rsidR="00CD40E9" w:rsidRPr="007935E2" w:rsidRDefault="00580B15" w:rsidP="00EE6731">
      <w:r w:rsidRPr="007935E2">
        <w:fldChar w:fldCharType="begin"/>
      </w:r>
      <w:r w:rsidR="00CD40E9" w:rsidRPr="007935E2">
        <w:instrText xml:space="preserve"> REF _Ref189908695 \h </w:instrText>
      </w:r>
      <w:r w:rsidRPr="007935E2">
        <w:fldChar w:fldCharType="separate"/>
      </w:r>
      <w:r w:rsidR="00292426" w:rsidRPr="007935E2">
        <w:t xml:space="preserve">Figure </w:t>
      </w:r>
      <w:r w:rsidR="00292426">
        <w:rPr>
          <w:noProof/>
        </w:rPr>
        <w:t>11</w:t>
      </w:r>
      <w:r w:rsidRPr="007935E2">
        <w:fldChar w:fldCharType="end"/>
      </w:r>
      <w:r w:rsidR="00CD40E9" w:rsidRPr="007935E2">
        <w:t xml:space="preserve"> shows a </w:t>
      </w:r>
      <w:r w:rsidR="00B14B80">
        <w:t>typical</w:t>
      </w:r>
      <w:r w:rsidR="00B14B80" w:rsidRPr="007935E2">
        <w:t xml:space="preserve"> </w:t>
      </w:r>
      <w:r w:rsidR="00CD40E9" w:rsidRPr="007935E2">
        <w:t>scenario with a client and two servers. All the involved Plastic</w:t>
      </w:r>
      <w:r w:rsidR="00B14B80">
        <w:t xml:space="preserve"> SCM</w:t>
      </w:r>
      <w:r w:rsidR="00CD40E9" w:rsidRPr="007935E2">
        <w:t xml:space="preserve"> components are configured to work in LDAP and they share the same LDAP credential, so no translation is required.</w:t>
      </w:r>
    </w:p>
    <w:p w:rsidR="00CD40E9" w:rsidRPr="007935E2" w:rsidRDefault="00CD40E9" w:rsidP="00EE6731">
      <w:r w:rsidRPr="007935E2">
        <w:t>Note that authentication happens at two levels:</w:t>
      </w:r>
    </w:p>
    <w:p w:rsidR="00B96610" w:rsidRDefault="00CD40E9">
      <w:pPr>
        <w:numPr>
          <w:ilvl w:val="0"/>
          <w:numId w:val="14"/>
        </w:numPr>
      </w:pPr>
      <w:r w:rsidRPr="007935E2">
        <w:t xml:space="preserve">The client needs to be authenticated in order to connect to the </w:t>
      </w:r>
      <w:r w:rsidRPr="007935E2">
        <w:rPr>
          <w:i/>
        </w:rPr>
        <w:t>destination server</w:t>
      </w:r>
      <w:r w:rsidRPr="007935E2">
        <w:t>. In the figure</w:t>
      </w:r>
      <w:r w:rsidR="00B14B80">
        <w:t>,</w:t>
      </w:r>
      <w:r w:rsidRPr="007935E2">
        <w:t xml:space="preserve"> the destination server is </w:t>
      </w:r>
      <w:proofErr w:type="spellStart"/>
      <w:r w:rsidRPr="007935E2">
        <w:rPr>
          <w:i/>
        </w:rPr>
        <w:t>berlin</w:t>
      </w:r>
      <w:proofErr w:type="spellEnd"/>
      <w:r w:rsidRPr="007935E2">
        <w:t>.</w:t>
      </w:r>
    </w:p>
    <w:p w:rsidR="00B96610" w:rsidRDefault="00BF74AC">
      <w:pPr>
        <w:numPr>
          <w:ilvl w:val="0"/>
          <w:numId w:val="14"/>
        </w:numPr>
      </w:pPr>
      <w:r w:rsidRPr="007935E2">
        <w:t xml:space="preserve">Then </w:t>
      </w:r>
      <w:proofErr w:type="spellStart"/>
      <w:r w:rsidRPr="007935E2">
        <w:rPr>
          <w:i/>
        </w:rPr>
        <w:t>berlin</w:t>
      </w:r>
      <w:proofErr w:type="spellEnd"/>
      <w:r w:rsidRPr="007935E2">
        <w:t xml:space="preserve"> will need to connect to </w:t>
      </w:r>
      <w:r w:rsidR="002E4720">
        <w:t xml:space="preserve">the </w:t>
      </w:r>
      <w:r w:rsidRPr="007935E2">
        <w:t xml:space="preserve">server </w:t>
      </w:r>
      <w:proofErr w:type="spellStart"/>
      <w:proofErr w:type="gramStart"/>
      <w:r w:rsidRPr="007935E2">
        <w:rPr>
          <w:i/>
        </w:rPr>
        <w:t>london</w:t>
      </w:r>
      <w:proofErr w:type="spellEnd"/>
      <w:proofErr w:type="gramEnd"/>
      <w:r w:rsidRPr="007935E2">
        <w:t xml:space="preserve"> to retrieve information about the branch to be replicated (main in the sample).</w:t>
      </w:r>
    </w:p>
    <w:p w:rsidR="00BF74AC" w:rsidRPr="007935E2" w:rsidRDefault="00BF74AC" w:rsidP="00EE6731">
      <w:r w:rsidRPr="007935E2">
        <w:t>If both servers were not using the same authentication mechanism or not authenticating against the same LDAP authority, step 2 would fail.</w:t>
      </w:r>
    </w:p>
    <w:p w:rsidR="00CD40E9" w:rsidRPr="007935E2" w:rsidRDefault="007935E2" w:rsidP="005F1C29">
      <w:pPr>
        <w:keepNext/>
        <w:jc w:val="center"/>
      </w:pPr>
      <w:r>
        <w:rPr>
          <w:noProof/>
          <w:lang w:val="es-ES_tradnl" w:eastAsia="es-ES_tradnl"/>
        </w:rPr>
        <w:lastRenderedPageBreak/>
        <w:drawing>
          <wp:inline distT="0" distB="0" distL="0" distR="0">
            <wp:extent cx="5220335" cy="3881120"/>
            <wp:effectExtent l="19050" t="0" r="0" b="0"/>
            <wp:docPr id="13" name="Picture 13" descr="authenticati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uthenticationI"/>
                    <pic:cNvPicPr>
                      <a:picLocks noChangeAspect="1" noChangeArrowheads="1"/>
                    </pic:cNvPicPr>
                  </pic:nvPicPr>
                  <pic:blipFill>
                    <a:blip r:embed="rId28" cstate="print"/>
                    <a:srcRect/>
                    <a:stretch>
                      <a:fillRect/>
                    </a:stretch>
                  </pic:blipFill>
                  <pic:spPr bwMode="auto">
                    <a:xfrm>
                      <a:off x="0" y="0"/>
                      <a:ext cx="5220335" cy="3881120"/>
                    </a:xfrm>
                    <a:prstGeom prst="rect">
                      <a:avLst/>
                    </a:prstGeom>
                    <a:noFill/>
                    <a:ln w="9525">
                      <a:noFill/>
                      <a:miter lim="800000"/>
                      <a:headEnd/>
                      <a:tailEnd/>
                    </a:ln>
                  </pic:spPr>
                </pic:pic>
              </a:graphicData>
            </a:graphic>
          </wp:inline>
        </w:drawing>
      </w:r>
    </w:p>
    <w:p w:rsidR="00CD40E9" w:rsidRPr="007935E2" w:rsidRDefault="00CD40E9" w:rsidP="00933783">
      <w:pPr>
        <w:pStyle w:val="Epgrafe"/>
      </w:pPr>
      <w:bookmarkStart w:id="80" w:name="_Ref189908695"/>
      <w:bookmarkStart w:id="81" w:name="_Toc321581921"/>
      <w:proofErr w:type="gramStart"/>
      <w:r w:rsidRPr="007935E2">
        <w:t xml:space="preserve">Figure </w:t>
      </w:r>
      <w:r w:rsidR="00580B15">
        <w:fldChar w:fldCharType="begin"/>
      </w:r>
      <w:r w:rsidR="00DB454E">
        <w:instrText xml:space="preserve"> SEQ Figure \* ARABIC </w:instrText>
      </w:r>
      <w:r w:rsidR="00580B15">
        <w:fldChar w:fldCharType="separate"/>
      </w:r>
      <w:r w:rsidR="00225B7A">
        <w:rPr>
          <w:noProof/>
        </w:rPr>
        <w:t>11</w:t>
      </w:r>
      <w:r w:rsidR="00580B15">
        <w:rPr>
          <w:noProof/>
        </w:rPr>
        <w:fldChar w:fldCharType="end"/>
      </w:r>
      <w:bookmarkEnd w:id="80"/>
      <w:r w:rsidRPr="007935E2">
        <w:t>.</w:t>
      </w:r>
      <w:proofErr w:type="gramEnd"/>
      <w:r w:rsidRPr="007935E2">
        <w:t xml:space="preserve"> Distributed system authentication diagram</w:t>
      </w:r>
      <w:bookmarkEnd w:id="81"/>
    </w:p>
    <w:p w:rsidR="00407B21" w:rsidRPr="007935E2" w:rsidRDefault="00580B15" w:rsidP="00EE6731">
      <w:r w:rsidRPr="007935E2">
        <w:fldChar w:fldCharType="begin"/>
      </w:r>
      <w:r w:rsidR="00EB44C1" w:rsidRPr="007935E2">
        <w:instrText xml:space="preserve"> REF _Ref189908950 \h </w:instrText>
      </w:r>
      <w:r w:rsidRPr="007935E2">
        <w:fldChar w:fldCharType="separate"/>
      </w:r>
      <w:r w:rsidR="00292426" w:rsidRPr="007935E2">
        <w:t xml:space="preserve">Figure </w:t>
      </w:r>
      <w:r w:rsidR="00292426">
        <w:rPr>
          <w:noProof/>
        </w:rPr>
        <w:t>12</w:t>
      </w:r>
      <w:r w:rsidRPr="007935E2">
        <w:fldChar w:fldCharType="end"/>
      </w:r>
      <w:r w:rsidR="00EB44C1" w:rsidRPr="007935E2">
        <w:t xml:space="preserve"> shows a scenario in which the server </w:t>
      </w:r>
      <w:proofErr w:type="spellStart"/>
      <w:proofErr w:type="gramStart"/>
      <w:r w:rsidR="00EB44C1" w:rsidRPr="007935E2">
        <w:rPr>
          <w:i/>
        </w:rPr>
        <w:t>london</w:t>
      </w:r>
      <w:proofErr w:type="spellEnd"/>
      <w:proofErr w:type="gramEnd"/>
      <w:r w:rsidR="00EB44C1" w:rsidRPr="007935E2">
        <w:t xml:space="preserve"> is configured to use </w:t>
      </w:r>
      <w:r w:rsidR="00EB44C1" w:rsidRPr="007935E2">
        <w:rPr>
          <w:i/>
        </w:rPr>
        <w:t>user/password</w:t>
      </w:r>
      <w:r w:rsidR="00EB44C1" w:rsidRPr="007935E2">
        <w:t xml:space="preserve"> authentication. In this case</w:t>
      </w:r>
      <w:r w:rsidR="002E4720">
        <w:t>,</w:t>
      </w:r>
      <w:r w:rsidR="00EB44C1" w:rsidRPr="007935E2">
        <w:t xml:space="preserve"> a command like the one specified at the top of the figure will fail because authentication between servers won’t work at step 2.</w:t>
      </w:r>
      <w:r w:rsidR="00407B21" w:rsidRPr="007935E2">
        <w:t xml:space="preserve"> </w:t>
      </w:r>
    </w:p>
    <w:p w:rsidR="00EB44C1" w:rsidRPr="007935E2" w:rsidRDefault="007935E2" w:rsidP="005F1C29">
      <w:pPr>
        <w:keepNext/>
        <w:jc w:val="center"/>
      </w:pPr>
      <w:r>
        <w:rPr>
          <w:noProof/>
          <w:lang w:val="es-ES_tradnl" w:eastAsia="es-ES_tradnl"/>
        </w:rPr>
        <w:drawing>
          <wp:inline distT="0" distB="0" distL="0" distR="0">
            <wp:extent cx="5220335" cy="3328035"/>
            <wp:effectExtent l="19050" t="0" r="0" b="0"/>
            <wp:docPr id="14" name="Picture 14" descr="authentication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uthenticationIb"/>
                    <pic:cNvPicPr>
                      <a:picLocks noChangeAspect="1" noChangeArrowheads="1"/>
                    </pic:cNvPicPr>
                  </pic:nvPicPr>
                  <pic:blipFill>
                    <a:blip r:embed="rId29" cstate="print"/>
                    <a:srcRect/>
                    <a:stretch>
                      <a:fillRect/>
                    </a:stretch>
                  </pic:blipFill>
                  <pic:spPr bwMode="auto">
                    <a:xfrm>
                      <a:off x="0" y="0"/>
                      <a:ext cx="5220335" cy="3328035"/>
                    </a:xfrm>
                    <a:prstGeom prst="rect">
                      <a:avLst/>
                    </a:prstGeom>
                    <a:noFill/>
                    <a:ln w="9525">
                      <a:noFill/>
                      <a:miter lim="800000"/>
                      <a:headEnd/>
                      <a:tailEnd/>
                    </a:ln>
                  </pic:spPr>
                </pic:pic>
              </a:graphicData>
            </a:graphic>
          </wp:inline>
        </w:drawing>
      </w:r>
    </w:p>
    <w:p w:rsidR="00EB44C1" w:rsidRPr="007935E2" w:rsidRDefault="00EB44C1" w:rsidP="00933783">
      <w:pPr>
        <w:pStyle w:val="Epgrafe"/>
      </w:pPr>
      <w:bookmarkStart w:id="82" w:name="_Ref189908950"/>
      <w:bookmarkStart w:id="83" w:name="_Toc321581922"/>
      <w:proofErr w:type="gramStart"/>
      <w:r w:rsidRPr="007935E2">
        <w:t xml:space="preserve">Figure </w:t>
      </w:r>
      <w:r w:rsidR="00580B15">
        <w:fldChar w:fldCharType="begin"/>
      </w:r>
      <w:r w:rsidR="00DB454E">
        <w:instrText xml:space="preserve"> SEQ Figure \* ARABIC </w:instrText>
      </w:r>
      <w:r w:rsidR="00580B15">
        <w:fldChar w:fldCharType="separate"/>
      </w:r>
      <w:r w:rsidR="00225B7A">
        <w:rPr>
          <w:noProof/>
        </w:rPr>
        <w:t>12</w:t>
      </w:r>
      <w:r w:rsidR="00580B15">
        <w:rPr>
          <w:noProof/>
        </w:rPr>
        <w:fldChar w:fldCharType="end"/>
      </w:r>
      <w:bookmarkEnd w:id="82"/>
      <w:r w:rsidRPr="007935E2">
        <w:t>.</w:t>
      </w:r>
      <w:proofErr w:type="gramEnd"/>
      <w:r w:rsidRPr="007935E2">
        <w:t xml:space="preserve"> Specifying credential</w:t>
      </w:r>
      <w:r w:rsidR="002E4720">
        <w:t>s</w:t>
      </w:r>
      <w:r w:rsidRPr="007935E2">
        <w:t xml:space="preserve"> to replicate between servers</w:t>
      </w:r>
      <w:bookmarkEnd w:id="83"/>
    </w:p>
    <w:p w:rsidR="00407B21" w:rsidRPr="007935E2" w:rsidRDefault="00407B21" w:rsidP="00EE6731">
      <w:r w:rsidRPr="007935E2">
        <w:t>To solve this problem</w:t>
      </w:r>
      <w:r w:rsidR="002E4720">
        <w:t>,</w:t>
      </w:r>
      <w:r w:rsidRPr="007935E2">
        <w:t xml:space="preserve"> the replication system has the ability to specify authentication credentials to be used between servers. In the </w:t>
      </w:r>
      <w:r w:rsidR="006727AC">
        <w:t>example</w:t>
      </w:r>
      <w:r w:rsidR="002E4720">
        <w:t>,</w:t>
      </w:r>
      <w:r w:rsidRPr="007935E2">
        <w:t xml:space="preserve"> the client </w:t>
      </w:r>
      <w:r w:rsidRPr="007935E2">
        <w:lastRenderedPageBreak/>
        <w:t xml:space="preserve">can specify to the server </w:t>
      </w:r>
      <w:proofErr w:type="spellStart"/>
      <w:r w:rsidRPr="007935E2">
        <w:rPr>
          <w:i/>
        </w:rPr>
        <w:t>berlin</w:t>
      </w:r>
      <w:proofErr w:type="spellEnd"/>
      <w:r w:rsidRPr="007935E2">
        <w:t xml:space="preserve"> a user and password to communicate with server </w:t>
      </w:r>
      <w:proofErr w:type="spellStart"/>
      <w:proofErr w:type="gramStart"/>
      <w:r w:rsidRPr="007935E2">
        <w:rPr>
          <w:i/>
        </w:rPr>
        <w:t>london</w:t>
      </w:r>
      <w:proofErr w:type="spellEnd"/>
      <w:proofErr w:type="gramEnd"/>
      <w:r w:rsidRPr="007935E2">
        <w:t>.</w:t>
      </w:r>
    </w:p>
    <w:p w:rsidR="007251DA" w:rsidRPr="007935E2" w:rsidRDefault="00580B15" w:rsidP="00EE6731">
      <w:r w:rsidRPr="007935E2">
        <w:fldChar w:fldCharType="begin"/>
      </w:r>
      <w:r w:rsidR="007251DA" w:rsidRPr="007935E2">
        <w:instrText xml:space="preserve"> REF _Ref189909209 \h </w:instrText>
      </w:r>
      <w:r w:rsidRPr="007935E2">
        <w:fldChar w:fldCharType="separate"/>
      </w:r>
      <w:r w:rsidR="00292426" w:rsidRPr="007935E2">
        <w:t xml:space="preserve">Figure </w:t>
      </w:r>
      <w:r w:rsidR="00292426">
        <w:rPr>
          <w:noProof/>
        </w:rPr>
        <w:t>13</w:t>
      </w:r>
      <w:r w:rsidRPr="007935E2">
        <w:fldChar w:fldCharType="end"/>
      </w:r>
      <w:r w:rsidR="007251DA" w:rsidRPr="007935E2">
        <w:t xml:space="preserve"> shows two different ways to specify authentication credentials when using </w:t>
      </w:r>
      <w:r w:rsidR="007251DA" w:rsidRPr="007935E2">
        <w:rPr>
          <w:i/>
        </w:rPr>
        <w:t>user/password</w:t>
      </w:r>
      <w:r w:rsidR="007251DA" w:rsidRPr="007935E2">
        <w:t xml:space="preserve"> at the </w:t>
      </w:r>
      <w:r w:rsidR="007251DA" w:rsidRPr="007935E2">
        <w:rPr>
          <w:i/>
        </w:rPr>
        <w:t>source</w:t>
      </w:r>
      <w:r w:rsidR="007251DA" w:rsidRPr="007935E2">
        <w:t xml:space="preserve"> server.</w:t>
      </w:r>
    </w:p>
    <w:p w:rsidR="00407B21" w:rsidRPr="007935E2" w:rsidRDefault="00820B41" w:rsidP="005F1C29">
      <w:pPr>
        <w:keepNext/>
        <w:jc w:val="center"/>
      </w:pPr>
      <w:r>
        <w:object w:dxaOrig="10903" w:dyaOrig="9613">
          <v:shape id="_x0000_i1030" type="#_x0000_t75" style="width:410.25pt;height:362.25pt" o:ole="">
            <v:imagedata r:id="rId30" o:title=""/>
          </v:shape>
          <o:OLEObject Type="Embed" ProgID="Visio.Drawing.11" ShapeID="_x0000_i1030" DrawAspect="Content" ObjectID="_1397636483" r:id="rId31"/>
        </w:object>
      </w:r>
    </w:p>
    <w:p w:rsidR="00407B21" w:rsidRPr="007935E2" w:rsidRDefault="00407B21" w:rsidP="00933783">
      <w:pPr>
        <w:pStyle w:val="Epgrafe"/>
      </w:pPr>
      <w:bookmarkStart w:id="84" w:name="_Ref189909209"/>
      <w:bookmarkStart w:id="85" w:name="_Toc321581923"/>
      <w:proofErr w:type="gramStart"/>
      <w:r w:rsidRPr="007935E2">
        <w:t xml:space="preserve">Figure </w:t>
      </w:r>
      <w:r w:rsidR="00580B15">
        <w:fldChar w:fldCharType="begin"/>
      </w:r>
      <w:r w:rsidR="00DB454E">
        <w:instrText xml:space="preserve"> SEQ Figure \* ARABIC </w:instrText>
      </w:r>
      <w:r w:rsidR="00580B15">
        <w:fldChar w:fldCharType="separate"/>
      </w:r>
      <w:r w:rsidR="00225B7A">
        <w:rPr>
          <w:noProof/>
        </w:rPr>
        <w:t>13</w:t>
      </w:r>
      <w:r w:rsidR="00580B15">
        <w:rPr>
          <w:noProof/>
        </w:rPr>
        <w:fldChar w:fldCharType="end"/>
      </w:r>
      <w:bookmarkEnd w:id="84"/>
      <w:r w:rsidRPr="007935E2">
        <w:t>.</w:t>
      </w:r>
      <w:proofErr w:type="gramEnd"/>
      <w:r w:rsidRPr="007935E2">
        <w:t xml:space="preserve"> Two different ways to specify authentication credentials</w:t>
      </w:r>
      <w:bookmarkEnd w:id="85"/>
    </w:p>
    <w:p w:rsidR="007251DA" w:rsidRPr="007935E2" w:rsidRDefault="007251DA" w:rsidP="00EE6731">
      <w:r w:rsidRPr="007935E2">
        <w:t>The first option is actually specifying the mode plus the user and password (for UP) at the command line.</w:t>
      </w:r>
    </w:p>
    <w:p w:rsidR="007251DA" w:rsidRPr="007935E2" w:rsidRDefault="007251DA" w:rsidP="00EE6731">
      <w:r w:rsidRPr="007935E2">
        <w:t xml:space="preserve">The second one uses an </w:t>
      </w:r>
      <w:r w:rsidRPr="007935E2">
        <w:rPr>
          <w:i/>
        </w:rPr>
        <w:t>authentication</w:t>
      </w:r>
      <w:r w:rsidRPr="007935E2">
        <w:t xml:space="preserve"> file, which is useful when authentication credentials are going to be used </w:t>
      </w:r>
      <w:r w:rsidR="006727AC">
        <w:t>repeatedly</w:t>
      </w:r>
      <w:r w:rsidRPr="007935E2">
        <w:t>.</w:t>
      </w:r>
      <w:r w:rsidR="00BF3272" w:rsidRPr="007935E2">
        <w:t xml:space="preserve"> As the figure shows, an authentication file is a simple text file containing two lines:</w:t>
      </w:r>
    </w:p>
    <w:p w:rsidR="00BF3272" w:rsidRPr="007935E2" w:rsidRDefault="00580B15" w:rsidP="00466F18">
      <w:pPr>
        <w:numPr>
          <w:ilvl w:val="0"/>
          <w:numId w:val="10"/>
        </w:numPr>
      </w:pPr>
      <w:r w:rsidRPr="00580B15">
        <w:rPr>
          <w:b/>
        </w:rPr>
        <w:t>Authentication working mode:</w:t>
      </w:r>
      <w:r w:rsidR="00BF3272" w:rsidRPr="007935E2">
        <w:t xml:space="preserve"> </w:t>
      </w:r>
      <w:proofErr w:type="spellStart"/>
      <w:r w:rsidR="00BF3272" w:rsidRPr="007935E2">
        <w:t>UPWorkingMode</w:t>
      </w:r>
      <w:proofErr w:type="spellEnd"/>
      <w:r w:rsidR="00BF3272" w:rsidRPr="007935E2">
        <w:t xml:space="preserve">, </w:t>
      </w:r>
      <w:proofErr w:type="spellStart"/>
      <w:r w:rsidR="00BF3272" w:rsidRPr="007935E2">
        <w:t>LDAPWorkingMode</w:t>
      </w:r>
      <w:proofErr w:type="spellEnd"/>
      <w:r w:rsidR="00BF3272" w:rsidRPr="007935E2">
        <w:t xml:space="preserve">, </w:t>
      </w:r>
      <w:proofErr w:type="spellStart"/>
      <w:r w:rsidR="00BF3272" w:rsidRPr="007935E2">
        <w:t>NameWorkingMode</w:t>
      </w:r>
      <w:proofErr w:type="spellEnd"/>
      <w:r w:rsidR="00BF3272" w:rsidRPr="007935E2">
        <w:t xml:space="preserve">, </w:t>
      </w:r>
      <w:proofErr w:type="spellStart"/>
      <w:r w:rsidR="00BF3272" w:rsidRPr="007935E2">
        <w:t>ADWorkingMode</w:t>
      </w:r>
      <w:proofErr w:type="spellEnd"/>
      <w:r w:rsidR="006727AC">
        <w:t>,</w:t>
      </w:r>
      <w:r w:rsidR="00BF3272" w:rsidRPr="007935E2">
        <w:t xml:space="preserve"> or </w:t>
      </w:r>
      <w:proofErr w:type="spellStart"/>
      <w:r w:rsidR="00BF3272" w:rsidRPr="007935E2">
        <w:t>NameIDWorkingMode</w:t>
      </w:r>
      <w:proofErr w:type="spellEnd"/>
    </w:p>
    <w:p w:rsidR="006727AC" w:rsidRDefault="00580B15" w:rsidP="00466F18">
      <w:pPr>
        <w:numPr>
          <w:ilvl w:val="0"/>
          <w:numId w:val="10"/>
        </w:numPr>
      </w:pPr>
      <w:r w:rsidRPr="00580B15">
        <w:rPr>
          <w:b/>
        </w:rPr>
        <w:t>Specific authentication data for the authentication mode.</w:t>
      </w:r>
      <w:r w:rsidR="00BF3272" w:rsidRPr="007935E2">
        <w:t xml:space="preserve"> The data specified in the second </w:t>
      </w:r>
      <w:r w:rsidR="00E0294B">
        <w:t>line</w:t>
      </w:r>
      <w:r w:rsidR="00BF3272" w:rsidRPr="007935E2">
        <w:t xml:space="preserve"> is exactly the same </w:t>
      </w:r>
      <w:r w:rsidR="00E0294B">
        <w:t xml:space="preserve">data in the </w:t>
      </w:r>
      <w:proofErr w:type="spellStart"/>
      <w:r w:rsidR="00E0294B">
        <w:t>SecurityConfig</w:t>
      </w:r>
      <w:proofErr w:type="spellEnd"/>
      <w:r w:rsidR="00E0294B">
        <w:t xml:space="preserve"> section of the configuration file </w:t>
      </w:r>
      <w:r w:rsidR="00E0294B" w:rsidRPr="00E0294B">
        <w:rPr>
          <w:i/>
        </w:rPr>
        <w:t>client.conf</w:t>
      </w:r>
      <w:r w:rsidR="00E0294B">
        <w:t xml:space="preserve">. </w:t>
      </w:r>
    </w:p>
    <w:p w:rsidR="00945A2E" w:rsidRDefault="00580B15" w:rsidP="00945A2E">
      <w:r w:rsidRPr="00580B15">
        <w:t>Suppose now that replication must happen in the opposite direction</w:t>
      </w:r>
      <w:r w:rsidR="00CA5722" w:rsidRPr="007935E2">
        <w:t xml:space="preserve">, from </w:t>
      </w:r>
      <w:proofErr w:type="spellStart"/>
      <w:r w:rsidR="00CA5722" w:rsidRPr="007935E2">
        <w:rPr>
          <w:i/>
        </w:rPr>
        <w:t>berlin</w:t>
      </w:r>
      <w:proofErr w:type="spellEnd"/>
      <w:r w:rsidR="00CA5722" w:rsidRPr="007935E2">
        <w:t xml:space="preserve"> to </w:t>
      </w:r>
      <w:proofErr w:type="spellStart"/>
      <w:proofErr w:type="gramStart"/>
      <w:r w:rsidR="00CA5722" w:rsidRPr="007935E2">
        <w:rPr>
          <w:i/>
        </w:rPr>
        <w:t>london</w:t>
      </w:r>
      <w:proofErr w:type="spellEnd"/>
      <w:proofErr w:type="gramEnd"/>
      <w:r w:rsidR="00CA5722" w:rsidRPr="007935E2">
        <w:t xml:space="preserve"> as </w:t>
      </w:r>
      <w:r w:rsidRPr="007935E2">
        <w:fldChar w:fldCharType="begin"/>
      </w:r>
      <w:r w:rsidR="005A0F1A" w:rsidRPr="007935E2">
        <w:instrText xml:space="preserve"> REF _Ref189909888 \h </w:instrText>
      </w:r>
      <w:r w:rsidRPr="007935E2">
        <w:fldChar w:fldCharType="separate"/>
      </w:r>
      <w:r w:rsidR="00945A2E" w:rsidRPr="007935E2">
        <w:t xml:space="preserve">Figure </w:t>
      </w:r>
      <w:r w:rsidR="00945A2E">
        <w:rPr>
          <w:noProof/>
        </w:rPr>
        <w:t>14</w:t>
      </w:r>
      <w:r w:rsidRPr="007935E2">
        <w:fldChar w:fldCharType="end"/>
      </w:r>
      <w:r w:rsidR="00CA5722" w:rsidRPr="007935E2">
        <w:t xml:space="preserve"> shows.</w:t>
      </w:r>
      <w:r w:rsidR="005A0F1A" w:rsidRPr="007935E2">
        <w:t xml:space="preserve"> The parameters to connect to a</w:t>
      </w:r>
      <w:r w:rsidR="00945A2E">
        <w:t>n</w:t>
      </w:r>
      <w:r w:rsidR="005A0F1A" w:rsidRPr="007935E2">
        <w:t xml:space="preserve"> LDAP server (in this case</w:t>
      </w:r>
      <w:r w:rsidRPr="00580B15">
        <w:rPr>
          <w:i/>
        </w:rPr>
        <w:t xml:space="preserve"> </w:t>
      </w:r>
      <w:r w:rsidR="00534FF5" w:rsidRPr="00945A2E">
        <w:t>an</w:t>
      </w:r>
      <w:r w:rsidRPr="00580B15">
        <w:rPr>
          <w:i/>
        </w:rPr>
        <w:t xml:space="preserve"> Active Directory</w:t>
      </w:r>
      <w:r w:rsidR="005A0F1A" w:rsidRPr="007935E2">
        <w:t xml:space="preserve"> ac</w:t>
      </w:r>
      <w:r w:rsidR="00945A2E">
        <w:t>c</w:t>
      </w:r>
      <w:r w:rsidR="005A0F1A" w:rsidRPr="007935E2">
        <w:t>essed through LDAP) are speci</w:t>
      </w:r>
      <w:r w:rsidR="005A0F1A" w:rsidRPr="007935E2">
        <w:rPr>
          <w:noProof/>
        </w:rPr>
        <w:t>fi</w:t>
      </w:r>
      <w:r w:rsidR="005A0F1A" w:rsidRPr="007935E2">
        <w:t xml:space="preserve">ed. Normally in LDAP </w:t>
      </w:r>
      <w:proofErr w:type="spellStart"/>
      <w:r w:rsidR="005A0F1A" w:rsidRPr="007935E2">
        <w:t>an</w:t>
      </w:r>
      <w:proofErr w:type="spellEnd"/>
      <w:r w:rsidR="005A0F1A" w:rsidRPr="007935E2">
        <w:t xml:space="preserve"> </w:t>
      </w:r>
      <w:r w:rsidR="005A0F1A" w:rsidRPr="007935E2">
        <w:rPr>
          <w:i/>
        </w:rPr>
        <w:t>authentication</w:t>
      </w:r>
      <w:r w:rsidR="005A0F1A" w:rsidRPr="007935E2">
        <w:t xml:space="preserve"> file will be used to ease the process.</w:t>
      </w:r>
    </w:p>
    <w:p w:rsidR="005A0F1A" w:rsidRPr="007935E2" w:rsidRDefault="007935E2" w:rsidP="005F1C29">
      <w:pPr>
        <w:keepNext/>
        <w:jc w:val="center"/>
      </w:pPr>
      <w:r>
        <w:rPr>
          <w:noProof/>
          <w:lang w:val="es-ES_tradnl" w:eastAsia="es-ES_tradnl"/>
        </w:rPr>
        <w:lastRenderedPageBreak/>
        <w:drawing>
          <wp:inline distT="0" distB="0" distL="0" distR="0">
            <wp:extent cx="5220335" cy="4338320"/>
            <wp:effectExtent l="19050" t="0" r="0" b="0"/>
            <wp:docPr id="16" name="Picture 16" descr="authenticationI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uthenticationIII"/>
                    <pic:cNvPicPr>
                      <a:picLocks noChangeAspect="1" noChangeArrowheads="1"/>
                    </pic:cNvPicPr>
                  </pic:nvPicPr>
                  <pic:blipFill>
                    <a:blip r:embed="rId32" cstate="print"/>
                    <a:srcRect/>
                    <a:stretch>
                      <a:fillRect/>
                    </a:stretch>
                  </pic:blipFill>
                  <pic:spPr bwMode="auto">
                    <a:xfrm>
                      <a:off x="0" y="0"/>
                      <a:ext cx="5220335" cy="4338320"/>
                    </a:xfrm>
                    <a:prstGeom prst="rect">
                      <a:avLst/>
                    </a:prstGeom>
                    <a:noFill/>
                    <a:ln w="9525">
                      <a:noFill/>
                      <a:miter lim="800000"/>
                      <a:headEnd/>
                      <a:tailEnd/>
                    </a:ln>
                  </pic:spPr>
                </pic:pic>
              </a:graphicData>
            </a:graphic>
          </wp:inline>
        </w:drawing>
      </w:r>
    </w:p>
    <w:p w:rsidR="00CA5722" w:rsidRPr="006727AC" w:rsidRDefault="005A0F1A" w:rsidP="00933783">
      <w:pPr>
        <w:pStyle w:val="Epgrafe"/>
        <w:rPr>
          <w:i/>
        </w:rPr>
      </w:pPr>
      <w:bookmarkStart w:id="86" w:name="_Ref189909888"/>
      <w:bookmarkStart w:id="87" w:name="_Toc321581924"/>
      <w:proofErr w:type="gramStart"/>
      <w:r w:rsidRPr="007935E2">
        <w:t xml:space="preserve">Figure </w:t>
      </w:r>
      <w:r w:rsidR="00580B15">
        <w:fldChar w:fldCharType="begin"/>
      </w:r>
      <w:r w:rsidR="00DB454E">
        <w:instrText xml:space="preserve"> SEQ Figure \* ARABIC </w:instrText>
      </w:r>
      <w:r w:rsidR="00580B15">
        <w:fldChar w:fldCharType="separate"/>
      </w:r>
      <w:r w:rsidR="00225B7A">
        <w:rPr>
          <w:noProof/>
        </w:rPr>
        <w:t>14</w:t>
      </w:r>
      <w:r w:rsidR="00580B15">
        <w:rPr>
          <w:noProof/>
        </w:rPr>
        <w:fldChar w:fldCharType="end"/>
      </w:r>
      <w:bookmarkEnd w:id="86"/>
      <w:r w:rsidRPr="007935E2">
        <w:t>.</w:t>
      </w:r>
      <w:proofErr w:type="gramEnd"/>
      <w:r w:rsidRPr="007935E2">
        <w:t xml:space="preserve"> UP server communicating wit</w:t>
      </w:r>
      <w:r w:rsidR="00534FF5" w:rsidRPr="00945A2E">
        <w:t>h LDAP one</w:t>
      </w:r>
      <w:bookmarkEnd w:id="87"/>
    </w:p>
    <w:p w:rsidR="00B5557F" w:rsidRPr="007935E2" w:rsidRDefault="00580B15" w:rsidP="00EE6731">
      <w:pPr>
        <w:pStyle w:val="Informacion"/>
        <w:rPr>
          <w:lang w:val="en-US"/>
        </w:rPr>
      </w:pPr>
      <w:r w:rsidRPr="00580B15">
        <w:rPr>
          <w:b/>
          <w:i/>
          <w:lang w:val="en-US"/>
        </w:rPr>
        <w:t>Not</w:t>
      </w:r>
      <w:r w:rsidR="00B5557F" w:rsidRPr="007935E2">
        <w:rPr>
          <w:b/>
          <w:lang w:val="en-US"/>
        </w:rPr>
        <w:t>e:</w:t>
      </w:r>
      <w:r w:rsidR="00B5557F" w:rsidRPr="007935E2">
        <w:rPr>
          <w:lang w:val="en-US"/>
        </w:rPr>
        <w:t xml:space="preserve"> </w:t>
      </w:r>
      <w:r w:rsidR="007109A5" w:rsidRPr="007935E2">
        <w:rPr>
          <w:lang w:val="en-US"/>
        </w:rPr>
        <w:t>I</w:t>
      </w:r>
      <w:r w:rsidR="00B5557F" w:rsidRPr="007935E2">
        <w:rPr>
          <w:lang w:val="en-US"/>
        </w:rPr>
        <w:t xml:space="preserve">f replication is </w:t>
      </w:r>
      <w:r w:rsidR="007109A5" w:rsidRPr="007935E2">
        <w:rPr>
          <w:lang w:val="en-US"/>
        </w:rPr>
        <w:t>performed</w:t>
      </w:r>
      <w:r w:rsidR="00B5557F" w:rsidRPr="007935E2">
        <w:rPr>
          <w:lang w:val="en-US"/>
        </w:rPr>
        <w:t xml:space="preserve"> through </w:t>
      </w:r>
      <w:r w:rsidR="00B5557F" w:rsidRPr="007935E2">
        <w:rPr>
          <w:i/>
          <w:lang w:val="en-US"/>
        </w:rPr>
        <w:t>replication packages</w:t>
      </w:r>
      <w:r w:rsidR="009250BB">
        <w:rPr>
          <w:i/>
          <w:lang w:val="en-US"/>
        </w:rPr>
        <w:t>,</w:t>
      </w:r>
      <w:r w:rsidR="00B5557F" w:rsidRPr="007935E2">
        <w:rPr>
          <w:lang w:val="en-US"/>
        </w:rPr>
        <w:t xml:space="preserve"> the client needs to be able to connect to the source or destination servers, depending on whether it is performing an export or import operation.</w:t>
      </w:r>
    </w:p>
    <w:p w:rsidR="00FF1C31" w:rsidRPr="007935E2" w:rsidRDefault="00FF1C31" w:rsidP="00EE6731">
      <w:pPr>
        <w:pStyle w:val="Ttulo2"/>
        <w:rPr>
          <w:lang w:val="en-US"/>
        </w:rPr>
      </w:pPr>
      <w:bookmarkStart w:id="88" w:name="_Toc189976528"/>
      <w:bookmarkStart w:id="89" w:name="_Toc255323377"/>
      <w:bookmarkStart w:id="90" w:name="_Toc255323433"/>
      <w:bookmarkStart w:id="91" w:name="_Toc321581890"/>
      <w:r w:rsidRPr="007935E2">
        <w:rPr>
          <w:lang w:val="en-US"/>
        </w:rPr>
        <w:t>Translating users and groups</w:t>
      </w:r>
      <w:bookmarkEnd w:id="88"/>
      <w:bookmarkEnd w:id="89"/>
      <w:bookmarkEnd w:id="90"/>
      <w:bookmarkEnd w:id="91"/>
    </w:p>
    <w:p w:rsidR="00FF1C31" w:rsidRPr="007935E2" w:rsidRDefault="00FB2D60" w:rsidP="00EE6731">
      <w:r w:rsidRPr="007935E2">
        <w:t>When replication is performed between servers with different security modes, authentication is not the only issue. User and group identifications have to be translated between the different security modes.</w:t>
      </w:r>
    </w:p>
    <w:p w:rsidR="00864576" w:rsidRPr="007935E2" w:rsidRDefault="00864576" w:rsidP="00EE6731">
      <w:r w:rsidRPr="007935E2">
        <w:t xml:space="preserve">The sample at </w:t>
      </w:r>
      <w:r w:rsidR="00580B15" w:rsidRPr="007935E2">
        <w:fldChar w:fldCharType="begin"/>
      </w:r>
      <w:r w:rsidRPr="007935E2">
        <w:instrText xml:space="preserve"> REF _Ref189970433 \h </w:instrText>
      </w:r>
      <w:r w:rsidR="00580B15" w:rsidRPr="007935E2">
        <w:fldChar w:fldCharType="separate"/>
      </w:r>
      <w:r w:rsidR="00292426" w:rsidRPr="007935E2">
        <w:t xml:space="preserve">Figure </w:t>
      </w:r>
      <w:r w:rsidR="00292426">
        <w:rPr>
          <w:noProof/>
        </w:rPr>
        <w:t>15</w:t>
      </w:r>
      <w:r w:rsidR="00580B15" w:rsidRPr="007935E2">
        <w:fldChar w:fldCharType="end"/>
      </w:r>
      <w:r w:rsidRPr="007935E2">
        <w:t xml:space="preserve"> tries to replicate from a </w:t>
      </w:r>
      <w:r w:rsidRPr="007935E2">
        <w:rPr>
          <w:i/>
        </w:rPr>
        <w:t>user/password</w:t>
      </w:r>
      <w:r w:rsidRPr="007935E2">
        <w:t xml:space="preserve"> authentication mode to a</w:t>
      </w:r>
      <w:r w:rsidR="00945A2E">
        <w:t>n</w:t>
      </w:r>
      <w:r w:rsidRPr="007935E2">
        <w:t xml:space="preserve"> LDAP based one. The user list at the UP node stores plain names but the user list at the LDAP server stores SIDs. When the owner of a certain revision being replicated needs to be copied from </w:t>
      </w:r>
      <w:proofErr w:type="spellStart"/>
      <w:r w:rsidRPr="007935E2">
        <w:t>repA</w:t>
      </w:r>
      <w:proofErr w:type="spellEnd"/>
      <w:r w:rsidRPr="007935E2">
        <w:t xml:space="preserve"> to </w:t>
      </w:r>
      <w:proofErr w:type="spellStart"/>
      <w:r w:rsidRPr="007935E2">
        <w:t>repB</w:t>
      </w:r>
      <w:proofErr w:type="spellEnd"/>
      <w:r w:rsidRPr="007935E2">
        <w:t xml:space="preserve">, a user or group will be taken from the user list at </w:t>
      </w:r>
      <w:proofErr w:type="spellStart"/>
      <w:r w:rsidRPr="007935E2">
        <w:t>repA</w:t>
      </w:r>
      <w:proofErr w:type="spellEnd"/>
      <w:r w:rsidRPr="007935E2">
        <w:t xml:space="preserve"> and introduced into the list at </w:t>
      </w:r>
      <w:proofErr w:type="spellStart"/>
      <w:r w:rsidRPr="007935E2">
        <w:t>repB</w:t>
      </w:r>
      <w:proofErr w:type="spellEnd"/>
      <w:r w:rsidRPr="007935E2">
        <w:t xml:space="preserve">. If a name coming from </w:t>
      </w:r>
      <w:proofErr w:type="spellStart"/>
      <w:r w:rsidRPr="007935E2">
        <w:t>repA</w:t>
      </w:r>
      <w:proofErr w:type="spellEnd"/>
      <w:r w:rsidRPr="007935E2">
        <w:t xml:space="preserve"> is directly inserted </w:t>
      </w:r>
      <w:r w:rsidR="00292426">
        <w:t>into</w:t>
      </w:r>
      <w:r w:rsidR="00292426" w:rsidRPr="007935E2">
        <w:t xml:space="preserve"> </w:t>
      </w:r>
      <w:r w:rsidRPr="007935E2">
        <w:t xml:space="preserve">the list at </w:t>
      </w:r>
      <w:proofErr w:type="spellStart"/>
      <w:r w:rsidRPr="007935E2">
        <w:t>repB</w:t>
      </w:r>
      <w:proofErr w:type="spellEnd"/>
      <w:r w:rsidRPr="007935E2">
        <w:t>, there will be a pr</w:t>
      </w:r>
      <w:r w:rsidR="00AC4551">
        <w:t>o</w:t>
      </w:r>
      <w:r w:rsidRPr="007935E2">
        <w:t>b</w:t>
      </w:r>
      <w:r w:rsidR="00AC4551">
        <w:t>l</w:t>
      </w:r>
      <w:r w:rsidRPr="007935E2">
        <w:t xml:space="preserve">em later on when the server at </w:t>
      </w:r>
      <w:proofErr w:type="spellStart"/>
      <w:r w:rsidRPr="007935E2">
        <w:rPr>
          <w:i/>
        </w:rPr>
        <w:t>berlin</w:t>
      </w:r>
      <w:proofErr w:type="spellEnd"/>
      <w:r w:rsidRPr="007935E2">
        <w:t xml:space="preserve"> tries to resolve the LDAP identifier because it will find an invalid one</w:t>
      </w:r>
      <w:r w:rsidR="005660E3">
        <w:t xml:space="preserve">: The user identifiers in </w:t>
      </w:r>
      <w:r w:rsidR="005660E3" w:rsidRPr="005660E3">
        <w:rPr>
          <w:i/>
        </w:rPr>
        <w:t>user/password</w:t>
      </w:r>
      <w:r w:rsidR="005660E3">
        <w:t xml:space="preserve"> mode won’t match those of the LDAP directory and the user names will be wrong in the replicated repository. </w:t>
      </w:r>
    </w:p>
    <w:p w:rsidR="008B1277" w:rsidRPr="007935E2" w:rsidRDefault="008B1277" w:rsidP="00EE6731">
      <w:r w:rsidRPr="007935E2">
        <w:t>So in order to solve the problem</w:t>
      </w:r>
      <w:r w:rsidR="00292426">
        <w:t>,</w:t>
      </w:r>
      <w:r w:rsidRPr="007935E2">
        <w:t xml:space="preserve"> translation will be needed.</w:t>
      </w:r>
    </w:p>
    <w:p w:rsidR="00864576" w:rsidRPr="007935E2" w:rsidRDefault="007935E2" w:rsidP="00EE6731">
      <w:pPr>
        <w:keepNext/>
        <w:jc w:val="center"/>
      </w:pPr>
      <w:r>
        <w:rPr>
          <w:noProof/>
          <w:lang w:val="es-ES_tradnl" w:eastAsia="es-ES_tradnl"/>
        </w:rPr>
        <w:lastRenderedPageBreak/>
        <w:drawing>
          <wp:inline distT="0" distB="0" distL="0" distR="0">
            <wp:extent cx="4455160" cy="4561205"/>
            <wp:effectExtent l="19050" t="0" r="2540" b="0"/>
            <wp:docPr id="17" name="Picture 17" descr="authentication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uthenticationIV"/>
                    <pic:cNvPicPr>
                      <a:picLocks noChangeAspect="1" noChangeArrowheads="1"/>
                    </pic:cNvPicPr>
                  </pic:nvPicPr>
                  <pic:blipFill>
                    <a:blip r:embed="rId33" cstate="print"/>
                    <a:srcRect/>
                    <a:stretch>
                      <a:fillRect/>
                    </a:stretch>
                  </pic:blipFill>
                  <pic:spPr bwMode="auto">
                    <a:xfrm>
                      <a:off x="0" y="0"/>
                      <a:ext cx="4455160" cy="4561205"/>
                    </a:xfrm>
                    <a:prstGeom prst="rect">
                      <a:avLst/>
                    </a:prstGeom>
                    <a:noFill/>
                    <a:ln w="9525">
                      <a:noFill/>
                      <a:miter lim="800000"/>
                      <a:headEnd/>
                      <a:tailEnd/>
                    </a:ln>
                  </pic:spPr>
                </pic:pic>
              </a:graphicData>
            </a:graphic>
          </wp:inline>
        </w:drawing>
      </w:r>
    </w:p>
    <w:p w:rsidR="00864576" w:rsidRPr="007935E2" w:rsidRDefault="00864576" w:rsidP="00933783">
      <w:pPr>
        <w:pStyle w:val="Epgrafe"/>
      </w:pPr>
      <w:bookmarkStart w:id="92" w:name="_Ref189970433"/>
      <w:bookmarkStart w:id="93" w:name="_Toc321581925"/>
      <w:proofErr w:type="gramStart"/>
      <w:r w:rsidRPr="007935E2">
        <w:t xml:space="preserve">Figure </w:t>
      </w:r>
      <w:r w:rsidR="00580B15">
        <w:fldChar w:fldCharType="begin"/>
      </w:r>
      <w:r w:rsidR="00DB454E">
        <w:instrText xml:space="preserve"> SEQ Figure \* ARABIC </w:instrText>
      </w:r>
      <w:r w:rsidR="00580B15">
        <w:fldChar w:fldCharType="separate"/>
      </w:r>
      <w:r w:rsidR="00225B7A">
        <w:rPr>
          <w:noProof/>
        </w:rPr>
        <w:t>15</w:t>
      </w:r>
      <w:r w:rsidR="00580B15">
        <w:rPr>
          <w:noProof/>
        </w:rPr>
        <w:fldChar w:fldCharType="end"/>
      </w:r>
      <w:bookmarkEnd w:id="92"/>
      <w:r w:rsidRPr="007935E2">
        <w:t>.</w:t>
      </w:r>
      <w:proofErr w:type="gramEnd"/>
      <w:r w:rsidRPr="007935E2">
        <w:t xml:space="preserve"> User and group translation on replication</w:t>
      </w:r>
      <w:bookmarkEnd w:id="93"/>
    </w:p>
    <w:p w:rsidR="008B1277" w:rsidRPr="007935E2" w:rsidRDefault="008B1277" w:rsidP="00EE6731">
      <w:r w:rsidRPr="007935E2">
        <w:t xml:space="preserve">The Plastic replication system supports three different </w:t>
      </w:r>
      <w:r w:rsidRPr="007935E2">
        <w:rPr>
          <w:i/>
        </w:rPr>
        <w:t>translation modes</w:t>
      </w:r>
      <w:r w:rsidRPr="007935E2">
        <w:t>:</w:t>
      </w:r>
    </w:p>
    <w:p w:rsidR="008B1277" w:rsidRPr="007935E2" w:rsidRDefault="00580B15" w:rsidP="00466F18">
      <w:pPr>
        <w:numPr>
          <w:ilvl w:val="0"/>
          <w:numId w:val="11"/>
        </w:numPr>
      </w:pPr>
      <w:r w:rsidRPr="00580B15">
        <w:rPr>
          <w:b/>
        </w:rPr>
        <w:t>Copy mode:</w:t>
      </w:r>
      <w:r w:rsidR="008B1277" w:rsidRPr="007935E2">
        <w:t xml:space="preserve"> </w:t>
      </w:r>
      <w:r w:rsidR="00292426">
        <w:t>This</w:t>
      </w:r>
      <w:r w:rsidR="00292426" w:rsidRPr="007935E2">
        <w:t xml:space="preserve"> </w:t>
      </w:r>
      <w:r w:rsidR="008B1277" w:rsidRPr="007935E2">
        <w:t xml:space="preserve">is the default behavior. The security IDs are just copied between repositories on replication. </w:t>
      </w:r>
      <w:r w:rsidR="00292426">
        <w:t>This</w:t>
      </w:r>
      <w:r w:rsidR="008B1277" w:rsidRPr="007935E2">
        <w:t xml:space="preserve"> only </w:t>
      </w:r>
      <w:r w:rsidR="00292426">
        <w:t>works</w:t>
      </w:r>
      <w:r w:rsidR="00292426" w:rsidRPr="007935E2">
        <w:t xml:space="preserve"> </w:t>
      </w:r>
      <w:r w:rsidR="008B1277" w:rsidRPr="007935E2">
        <w:t>when the servers hosting the different repositories work in the same authentication mode.</w:t>
      </w:r>
    </w:p>
    <w:p w:rsidR="00F81DDB" w:rsidRPr="007935E2" w:rsidRDefault="00580B15" w:rsidP="00466F18">
      <w:pPr>
        <w:numPr>
          <w:ilvl w:val="0"/>
          <w:numId w:val="11"/>
        </w:numPr>
      </w:pPr>
      <w:r w:rsidRPr="00580B15">
        <w:rPr>
          <w:b/>
        </w:rPr>
        <w:t>Name mode:</w:t>
      </w:r>
      <w:r w:rsidR="00F81DDB" w:rsidRPr="007935E2">
        <w:t xml:space="preserve"> </w:t>
      </w:r>
      <w:r w:rsidR="00292426">
        <w:t>T</w:t>
      </w:r>
      <w:r w:rsidR="00292426" w:rsidRPr="007935E2">
        <w:t xml:space="preserve">ranslation </w:t>
      </w:r>
      <w:r w:rsidR="00F81DDB" w:rsidRPr="007935E2">
        <w:t xml:space="preserve">between security identifiers is done based on name. In the sample at </w:t>
      </w:r>
      <w:r w:rsidRPr="007935E2">
        <w:fldChar w:fldCharType="begin"/>
      </w:r>
      <w:r w:rsidR="00F81DDB" w:rsidRPr="007935E2">
        <w:instrText xml:space="preserve"> REF _Ref189970433 \h </w:instrText>
      </w:r>
      <w:r w:rsidRPr="007935E2">
        <w:fldChar w:fldCharType="separate"/>
      </w:r>
      <w:r w:rsidR="00292426" w:rsidRPr="007935E2">
        <w:t xml:space="preserve">Figure </w:t>
      </w:r>
      <w:r w:rsidR="00292426">
        <w:rPr>
          <w:noProof/>
        </w:rPr>
        <w:t>15</w:t>
      </w:r>
      <w:r w:rsidRPr="007935E2">
        <w:fldChar w:fldCharType="end"/>
      </w:r>
      <w:r w:rsidR="00F81DDB" w:rsidRPr="007935E2">
        <w:t xml:space="preserve"> suppose user </w:t>
      </w:r>
      <w:proofErr w:type="spellStart"/>
      <w:proofErr w:type="gramStart"/>
      <w:r w:rsidR="00F81DDB" w:rsidRPr="007935E2">
        <w:rPr>
          <w:i/>
        </w:rPr>
        <w:t>daniel</w:t>
      </w:r>
      <w:proofErr w:type="spellEnd"/>
      <w:proofErr w:type="gramEnd"/>
      <w:r w:rsidR="00F81DDB" w:rsidRPr="007935E2">
        <w:t xml:space="preserve"> has to be translated by name from repA to repB. At repB</w:t>
      </w:r>
      <w:r w:rsidR="004811A7">
        <w:t>,</w:t>
      </w:r>
      <w:r w:rsidR="00F81DDB" w:rsidRPr="007935E2">
        <w:t xml:space="preserve"> the Plastic </w:t>
      </w:r>
      <w:r w:rsidR="004811A7">
        <w:t xml:space="preserve">SCM </w:t>
      </w:r>
      <w:r w:rsidR="00F81DDB" w:rsidRPr="007935E2">
        <w:t xml:space="preserve">server will try to locate a user with name </w:t>
      </w:r>
      <w:proofErr w:type="gramStart"/>
      <w:r w:rsidR="00F81DDB" w:rsidRPr="007935E2">
        <w:rPr>
          <w:i/>
        </w:rPr>
        <w:t>daniel</w:t>
      </w:r>
      <w:proofErr w:type="gramEnd"/>
      <w:r w:rsidR="00F81DDB" w:rsidRPr="007935E2">
        <w:t xml:space="preserve"> and will introduce its LDAP SID into the table if required.</w:t>
      </w:r>
    </w:p>
    <w:p w:rsidR="00F81DDB" w:rsidRPr="007935E2" w:rsidRDefault="00580B15" w:rsidP="00466F18">
      <w:pPr>
        <w:numPr>
          <w:ilvl w:val="0"/>
          <w:numId w:val="11"/>
        </w:numPr>
      </w:pPr>
      <w:r w:rsidRPr="00580B15">
        <w:rPr>
          <w:b/>
        </w:rPr>
        <w:t>Translation table:</w:t>
      </w:r>
      <w:r w:rsidR="00F81DDB" w:rsidRPr="007935E2">
        <w:t xml:space="preserve"> </w:t>
      </w:r>
      <w:r w:rsidR="004811A7">
        <w:t>This</w:t>
      </w:r>
      <w:r w:rsidR="004811A7" w:rsidRPr="007935E2">
        <w:t xml:space="preserve"> </w:t>
      </w:r>
      <w:r w:rsidR="0086722B" w:rsidRPr="007935E2">
        <w:t xml:space="preserve">also performs a translation based on name, but </w:t>
      </w:r>
      <w:r w:rsidR="004811A7">
        <w:t xml:space="preserve">is instead </w:t>
      </w:r>
      <w:r w:rsidR="0086722B" w:rsidRPr="007935E2">
        <w:t>driven by a table.</w:t>
      </w:r>
      <w:r w:rsidR="00F55B19" w:rsidRPr="007935E2">
        <w:t xml:space="preserve"> The table, specified by the user, tells the destination server how to match names</w:t>
      </w:r>
      <w:r w:rsidR="004811A7">
        <w:t>.</w:t>
      </w:r>
      <w:r w:rsidR="00F55B19" w:rsidRPr="007935E2">
        <w:t xml:space="preserve"> </w:t>
      </w:r>
      <w:r w:rsidR="004811A7">
        <w:t>I</w:t>
      </w:r>
      <w:r w:rsidR="004811A7" w:rsidRPr="007935E2">
        <w:t xml:space="preserve">t </w:t>
      </w:r>
      <w:r w:rsidR="00F55B19" w:rsidRPr="007935E2">
        <w:t>tells how a source user or group name has to be converted into a destination name.</w:t>
      </w:r>
      <w:r w:rsidR="009B1F1C" w:rsidRPr="007935E2">
        <w:t xml:space="preserve"> </w:t>
      </w:r>
      <w:r w:rsidRPr="007935E2">
        <w:fldChar w:fldCharType="begin"/>
      </w:r>
      <w:r w:rsidR="009B1F1C" w:rsidRPr="007935E2">
        <w:instrText xml:space="preserve"> REF _Ref189973917 \h </w:instrText>
      </w:r>
      <w:r w:rsidRPr="007935E2">
        <w:fldChar w:fldCharType="separate"/>
      </w:r>
      <w:r w:rsidR="004811A7" w:rsidRPr="007935E2">
        <w:t xml:space="preserve">Figure </w:t>
      </w:r>
      <w:r w:rsidR="004811A7">
        <w:rPr>
          <w:noProof/>
        </w:rPr>
        <w:t>16</w:t>
      </w:r>
      <w:r w:rsidRPr="007935E2">
        <w:fldChar w:fldCharType="end"/>
      </w:r>
      <w:r w:rsidR="009B1F1C" w:rsidRPr="007935E2">
        <w:t xml:space="preserve"> explains how a translation table is built and how it can translate between different authentication modes.</w:t>
      </w:r>
    </w:p>
    <w:p w:rsidR="009B1F1C" w:rsidRPr="007935E2" w:rsidRDefault="007935E2" w:rsidP="005F1C29">
      <w:pPr>
        <w:keepNext/>
        <w:jc w:val="center"/>
      </w:pPr>
      <w:r>
        <w:rPr>
          <w:noProof/>
          <w:lang w:val="es-ES_tradnl" w:eastAsia="es-ES_tradnl"/>
        </w:rPr>
        <w:lastRenderedPageBreak/>
        <w:drawing>
          <wp:inline distT="0" distB="0" distL="0" distR="0">
            <wp:extent cx="5210175" cy="3019425"/>
            <wp:effectExtent l="19050" t="0" r="9525" b="0"/>
            <wp:docPr id="18" name="Picture 18" descr="authenticatio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uthenticationV"/>
                    <pic:cNvPicPr>
                      <a:picLocks noChangeAspect="1" noChangeArrowheads="1"/>
                    </pic:cNvPicPr>
                  </pic:nvPicPr>
                  <pic:blipFill>
                    <a:blip r:embed="rId34" cstate="print"/>
                    <a:srcRect/>
                    <a:stretch>
                      <a:fillRect/>
                    </a:stretch>
                  </pic:blipFill>
                  <pic:spPr bwMode="auto">
                    <a:xfrm>
                      <a:off x="0" y="0"/>
                      <a:ext cx="5210175" cy="3019425"/>
                    </a:xfrm>
                    <a:prstGeom prst="rect">
                      <a:avLst/>
                    </a:prstGeom>
                    <a:noFill/>
                    <a:ln w="9525">
                      <a:noFill/>
                      <a:miter lim="800000"/>
                      <a:headEnd/>
                      <a:tailEnd/>
                    </a:ln>
                  </pic:spPr>
                </pic:pic>
              </a:graphicData>
            </a:graphic>
          </wp:inline>
        </w:drawing>
      </w:r>
    </w:p>
    <w:p w:rsidR="008B1277" w:rsidRPr="007935E2" w:rsidRDefault="009B1F1C" w:rsidP="00933783">
      <w:pPr>
        <w:pStyle w:val="Epgrafe"/>
      </w:pPr>
      <w:bookmarkStart w:id="94" w:name="_Ref189973917"/>
      <w:bookmarkStart w:id="95" w:name="_Toc321581926"/>
      <w:proofErr w:type="gramStart"/>
      <w:r w:rsidRPr="007935E2">
        <w:t xml:space="preserve">Figure </w:t>
      </w:r>
      <w:r w:rsidR="00580B15">
        <w:fldChar w:fldCharType="begin"/>
      </w:r>
      <w:r w:rsidR="00DB454E">
        <w:instrText xml:space="preserve"> SEQ Figure \* ARABIC </w:instrText>
      </w:r>
      <w:r w:rsidR="00580B15">
        <w:fldChar w:fldCharType="separate"/>
      </w:r>
      <w:r w:rsidR="004811A7">
        <w:rPr>
          <w:noProof/>
        </w:rPr>
        <w:t>16</w:t>
      </w:r>
      <w:r w:rsidR="00580B15">
        <w:rPr>
          <w:noProof/>
        </w:rPr>
        <w:fldChar w:fldCharType="end"/>
      </w:r>
      <w:bookmarkEnd w:id="94"/>
      <w:r w:rsidRPr="007935E2">
        <w:t>.</w:t>
      </w:r>
      <w:proofErr w:type="gramEnd"/>
      <w:r w:rsidRPr="007935E2">
        <w:t xml:space="preserve"> Translation table explained</w:t>
      </w:r>
      <w:bookmarkEnd w:id="95"/>
    </w:p>
    <w:p w:rsidR="000F3E4F" w:rsidRPr="007935E2" w:rsidRDefault="00B35A44" w:rsidP="00EE6731">
      <w:pPr>
        <w:pStyle w:val="Informacion"/>
        <w:rPr>
          <w:bCs/>
          <w:lang w:val="en-US"/>
        </w:rPr>
      </w:pPr>
      <w:r w:rsidRPr="007935E2">
        <w:rPr>
          <w:b/>
          <w:bCs/>
          <w:lang w:val="en-US"/>
        </w:rPr>
        <w:t>Note:</w:t>
      </w:r>
      <w:r w:rsidRPr="007935E2">
        <w:rPr>
          <w:bCs/>
          <w:lang w:val="en-US"/>
        </w:rPr>
        <w:t xml:space="preserve"> </w:t>
      </w:r>
      <w:r w:rsidR="004811A7">
        <w:rPr>
          <w:bCs/>
          <w:lang w:val="en-US"/>
        </w:rPr>
        <w:t>A</w:t>
      </w:r>
      <w:r w:rsidR="004811A7" w:rsidRPr="007935E2">
        <w:rPr>
          <w:bCs/>
          <w:lang w:val="en-US"/>
        </w:rPr>
        <w:t xml:space="preserve"> </w:t>
      </w:r>
      <w:r w:rsidRPr="007935E2">
        <w:rPr>
          <w:bCs/>
          <w:lang w:val="en-US"/>
        </w:rPr>
        <w:t xml:space="preserve">translation table is just a </w:t>
      </w:r>
      <w:r w:rsidRPr="007935E2">
        <w:rPr>
          <w:bCs/>
          <w:i/>
          <w:lang w:val="en-US"/>
        </w:rPr>
        <w:t>plain text file</w:t>
      </w:r>
      <w:r w:rsidRPr="007935E2">
        <w:rPr>
          <w:bCs/>
          <w:lang w:val="en-US"/>
        </w:rPr>
        <w:t xml:space="preserve"> with two names per line separated by a semi-colon “;”. The first name indicates the user or group to be translated (source) and the </w:t>
      </w:r>
      <w:r w:rsidR="004811A7">
        <w:rPr>
          <w:bCs/>
          <w:lang w:val="en-US"/>
        </w:rPr>
        <w:t xml:space="preserve">second </w:t>
      </w:r>
      <w:r w:rsidRPr="007935E2">
        <w:rPr>
          <w:bCs/>
          <w:lang w:val="en-US"/>
        </w:rPr>
        <w:t xml:space="preserve">one </w:t>
      </w:r>
      <w:r w:rsidR="004811A7">
        <w:rPr>
          <w:bCs/>
          <w:lang w:val="en-US"/>
        </w:rPr>
        <w:t xml:space="preserve">indicates </w:t>
      </w:r>
      <w:r w:rsidRPr="007935E2">
        <w:rPr>
          <w:bCs/>
          <w:lang w:val="en-US"/>
        </w:rPr>
        <w:t>the destination.</w:t>
      </w:r>
    </w:p>
    <w:p w:rsidR="000F3E4F" w:rsidRPr="007935E2" w:rsidRDefault="000F3E4F" w:rsidP="000F3E4F">
      <w:pPr>
        <w:pStyle w:val="Ttulo1"/>
        <w:rPr>
          <w:lang w:val="en-US"/>
        </w:rPr>
      </w:pPr>
      <w:bookmarkStart w:id="96" w:name="_Toc255323378"/>
      <w:bookmarkStart w:id="97" w:name="_Toc255323434"/>
      <w:bookmarkStart w:id="98" w:name="_Toc321581891"/>
      <w:r w:rsidRPr="007935E2">
        <w:rPr>
          <w:lang w:val="en-US"/>
        </w:rPr>
        <w:lastRenderedPageBreak/>
        <w:t xml:space="preserve">Replication from the </w:t>
      </w:r>
      <w:r w:rsidR="00755DF6" w:rsidRPr="007935E2">
        <w:rPr>
          <w:lang w:val="en-US"/>
        </w:rPr>
        <w:br/>
      </w:r>
      <w:r w:rsidRPr="007935E2">
        <w:rPr>
          <w:lang w:val="en-US"/>
        </w:rPr>
        <w:t>graphical interface</w:t>
      </w:r>
      <w:bookmarkEnd w:id="96"/>
      <w:bookmarkEnd w:id="97"/>
      <w:bookmarkEnd w:id="98"/>
    </w:p>
    <w:p w:rsidR="000F3E4F" w:rsidRPr="007935E2" w:rsidRDefault="000F3E4F" w:rsidP="000F3E4F">
      <w:r w:rsidRPr="007935E2">
        <w:t xml:space="preserve">Replication can be </w:t>
      </w:r>
      <w:r w:rsidR="004811A7">
        <w:t>done</w:t>
      </w:r>
      <w:r w:rsidR="004811A7" w:rsidRPr="007935E2">
        <w:t xml:space="preserve"> </w:t>
      </w:r>
      <w:r w:rsidRPr="007935E2">
        <w:t>from both the command line</w:t>
      </w:r>
      <w:r w:rsidR="004D552E">
        <w:t xml:space="preserve"> interface (CLI)</w:t>
      </w:r>
      <w:r w:rsidRPr="007935E2">
        <w:t xml:space="preserve"> and the Plastic Graphical User Interface (GUI) tool.</w:t>
      </w:r>
      <w:r w:rsidR="00C4114F" w:rsidRPr="007935E2">
        <w:t xml:space="preserve"> All the possible actions are located in a submenu under the </w:t>
      </w:r>
      <w:r w:rsidR="00C4114F" w:rsidRPr="007935E2">
        <w:rPr>
          <w:i/>
        </w:rPr>
        <w:t>branch</w:t>
      </w:r>
      <w:r w:rsidR="00C4114F" w:rsidRPr="007935E2">
        <w:t xml:space="preserve"> options, because replication is primarily related to branches. This topic will describe how to perform the most common replication actions from the GUI.</w:t>
      </w:r>
    </w:p>
    <w:p w:rsidR="003D1CA7" w:rsidRPr="007935E2" w:rsidRDefault="003D1CA7" w:rsidP="00C4114F">
      <w:pPr>
        <w:pStyle w:val="Ttulo2"/>
        <w:rPr>
          <w:lang w:val="en-US"/>
        </w:rPr>
      </w:pPr>
      <w:bookmarkStart w:id="99" w:name="_Toc255323379"/>
      <w:bookmarkStart w:id="100" w:name="_Toc255323435"/>
      <w:bookmarkStart w:id="101" w:name="_Toc321581892"/>
      <w:r w:rsidRPr="007935E2">
        <w:rPr>
          <w:lang w:val="en-US"/>
        </w:rPr>
        <w:t>Replication actions</w:t>
      </w:r>
      <w:bookmarkEnd w:id="99"/>
      <w:bookmarkEnd w:id="100"/>
      <w:bookmarkEnd w:id="101"/>
    </w:p>
    <w:p w:rsidR="00EE7613" w:rsidRPr="007935E2" w:rsidRDefault="007C6827" w:rsidP="003D1CA7">
      <w:r>
        <w:t>In</w:t>
      </w:r>
      <w:r w:rsidRPr="007935E2">
        <w:t xml:space="preserve"> </w:t>
      </w:r>
      <w:r w:rsidR="003D1CA7" w:rsidRPr="007935E2">
        <w:t>the GUI</w:t>
      </w:r>
      <w:r>
        <w:t>,</w:t>
      </w:r>
      <w:r w:rsidR="003D1CA7" w:rsidRPr="007935E2">
        <w:t xml:space="preserve"> replication and distributed collaboration has been organized in the following actions</w:t>
      </w:r>
      <w:r w:rsidR="00EE7613" w:rsidRPr="007935E2">
        <w:t>:</w:t>
      </w:r>
    </w:p>
    <w:p w:rsidR="00EE7613" w:rsidRPr="007935E2" w:rsidRDefault="00EE7613" w:rsidP="00466F18">
      <w:pPr>
        <w:numPr>
          <w:ilvl w:val="0"/>
          <w:numId w:val="12"/>
        </w:numPr>
      </w:pPr>
      <w:r w:rsidRPr="007935E2">
        <w:t>Branch actions:</w:t>
      </w:r>
    </w:p>
    <w:p w:rsidR="003D1CA7" w:rsidRPr="007935E2" w:rsidRDefault="00EE7613" w:rsidP="00466F18">
      <w:pPr>
        <w:numPr>
          <w:ilvl w:val="1"/>
          <w:numId w:val="12"/>
        </w:numPr>
      </w:pPr>
      <w:r w:rsidRPr="007935E2">
        <w:t>Push the selected branch</w:t>
      </w:r>
    </w:p>
    <w:p w:rsidR="00EE7613" w:rsidRPr="007935E2" w:rsidRDefault="00382D26" w:rsidP="00466F18">
      <w:pPr>
        <w:numPr>
          <w:ilvl w:val="1"/>
          <w:numId w:val="12"/>
        </w:numPr>
      </w:pPr>
      <w:r>
        <w:t>Pull</w:t>
      </w:r>
      <w:r w:rsidR="00EE7613" w:rsidRPr="007935E2">
        <w:t xml:space="preserve"> the selected branch</w:t>
      </w:r>
    </w:p>
    <w:p w:rsidR="00EE7613" w:rsidRPr="007935E2" w:rsidRDefault="00382D26" w:rsidP="00466F18">
      <w:pPr>
        <w:numPr>
          <w:ilvl w:val="1"/>
          <w:numId w:val="12"/>
        </w:numPr>
      </w:pPr>
      <w:r>
        <w:t xml:space="preserve">Pull </w:t>
      </w:r>
      <w:r w:rsidR="00EE7613" w:rsidRPr="007935E2">
        <w:t>a remote branch</w:t>
      </w:r>
    </w:p>
    <w:p w:rsidR="00EE7613" w:rsidRPr="007935E2" w:rsidRDefault="00EE7613" w:rsidP="00466F18">
      <w:pPr>
        <w:numPr>
          <w:ilvl w:val="0"/>
          <w:numId w:val="12"/>
        </w:numPr>
      </w:pPr>
      <w:r w:rsidRPr="007935E2">
        <w:t>Package actions:</w:t>
      </w:r>
    </w:p>
    <w:p w:rsidR="00EE7613" w:rsidRPr="007935E2" w:rsidRDefault="00EE7613" w:rsidP="00466F18">
      <w:pPr>
        <w:numPr>
          <w:ilvl w:val="1"/>
          <w:numId w:val="12"/>
        </w:numPr>
      </w:pPr>
      <w:r w:rsidRPr="007935E2">
        <w:t>Create a replication package from the current branch</w:t>
      </w:r>
    </w:p>
    <w:p w:rsidR="00EE7613" w:rsidRPr="007935E2" w:rsidRDefault="00EE7613" w:rsidP="00466F18">
      <w:pPr>
        <w:numPr>
          <w:ilvl w:val="1"/>
          <w:numId w:val="12"/>
        </w:numPr>
      </w:pPr>
      <w:r w:rsidRPr="007935E2">
        <w:t>Create a replication package from a branch</w:t>
      </w:r>
    </w:p>
    <w:p w:rsidR="00EE7613" w:rsidRPr="007935E2" w:rsidRDefault="00EE7613" w:rsidP="00466F18">
      <w:pPr>
        <w:numPr>
          <w:ilvl w:val="1"/>
          <w:numId w:val="12"/>
        </w:numPr>
      </w:pPr>
      <w:r w:rsidRPr="007935E2">
        <w:t>Import a replication package</w:t>
      </w:r>
    </w:p>
    <w:p w:rsidR="00EE7613" w:rsidRPr="007935E2" w:rsidRDefault="00580B15" w:rsidP="00EE7613">
      <w:r w:rsidRPr="007935E2">
        <w:fldChar w:fldCharType="begin"/>
      </w:r>
      <w:r w:rsidR="00EE7613" w:rsidRPr="007935E2">
        <w:instrText xml:space="preserve"> REF _Ref213468111 \h </w:instrText>
      </w:r>
      <w:r w:rsidRPr="007935E2">
        <w:fldChar w:fldCharType="separate"/>
      </w:r>
      <w:r w:rsidR="007C6827" w:rsidRPr="007935E2">
        <w:t xml:space="preserve">Figure </w:t>
      </w:r>
      <w:r w:rsidR="007C6827">
        <w:rPr>
          <w:noProof/>
        </w:rPr>
        <w:t>17</w:t>
      </w:r>
      <w:r w:rsidRPr="007935E2">
        <w:fldChar w:fldCharType="end"/>
      </w:r>
      <w:r w:rsidR="00EE7613" w:rsidRPr="007935E2">
        <w:t xml:space="preserve"> depicts the different available operations. From the command line</w:t>
      </w:r>
      <w:r w:rsidR="007C6827">
        <w:t>,</w:t>
      </w:r>
      <w:r w:rsidR="00EE7613" w:rsidRPr="007935E2">
        <w:t xml:space="preserve"> all the operations are issued from a single command, but the GUI makes a distinction between </w:t>
      </w:r>
      <w:r w:rsidR="00EE7613" w:rsidRPr="007935E2">
        <w:rPr>
          <w:i/>
        </w:rPr>
        <w:t>push</w:t>
      </w:r>
      <w:r w:rsidR="00EE7613" w:rsidRPr="007935E2">
        <w:t xml:space="preserve"> (move changes from your server to a destination) and </w:t>
      </w:r>
      <w:r w:rsidR="00382D26">
        <w:rPr>
          <w:i/>
        </w:rPr>
        <w:t>pull</w:t>
      </w:r>
      <w:r w:rsidR="00EE7613" w:rsidRPr="007935E2">
        <w:t xml:space="preserve"> (bring changes from a remote repository to yours) actions.</w:t>
      </w:r>
    </w:p>
    <w:p w:rsidR="00EE7613" w:rsidRPr="007935E2" w:rsidRDefault="00820B41" w:rsidP="00EE7613">
      <w:pPr>
        <w:keepNext/>
        <w:jc w:val="center"/>
      </w:pPr>
      <w:r>
        <w:object w:dxaOrig="10836" w:dyaOrig="11137">
          <v:shape id="_x0000_i1031" type="#_x0000_t75" style="width:411pt;height:422.25pt" o:ole="">
            <v:imagedata r:id="rId35" o:title=""/>
          </v:shape>
          <o:OLEObject Type="Embed" ProgID="Visio.Drawing.11" ShapeID="_x0000_i1031" DrawAspect="Content" ObjectID="_1397636484" r:id="rId36"/>
        </w:object>
      </w:r>
    </w:p>
    <w:p w:rsidR="003D1CA7" w:rsidRPr="007935E2" w:rsidRDefault="00EE7613" w:rsidP="00933783">
      <w:pPr>
        <w:pStyle w:val="Epgrafe"/>
      </w:pPr>
      <w:bookmarkStart w:id="102" w:name="_Ref213468111"/>
      <w:bookmarkStart w:id="103" w:name="_Toc321581927"/>
      <w:proofErr w:type="gramStart"/>
      <w:r w:rsidRPr="007935E2">
        <w:t xml:space="preserve">Figure </w:t>
      </w:r>
      <w:r w:rsidR="00580B15">
        <w:fldChar w:fldCharType="begin"/>
      </w:r>
      <w:r w:rsidR="00DB454E">
        <w:instrText xml:space="preserve"> SEQ Figure \* ARABIC </w:instrText>
      </w:r>
      <w:r w:rsidR="00580B15">
        <w:fldChar w:fldCharType="separate"/>
      </w:r>
      <w:r w:rsidR="00225B7A">
        <w:rPr>
          <w:noProof/>
        </w:rPr>
        <w:t>17</w:t>
      </w:r>
      <w:r w:rsidR="00580B15">
        <w:rPr>
          <w:noProof/>
        </w:rPr>
        <w:fldChar w:fldCharType="end"/>
      </w:r>
      <w:bookmarkEnd w:id="102"/>
      <w:r w:rsidRPr="007935E2">
        <w:t>.</w:t>
      </w:r>
      <w:proofErr w:type="gramEnd"/>
      <w:r w:rsidRPr="007935E2">
        <w:t xml:space="preserve"> GUI replication actions</w:t>
      </w:r>
      <w:bookmarkEnd w:id="103"/>
    </w:p>
    <w:p w:rsidR="000F3E4F" w:rsidRPr="007935E2" w:rsidRDefault="00C4114F" w:rsidP="00C4114F">
      <w:pPr>
        <w:pStyle w:val="Ttulo2"/>
        <w:rPr>
          <w:lang w:val="en-US"/>
        </w:rPr>
      </w:pPr>
      <w:bookmarkStart w:id="104" w:name="_Toc255323380"/>
      <w:bookmarkStart w:id="105" w:name="_Toc255323436"/>
      <w:bookmarkStart w:id="106" w:name="_Toc321581893"/>
      <w:r w:rsidRPr="007935E2">
        <w:rPr>
          <w:lang w:val="en-US"/>
        </w:rPr>
        <w:t>Replication menu</w:t>
      </w:r>
      <w:bookmarkEnd w:id="104"/>
      <w:bookmarkEnd w:id="105"/>
      <w:bookmarkEnd w:id="106"/>
    </w:p>
    <w:p w:rsidR="00C4114F" w:rsidRPr="007935E2" w:rsidRDefault="006A6C98" w:rsidP="00C4114F">
      <w:r w:rsidRPr="007935E2">
        <w:t xml:space="preserve">As was mentioned before, all replication actions can be accessed from the </w:t>
      </w:r>
      <w:r w:rsidR="001F23AC" w:rsidRPr="007935E2">
        <w:t xml:space="preserve">branch menu (check </w:t>
      </w:r>
      <w:r w:rsidR="00580B15" w:rsidRPr="007935E2">
        <w:fldChar w:fldCharType="begin"/>
      </w:r>
      <w:r w:rsidR="001F23AC" w:rsidRPr="007935E2">
        <w:instrText xml:space="preserve"> REF _Ref213468322 \h </w:instrText>
      </w:r>
      <w:r w:rsidR="00580B15" w:rsidRPr="007935E2">
        <w:fldChar w:fldCharType="separate"/>
      </w:r>
      <w:r w:rsidR="00D172BF" w:rsidRPr="007935E2">
        <w:t xml:space="preserve">Figure </w:t>
      </w:r>
      <w:r w:rsidR="00D172BF">
        <w:rPr>
          <w:noProof/>
        </w:rPr>
        <w:t>18</w:t>
      </w:r>
      <w:r w:rsidR="00580B15" w:rsidRPr="007935E2">
        <w:fldChar w:fldCharType="end"/>
      </w:r>
      <w:r w:rsidR="001F23AC" w:rsidRPr="007935E2">
        <w:t>).</w:t>
      </w:r>
    </w:p>
    <w:p w:rsidR="001F23AC" w:rsidRPr="007935E2" w:rsidRDefault="001F23AC" w:rsidP="00C4114F">
      <w:r w:rsidRPr="007935E2">
        <w:t xml:space="preserve">The options </w:t>
      </w:r>
      <w:r w:rsidRPr="007935E2">
        <w:rPr>
          <w:i/>
        </w:rPr>
        <w:t>push this branch</w:t>
      </w:r>
      <w:r w:rsidRPr="007935E2">
        <w:t xml:space="preserve">, </w:t>
      </w:r>
      <w:r w:rsidR="00382D26">
        <w:rPr>
          <w:i/>
        </w:rPr>
        <w:t>pull</w:t>
      </w:r>
      <w:r w:rsidRPr="007935E2">
        <w:rPr>
          <w:i/>
        </w:rPr>
        <w:t xml:space="preserve"> this branch</w:t>
      </w:r>
      <w:r w:rsidR="00D172BF">
        <w:rPr>
          <w:i/>
        </w:rPr>
        <w:t>,</w:t>
      </w:r>
      <w:r w:rsidRPr="007935E2">
        <w:t xml:space="preserve"> and </w:t>
      </w:r>
      <w:r w:rsidRPr="007935E2">
        <w:rPr>
          <w:i/>
        </w:rPr>
        <w:t>create replication package from this branch</w:t>
      </w:r>
      <w:r w:rsidRPr="007935E2">
        <w:t xml:space="preserve"> are related to the branch currently selected in the branch view. The other options: </w:t>
      </w:r>
      <w:r w:rsidR="00382D26">
        <w:rPr>
          <w:i/>
        </w:rPr>
        <w:t>pull</w:t>
      </w:r>
      <w:r w:rsidRPr="007935E2">
        <w:rPr>
          <w:i/>
        </w:rPr>
        <w:t xml:space="preserve"> remote branch</w:t>
      </w:r>
      <w:r w:rsidRPr="007935E2">
        <w:t xml:space="preserve">, </w:t>
      </w:r>
      <w:r w:rsidRPr="007935E2">
        <w:rPr>
          <w:i/>
        </w:rPr>
        <w:t>create replication package</w:t>
      </w:r>
      <w:r w:rsidR="00D172BF">
        <w:rPr>
          <w:i/>
        </w:rPr>
        <w:t>,</w:t>
      </w:r>
      <w:r w:rsidRPr="007935E2">
        <w:t xml:space="preserve"> and </w:t>
      </w:r>
      <w:r w:rsidRPr="007935E2">
        <w:rPr>
          <w:i/>
        </w:rPr>
        <w:t>import replication package</w:t>
      </w:r>
      <w:r w:rsidRPr="007935E2">
        <w:t xml:space="preserve"> are generic replication actions which are not constrained to the current branch</w:t>
      </w:r>
      <w:r w:rsidR="00D172BF">
        <w:t>,</w:t>
      </w:r>
      <w:r w:rsidRPr="007935E2">
        <w:t xml:space="preserve"> but are</w:t>
      </w:r>
      <w:r w:rsidR="00D172BF">
        <w:t xml:space="preserve"> instead</w:t>
      </w:r>
      <w:r w:rsidRPr="007935E2">
        <w:t xml:space="preserve"> located under the branch menu to keep all the replication options together.</w:t>
      </w:r>
    </w:p>
    <w:p w:rsidR="001F23AC" w:rsidRPr="007935E2" w:rsidRDefault="004D552E" w:rsidP="001F23AC">
      <w:pPr>
        <w:keepNext/>
        <w:jc w:val="center"/>
      </w:pPr>
      <w:r>
        <w:rPr>
          <w:noProof/>
          <w:lang w:val="es-ES_tradnl" w:eastAsia="es-ES_tradnl"/>
        </w:rPr>
        <w:lastRenderedPageBreak/>
        <w:drawing>
          <wp:inline distT="0" distB="0" distL="0" distR="0">
            <wp:extent cx="3162742" cy="14098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0.pn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62742" cy="1409897"/>
                    </a:xfrm>
                    <a:prstGeom prst="rect">
                      <a:avLst/>
                    </a:prstGeom>
                  </pic:spPr>
                </pic:pic>
              </a:graphicData>
            </a:graphic>
          </wp:inline>
        </w:drawing>
      </w:r>
    </w:p>
    <w:p w:rsidR="001F23AC" w:rsidRPr="007935E2" w:rsidRDefault="001F23AC" w:rsidP="00933783">
      <w:pPr>
        <w:pStyle w:val="Epgrafe"/>
      </w:pPr>
      <w:bookmarkStart w:id="107" w:name="_Ref213468322"/>
      <w:bookmarkStart w:id="108" w:name="_Toc321581928"/>
      <w:proofErr w:type="gramStart"/>
      <w:r w:rsidRPr="007935E2">
        <w:t xml:space="preserve">Figure </w:t>
      </w:r>
      <w:r w:rsidR="00580B15">
        <w:fldChar w:fldCharType="begin"/>
      </w:r>
      <w:r w:rsidR="00DB454E">
        <w:instrText xml:space="preserve"> SEQ Figure \* ARABIC </w:instrText>
      </w:r>
      <w:r w:rsidR="00580B15">
        <w:fldChar w:fldCharType="separate"/>
      </w:r>
      <w:r w:rsidR="00225B7A">
        <w:rPr>
          <w:noProof/>
        </w:rPr>
        <w:t>18</w:t>
      </w:r>
      <w:r w:rsidR="00580B15">
        <w:rPr>
          <w:noProof/>
        </w:rPr>
        <w:fldChar w:fldCharType="end"/>
      </w:r>
      <w:bookmarkEnd w:id="107"/>
      <w:r w:rsidRPr="007935E2">
        <w:t>.</w:t>
      </w:r>
      <w:proofErr w:type="gramEnd"/>
      <w:r w:rsidRPr="007935E2">
        <w:t xml:space="preserve"> </w:t>
      </w:r>
      <w:r w:rsidR="004D552E">
        <w:t xml:space="preserve">Replication options in </w:t>
      </w:r>
      <w:r w:rsidRPr="007935E2">
        <w:t>GUI branch menu</w:t>
      </w:r>
      <w:bookmarkEnd w:id="108"/>
    </w:p>
    <w:p w:rsidR="00637DCB" w:rsidRPr="007935E2" w:rsidRDefault="00B964DE" w:rsidP="00637DCB">
      <w:pPr>
        <w:pStyle w:val="Ttulo2"/>
        <w:rPr>
          <w:lang w:val="en-US"/>
        </w:rPr>
      </w:pPr>
      <w:bookmarkStart w:id="109" w:name="_Toc255323381"/>
      <w:bookmarkStart w:id="110" w:name="_Toc255323437"/>
      <w:bookmarkStart w:id="111" w:name="_Toc321581894"/>
      <w:r w:rsidRPr="007935E2">
        <w:rPr>
          <w:lang w:val="en-US"/>
        </w:rPr>
        <w:t>Pushing your changes to a remote repository</w:t>
      </w:r>
      <w:bookmarkEnd w:id="109"/>
      <w:bookmarkEnd w:id="110"/>
      <w:bookmarkEnd w:id="111"/>
    </w:p>
    <w:p w:rsidR="00637DCB" w:rsidRPr="007935E2" w:rsidRDefault="00B964DE" w:rsidP="00637DCB">
      <w:r w:rsidRPr="007935E2">
        <w:t xml:space="preserve">Whenever you want to push your changes to a remote repository, select </w:t>
      </w:r>
      <w:r w:rsidRPr="007935E2">
        <w:rPr>
          <w:i/>
        </w:rPr>
        <w:t>push this branch</w:t>
      </w:r>
      <w:r w:rsidRPr="007935E2">
        <w:t xml:space="preserve"> on the branch menu.</w:t>
      </w:r>
      <w:r w:rsidR="00702347" w:rsidRPr="007935E2">
        <w:t xml:space="preserve"> </w:t>
      </w:r>
      <w:r w:rsidR="00702347" w:rsidRPr="007935E2">
        <w:rPr>
          <w:i/>
        </w:rPr>
        <w:t xml:space="preserve">Pushing </w:t>
      </w:r>
      <w:r w:rsidR="00702347" w:rsidRPr="007935E2">
        <w:t>your changes means sending the changes made on the selected branch to a remote repository.</w:t>
      </w:r>
    </w:p>
    <w:p w:rsidR="0037649D" w:rsidRPr="007935E2" w:rsidRDefault="00E10BE0" w:rsidP="0037649D">
      <w:pPr>
        <w:keepNext/>
        <w:jc w:val="center"/>
      </w:pPr>
      <w:r>
        <w:object w:dxaOrig="9874" w:dyaOrig="13001">
          <v:shape id="_x0000_i1032" type="#_x0000_t75" style="width:411pt;height:540.75pt" o:ole="">
            <v:imagedata r:id="rId38" o:title=""/>
          </v:shape>
          <o:OLEObject Type="Embed" ProgID="Visio.Drawing.11" ShapeID="_x0000_i1032" DrawAspect="Content" ObjectID="_1397636485" r:id="rId39"/>
        </w:object>
      </w:r>
    </w:p>
    <w:p w:rsidR="0037649D" w:rsidRPr="007935E2" w:rsidRDefault="0037649D" w:rsidP="00933783">
      <w:pPr>
        <w:pStyle w:val="Epgrafe"/>
      </w:pPr>
      <w:bookmarkStart w:id="112" w:name="_Ref213469912"/>
      <w:bookmarkStart w:id="113" w:name="_Toc321581929"/>
      <w:proofErr w:type="gramStart"/>
      <w:r w:rsidRPr="007935E2">
        <w:t xml:space="preserve">Figure </w:t>
      </w:r>
      <w:r w:rsidR="00580B15">
        <w:fldChar w:fldCharType="begin"/>
      </w:r>
      <w:r w:rsidR="00DB454E">
        <w:instrText xml:space="preserve"> SEQ Figure \* ARABIC </w:instrText>
      </w:r>
      <w:r w:rsidR="00580B15">
        <w:fldChar w:fldCharType="separate"/>
      </w:r>
      <w:r w:rsidR="00225B7A">
        <w:rPr>
          <w:noProof/>
        </w:rPr>
        <w:t>19</w:t>
      </w:r>
      <w:r w:rsidR="00580B15">
        <w:rPr>
          <w:noProof/>
        </w:rPr>
        <w:fldChar w:fldCharType="end"/>
      </w:r>
      <w:bookmarkEnd w:id="112"/>
      <w:r w:rsidRPr="007935E2">
        <w:t>.</w:t>
      </w:r>
      <w:proofErr w:type="gramEnd"/>
      <w:r w:rsidRPr="007935E2">
        <w:t xml:space="preserve"> Pushing changes</w:t>
      </w:r>
      <w:bookmarkEnd w:id="113"/>
    </w:p>
    <w:p w:rsidR="00650D21" w:rsidRDefault="0037649D" w:rsidP="0037649D">
      <w:r w:rsidRPr="007935E2">
        <w:t xml:space="preserve">If the branch already exists </w:t>
      </w:r>
      <w:r w:rsidR="00650D21">
        <w:t>i</w:t>
      </w:r>
      <w:r w:rsidRPr="007935E2">
        <w:t>n the destination repository</w:t>
      </w:r>
      <w:r w:rsidR="00EB70F1">
        <w:t>,</w:t>
      </w:r>
      <w:r w:rsidRPr="007935E2">
        <w:t xml:space="preserve"> the changes will be </w:t>
      </w:r>
      <w:r w:rsidRPr="007935E2">
        <w:rPr>
          <w:i/>
        </w:rPr>
        <w:t>synchronized</w:t>
      </w:r>
      <w:r w:rsidR="00650D21">
        <w:rPr>
          <w:i/>
        </w:rPr>
        <w:t>.</w:t>
      </w:r>
      <w:r w:rsidRPr="007935E2">
        <w:t xml:space="preserve"> </w:t>
      </w:r>
      <w:r w:rsidR="00650D21">
        <w:t xml:space="preserve">A </w:t>
      </w:r>
      <w:r w:rsidR="000F6847">
        <w:t xml:space="preserve">warning message will show up if there are conflicting changesets </w:t>
      </w:r>
      <w:r w:rsidR="00650D21">
        <w:t xml:space="preserve">in the </w:t>
      </w:r>
      <w:r w:rsidR="000F6847">
        <w:t>destination</w:t>
      </w:r>
      <w:r w:rsidR="00650D21">
        <w:t>.</w:t>
      </w:r>
      <w:r w:rsidR="000F6847">
        <w:t xml:space="preserve"> </w:t>
      </w:r>
      <w:r w:rsidR="00650D21">
        <w:t>Then, the</w:t>
      </w:r>
      <w:r w:rsidR="000F6847">
        <w:t xml:space="preserve"> developer will have to reconcile changes </w:t>
      </w:r>
      <w:r w:rsidR="00650D21">
        <w:t xml:space="preserve">by first </w:t>
      </w:r>
      <w:r w:rsidR="000F6847">
        <w:t xml:space="preserve">pulling the branch to the local server and </w:t>
      </w:r>
      <w:r w:rsidR="00650D21">
        <w:t xml:space="preserve">then </w:t>
      </w:r>
      <w:r w:rsidR="000F6847">
        <w:t xml:space="preserve">pushing </w:t>
      </w:r>
      <w:r w:rsidR="00515511">
        <w:t xml:space="preserve">it, </w:t>
      </w:r>
      <w:r w:rsidR="000F6847">
        <w:t>once the merge conflicts have been resolved</w:t>
      </w:r>
      <w:r w:rsidRPr="007935E2">
        <w:t xml:space="preserve">. </w:t>
      </w:r>
    </w:p>
    <w:p w:rsidR="0037649D" w:rsidRPr="007935E2" w:rsidRDefault="0037649D" w:rsidP="0037649D">
      <w:r w:rsidRPr="007935E2">
        <w:t xml:space="preserve">If the branch doesn’t exist </w:t>
      </w:r>
      <w:r w:rsidR="00650D21">
        <w:t>i</w:t>
      </w:r>
      <w:r w:rsidRPr="007935E2">
        <w:t>n the destination repository</w:t>
      </w:r>
      <w:r w:rsidR="00650D21">
        <w:t>,</w:t>
      </w:r>
      <w:r w:rsidRPr="007935E2">
        <w:t xml:space="preserve"> a new branch will be created (identified by the same GUID used on the source repository).</w:t>
      </w:r>
    </w:p>
    <w:p w:rsidR="0037649D" w:rsidRPr="007935E2" w:rsidRDefault="00650D21" w:rsidP="0037649D">
      <w:r>
        <w:t>See</w:t>
      </w:r>
      <w:r w:rsidRPr="007935E2">
        <w:t xml:space="preserve"> </w:t>
      </w:r>
      <w:r w:rsidR="00580B15" w:rsidRPr="007935E2">
        <w:fldChar w:fldCharType="begin"/>
      </w:r>
      <w:r w:rsidR="0037649D" w:rsidRPr="007935E2">
        <w:instrText xml:space="preserve"> REF _Ref213469912 \h </w:instrText>
      </w:r>
      <w:r w:rsidR="00580B15" w:rsidRPr="007935E2">
        <w:fldChar w:fldCharType="separate"/>
      </w:r>
      <w:r w:rsidR="00515511" w:rsidRPr="007935E2">
        <w:t xml:space="preserve">Figure </w:t>
      </w:r>
      <w:r w:rsidR="00515511">
        <w:rPr>
          <w:noProof/>
        </w:rPr>
        <w:t>19</w:t>
      </w:r>
      <w:r w:rsidR="00580B15" w:rsidRPr="007935E2">
        <w:fldChar w:fldCharType="end"/>
      </w:r>
      <w:r w:rsidR="0037649D" w:rsidRPr="007935E2">
        <w:t xml:space="preserve"> for a detailed explanation.</w:t>
      </w:r>
    </w:p>
    <w:p w:rsidR="0037649D" w:rsidRPr="007935E2" w:rsidRDefault="00904E72" w:rsidP="00904E72">
      <w:pPr>
        <w:pStyle w:val="Ttulo2"/>
        <w:rPr>
          <w:lang w:val="en-US"/>
        </w:rPr>
      </w:pPr>
      <w:bookmarkStart w:id="114" w:name="_Toc255323382"/>
      <w:bookmarkStart w:id="115" w:name="_Toc255323438"/>
      <w:bookmarkStart w:id="116" w:name="_Toc321581895"/>
      <w:r w:rsidRPr="007935E2">
        <w:rPr>
          <w:lang w:val="en-US"/>
        </w:rPr>
        <w:lastRenderedPageBreak/>
        <w:t>Synchronizing your branch with remote changes</w:t>
      </w:r>
      <w:bookmarkEnd w:id="114"/>
      <w:bookmarkEnd w:id="115"/>
      <w:bookmarkEnd w:id="116"/>
    </w:p>
    <w:p w:rsidR="00904E72" w:rsidRPr="007935E2" w:rsidRDefault="00DA330D" w:rsidP="00904E72">
      <w:r w:rsidRPr="007935E2">
        <w:t>Once you’ve pushed your branch to a different repository, the branch can be modified remotely. At</w:t>
      </w:r>
      <w:r w:rsidR="00515511">
        <w:t xml:space="preserve"> some </w:t>
      </w:r>
      <w:r w:rsidRPr="007935E2">
        <w:t>point in time</w:t>
      </w:r>
      <w:r w:rsidR="00650D21">
        <w:t>,</w:t>
      </w:r>
      <w:r w:rsidRPr="007935E2">
        <w:t xml:space="preserve"> you’ll be interested </w:t>
      </w:r>
      <w:r w:rsidR="00650D21">
        <w:t>i</w:t>
      </w:r>
      <w:r w:rsidRPr="007935E2">
        <w:t>n retrieving the changes made remotely to your branch. In order to do that</w:t>
      </w:r>
      <w:r w:rsidR="00650D21">
        <w:t>,</w:t>
      </w:r>
      <w:r w:rsidRPr="007935E2">
        <w:t xml:space="preserve"> you</w:t>
      </w:r>
      <w:r w:rsidR="00650D21">
        <w:t xml:space="preserve"> ha</w:t>
      </w:r>
      <w:r w:rsidRPr="007935E2">
        <w:t xml:space="preserve">ve to use the </w:t>
      </w:r>
      <w:r w:rsidR="00382D26">
        <w:rPr>
          <w:i/>
        </w:rPr>
        <w:t>pull</w:t>
      </w:r>
      <w:r w:rsidRPr="007935E2">
        <w:rPr>
          <w:i/>
        </w:rPr>
        <w:t xml:space="preserve"> this branch</w:t>
      </w:r>
      <w:r w:rsidRPr="007935E2">
        <w:t xml:space="preserve"> action from the replication branch menu.</w:t>
      </w:r>
    </w:p>
    <w:p w:rsidR="00DA330D" w:rsidRPr="007935E2" w:rsidRDefault="00DA330D" w:rsidP="00904E72">
      <w:r w:rsidRPr="007935E2">
        <w:t>The dialog</w:t>
      </w:r>
      <w:r w:rsidR="00650D21">
        <w:t xml:space="preserve"> box</w:t>
      </w:r>
      <w:r w:rsidRPr="007935E2">
        <w:t xml:space="preserve"> depicted </w:t>
      </w:r>
      <w:r w:rsidR="00650D21">
        <w:t>i</w:t>
      </w:r>
      <w:r w:rsidRPr="007935E2">
        <w:t xml:space="preserve">n </w:t>
      </w:r>
      <w:r w:rsidR="00580B15" w:rsidRPr="007935E2">
        <w:fldChar w:fldCharType="begin"/>
      </w:r>
      <w:r w:rsidRPr="007935E2">
        <w:instrText xml:space="preserve"> REF _Ref213470320 \h </w:instrText>
      </w:r>
      <w:r w:rsidR="00580B15" w:rsidRPr="007935E2">
        <w:fldChar w:fldCharType="separate"/>
      </w:r>
      <w:r w:rsidR="00650D21" w:rsidRPr="007935E2">
        <w:t xml:space="preserve">Figure </w:t>
      </w:r>
      <w:r w:rsidR="00650D21">
        <w:rPr>
          <w:noProof/>
        </w:rPr>
        <w:t>20</w:t>
      </w:r>
      <w:r w:rsidR="00580B15" w:rsidRPr="007935E2">
        <w:fldChar w:fldCharType="end"/>
      </w:r>
      <w:r w:rsidRPr="007935E2">
        <w:t xml:space="preserve"> is very similar to the one used to push changes</w:t>
      </w:r>
      <w:r w:rsidR="00955CB1">
        <w:t>,</w:t>
      </w:r>
      <w:r w:rsidRPr="007935E2">
        <w:t xml:space="preserve"> but this time</w:t>
      </w:r>
      <w:r w:rsidR="00955CB1">
        <w:t>,</w:t>
      </w:r>
      <w:r w:rsidRPr="007935E2">
        <w:t xml:space="preserve"> your server is located on the right as </w:t>
      </w:r>
      <w:r w:rsidRPr="007935E2">
        <w:rPr>
          <w:i/>
        </w:rPr>
        <w:t>destination</w:t>
      </w:r>
      <w:r w:rsidRPr="007935E2">
        <w:t xml:space="preserve"> of the operation.</w:t>
      </w:r>
    </w:p>
    <w:p w:rsidR="00DA330D" w:rsidRPr="007935E2" w:rsidRDefault="00DD734D" w:rsidP="00DA330D">
      <w:pPr>
        <w:keepNext/>
        <w:jc w:val="center"/>
      </w:pPr>
      <w:r>
        <w:rPr>
          <w:noProof/>
          <w:lang w:val="es-ES_tradnl" w:eastAsia="es-ES_tradnl"/>
        </w:rPr>
        <w:drawing>
          <wp:inline distT="0" distB="0" distL="0" distR="0">
            <wp:extent cx="4215741" cy="41726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1.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16226" cy="4173140"/>
                    </a:xfrm>
                    <a:prstGeom prst="rect">
                      <a:avLst/>
                    </a:prstGeom>
                  </pic:spPr>
                </pic:pic>
              </a:graphicData>
            </a:graphic>
          </wp:inline>
        </w:drawing>
      </w:r>
    </w:p>
    <w:p w:rsidR="00DA330D" w:rsidRPr="007935E2" w:rsidRDefault="00DA330D" w:rsidP="00933783">
      <w:pPr>
        <w:pStyle w:val="Epgrafe"/>
      </w:pPr>
      <w:bookmarkStart w:id="117" w:name="_Ref213470320"/>
      <w:bookmarkStart w:id="118" w:name="_Toc321581930"/>
      <w:proofErr w:type="gramStart"/>
      <w:r w:rsidRPr="007935E2">
        <w:t xml:space="preserve">Figure </w:t>
      </w:r>
      <w:r w:rsidR="00580B15">
        <w:fldChar w:fldCharType="begin"/>
      </w:r>
      <w:r w:rsidR="00DB454E">
        <w:instrText xml:space="preserve"> SEQ Figure \* ARABIC </w:instrText>
      </w:r>
      <w:r w:rsidR="00580B15">
        <w:fldChar w:fldCharType="separate"/>
      </w:r>
      <w:r w:rsidR="00225B7A">
        <w:rPr>
          <w:noProof/>
        </w:rPr>
        <w:t>20</w:t>
      </w:r>
      <w:r w:rsidR="00580B15">
        <w:rPr>
          <w:noProof/>
        </w:rPr>
        <w:fldChar w:fldCharType="end"/>
      </w:r>
      <w:bookmarkEnd w:id="117"/>
      <w:r w:rsidRPr="007935E2">
        <w:t>.</w:t>
      </w:r>
      <w:proofErr w:type="gramEnd"/>
      <w:r w:rsidRPr="007935E2">
        <w:t xml:space="preserve"> </w:t>
      </w:r>
      <w:r w:rsidR="00382D26">
        <w:t>Pull</w:t>
      </w:r>
      <w:r w:rsidRPr="007935E2">
        <w:t xml:space="preserve"> changes from a remote branch</w:t>
      </w:r>
      <w:bookmarkEnd w:id="118"/>
    </w:p>
    <w:p w:rsidR="00DA330D" w:rsidRPr="007935E2" w:rsidRDefault="00DA330D" w:rsidP="00DA330D">
      <w:r w:rsidRPr="007935E2">
        <w:t xml:space="preserve">When you </w:t>
      </w:r>
      <w:r w:rsidR="00382D26">
        <w:t>pull</w:t>
      </w:r>
      <w:r w:rsidRPr="007935E2">
        <w:t xml:space="preserve"> changes from a remote branch</w:t>
      </w:r>
      <w:r w:rsidR="00955CB1">
        <w:t>,</w:t>
      </w:r>
      <w:r w:rsidRPr="007935E2">
        <w:t xml:space="preserve"> a </w:t>
      </w:r>
      <w:r w:rsidR="00AD7FC9" w:rsidRPr="00AD7FC9">
        <w:rPr>
          <w:i/>
        </w:rPr>
        <w:t>subb</w:t>
      </w:r>
      <w:r w:rsidRPr="00AD7FC9">
        <w:rPr>
          <w:i/>
        </w:rPr>
        <w:t>ranch</w:t>
      </w:r>
      <w:r w:rsidRPr="007935E2">
        <w:t xml:space="preserve"> can be potentially created </w:t>
      </w:r>
      <w:r w:rsidR="00AD7FC9">
        <w:t>if there are conflicting changesets on the two locations</w:t>
      </w:r>
      <w:r w:rsidRPr="007935E2">
        <w:t>.</w:t>
      </w:r>
    </w:p>
    <w:p w:rsidR="00204F0A" w:rsidRPr="007935E2" w:rsidRDefault="00204F0A" w:rsidP="00204F0A">
      <w:pPr>
        <w:pStyle w:val="Ttulo2"/>
        <w:rPr>
          <w:lang w:val="en-US"/>
        </w:rPr>
      </w:pPr>
      <w:bookmarkStart w:id="119" w:name="_Toc255323383"/>
      <w:bookmarkStart w:id="120" w:name="_Toc255323439"/>
      <w:bookmarkStart w:id="121" w:name="_Toc321581896"/>
      <w:r w:rsidRPr="007935E2">
        <w:rPr>
          <w:lang w:val="en-US"/>
        </w:rPr>
        <w:t>Importing a remote branch</w:t>
      </w:r>
      <w:bookmarkEnd w:id="119"/>
      <w:bookmarkEnd w:id="120"/>
      <w:bookmarkEnd w:id="121"/>
    </w:p>
    <w:p w:rsidR="00204F0A" w:rsidRPr="007935E2" w:rsidRDefault="004366F9" w:rsidP="00204F0A">
      <w:r w:rsidRPr="007935E2">
        <w:t>Another common scenario during replication is importing a branch from a remote repository into yours in order to start making changes or create child branches from it.</w:t>
      </w:r>
    </w:p>
    <w:p w:rsidR="004366F9" w:rsidRPr="007935E2" w:rsidRDefault="004366F9" w:rsidP="00204F0A">
      <w:r w:rsidRPr="007935E2">
        <w:t>In order to perform the import</w:t>
      </w:r>
      <w:r w:rsidR="00D84D20">
        <w:t>,</w:t>
      </w:r>
      <w:r w:rsidRPr="007935E2">
        <w:t xml:space="preserve"> use the </w:t>
      </w:r>
      <w:r w:rsidR="00382D26">
        <w:rPr>
          <w:i/>
        </w:rPr>
        <w:t>pull</w:t>
      </w:r>
      <w:r w:rsidRPr="007935E2">
        <w:rPr>
          <w:i/>
        </w:rPr>
        <w:t xml:space="preserve"> remote branch</w:t>
      </w:r>
      <w:r w:rsidRPr="007935E2">
        <w:t xml:space="preserve"> option. The dialog</w:t>
      </w:r>
      <w:r w:rsidR="00D84D20">
        <w:t xml:space="preserve"> box</w:t>
      </w:r>
      <w:r w:rsidRPr="007935E2">
        <w:t xml:space="preserve"> show</w:t>
      </w:r>
      <w:r w:rsidR="00D84D20">
        <w:t>n</w:t>
      </w:r>
      <w:r w:rsidRPr="007935E2">
        <w:t xml:space="preserve"> </w:t>
      </w:r>
      <w:r w:rsidR="00D84D20">
        <w:t>in</w:t>
      </w:r>
      <w:r w:rsidR="00D84D20" w:rsidRPr="007935E2">
        <w:t xml:space="preserve"> </w:t>
      </w:r>
      <w:r w:rsidR="00580B15" w:rsidRPr="007935E2">
        <w:fldChar w:fldCharType="begin"/>
      </w:r>
      <w:r w:rsidRPr="007935E2">
        <w:instrText xml:space="preserve"> REF _Ref213470573 \h </w:instrText>
      </w:r>
      <w:r w:rsidR="00580B15" w:rsidRPr="007935E2">
        <w:fldChar w:fldCharType="separate"/>
      </w:r>
      <w:r w:rsidR="00D84D20" w:rsidRPr="007935E2">
        <w:t xml:space="preserve">Figure </w:t>
      </w:r>
      <w:r w:rsidR="00D84D20">
        <w:rPr>
          <w:noProof/>
        </w:rPr>
        <w:t>21</w:t>
      </w:r>
      <w:r w:rsidR="00580B15" w:rsidRPr="007935E2">
        <w:fldChar w:fldCharType="end"/>
      </w:r>
      <w:r w:rsidRPr="007935E2">
        <w:t xml:space="preserve"> will be displayed. Notice that this time you can choose the source server, repository</w:t>
      </w:r>
      <w:r w:rsidR="00D84D20">
        <w:t>,</w:t>
      </w:r>
      <w:r w:rsidRPr="007935E2">
        <w:t xml:space="preserve"> branch, and destination repository on your server.</w:t>
      </w:r>
    </w:p>
    <w:p w:rsidR="004366F9" w:rsidRPr="007935E2" w:rsidRDefault="00B90F99" w:rsidP="004366F9">
      <w:pPr>
        <w:keepNext/>
        <w:jc w:val="center"/>
      </w:pPr>
      <w:r>
        <w:rPr>
          <w:noProof/>
          <w:lang w:val="es-ES_tradnl" w:eastAsia="es-ES_tradnl"/>
        </w:rPr>
        <w:lastRenderedPageBreak/>
        <w:drawing>
          <wp:inline distT="0" distB="0" distL="0" distR="0">
            <wp:extent cx="3817917" cy="26841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4.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18279" cy="2684409"/>
                    </a:xfrm>
                    <a:prstGeom prst="rect">
                      <a:avLst/>
                    </a:prstGeom>
                  </pic:spPr>
                </pic:pic>
              </a:graphicData>
            </a:graphic>
          </wp:inline>
        </w:drawing>
      </w:r>
    </w:p>
    <w:p w:rsidR="004366F9" w:rsidRPr="007935E2" w:rsidRDefault="004366F9" w:rsidP="00933783">
      <w:pPr>
        <w:pStyle w:val="Epgrafe"/>
      </w:pPr>
      <w:bookmarkStart w:id="122" w:name="_Ref213470573"/>
      <w:bookmarkStart w:id="123" w:name="_Toc321581931"/>
      <w:proofErr w:type="gramStart"/>
      <w:r w:rsidRPr="007935E2">
        <w:t xml:space="preserve">Figure </w:t>
      </w:r>
      <w:r w:rsidR="00580B15">
        <w:fldChar w:fldCharType="begin"/>
      </w:r>
      <w:r w:rsidR="00DB454E">
        <w:instrText xml:space="preserve"> SEQ Figure \* ARABIC </w:instrText>
      </w:r>
      <w:r w:rsidR="00580B15">
        <w:fldChar w:fldCharType="separate"/>
      </w:r>
      <w:r w:rsidR="00225B7A">
        <w:rPr>
          <w:noProof/>
        </w:rPr>
        <w:t>21</w:t>
      </w:r>
      <w:r w:rsidR="00580B15">
        <w:rPr>
          <w:noProof/>
        </w:rPr>
        <w:fldChar w:fldCharType="end"/>
      </w:r>
      <w:bookmarkEnd w:id="122"/>
      <w:r w:rsidRPr="007935E2">
        <w:t>.</w:t>
      </w:r>
      <w:proofErr w:type="gramEnd"/>
      <w:r w:rsidRPr="007935E2">
        <w:t xml:space="preserve"> </w:t>
      </w:r>
      <w:r w:rsidR="00382D26">
        <w:t>Pull</w:t>
      </w:r>
      <w:r w:rsidRPr="007935E2">
        <w:t xml:space="preserve"> a remote branch</w:t>
      </w:r>
      <w:bookmarkEnd w:id="123"/>
    </w:p>
    <w:p w:rsidR="00DC664C" w:rsidRPr="007935E2" w:rsidRDefault="00DC664C" w:rsidP="00DC664C">
      <w:pPr>
        <w:pStyle w:val="Ttulo2"/>
        <w:rPr>
          <w:lang w:val="en-US"/>
        </w:rPr>
      </w:pPr>
      <w:bookmarkStart w:id="124" w:name="_Toc255323384"/>
      <w:bookmarkStart w:id="125" w:name="_Toc255323440"/>
      <w:bookmarkStart w:id="126" w:name="_Toc321581897"/>
      <w:r w:rsidRPr="007935E2">
        <w:rPr>
          <w:lang w:val="en-US"/>
        </w:rPr>
        <w:t>Managing remote authentication</w:t>
      </w:r>
      <w:bookmarkEnd w:id="124"/>
      <w:bookmarkEnd w:id="125"/>
      <w:bookmarkEnd w:id="126"/>
    </w:p>
    <w:p w:rsidR="00DC664C" w:rsidRPr="007935E2" w:rsidRDefault="00DC664C" w:rsidP="00DC664C">
      <w:r w:rsidRPr="007935E2">
        <w:t xml:space="preserve">As it was described </w:t>
      </w:r>
      <w:r w:rsidR="00D84D20">
        <w:t>i</w:t>
      </w:r>
      <w:r w:rsidRPr="007935E2">
        <w:t xml:space="preserve">n chapter </w:t>
      </w:r>
      <w:r w:rsidR="00580B15" w:rsidRPr="007935E2">
        <w:fldChar w:fldCharType="begin"/>
      </w:r>
      <w:r w:rsidRPr="007935E2">
        <w:instrText xml:space="preserve"> REF _Ref213470652 \r \h </w:instrText>
      </w:r>
      <w:r w:rsidR="00580B15" w:rsidRPr="007935E2">
        <w:fldChar w:fldCharType="separate"/>
      </w:r>
      <w:r w:rsidR="00862853">
        <w:t>7</w:t>
      </w:r>
      <w:r w:rsidR="00580B15" w:rsidRPr="007935E2">
        <w:fldChar w:fldCharType="end"/>
      </w:r>
      <w:r w:rsidRPr="007935E2">
        <w:t xml:space="preserve">, different Plastic </w:t>
      </w:r>
      <w:r w:rsidR="00D84D20">
        <w:t xml:space="preserve">SCM </w:t>
      </w:r>
      <w:r w:rsidRPr="007935E2">
        <w:t xml:space="preserve">servers can </w:t>
      </w:r>
      <w:r w:rsidR="00D84D20" w:rsidRPr="007935E2">
        <w:t>us</w:t>
      </w:r>
      <w:r w:rsidR="00D84D20">
        <w:t>e</w:t>
      </w:r>
      <w:r w:rsidR="00D84D20" w:rsidRPr="007935E2">
        <w:t xml:space="preserve"> </w:t>
      </w:r>
      <w:r w:rsidRPr="007935E2">
        <w:t>different authentication modes. By default</w:t>
      </w:r>
      <w:r w:rsidR="00D84D20">
        <w:t>,</w:t>
      </w:r>
      <w:r w:rsidRPr="007935E2">
        <w:t xml:space="preserve"> when you try to connect to a remote server</w:t>
      </w:r>
      <w:r w:rsidR="00D84D20">
        <w:t>,</w:t>
      </w:r>
      <w:r w:rsidRPr="007935E2">
        <w:t xml:space="preserve"> you’ll be using your current profile (the configuration used to connect to your server). </w:t>
      </w:r>
      <w:r w:rsidR="00D84D20">
        <w:t>S</w:t>
      </w:r>
      <w:r w:rsidR="00D84D20" w:rsidRPr="007935E2">
        <w:t>ometimes</w:t>
      </w:r>
      <w:r w:rsidR="00D84D20">
        <w:t>, though,</w:t>
      </w:r>
      <w:r w:rsidR="00D84D20" w:rsidRPr="007935E2">
        <w:t xml:space="preserve"> </w:t>
      </w:r>
      <w:r w:rsidRPr="007935E2">
        <w:t>the default profile won’t be valid on the remote server.</w:t>
      </w:r>
    </w:p>
    <w:p w:rsidR="00515D99" w:rsidRPr="007935E2" w:rsidRDefault="00515D99" w:rsidP="00DC664C">
      <w:r w:rsidRPr="007935E2">
        <w:t xml:space="preserve">In order to configure Plastic </w:t>
      </w:r>
      <w:r w:rsidR="00D84D20">
        <w:t xml:space="preserve">SCM </w:t>
      </w:r>
      <w:r w:rsidRPr="007935E2">
        <w:t xml:space="preserve">to be able to connect with a remote server with different authentication mode, use the </w:t>
      </w:r>
      <w:r w:rsidRPr="007935E2">
        <w:rPr>
          <w:i/>
        </w:rPr>
        <w:t>advanced options</w:t>
      </w:r>
      <w:r w:rsidRPr="007935E2">
        <w:t xml:space="preserve"> button on the replication dialog. It will </w:t>
      </w:r>
      <w:r w:rsidR="00382D26">
        <w:t>pull</w:t>
      </w:r>
      <w:r w:rsidRPr="007935E2">
        <w:t xml:space="preserve"> up a dialog like the one </w:t>
      </w:r>
      <w:r w:rsidR="00D84D20">
        <w:t>i</w:t>
      </w:r>
      <w:r w:rsidR="00D84D20" w:rsidRPr="007935E2">
        <w:t xml:space="preserve">n </w:t>
      </w:r>
      <w:r w:rsidR="00580B15" w:rsidRPr="007935E2">
        <w:fldChar w:fldCharType="begin"/>
      </w:r>
      <w:r w:rsidRPr="007935E2">
        <w:instrText xml:space="preserve"> REF _Ref213470864 \h </w:instrText>
      </w:r>
      <w:r w:rsidR="00580B15" w:rsidRPr="007935E2">
        <w:fldChar w:fldCharType="separate"/>
      </w:r>
      <w:r w:rsidR="00D84D20" w:rsidRPr="007935E2">
        <w:t xml:space="preserve">Figure </w:t>
      </w:r>
      <w:r w:rsidR="00D84D20">
        <w:rPr>
          <w:noProof/>
        </w:rPr>
        <w:t>22</w:t>
      </w:r>
      <w:r w:rsidR="00580B15" w:rsidRPr="007935E2">
        <w:fldChar w:fldCharType="end"/>
      </w:r>
      <w:r w:rsidRPr="007935E2">
        <w:t>.</w:t>
      </w:r>
    </w:p>
    <w:p w:rsidR="00515D99" w:rsidRPr="007935E2" w:rsidRDefault="007935E2" w:rsidP="00515D99">
      <w:pPr>
        <w:keepNext/>
        <w:jc w:val="center"/>
      </w:pPr>
      <w:r>
        <w:rPr>
          <w:noProof/>
          <w:lang w:val="es-ES_tradnl" w:eastAsia="es-ES_tradnl"/>
        </w:rPr>
        <w:drawing>
          <wp:inline distT="0" distB="0" distL="0" distR="0">
            <wp:extent cx="2753995" cy="3126105"/>
            <wp:effectExtent l="19050" t="0" r="8255" b="0"/>
            <wp:docPr id="24" name="Picture 24" descr="Dib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bujo"/>
                    <pic:cNvPicPr>
                      <a:picLocks noChangeAspect="1" noChangeArrowheads="1"/>
                    </pic:cNvPicPr>
                  </pic:nvPicPr>
                  <pic:blipFill>
                    <a:blip r:embed="rId42" cstate="print"/>
                    <a:srcRect/>
                    <a:stretch>
                      <a:fillRect/>
                    </a:stretch>
                  </pic:blipFill>
                  <pic:spPr bwMode="auto">
                    <a:xfrm>
                      <a:off x="0" y="0"/>
                      <a:ext cx="2753995" cy="3126105"/>
                    </a:xfrm>
                    <a:prstGeom prst="rect">
                      <a:avLst/>
                    </a:prstGeom>
                    <a:noFill/>
                    <a:ln w="9525">
                      <a:noFill/>
                      <a:miter lim="800000"/>
                      <a:headEnd/>
                      <a:tailEnd/>
                    </a:ln>
                  </pic:spPr>
                </pic:pic>
              </a:graphicData>
            </a:graphic>
          </wp:inline>
        </w:drawing>
      </w:r>
    </w:p>
    <w:p w:rsidR="00515D99" w:rsidRPr="007935E2" w:rsidRDefault="00515D99" w:rsidP="00933783">
      <w:pPr>
        <w:pStyle w:val="Epgrafe"/>
      </w:pPr>
      <w:bookmarkStart w:id="127" w:name="_Ref213470864"/>
      <w:bookmarkStart w:id="128" w:name="_Toc321581932"/>
      <w:proofErr w:type="gramStart"/>
      <w:r w:rsidRPr="007935E2">
        <w:t xml:space="preserve">Figure </w:t>
      </w:r>
      <w:r w:rsidR="00580B15">
        <w:fldChar w:fldCharType="begin"/>
      </w:r>
      <w:r w:rsidR="00DB454E">
        <w:instrText xml:space="preserve"> SEQ Figure \* ARABIC </w:instrText>
      </w:r>
      <w:r w:rsidR="00580B15">
        <w:fldChar w:fldCharType="separate"/>
      </w:r>
      <w:r w:rsidR="00225B7A">
        <w:rPr>
          <w:noProof/>
        </w:rPr>
        <w:t>22</w:t>
      </w:r>
      <w:r w:rsidR="00580B15">
        <w:rPr>
          <w:noProof/>
        </w:rPr>
        <w:fldChar w:fldCharType="end"/>
      </w:r>
      <w:bookmarkEnd w:id="127"/>
      <w:r w:rsidRPr="007935E2">
        <w:t>.</w:t>
      </w:r>
      <w:proofErr w:type="gramEnd"/>
      <w:r w:rsidRPr="007935E2">
        <w:t xml:space="preserve"> Advanced options dialog</w:t>
      </w:r>
      <w:r w:rsidR="00B90F99">
        <w:t xml:space="preserve"> – I3 visual theme</w:t>
      </w:r>
      <w:bookmarkEnd w:id="128"/>
    </w:p>
    <w:p w:rsidR="00515D99" w:rsidRPr="007935E2" w:rsidRDefault="00515D99" w:rsidP="00515D99">
      <w:r w:rsidRPr="007935E2">
        <w:lastRenderedPageBreak/>
        <w:t xml:space="preserve">The dialog </w:t>
      </w:r>
      <w:r w:rsidR="00D84D20">
        <w:t xml:space="preserve">box </w:t>
      </w:r>
      <w:r w:rsidRPr="007935E2">
        <w:t xml:space="preserve">shows the profile currently selected (the </w:t>
      </w:r>
      <w:r w:rsidRPr="007935E2">
        <w:rPr>
          <w:i/>
        </w:rPr>
        <w:t>default one</w:t>
      </w:r>
      <w:r w:rsidRPr="007935E2">
        <w:t xml:space="preserve"> on the screenshot) and also the translation mode (refer to chapter </w:t>
      </w:r>
      <w:r w:rsidR="00580B15" w:rsidRPr="007935E2">
        <w:fldChar w:fldCharType="begin"/>
      </w:r>
      <w:r w:rsidRPr="007935E2">
        <w:instrText xml:space="preserve"> REF _Ref213470913 \r \h </w:instrText>
      </w:r>
      <w:r w:rsidR="00580B15" w:rsidRPr="007935E2">
        <w:fldChar w:fldCharType="separate"/>
      </w:r>
      <w:r w:rsidR="00862853">
        <w:t>7</w:t>
      </w:r>
      <w:r w:rsidR="00580B15" w:rsidRPr="007935E2">
        <w:fldChar w:fldCharType="end"/>
      </w:r>
      <w:r w:rsidRPr="007935E2">
        <w:t xml:space="preserve"> for more information) and the optional translation table.</w:t>
      </w:r>
    </w:p>
    <w:p w:rsidR="00515D99" w:rsidRPr="007935E2" w:rsidRDefault="00E45FAF" w:rsidP="00515D99">
      <w:r w:rsidRPr="007935E2">
        <w:t xml:space="preserve">You can have different authentication profiles created from previous replication operations, and you can list them or create new ones </w:t>
      </w:r>
      <w:r w:rsidR="00D84D20">
        <w:t xml:space="preserve">by </w:t>
      </w:r>
      <w:r w:rsidRPr="007935E2">
        <w:t xml:space="preserve">pressing the </w:t>
      </w:r>
      <w:r w:rsidRPr="007935E2">
        <w:rPr>
          <w:i/>
        </w:rPr>
        <w:t>browse</w:t>
      </w:r>
      <w:r w:rsidRPr="007935E2">
        <w:t xml:space="preserve"> button located on the right of the </w:t>
      </w:r>
      <w:r w:rsidRPr="007935E2">
        <w:rPr>
          <w:i/>
        </w:rPr>
        <w:t>remote server configuration profile</w:t>
      </w:r>
      <w:r w:rsidRPr="007935E2">
        <w:t xml:space="preserve"> edit box.</w:t>
      </w:r>
    </w:p>
    <w:p w:rsidR="00472B3D" w:rsidRPr="007935E2" w:rsidRDefault="00472B3D" w:rsidP="00515D99">
      <w:r w:rsidRPr="007935E2">
        <w:t xml:space="preserve">It will display a dialog </w:t>
      </w:r>
      <w:r w:rsidR="00DA2E9A">
        <w:t xml:space="preserve">box </w:t>
      </w:r>
      <w:r w:rsidRPr="007935E2">
        <w:t xml:space="preserve">like the one </w:t>
      </w:r>
      <w:r w:rsidR="00D84D20">
        <w:t>i</w:t>
      </w:r>
      <w:r w:rsidR="00D84D20" w:rsidRPr="007935E2">
        <w:t xml:space="preserve">n </w:t>
      </w:r>
      <w:r w:rsidR="00580B15" w:rsidRPr="007935E2">
        <w:fldChar w:fldCharType="begin"/>
      </w:r>
      <w:r w:rsidRPr="007935E2">
        <w:instrText xml:space="preserve"> REF _Ref213471034 \h </w:instrText>
      </w:r>
      <w:r w:rsidR="00580B15" w:rsidRPr="007935E2">
        <w:fldChar w:fldCharType="separate"/>
      </w:r>
      <w:r w:rsidR="00D84D20" w:rsidRPr="007935E2">
        <w:t xml:space="preserve">Figure </w:t>
      </w:r>
      <w:r w:rsidR="00D84D20">
        <w:rPr>
          <w:noProof/>
        </w:rPr>
        <w:t>23</w:t>
      </w:r>
      <w:r w:rsidR="00580B15" w:rsidRPr="007935E2">
        <w:fldChar w:fldCharType="end"/>
      </w:r>
      <w:r w:rsidRPr="007935E2">
        <w:t xml:space="preserve"> which will allow you to select, edit, create</w:t>
      </w:r>
      <w:r w:rsidR="00DA2E9A">
        <w:t>,</w:t>
      </w:r>
      <w:r w:rsidRPr="007935E2">
        <w:t xml:space="preserve"> or remove a profile.</w:t>
      </w:r>
    </w:p>
    <w:p w:rsidR="00472B3D" w:rsidRPr="007935E2" w:rsidRDefault="007935E2" w:rsidP="00472B3D">
      <w:pPr>
        <w:keepNext/>
        <w:jc w:val="center"/>
      </w:pPr>
      <w:r>
        <w:rPr>
          <w:noProof/>
          <w:lang w:val="es-ES_tradnl" w:eastAsia="es-ES_tradnl"/>
        </w:rPr>
        <w:drawing>
          <wp:inline distT="0" distB="0" distL="0" distR="0">
            <wp:extent cx="3105397" cy="2392646"/>
            <wp:effectExtent l="0" t="0" r="0" b="0"/>
            <wp:docPr id="25" name="Picture 25" descr="Dib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bujo"/>
                    <pic:cNvPicPr>
                      <a:picLocks noChangeAspect="1" noChangeArrowheads="1"/>
                    </pic:cNvPicPr>
                  </pic:nvPicPr>
                  <pic:blipFill>
                    <a:blip r:embed="rId43" cstate="print"/>
                    <a:srcRect/>
                    <a:stretch>
                      <a:fillRect/>
                    </a:stretch>
                  </pic:blipFill>
                  <pic:spPr bwMode="auto">
                    <a:xfrm>
                      <a:off x="0" y="0"/>
                      <a:ext cx="3103753" cy="2391379"/>
                    </a:xfrm>
                    <a:prstGeom prst="rect">
                      <a:avLst/>
                    </a:prstGeom>
                    <a:noFill/>
                    <a:ln w="9525">
                      <a:noFill/>
                      <a:miter lim="800000"/>
                      <a:headEnd/>
                      <a:tailEnd/>
                    </a:ln>
                  </pic:spPr>
                </pic:pic>
              </a:graphicData>
            </a:graphic>
          </wp:inline>
        </w:drawing>
      </w:r>
    </w:p>
    <w:p w:rsidR="00472B3D" w:rsidRPr="007935E2" w:rsidRDefault="00472B3D" w:rsidP="00933783">
      <w:pPr>
        <w:pStyle w:val="Epgrafe"/>
      </w:pPr>
      <w:bookmarkStart w:id="129" w:name="_Ref213471034"/>
      <w:bookmarkStart w:id="130" w:name="_Toc321581933"/>
      <w:proofErr w:type="gramStart"/>
      <w:r w:rsidRPr="007935E2">
        <w:t xml:space="preserve">Figure </w:t>
      </w:r>
      <w:r w:rsidR="00580B15">
        <w:fldChar w:fldCharType="begin"/>
      </w:r>
      <w:r w:rsidR="00DB454E">
        <w:instrText xml:space="preserve"> SEQ Figure \* ARABIC </w:instrText>
      </w:r>
      <w:r w:rsidR="00580B15">
        <w:fldChar w:fldCharType="separate"/>
      </w:r>
      <w:r w:rsidR="00225B7A">
        <w:rPr>
          <w:noProof/>
        </w:rPr>
        <w:t>23</w:t>
      </w:r>
      <w:r w:rsidR="00580B15">
        <w:rPr>
          <w:noProof/>
        </w:rPr>
        <w:fldChar w:fldCharType="end"/>
      </w:r>
      <w:bookmarkEnd w:id="129"/>
      <w:r w:rsidRPr="007935E2">
        <w:t>.</w:t>
      </w:r>
      <w:proofErr w:type="gramEnd"/>
      <w:r w:rsidRPr="007935E2">
        <w:t xml:space="preserve"> Profile selection dialog</w:t>
      </w:r>
      <w:r w:rsidR="00B90F99">
        <w:t xml:space="preserve"> – I3 visual theme</w:t>
      </w:r>
      <w:bookmarkEnd w:id="130"/>
    </w:p>
    <w:p w:rsidR="00472B3D" w:rsidRPr="007935E2" w:rsidRDefault="00B873C3" w:rsidP="00B873C3">
      <w:pPr>
        <w:pStyle w:val="Informacion"/>
        <w:rPr>
          <w:lang w:val="en-US"/>
        </w:rPr>
      </w:pPr>
      <w:r w:rsidRPr="007935E2">
        <w:rPr>
          <w:b/>
          <w:lang w:val="en-US"/>
        </w:rPr>
        <w:t>Note:</w:t>
      </w:r>
      <w:r w:rsidRPr="007935E2">
        <w:rPr>
          <w:lang w:val="en-US"/>
        </w:rPr>
        <w:t xml:space="preserve"> </w:t>
      </w:r>
      <w:r w:rsidR="00DA2E9A">
        <w:rPr>
          <w:lang w:val="en-US"/>
        </w:rPr>
        <w:t>T</w:t>
      </w:r>
      <w:r w:rsidR="00DA2E9A" w:rsidRPr="007935E2">
        <w:rPr>
          <w:lang w:val="en-US"/>
        </w:rPr>
        <w:t xml:space="preserve">he </w:t>
      </w:r>
      <w:r w:rsidRPr="007935E2">
        <w:rPr>
          <w:i/>
          <w:lang w:val="en-US"/>
        </w:rPr>
        <w:t>replication dialog</w:t>
      </w:r>
      <w:r w:rsidR="00DA2E9A">
        <w:rPr>
          <w:i/>
          <w:lang w:val="en-US"/>
        </w:rPr>
        <w:t xml:space="preserve"> box</w:t>
      </w:r>
      <w:r w:rsidRPr="007935E2">
        <w:rPr>
          <w:lang w:val="en-US"/>
        </w:rPr>
        <w:t xml:space="preserve"> will try to choose a profile automatically each time you change the server. It will look for the most suitable profile based on the server information provided.</w:t>
      </w:r>
    </w:p>
    <w:p w:rsidR="00B75C43" w:rsidRPr="007935E2" w:rsidRDefault="00E50300" w:rsidP="00E50300">
      <w:pPr>
        <w:pStyle w:val="Ttulo2"/>
        <w:rPr>
          <w:lang w:val="en-US"/>
        </w:rPr>
      </w:pPr>
      <w:bookmarkStart w:id="131" w:name="_Toc255323385"/>
      <w:bookmarkStart w:id="132" w:name="_Toc255323441"/>
      <w:bookmarkStart w:id="133" w:name="_Toc321581898"/>
      <w:r w:rsidRPr="007935E2">
        <w:rPr>
          <w:lang w:val="en-US"/>
        </w:rPr>
        <w:t>Running the replication process</w:t>
      </w:r>
      <w:bookmarkEnd w:id="131"/>
      <w:bookmarkEnd w:id="132"/>
      <w:bookmarkEnd w:id="133"/>
    </w:p>
    <w:p w:rsidR="00E50300" w:rsidRPr="007935E2" w:rsidRDefault="00F36DAD" w:rsidP="00E50300">
      <w:r w:rsidRPr="007935E2">
        <w:t>So far</w:t>
      </w:r>
      <w:r w:rsidR="00DA2E9A">
        <w:t>,</w:t>
      </w:r>
      <w:r w:rsidRPr="007935E2">
        <w:t xml:space="preserve"> all the steps have been focused on setting up the replication process. Once the operation is correctly configured, press the </w:t>
      </w:r>
      <w:r w:rsidRPr="007935E2">
        <w:rPr>
          <w:i/>
        </w:rPr>
        <w:t>replicate</w:t>
      </w:r>
      <w:r w:rsidRPr="007935E2">
        <w:t xml:space="preserve"> button and you’ll</w:t>
      </w:r>
      <w:r w:rsidR="00515511">
        <w:t xml:space="preserve"> actually</w:t>
      </w:r>
      <w:r w:rsidRPr="007935E2">
        <w:t xml:space="preserve"> enter the replication progress dialog </w:t>
      </w:r>
      <w:r w:rsidR="00DA2E9A">
        <w:t xml:space="preserve">box </w:t>
      </w:r>
      <w:r w:rsidRPr="007935E2">
        <w:t xml:space="preserve">as explained </w:t>
      </w:r>
      <w:r w:rsidR="00DA2E9A">
        <w:t>in</w:t>
      </w:r>
      <w:r w:rsidR="00DA2E9A" w:rsidRPr="007935E2">
        <w:t xml:space="preserve"> </w:t>
      </w:r>
      <w:r w:rsidR="00580B15" w:rsidRPr="007935E2">
        <w:fldChar w:fldCharType="begin"/>
      </w:r>
      <w:r w:rsidR="00AD46B9" w:rsidRPr="007935E2">
        <w:instrText xml:space="preserve"> REF _Ref213472072 \h </w:instrText>
      </w:r>
      <w:r w:rsidR="00580B15" w:rsidRPr="007935E2">
        <w:fldChar w:fldCharType="separate"/>
      </w:r>
      <w:r w:rsidR="00DA2E9A" w:rsidRPr="007935E2">
        <w:t xml:space="preserve">Figure </w:t>
      </w:r>
      <w:r w:rsidR="00DA2E9A">
        <w:rPr>
          <w:noProof/>
        </w:rPr>
        <w:t>24</w:t>
      </w:r>
      <w:r w:rsidR="00580B15" w:rsidRPr="007935E2">
        <w:fldChar w:fldCharType="end"/>
      </w:r>
      <w:r w:rsidRPr="007935E2">
        <w:t>.</w:t>
      </w:r>
    </w:p>
    <w:p w:rsidR="00AD46B9" w:rsidRPr="007935E2" w:rsidRDefault="009314B5" w:rsidP="00E50300">
      <w:r w:rsidRPr="007935E2">
        <w:t>The replication operation is divided into three main states: fetch metadata, push metadata</w:t>
      </w:r>
      <w:r w:rsidR="00DA2E9A">
        <w:t>,</w:t>
      </w:r>
      <w:r w:rsidRPr="007935E2">
        <w:t xml:space="preserve"> and transfer revision data. The first one happens on the source server, the second one on the destination </w:t>
      </w:r>
      <w:r w:rsidR="00DA2E9A">
        <w:t xml:space="preserve">server, </w:t>
      </w:r>
      <w:r w:rsidRPr="007935E2">
        <w:t>and the third one involves the two servers as data is transferred from the source to the destination.</w:t>
      </w:r>
    </w:p>
    <w:p w:rsidR="009314B5" w:rsidRPr="007935E2" w:rsidRDefault="00303BF7" w:rsidP="00E50300">
      <w:r w:rsidRPr="007935E2">
        <w:t>At any point in time</w:t>
      </w:r>
      <w:r w:rsidR="00DA2E9A">
        <w:t>,</w:t>
      </w:r>
      <w:r w:rsidRPr="007935E2">
        <w:t xml:space="preserve"> the operation can be canceled pressing the cancel button.</w:t>
      </w:r>
    </w:p>
    <w:p w:rsidR="001C77F7" w:rsidRPr="007935E2" w:rsidRDefault="001C77F7" w:rsidP="00E50300">
      <w:r w:rsidRPr="007935E2">
        <w:t>When the replication operation finishes</w:t>
      </w:r>
      <w:r w:rsidR="00DA2E9A">
        <w:t>,</w:t>
      </w:r>
      <w:r w:rsidRPr="007935E2">
        <w:t xml:space="preserve"> a summary is displayed</w:t>
      </w:r>
      <w:r w:rsidR="00DA2E9A">
        <w:t>,</w:t>
      </w:r>
      <w:r w:rsidRPr="007935E2">
        <w:t xml:space="preserve"> containing detailed information about the number of objects created.</w:t>
      </w:r>
    </w:p>
    <w:p w:rsidR="00AD46B9" w:rsidRPr="007935E2" w:rsidRDefault="00E10BE0" w:rsidP="00AD46B9">
      <w:pPr>
        <w:keepNext/>
        <w:jc w:val="center"/>
      </w:pPr>
      <w:r>
        <w:object w:dxaOrig="11347" w:dyaOrig="7614">
          <v:shape id="_x0000_i1033" type="#_x0000_t75" style="width:411pt;height:276pt" o:ole="">
            <v:imagedata r:id="rId44" o:title=""/>
          </v:shape>
          <o:OLEObject Type="Embed" ProgID="Visio.Drawing.11" ShapeID="_x0000_i1033" DrawAspect="Content" ObjectID="_1397636486" r:id="rId45"/>
        </w:object>
      </w:r>
    </w:p>
    <w:p w:rsidR="004D69AB" w:rsidRPr="007935E2" w:rsidRDefault="00AD46B9" w:rsidP="00933783">
      <w:pPr>
        <w:pStyle w:val="Epgrafe"/>
      </w:pPr>
      <w:bookmarkStart w:id="134" w:name="_Ref213472072"/>
      <w:bookmarkStart w:id="135" w:name="_Toc321581934"/>
      <w:proofErr w:type="gramStart"/>
      <w:r w:rsidRPr="007935E2">
        <w:t xml:space="preserve">Figure </w:t>
      </w:r>
      <w:r w:rsidR="00580B15">
        <w:fldChar w:fldCharType="begin"/>
      </w:r>
      <w:r w:rsidR="00DB454E">
        <w:instrText xml:space="preserve"> SEQ Figure \* ARABIC </w:instrText>
      </w:r>
      <w:r w:rsidR="00580B15">
        <w:fldChar w:fldCharType="separate"/>
      </w:r>
      <w:r w:rsidR="00225B7A">
        <w:rPr>
          <w:noProof/>
        </w:rPr>
        <w:t>24</w:t>
      </w:r>
      <w:r w:rsidR="00580B15">
        <w:rPr>
          <w:noProof/>
        </w:rPr>
        <w:fldChar w:fldCharType="end"/>
      </w:r>
      <w:bookmarkEnd w:id="134"/>
      <w:r w:rsidRPr="007935E2">
        <w:t>.</w:t>
      </w:r>
      <w:proofErr w:type="gramEnd"/>
      <w:r w:rsidRPr="007935E2">
        <w:t xml:space="preserve"> Replication operation progress</w:t>
      </w:r>
      <w:r w:rsidR="00B90F99">
        <w:t xml:space="preserve"> – I3 visual theme</w:t>
      </w:r>
      <w:bookmarkEnd w:id="135"/>
    </w:p>
    <w:p w:rsidR="004D69AB" w:rsidRPr="007935E2" w:rsidRDefault="004D69AB" w:rsidP="004D69AB">
      <w:pPr>
        <w:pStyle w:val="Ttulo2"/>
        <w:rPr>
          <w:lang w:val="en-US"/>
        </w:rPr>
      </w:pPr>
      <w:bookmarkStart w:id="136" w:name="_Toc255323386"/>
      <w:bookmarkStart w:id="137" w:name="_Toc255323442"/>
      <w:bookmarkStart w:id="138" w:name="_Toc321581899"/>
      <w:r w:rsidRPr="007935E2">
        <w:rPr>
          <w:lang w:val="en-US"/>
        </w:rPr>
        <w:t>Creating a package</w:t>
      </w:r>
      <w:bookmarkEnd w:id="136"/>
      <w:bookmarkEnd w:id="137"/>
      <w:bookmarkEnd w:id="138"/>
    </w:p>
    <w:p w:rsidR="004D69AB" w:rsidRPr="007935E2" w:rsidRDefault="004D69AB" w:rsidP="004D69AB">
      <w:r w:rsidRPr="007935E2">
        <w:t xml:space="preserve">A replication package can be created from a branch on your repository or from any branch on any server you can connect to. In order to create a package from the selected branch </w:t>
      </w:r>
      <w:r w:rsidR="0024349E">
        <w:t>i</w:t>
      </w:r>
      <w:r w:rsidR="0024349E" w:rsidRPr="007935E2">
        <w:t xml:space="preserve">n </w:t>
      </w:r>
      <w:r w:rsidRPr="007935E2">
        <w:t xml:space="preserve">the branch view, click on </w:t>
      </w:r>
      <w:r w:rsidRPr="007935E2">
        <w:rPr>
          <w:i/>
        </w:rPr>
        <w:t>create replication package from this branch</w:t>
      </w:r>
      <w:r w:rsidRPr="007935E2">
        <w:t xml:space="preserve">. If you want to create a package from </w:t>
      </w:r>
      <w:r w:rsidRPr="007935E2">
        <w:rPr>
          <w:i/>
        </w:rPr>
        <w:t>any</w:t>
      </w:r>
      <w:r w:rsidRPr="007935E2">
        <w:t xml:space="preserve"> remote branch, click on </w:t>
      </w:r>
      <w:r w:rsidRPr="007935E2">
        <w:rPr>
          <w:i/>
        </w:rPr>
        <w:t>create replication package</w:t>
      </w:r>
      <w:r w:rsidRPr="007935E2">
        <w:t xml:space="preserve"> on the replication menu.</w:t>
      </w:r>
    </w:p>
    <w:p w:rsidR="0049349F" w:rsidRPr="007935E2" w:rsidRDefault="00D86FF3" w:rsidP="0049349F">
      <w:pPr>
        <w:keepNext/>
        <w:jc w:val="center"/>
      </w:pPr>
      <w:r>
        <w:rPr>
          <w:noProof/>
          <w:lang w:val="es-ES_tradnl" w:eastAsia="es-ES_tradnl"/>
        </w:rPr>
        <w:drawing>
          <wp:inline distT="0" distB="0" distL="0" distR="0">
            <wp:extent cx="3022270" cy="2124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2.pn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28383" cy="2129078"/>
                    </a:xfrm>
                    <a:prstGeom prst="rect">
                      <a:avLst/>
                    </a:prstGeom>
                  </pic:spPr>
                </pic:pic>
              </a:graphicData>
            </a:graphic>
          </wp:inline>
        </w:drawing>
      </w:r>
    </w:p>
    <w:p w:rsidR="004D69AB" w:rsidRPr="007935E2" w:rsidRDefault="0049349F" w:rsidP="00933783">
      <w:pPr>
        <w:pStyle w:val="Epgrafe"/>
      </w:pPr>
      <w:bookmarkStart w:id="139" w:name="_Ref213472445"/>
      <w:bookmarkStart w:id="140" w:name="_Toc321581935"/>
      <w:proofErr w:type="gramStart"/>
      <w:r w:rsidRPr="007935E2">
        <w:t xml:space="preserve">Figure </w:t>
      </w:r>
      <w:r w:rsidR="00580B15">
        <w:fldChar w:fldCharType="begin"/>
      </w:r>
      <w:r w:rsidR="00DB454E">
        <w:instrText xml:space="preserve"> SEQ Figure \* ARABIC </w:instrText>
      </w:r>
      <w:r w:rsidR="00580B15">
        <w:fldChar w:fldCharType="separate"/>
      </w:r>
      <w:r w:rsidR="00225B7A">
        <w:rPr>
          <w:noProof/>
        </w:rPr>
        <w:t>25</w:t>
      </w:r>
      <w:r w:rsidR="00580B15">
        <w:rPr>
          <w:noProof/>
        </w:rPr>
        <w:fldChar w:fldCharType="end"/>
      </w:r>
      <w:bookmarkEnd w:id="139"/>
      <w:r w:rsidRPr="007935E2">
        <w:t>.</w:t>
      </w:r>
      <w:proofErr w:type="gramEnd"/>
      <w:r w:rsidRPr="007935E2">
        <w:t xml:space="preserve"> Create replication package from the GUI</w:t>
      </w:r>
      <w:bookmarkEnd w:id="140"/>
    </w:p>
    <w:p w:rsidR="0049349F" w:rsidRPr="007935E2" w:rsidRDefault="00580B15" w:rsidP="0049349F">
      <w:r w:rsidRPr="007935E2">
        <w:fldChar w:fldCharType="begin"/>
      </w:r>
      <w:r w:rsidR="0049349F" w:rsidRPr="007935E2">
        <w:instrText xml:space="preserve"> REF _Ref213472445 \h </w:instrText>
      </w:r>
      <w:r w:rsidRPr="007935E2">
        <w:fldChar w:fldCharType="separate"/>
      </w:r>
      <w:r w:rsidR="0024349E" w:rsidRPr="007935E2">
        <w:t xml:space="preserve">Figure </w:t>
      </w:r>
      <w:r w:rsidR="0024349E">
        <w:rPr>
          <w:noProof/>
        </w:rPr>
        <w:t>25</w:t>
      </w:r>
      <w:r w:rsidRPr="007935E2">
        <w:fldChar w:fldCharType="end"/>
      </w:r>
      <w:r w:rsidR="0049349F" w:rsidRPr="007935E2">
        <w:t xml:space="preserve"> shows the package creation dialog. It will generate a replication package from the selected branch which will contain all data and metadata from the branch. It can be used to replicate between servers when no direct connection is available.</w:t>
      </w:r>
    </w:p>
    <w:p w:rsidR="005563ED" w:rsidRPr="007935E2" w:rsidRDefault="005563ED" w:rsidP="005563ED">
      <w:pPr>
        <w:pStyle w:val="Ttulo2"/>
        <w:rPr>
          <w:lang w:val="en-US"/>
        </w:rPr>
      </w:pPr>
      <w:bookmarkStart w:id="141" w:name="_Toc255323387"/>
      <w:bookmarkStart w:id="142" w:name="_Toc255323443"/>
      <w:bookmarkStart w:id="143" w:name="_Toc321581900"/>
      <w:r w:rsidRPr="007935E2">
        <w:rPr>
          <w:lang w:val="en-US"/>
        </w:rPr>
        <w:lastRenderedPageBreak/>
        <w:t>Importing a replication package</w:t>
      </w:r>
      <w:bookmarkEnd w:id="141"/>
      <w:bookmarkEnd w:id="142"/>
      <w:bookmarkEnd w:id="143"/>
    </w:p>
    <w:p w:rsidR="005563ED" w:rsidRPr="007935E2" w:rsidRDefault="005563ED" w:rsidP="005563ED">
      <w:r w:rsidRPr="007935E2">
        <w:t xml:space="preserve">From the replication menu select </w:t>
      </w:r>
      <w:r w:rsidRPr="007935E2">
        <w:rPr>
          <w:i/>
        </w:rPr>
        <w:t>import replication package</w:t>
      </w:r>
      <w:r w:rsidRPr="007935E2">
        <w:t xml:space="preserve"> and select a package file to be imported. The dialog</w:t>
      </w:r>
      <w:r w:rsidR="0024349E">
        <w:t xml:space="preserve"> box</w:t>
      </w:r>
      <w:r w:rsidRPr="007935E2">
        <w:t xml:space="preserve"> is shown </w:t>
      </w:r>
      <w:r w:rsidR="0024349E">
        <w:t>in</w:t>
      </w:r>
      <w:r w:rsidRPr="007935E2">
        <w:t xml:space="preserve"> </w:t>
      </w:r>
      <w:r w:rsidR="00580B15" w:rsidRPr="007935E2">
        <w:fldChar w:fldCharType="begin"/>
      </w:r>
      <w:r w:rsidRPr="007935E2">
        <w:instrText xml:space="preserve"> REF _Ref213472592 \h </w:instrText>
      </w:r>
      <w:r w:rsidR="00580B15" w:rsidRPr="007935E2">
        <w:fldChar w:fldCharType="separate"/>
      </w:r>
      <w:r w:rsidR="0024349E" w:rsidRPr="007935E2">
        <w:t xml:space="preserve">Figure </w:t>
      </w:r>
      <w:r w:rsidR="0024349E">
        <w:rPr>
          <w:noProof/>
        </w:rPr>
        <w:t>26</w:t>
      </w:r>
      <w:r w:rsidR="00580B15" w:rsidRPr="007935E2">
        <w:fldChar w:fldCharType="end"/>
      </w:r>
      <w:r w:rsidRPr="007935E2">
        <w:t>.</w:t>
      </w:r>
    </w:p>
    <w:p w:rsidR="005563ED" w:rsidRPr="007935E2" w:rsidRDefault="00D86FF3" w:rsidP="005563ED">
      <w:pPr>
        <w:keepNext/>
        <w:jc w:val="center"/>
      </w:pPr>
      <w:r>
        <w:rPr>
          <w:noProof/>
          <w:lang w:val="es-ES_tradnl" w:eastAsia="es-ES_tradnl"/>
        </w:rPr>
        <w:drawing>
          <wp:inline distT="0" distB="0" distL="0" distR="0">
            <wp:extent cx="2642259" cy="185761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4.pn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47728" cy="1861462"/>
                    </a:xfrm>
                    <a:prstGeom prst="rect">
                      <a:avLst/>
                    </a:prstGeom>
                  </pic:spPr>
                </pic:pic>
              </a:graphicData>
            </a:graphic>
          </wp:inline>
        </w:drawing>
      </w:r>
    </w:p>
    <w:p w:rsidR="005563ED" w:rsidRDefault="005563ED" w:rsidP="00933783">
      <w:pPr>
        <w:pStyle w:val="Epgrafe"/>
      </w:pPr>
      <w:bookmarkStart w:id="144" w:name="_Ref213472592"/>
      <w:bookmarkStart w:id="145" w:name="_Toc321581936"/>
      <w:proofErr w:type="gramStart"/>
      <w:r w:rsidRPr="007935E2">
        <w:t xml:space="preserve">Figure </w:t>
      </w:r>
      <w:r w:rsidR="00580B15">
        <w:fldChar w:fldCharType="begin"/>
      </w:r>
      <w:r w:rsidR="00DB454E">
        <w:instrText xml:space="preserve"> SEQ Figure \* ARABIC </w:instrText>
      </w:r>
      <w:r w:rsidR="00580B15">
        <w:fldChar w:fldCharType="separate"/>
      </w:r>
      <w:r w:rsidR="00225B7A">
        <w:rPr>
          <w:noProof/>
        </w:rPr>
        <w:t>26</w:t>
      </w:r>
      <w:r w:rsidR="00580B15">
        <w:rPr>
          <w:noProof/>
        </w:rPr>
        <w:fldChar w:fldCharType="end"/>
      </w:r>
      <w:bookmarkEnd w:id="144"/>
      <w:r w:rsidRPr="007935E2">
        <w:t>.</w:t>
      </w:r>
      <w:proofErr w:type="gramEnd"/>
      <w:r w:rsidRPr="007935E2">
        <w:t xml:space="preserve"> Import a replication package</w:t>
      </w:r>
      <w:bookmarkEnd w:id="145"/>
    </w:p>
    <w:p w:rsidR="00BE709F" w:rsidRDefault="00BE709F" w:rsidP="00D83650">
      <w:pPr>
        <w:pStyle w:val="Ttulo1"/>
      </w:pPr>
      <w:bookmarkStart w:id="146" w:name="_Toc321581901"/>
      <w:r>
        <w:lastRenderedPageBreak/>
        <w:t>Distributed Branch Explorer</w:t>
      </w:r>
      <w:bookmarkEnd w:id="146"/>
    </w:p>
    <w:p w:rsidR="00BE709F" w:rsidRDefault="000528E5" w:rsidP="00BE709F">
      <w:r w:rsidRPr="000528E5">
        <w:t xml:space="preserve">The Branch Explorer is one of the core features in the Plastic SCM GUI and it has been </w:t>
      </w:r>
      <w:r w:rsidR="0024349E">
        <w:t>greatly</w:t>
      </w:r>
      <w:r w:rsidR="0024349E" w:rsidRPr="000528E5">
        <w:t xml:space="preserve"> </w:t>
      </w:r>
      <w:r w:rsidRPr="000528E5">
        <w:t>improved in</w:t>
      </w:r>
      <w:r w:rsidR="0024349E">
        <w:t xml:space="preserve"> recent</w:t>
      </w:r>
      <w:r w:rsidRPr="000528E5">
        <w:t xml:space="preserve"> release</w:t>
      </w:r>
      <w:r w:rsidR="0024349E">
        <w:t>s</w:t>
      </w:r>
      <w:r w:rsidRPr="000528E5">
        <w:t xml:space="preserve"> to be able to deal with distr</w:t>
      </w:r>
      <w:r>
        <w:t xml:space="preserve">ibuted scenarios. That’s the reason why it now receives the “distributed” </w:t>
      </w:r>
      <w:r w:rsidR="0024349E">
        <w:t xml:space="preserve">Branch Explorer </w:t>
      </w:r>
      <w:r>
        <w:t>name.</w:t>
      </w:r>
      <w:r w:rsidR="00652AED">
        <w:t xml:space="preserve"> </w:t>
      </w:r>
      <w:r w:rsidR="009877B9">
        <w:t>Its short-hand name</w:t>
      </w:r>
      <w:r w:rsidR="00652AED">
        <w:t xml:space="preserve"> is DBrEx.</w:t>
      </w:r>
    </w:p>
    <w:p w:rsidR="000528E5" w:rsidRDefault="00652AED" w:rsidP="00652AED">
      <w:pPr>
        <w:pStyle w:val="Ttulo2"/>
      </w:pPr>
      <w:bookmarkStart w:id="147" w:name="_Toc321581902"/>
      <w:r>
        <w:t>How the DBrEx works</w:t>
      </w:r>
      <w:bookmarkEnd w:id="147"/>
    </w:p>
    <w:p w:rsidR="00652AED" w:rsidRDefault="00933783" w:rsidP="00652AED">
      <w:r w:rsidRPr="00933783">
        <w:t>Consider two replicated servers. The second one has first replicated the “main” branch from the first, and later</w:t>
      </w:r>
      <w:r w:rsidR="0076386F">
        <w:t xml:space="preserve"> a second branch was</w:t>
      </w:r>
      <w:r w:rsidRPr="00933783">
        <w:t xml:space="preserve"> created and developers worked on it. </w:t>
      </w:r>
      <w:r>
        <w:t xml:space="preserve">At a certain point in time it will look like </w:t>
      </w:r>
      <w:r w:rsidR="00580B15">
        <w:fldChar w:fldCharType="begin"/>
      </w:r>
      <w:r>
        <w:instrText xml:space="preserve"> REF _Ref307818920 \h </w:instrText>
      </w:r>
      <w:r w:rsidR="00580B15">
        <w:fldChar w:fldCharType="separate"/>
      </w:r>
      <w:r w:rsidR="009877B9">
        <w:t xml:space="preserve">Figure </w:t>
      </w:r>
      <w:r w:rsidR="009877B9">
        <w:rPr>
          <w:noProof/>
        </w:rPr>
        <w:t>27</w:t>
      </w:r>
      <w:r w:rsidR="00580B15">
        <w:fldChar w:fldCharType="end"/>
      </w:r>
      <w:r>
        <w:t>.</w:t>
      </w:r>
    </w:p>
    <w:p w:rsidR="00933783" w:rsidRDefault="00933783" w:rsidP="00933783">
      <w:pPr>
        <w:keepNext/>
        <w:jc w:val="center"/>
      </w:pPr>
      <w:r>
        <w:rPr>
          <w:noProof/>
          <w:lang w:val="es-ES_tradnl" w:eastAsia="es-ES_tradnl"/>
        </w:rPr>
        <w:drawing>
          <wp:inline distT="0" distB="0" distL="0" distR="0">
            <wp:extent cx="5219700" cy="2084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5-dbrexplained.pn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19700" cy="2084705"/>
                    </a:xfrm>
                    <a:prstGeom prst="rect">
                      <a:avLst/>
                    </a:prstGeom>
                  </pic:spPr>
                </pic:pic>
              </a:graphicData>
            </a:graphic>
          </wp:inline>
        </w:drawing>
      </w:r>
    </w:p>
    <w:p w:rsidR="00933783" w:rsidRDefault="00933783" w:rsidP="00933783">
      <w:pPr>
        <w:pStyle w:val="Epgrafe"/>
      </w:pPr>
      <w:bookmarkStart w:id="148" w:name="_Ref307818920"/>
      <w:bookmarkStart w:id="149" w:name="_Ref307818915"/>
      <w:bookmarkStart w:id="150" w:name="_Toc321581937"/>
      <w:proofErr w:type="gramStart"/>
      <w:r>
        <w:t xml:space="preserve">Figure </w:t>
      </w:r>
      <w:r w:rsidR="00580B15">
        <w:fldChar w:fldCharType="begin"/>
      </w:r>
      <w:r>
        <w:instrText xml:space="preserve"> SEQ Figure \* ARABIC </w:instrText>
      </w:r>
      <w:r w:rsidR="00580B15">
        <w:fldChar w:fldCharType="separate"/>
      </w:r>
      <w:r w:rsidR="00225B7A">
        <w:rPr>
          <w:noProof/>
        </w:rPr>
        <w:t>27</w:t>
      </w:r>
      <w:r w:rsidR="00580B15">
        <w:fldChar w:fldCharType="end"/>
      </w:r>
      <w:bookmarkEnd w:id="148"/>
      <w:r>
        <w:t>.</w:t>
      </w:r>
      <w:proofErr w:type="gramEnd"/>
      <w:r>
        <w:t xml:space="preserve"> Distributed scenario with two servers</w:t>
      </w:r>
      <w:bookmarkEnd w:id="149"/>
      <w:bookmarkEnd w:id="150"/>
    </w:p>
    <w:p w:rsidR="0035711B" w:rsidRDefault="0035711B" w:rsidP="0035711B">
      <w:r>
        <w:t>At this point</w:t>
      </w:r>
      <w:r w:rsidR="009877B9">
        <w:t>,</w:t>
      </w:r>
      <w:r>
        <w:t xml:space="preserve"> each of the servers contains part of the development, but prior to 4.0</w:t>
      </w:r>
      <w:r w:rsidR="009877B9">
        <w:t>,</w:t>
      </w:r>
      <w:r>
        <w:t xml:space="preserve"> there wasn’t a good way to understand the whole branching schema other than connecting and browsing each repository </w:t>
      </w:r>
      <w:r w:rsidR="009877B9">
        <w:t xml:space="preserve">Branch Explorer </w:t>
      </w:r>
      <w:r>
        <w:t>separately.</w:t>
      </w:r>
    </w:p>
    <w:p w:rsidR="0035711B" w:rsidRDefault="0035711B" w:rsidP="0035711B">
      <w:r>
        <w:lastRenderedPageBreak/>
        <w:t xml:space="preserve">The DBrEx is able to render a distributed diagram </w:t>
      </w:r>
      <w:r w:rsidR="009877B9">
        <w:t xml:space="preserve">by </w:t>
      </w:r>
      <w:r>
        <w:t>collecting data from different sources and then render</w:t>
      </w:r>
      <w:r w:rsidR="009877B9">
        <w:t>ing</w:t>
      </w:r>
      <w:r>
        <w:t xml:space="preserve"> the changesets and branches on a single diagram as the </w:t>
      </w:r>
      <w:r w:rsidR="00580B15">
        <w:fldChar w:fldCharType="begin"/>
      </w:r>
      <w:r>
        <w:instrText xml:space="preserve"> REF _Ref307820957 \h </w:instrText>
      </w:r>
      <w:r w:rsidR="00580B15">
        <w:fldChar w:fldCharType="separate"/>
      </w:r>
      <w:r w:rsidR="009877B9">
        <w:t xml:space="preserve">Figure </w:t>
      </w:r>
      <w:r w:rsidR="009877B9">
        <w:rPr>
          <w:noProof/>
        </w:rPr>
        <w:t>28</w:t>
      </w:r>
      <w:r w:rsidR="00580B15">
        <w:fldChar w:fldCharType="end"/>
      </w:r>
      <w:r>
        <w:t xml:space="preserve"> shows.</w:t>
      </w:r>
    </w:p>
    <w:p w:rsidR="0035711B" w:rsidRDefault="0035711B" w:rsidP="0035711B">
      <w:pPr>
        <w:keepNext/>
        <w:jc w:val="center"/>
      </w:pPr>
      <w:r>
        <w:rPr>
          <w:noProof/>
          <w:lang w:val="es-ES_tradnl" w:eastAsia="es-ES_tradnl"/>
        </w:rPr>
        <w:drawing>
          <wp:inline distT="0" distB="0" distL="0" distR="0">
            <wp:extent cx="2524478" cy="200052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6-dbrexconcept.png"/>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24478" cy="2000529"/>
                    </a:xfrm>
                    <a:prstGeom prst="rect">
                      <a:avLst/>
                    </a:prstGeom>
                  </pic:spPr>
                </pic:pic>
              </a:graphicData>
            </a:graphic>
          </wp:inline>
        </w:drawing>
      </w:r>
    </w:p>
    <w:p w:rsidR="0035711B" w:rsidRDefault="0035711B" w:rsidP="0035711B">
      <w:pPr>
        <w:pStyle w:val="Epgrafe"/>
      </w:pPr>
      <w:bookmarkStart w:id="151" w:name="_Ref307820957"/>
      <w:bookmarkStart w:id="152" w:name="_Toc321581938"/>
      <w:proofErr w:type="gramStart"/>
      <w:r>
        <w:t xml:space="preserve">Figure </w:t>
      </w:r>
      <w:r w:rsidR="00580B15">
        <w:fldChar w:fldCharType="begin"/>
      </w:r>
      <w:r>
        <w:instrText xml:space="preserve"> SEQ Figure \* ARABIC </w:instrText>
      </w:r>
      <w:r w:rsidR="00580B15">
        <w:fldChar w:fldCharType="separate"/>
      </w:r>
      <w:r w:rsidR="00225B7A">
        <w:rPr>
          <w:noProof/>
        </w:rPr>
        <w:t>28</w:t>
      </w:r>
      <w:r w:rsidR="00580B15">
        <w:fldChar w:fldCharType="end"/>
      </w:r>
      <w:bookmarkEnd w:id="151"/>
      <w:r>
        <w:t>.</w:t>
      </w:r>
      <w:proofErr w:type="gramEnd"/>
      <w:r>
        <w:t xml:space="preserve"> DBrEx draft</w:t>
      </w:r>
      <w:bookmarkEnd w:id="152"/>
    </w:p>
    <w:p w:rsidR="0035711B" w:rsidRDefault="0035711B" w:rsidP="0035711B">
      <w:r>
        <w:t>The DBrEx will combine the different sources and create an interactive diagram with the information gathered from the different sources.</w:t>
      </w:r>
    </w:p>
    <w:p w:rsidR="009F463B" w:rsidRPr="00B84FA2" w:rsidRDefault="00B84FA2" w:rsidP="00B84FA2">
      <w:pPr>
        <w:pStyle w:val="Ttulo2"/>
        <w:rPr>
          <w:lang w:val="en-US"/>
        </w:rPr>
      </w:pPr>
      <w:bookmarkStart w:id="153" w:name="_Toc321581903"/>
      <w:r w:rsidRPr="00B84FA2">
        <w:rPr>
          <w:lang w:val="en-US"/>
        </w:rPr>
        <w:t>Rendering multiple repository sources on the DBrEx</w:t>
      </w:r>
      <w:bookmarkEnd w:id="153"/>
    </w:p>
    <w:p w:rsidR="00B84FA2" w:rsidRDefault="00B84FA2" w:rsidP="00B84FA2">
      <w:r>
        <w:t xml:space="preserve">There are several options in order to combine more than one replicated repository into the same DBrEx diagram. The first one is used to create a combined render including all the changesets and branches coming from the selected replication sources. </w:t>
      </w:r>
      <w:r w:rsidR="00580B15">
        <w:fldChar w:fldCharType="begin"/>
      </w:r>
      <w:r>
        <w:instrText xml:space="preserve"> REF _Ref307821658 \h </w:instrText>
      </w:r>
      <w:r w:rsidR="00580B15">
        <w:fldChar w:fldCharType="separate"/>
      </w:r>
      <w:r w:rsidR="009877B9">
        <w:t xml:space="preserve">Figure </w:t>
      </w:r>
      <w:r w:rsidR="009877B9">
        <w:rPr>
          <w:noProof/>
        </w:rPr>
        <w:t>29</w:t>
      </w:r>
      <w:r w:rsidR="00580B15">
        <w:fldChar w:fldCharType="end"/>
      </w:r>
      <w:r>
        <w:t xml:space="preserve"> </w:t>
      </w:r>
      <w:r w:rsidR="00B37333">
        <w:t xml:space="preserve">shows you how </w:t>
      </w:r>
      <w:r>
        <w:t>to start configuring the diagram.</w:t>
      </w:r>
    </w:p>
    <w:p w:rsidR="00B84FA2" w:rsidRDefault="00B84FA2" w:rsidP="00B84FA2">
      <w:pPr>
        <w:keepNext/>
      </w:pPr>
      <w:r>
        <w:rPr>
          <w:noProof/>
          <w:lang w:val="es-ES_tradnl" w:eastAsia="es-ES_tradnl"/>
        </w:rPr>
        <w:lastRenderedPageBreak/>
        <w:drawing>
          <wp:inline distT="0" distB="0" distL="0" distR="0">
            <wp:extent cx="5219700" cy="42043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7-dbrex00.pn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19700" cy="4204335"/>
                    </a:xfrm>
                    <a:prstGeom prst="rect">
                      <a:avLst/>
                    </a:prstGeom>
                  </pic:spPr>
                </pic:pic>
              </a:graphicData>
            </a:graphic>
          </wp:inline>
        </w:drawing>
      </w:r>
    </w:p>
    <w:p w:rsidR="00B96610" w:rsidRDefault="00B84FA2">
      <w:pPr>
        <w:pStyle w:val="Epgrafe"/>
      </w:pPr>
      <w:bookmarkStart w:id="154" w:name="_Ref307821658"/>
      <w:bookmarkStart w:id="155" w:name="_Toc321581939"/>
      <w:proofErr w:type="gramStart"/>
      <w:r>
        <w:t xml:space="preserve">Figure </w:t>
      </w:r>
      <w:r w:rsidR="00580B15">
        <w:fldChar w:fldCharType="begin"/>
      </w:r>
      <w:r>
        <w:instrText xml:space="preserve"> SEQ Figure \* ARABIC </w:instrText>
      </w:r>
      <w:r w:rsidR="00580B15">
        <w:fldChar w:fldCharType="separate"/>
      </w:r>
      <w:r w:rsidR="00225B7A">
        <w:rPr>
          <w:noProof/>
        </w:rPr>
        <w:t>29</w:t>
      </w:r>
      <w:r w:rsidR="00580B15">
        <w:fldChar w:fldCharType="end"/>
      </w:r>
      <w:bookmarkEnd w:id="154"/>
      <w:r>
        <w:t>.</w:t>
      </w:r>
      <w:proofErr w:type="gramEnd"/>
      <w:r>
        <w:t xml:space="preserve"> Options to combine remote repositories on the </w:t>
      </w:r>
      <w:proofErr w:type="spellStart"/>
      <w:r w:rsidR="00C01FEF">
        <w:t>DBrEx</w:t>
      </w:r>
      <w:bookmarkEnd w:id="155"/>
      <w:proofErr w:type="spellEnd"/>
    </w:p>
    <w:p w:rsidR="002D093F" w:rsidRDefault="005C1BCF" w:rsidP="002D093F">
      <w:r>
        <w:t>Once you click on one o</w:t>
      </w:r>
      <w:r w:rsidR="00C01FEF">
        <w:t>r</w:t>
      </w:r>
      <w:r>
        <w:t xml:space="preserve"> more replication sources the distributed diagram will be rendered as depicted </w:t>
      </w:r>
      <w:r w:rsidR="00C01FEF">
        <w:t xml:space="preserve">in </w:t>
      </w:r>
      <w:r w:rsidR="00580B15">
        <w:fldChar w:fldCharType="begin"/>
      </w:r>
      <w:r w:rsidR="006B6107">
        <w:instrText xml:space="preserve"> REF _Ref307822303 \h </w:instrText>
      </w:r>
      <w:r w:rsidR="00580B15">
        <w:fldChar w:fldCharType="separate"/>
      </w:r>
      <w:r w:rsidR="00C01FEF">
        <w:t xml:space="preserve">Figure </w:t>
      </w:r>
      <w:r w:rsidR="00C01FEF">
        <w:rPr>
          <w:noProof/>
        </w:rPr>
        <w:t>30</w:t>
      </w:r>
      <w:r w:rsidR="00580B15">
        <w:fldChar w:fldCharType="end"/>
      </w:r>
      <w:r>
        <w:t>.</w:t>
      </w:r>
    </w:p>
    <w:p w:rsidR="002A2E3F" w:rsidRDefault="002A2E3F" w:rsidP="002D093F">
      <w:r>
        <w:t>This way</w:t>
      </w:r>
      <w:r w:rsidR="00C01FEF">
        <w:t>,</w:t>
      </w:r>
      <w:r>
        <w:t xml:space="preserve"> the Distributed Branch Explorer introduces a new way to understand how the project and branches evolve across different replicas.</w:t>
      </w:r>
    </w:p>
    <w:p w:rsidR="002A2E3F" w:rsidRDefault="002A2E3F" w:rsidP="002D093F">
      <w:r>
        <w:t>It is also possible to run the replication operations from the DBrEx, so pulling a remote branch is now as easy as selecting the remote branch rendered in the DBrEx and clicking on “pull this branch”.</w:t>
      </w:r>
      <w:r w:rsidR="000B4D04">
        <w:t xml:space="preserve"> Remote branches and changesets are available for “diffing” too, which greatly enhance</w:t>
      </w:r>
      <w:r w:rsidR="00C01FEF">
        <w:t>s</w:t>
      </w:r>
      <w:r w:rsidR="000B4D04">
        <w:t xml:space="preserve"> </w:t>
      </w:r>
      <w:r w:rsidR="00C01FEF">
        <w:t>your</w:t>
      </w:r>
      <w:r w:rsidR="000B4D04">
        <w:t xml:space="preserve"> work with distributed changes.</w:t>
      </w:r>
    </w:p>
    <w:p w:rsidR="006B6107" w:rsidRDefault="006B6107" w:rsidP="006B6107">
      <w:pPr>
        <w:keepNext/>
      </w:pPr>
      <w:r>
        <w:rPr>
          <w:noProof/>
          <w:lang w:val="es-ES_tradnl" w:eastAsia="es-ES_tradnl"/>
        </w:rPr>
        <w:lastRenderedPageBreak/>
        <w:drawing>
          <wp:inline distT="0" distB="0" distL="0" distR="0">
            <wp:extent cx="5219700" cy="4992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8-dbrex01.pn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19700" cy="4992370"/>
                    </a:xfrm>
                    <a:prstGeom prst="rect">
                      <a:avLst/>
                    </a:prstGeom>
                  </pic:spPr>
                </pic:pic>
              </a:graphicData>
            </a:graphic>
          </wp:inline>
        </w:drawing>
      </w:r>
    </w:p>
    <w:p w:rsidR="005C1BCF" w:rsidRDefault="006B6107" w:rsidP="006B6107">
      <w:pPr>
        <w:pStyle w:val="Epgrafe"/>
      </w:pPr>
      <w:bookmarkStart w:id="156" w:name="_Ref307822303"/>
      <w:bookmarkStart w:id="157" w:name="_Toc321581940"/>
      <w:proofErr w:type="gramStart"/>
      <w:r>
        <w:t xml:space="preserve">Figure </w:t>
      </w:r>
      <w:r w:rsidR="00580B15">
        <w:fldChar w:fldCharType="begin"/>
      </w:r>
      <w:r>
        <w:instrText xml:space="preserve"> SEQ Figure \* ARABIC </w:instrText>
      </w:r>
      <w:r w:rsidR="00580B15">
        <w:fldChar w:fldCharType="separate"/>
      </w:r>
      <w:r w:rsidR="00225B7A">
        <w:rPr>
          <w:noProof/>
        </w:rPr>
        <w:t>30</w:t>
      </w:r>
      <w:r w:rsidR="00580B15">
        <w:fldChar w:fldCharType="end"/>
      </w:r>
      <w:bookmarkEnd w:id="156"/>
      <w:r>
        <w:t>.</w:t>
      </w:r>
      <w:proofErr w:type="gramEnd"/>
      <w:r>
        <w:t xml:space="preserve"> Remote changesets rendered on the branch explorer</w:t>
      </w:r>
      <w:bookmarkEnd w:id="157"/>
    </w:p>
    <w:p w:rsidR="009D04CB" w:rsidRPr="009D04CB" w:rsidRDefault="009D04CB" w:rsidP="009D04CB">
      <w:pPr>
        <w:pStyle w:val="Ttulo2"/>
        <w:rPr>
          <w:lang w:val="en-US"/>
        </w:rPr>
      </w:pPr>
      <w:bookmarkStart w:id="158" w:name="_Toc321581904"/>
      <w:r>
        <w:rPr>
          <w:lang w:val="en-US"/>
        </w:rPr>
        <w:t>Diffing</w:t>
      </w:r>
      <w:r w:rsidRPr="009D04CB">
        <w:rPr>
          <w:lang w:val="en-US"/>
        </w:rPr>
        <w:t xml:space="preserve"> remote branches and changesets</w:t>
      </w:r>
      <w:bookmarkEnd w:id="158"/>
    </w:p>
    <w:p w:rsidR="009D04CB" w:rsidRDefault="009D04CB" w:rsidP="009D04CB">
      <w:r>
        <w:t>It is possible to right</w:t>
      </w:r>
      <w:r w:rsidR="001F66E7">
        <w:t>-</w:t>
      </w:r>
      <w:r>
        <w:t>click a remote branch or changeset on the DBrEx to explore and understand what was modified remotely. This way developers or integrators can better understand what changes are going to be pulled from the remote sources prior to complet</w:t>
      </w:r>
      <w:r w:rsidR="001F66E7">
        <w:t>ing</w:t>
      </w:r>
      <w:r>
        <w:t xml:space="preserve"> the operation. The</w:t>
      </w:r>
      <w:r w:rsidR="00B37333">
        <w:t xml:space="preserve"> </w:t>
      </w:r>
      <w:r w:rsidR="001F66E7">
        <w:t>following figure</w:t>
      </w:r>
      <w:r>
        <w:t xml:space="preserve"> shows the options enabled on a remote changeset.</w:t>
      </w:r>
    </w:p>
    <w:p w:rsidR="009D04CB" w:rsidRDefault="009D04CB" w:rsidP="009D04CB">
      <w:pPr>
        <w:keepNext/>
        <w:jc w:val="center"/>
      </w:pPr>
      <w:r>
        <w:rPr>
          <w:noProof/>
          <w:lang w:val="es-ES_tradnl" w:eastAsia="es-ES_tradnl"/>
        </w:rPr>
        <w:lastRenderedPageBreak/>
        <w:drawing>
          <wp:inline distT="0" distB="0" distL="0" distR="0">
            <wp:extent cx="4892634" cy="2878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9-dbrex02-remotecsetmenuoptions.pn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94368" cy="2879460"/>
                    </a:xfrm>
                    <a:prstGeom prst="rect">
                      <a:avLst/>
                    </a:prstGeom>
                  </pic:spPr>
                </pic:pic>
              </a:graphicData>
            </a:graphic>
          </wp:inline>
        </w:drawing>
      </w:r>
    </w:p>
    <w:p w:rsidR="009D04CB" w:rsidRDefault="009D04CB" w:rsidP="009D04CB">
      <w:pPr>
        <w:pStyle w:val="Epgrafe"/>
      </w:pPr>
      <w:bookmarkStart w:id="159" w:name="_Toc321581941"/>
      <w:proofErr w:type="gramStart"/>
      <w:r>
        <w:t xml:space="preserve">Figure </w:t>
      </w:r>
      <w:r w:rsidR="00580B15">
        <w:fldChar w:fldCharType="begin"/>
      </w:r>
      <w:r>
        <w:instrText xml:space="preserve"> SEQ Figure \* ARABIC </w:instrText>
      </w:r>
      <w:r w:rsidR="00580B15">
        <w:fldChar w:fldCharType="separate"/>
      </w:r>
      <w:r w:rsidR="00225B7A">
        <w:rPr>
          <w:noProof/>
        </w:rPr>
        <w:t>31</w:t>
      </w:r>
      <w:r w:rsidR="00580B15">
        <w:fldChar w:fldCharType="end"/>
      </w:r>
      <w:r>
        <w:t>.</w:t>
      </w:r>
      <w:proofErr w:type="gramEnd"/>
      <w:r>
        <w:t xml:space="preserve"> Menu options (diffing) on remote changesets</w:t>
      </w:r>
      <w:bookmarkEnd w:id="159"/>
    </w:p>
    <w:p w:rsidR="008C5BAB" w:rsidRPr="008C5BAB" w:rsidRDefault="008C5BAB" w:rsidP="008C5BAB">
      <w:pPr>
        <w:pStyle w:val="Ttulo2"/>
        <w:rPr>
          <w:lang w:val="en-US"/>
        </w:rPr>
      </w:pPr>
      <w:bookmarkStart w:id="160" w:name="_Toc321581905"/>
      <w:r w:rsidRPr="008C5BAB">
        <w:rPr>
          <w:lang w:val="en-US"/>
        </w:rPr>
        <w:t>Enabling the DBrEx for a single branch</w:t>
      </w:r>
      <w:bookmarkEnd w:id="160"/>
    </w:p>
    <w:p w:rsidR="008C5BAB" w:rsidRDefault="008C5BAB" w:rsidP="008C5BAB">
      <w:r>
        <w:t>Sometimes it is not necessary to render the whole distributed diagram because the SCM manager or developer needs to focus on a specific branch only.</w:t>
      </w:r>
    </w:p>
    <w:p w:rsidR="00A62124" w:rsidRDefault="00A62124" w:rsidP="00A62124">
      <w:pPr>
        <w:keepNext/>
        <w:jc w:val="center"/>
      </w:pPr>
      <w:r>
        <w:rPr>
          <w:noProof/>
          <w:lang w:val="es-ES_tradnl" w:eastAsia="es-ES_tradnl"/>
        </w:rPr>
        <w:drawing>
          <wp:inline distT="0" distB="0" distL="0" distR="0">
            <wp:extent cx="3830128" cy="35873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0-dbrex03-singlebranch.pn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34013" cy="3591006"/>
                    </a:xfrm>
                    <a:prstGeom prst="rect">
                      <a:avLst/>
                    </a:prstGeom>
                  </pic:spPr>
                </pic:pic>
              </a:graphicData>
            </a:graphic>
          </wp:inline>
        </w:drawing>
      </w:r>
    </w:p>
    <w:p w:rsidR="00A62124" w:rsidRDefault="00A62124" w:rsidP="00A62124">
      <w:pPr>
        <w:pStyle w:val="Epgrafe"/>
      </w:pPr>
      <w:bookmarkStart w:id="161" w:name="_Ref307823411"/>
      <w:bookmarkStart w:id="162" w:name="_Toc321581942"/>
      <w:proofErr w:type="gramStart"/>
      <w:r>
        <w:t xml:space="preserve">Figure </w:t>
      </w:r>
      <w:r w:rsidR="00580B15">
        <w:fldChar w:fldCharType="begin"/>
      </w:r>
      <w:r>
        <w:instrText xml:space="preserve"> SEQ Figure \* ARABIC </w:instrText>
      </w:r>
      <w:r w:rsidR="00580B15">
        <w:fldChar w:fldCharType="separate"/>
      </w:r>
      <w:r w:rsidR="00225B7A">
        <w:rPr>
          <w:noProof/>
        </w:rPr>
        <w:t>32</w:t>
      </w:r>
      <w:r w:rsidR="00580B15">
        <w:fldChar w:fldCharType="end"/>
      </w:r>
      <w:bookmarkEnd w:id="161"/>
      <w:r>
        <w:t>.</w:t>
      </w:r>
      <w:proofErr w:type="gramEnd"/>
      <w:r>
        <w:t xml:space="preserve"> Single branch extended with remote information</w:t>
      </w:r>
      <w:bookmarkEnd w:id="162"/>
    </w:p>
    <w:p w:rsidR="00A62124" w:rsidRDefault="00580B15" w:rsidP="00A62124">
      <w:r>
        <w:fldChar w:fldCharType="begin"/>
      </w:r>
      <w:r w:rsidR="00A62124">
        <w:instrText xml:space="preserve"> REF _Ref307823411 \h </w:instrText>
      </w:r>
      <w:r>
        <w:fldChar w:fldCharType="separate"/>
      </w:r>
      <w:r w:rsidR="00FD76C9">
        <w:t xml:space="preserve">Figure </w:t>
      </w:r>
      <w:r w:rsidR="00FD76C9">
        <w:rPr>
          <w:noProof/>
        </w:rPr>
        <w:t>32</w:t>
      </w:r>
      <w:r>
        <w:fldChar w:fldCharType="end"/>
      </w:r>
      <w:r w:rsidR="00A62124">
        <w:t xml:space="preserve"> shows the </w:t>
      </w:r>
      <w:r w:rsidR="00A62124" w:rsidRPr="00A62124">
        <w:rPr>
          <w:rFonts w:ascii="Consolas" w:hAnsi="Consolas" w:cs="Consolas"/>
        </w:rPr>
        <w:t>Branch Explorer / Show remote changesets</w:t>
      </w:r>
      <w:r w:rsidR="00A62124">
        <w:t xml:space="preserve"> menu option which allows </w:t>
      </w:r>
      <w:r w:rsidR="00B37333">
        <w:t xml:space="preserve">you </w:t>
      </w:r>
      <w:r w:rsidR="00A62124">
        <w:t xml:space="preserve">to select a remote source to decorate a branch with remote data to understand what needs to be pulled, </w:t>
      </w:r>
      <w:r w:rsidR="001F66E7">
        <w:t xml:space="preserve">see </w:t>
      </w:r>
      <w:r w:rsidR="00A62124">
        <w:t>explorer differences</w:t>
      </w:r>
      <w:r w:rsidR="001F66E7">
        <w:t>,</w:t>
      </w:r>
      <w:r w:rsidR="00A62124">
        <w:t xml:space="preserve"> and trigger replication commands.</w:t>
      </w:r>
    </w:p>
    <w:p w:rsidR="00FD129E" w:rsidRDefault="00FD129E" w:rsidP="00FD129E">
      <w:pPr>
        <w:pStyle w:val="Ttulo1"/>
      </w:pPr>
      <w:bookmarkStart w:id="163" w:name="_Toc321581906"/>
      <w:r>
        <w:lastRenderedPageBreak/>
        <w:t>Synchronization View</w:t>
      </w:r>
      <w:bookmarkEnd w:id="163"/>
    </w:p>
    <w:p w:rsidR="001542C3" w:rsidRDefault="000F479F" w:rsidP="00FD129E">
      <w:r w:rsidRPr="000F479F">
        <w:t>Plastic SCM is all about helpi</w:t>
      </w:r>
      <w:r>
        <w:t>ng teams to embrace distributed development. To do so</w:t>
      </w:r>
      <w:r w:rsidR="001542C3">
        <w:t>,</w:t>
      </w:r>
      <w:r>
        <w:t xml:space="preserve"> </w:t>
      </w:r>
      <w:r w:rsidR="00FD76C9">
        <w:t>we</w:t>
      </w:r>
      <w:r>
        <w:t xml:space="preserve"> enhance</w:t>
      </w:r>
      <w:r w:rsidR="00FD76C9">
        <w:t>d</w:t>
      </w:r>
      <w:r>
        <w:t xml:space="preserve"> the </w:t>
      </w:r>
      <w:proofErr w:type="spellStart"/>
      <w:r>
        <w:t>DBrEx</w:t>
      </w:r>
      <w:proofErr w:type="spellEnd"/>
      <w:r w:rsidR="00FD76C9">
        <w:t>,</w:t>
      </w:r>
      <w:r>
        <w:t xml:space="preserve"> but in order to deal with hundreds of distributed changesets</w:t>
      </w:r>
      <w:r w:rsidR="00FD76C9">
        <w:t>,</w:t>
      </w:r>
      <w:r>
        <w:t xml:space="preserve"> a new perspective has been</w:t>
      </w:r>
      <w:r w:rsidR="001542C3">
        <w:t xml:space="preserve"> created: the distributed view.</w:t>
      </w:r>
    </w:p>
    <w:p w:rsidR="00FD129E" w:rsidRDefault="001542C3" w:rsidP="00FD129E">
      <w:r>
        <w:t xml:space="preserve">The </w:t>
      </w:r>
      <w:r w:rsidR="00B37333">
        <w:t xml:space="preserve">Sync View </w:t>
      </w:r>
      <w:r w:rsidR="000F479F">
        <w:t>enables</w:t>
      </w:r>
      <w:r w:rsidR="00FD76C9">
        <w:t xml:space="preserve"> you</w:t>
      </w:r>
      <w:r w:rsidR="000F479F">
        <w:t xml:space="preserve"> to synchronize any pair of repositories easily</w:t>
      </w:r>
      <w:r>
        <w:t>,</w:t>
      </w:r>
      <w:r w:rsidR="000F479F">
        <w:t xml:space="preserve"> browsing and diffing the pending changes to push or pull.</w:t>
      </w:r>
    </w:p>
    <w:p w:rsidR="00BF235A" w:rsidRPr="00BF235A" w:rsidRDefault="00BF235A" w:rsidP="00BF235A">
      <w:pPr>
        <w:pStyle w:val="Ttulo2"/>
        <w:rPr>
          <w:lang w:val="en-US"/>
        </w:rPr>
      </w:pPr>
      <w:bookmarkStart w:id="164" w:name="_Toc321581907"/>
      <w:r w:rsidRPr="00BF235A">
        <w:rPr>
          <w:lang w:val="en-US"/>
        </w:rPr>
        <w:t xml:space="preserve">Creating a new </w:t>
      </w:r>
      <w:r w:rsidR="00FD76C9">
        <w:rPr>
          <w:lang w:val="en-US"/>
        </w:rPr>
        <w:t>S</w:t>
      </w:r>
      <w:r w:rsidR="00FD76C9" w:rsidRPr="00BF235A">
        <w:rPr>
          <w:lang w:val="en-US"/>
        </w:rPr>
        <w:t xml:space="preserve">ync </w:t>
      </w:r>
      <w:r w:rsidR="00FD76C9">
        <w:rPr>
          <w:lang w:val="en-US"/>
        </w:rPr>
        <w:t>V</w:t>
      </w:r>
      <w:r w:rsidR="00FD76C9" w:rsidRPr="00BF235A">
        <w:rPr>
          <w:lang w:val="en-US"/>
        </w:rPr>
        <w:t>iew</w:t>
      </w:r>
      <w:bookmarkEnd w:id="164"/>
    </w:p>
    <w:p w:rsidR="004A4C74" w:rsidRDefault="00BF235A" w:rsidP="00BF235A">
      <w:r>
        <w:t xml:space="preserve">In order to </w:t>
      </w:r>
      <w:r w:rsidR="00FD76C9">
        <w:t xml:space="preserve">take </w:t>
      </w:r>
      <w:r>
        <w:t xml:space="preserve">advantage of the new </w:t>
      </w:r>
      <w:r w:rsidR="00FD76C9">
        <w:t>Sync View</w:t>
      </w:r>
      <w:r>
        <w:t xml:space="preserve"> it is necessary to configure one. The entry point to the </w:t>
      </w:r>
      <w:r w:rsidR="00FD76C9">
        <w:t>Sync View</w:t>
      </w:r>
      <w:r>
        <w:t xml:space="preserve"> has been placed on the left menu bar as depicted by </w:t>
      </w:r>
      <w:r w:rsidR="00580B15">
        <w:fldChar w:fldCharType="begin"/>
      </w:r>
      <w:r>
        <w:instrText xml:space="preserve"> REF _Ref307833271 \h </w:instrText>
      </w:r>
      <w:r w:rsidR="00580B15">
        <w:fldChar w:fldCharType="separate"/>
      </w:r>
      <w:r w:rsidR="00FD76C9">
        <w:t xml:space="preserve">Figure </w:t>
      </w:r>
      <w:r w:rsidR="00FD76C9">
        <w:rPr>
          <w:noProof/>
        </w:rPr>
        <w:t>33</w:t>
      </w:r>
      <w:r w:rsidR="00580B15">
        <w:fldChar w:fldCharType="end"/>
      </w:r>
      <w:r>
        <w:t>.</w:t>
      </w:r>
    </w:p>
    <w:p w:rsidR="004A4C74" w:rsidRDefault="004A4C74" w:rsidP="00BF235A">
      <w:r>
        <w:t>The entry point will let you browse all the defined sync views once you’ve created them.</w:t>
      </w:r>
    </w:p>
    <w:p w:rsidR="00BF235A" w:rsidRDefault="00BF235A" w:rsidP="00BF235A">
      <w:pPr>
        <w:keepNext/>
        <w:jc w:val="center"/>
      </w:pPr>
      <w:r>
        <w:rPr>
          <w:noProof/>
          <w:lang w:val="es-ES_tradnl" w:eastAsia="es-ES_tradnl"/>
        </w:rPr>
        <w:lastRenderedPageBreak/>
        <w:drawing>
          <wp:inline distT="0" distB="0" distL="0" distR="0">
            <wp:extent cx="3499999" cy="28085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1-syncviewmenu.pn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502012" cy="2810131"/>
                    </a:xfrm>
                    <a:prstGeom prst="rect">
                      <a:avLst/>
                    </a:prstGeom>
                  </pic:spPr>
                </pic:pic>
              </a:graphicData>
            </a:graphic>
          </wp:inline>
        </w:drawing>
      </w:r>
    </w:p>
    <w:p w:rsidR="00BF235A" w:rsidRDefault="00BF235A" w:rsidP="00BF235A">
      <w:pPr>
        <w:pStyle w:val="Epgrafe"/>
      </w:pPr>
      <w:bookmarkStart w:id="165" w:name="_Ref307833271"/>
      <w:bookmarkStart w:id="166" w:name="_Toc321581943"/>
      <w:r>
        <w:t xml:space="preserve">Figure </w:t>
      </w:r>
      <w:r w:rsidR="00580B15">
        <w:fldChar w:fldCharType="begin"/>
      </w:r>
      <w:r>
        <w:instrText xml:space="preserve"> SEQ Figure \* ARABIC </w:instrText>
      </w:r>
      <w:r w:rsidR="00580B15">
        <w:fldChar w:fldCharType="separate"/>
      </w:r>
      <w:r w:rsidR="00225B7A">
        <w:rPr>
          <w:noProof/>
        </w:rPr>
        <w:t>33</w:t>
      </w:r>
      <w:r w:rsidR="00580B15">
        <w:fldChar w:fldCharType="end"/>
      </w:r>
      <w:bookmarkEnd w:id="165"/>
      <w:r>
        <w:t>. Sync view entry point on the menu</w:t>
      </w:r>
      <w:bookmarkEnd w:id="166"/>
    </w:p>
    <w:p w:rsidR="004A4C74" w:rsidRDefault="001542C3" w:rsidP="004A4C74">
      <w:r>
        <w:t>A synchronization configuration is about selecting a source repository and a destination repository and then run</w:t>
      </w:r>
      <w:r w:rsidR="00FD76C9">
        <w:t>ning them</w:t>
      </w:r>
      <w:r>
        <w:t xml:space="preserve"> to find the outgoing and incoming changesets.</w:t>
      </w:r>
    </w:p>
    <w:p w:rsidR="001542C3" w:rsidRDefault="001542C3" w:rsidP="004A4C74">
      <w:r>
        <w:t xml:space="preserve">The </w:t>
      </w:r>
      <w:r w:rsidR="00580B15">
        <w:fldChar w:fldCharType="begin"/>
      </w:r>
      <w:r w:rsidR="0044468F">
        <w:instrText xml:space="preserve"> REF _Ref307834687 \h </w:instrText>
      </w:r>
      <w:r w:rsidR="00580B15">
        <w:fldChar w:fldCharType="separate"/>
      </w:r>
      <w:r w:rsidR="0044468F">
        <w:t xml:space="preserve">Figure </w:t>
      </w:r>
      <w:r w:rsidR="0044468F">
        <w:rPr>
          <w:noProof/>
        </w:rPr>
        <w:t>34</w:t>
      </w:r>
      <w:r w:rsidR="00580B15">
        <w:fldChar w:fldCharType="end"/>
      </w:r>
      <w:r w:rsidR="0044468F">
        <w:t xml:space="preserve"> </w:t>
      </w:r>
      <w:r>
        <w:t>guides you through the process of setting up a sync view.</w:t>
      </w:r>
    </w:p>
    <w:p w:rsidR="0044468F" w:rsidRDefault="00E10BE0" w:rsidP="0044468F">
      <w:pPr>
        <w:keepNext/>
      </w:pPr>
      <w:r>
        <w:object w:dxaOrig="16373" w:dyaOrig="14252">
          <v:shape id="_x0000_i1034" type="#_x0000_t75" style="width:409.5pt;height:356.25pt" o:ole="">
            <v:imagedata r:id="rId55" o:title=""/>
          </v:shape>
          <o:OLEObject Type="Embed" ProgID="Visio.Drawing.11" ShapeID="_x0000_i1034" DrawAspect="Content" ObjectID="_1397636487" r:id="rId56"/>
        </w:object>
      </w:r>
    </w:p>
    <w:p w:rsidR="001542C3" w:rsidRDefault="0044468F" w:rsidP="0044468F">
      <w:pPr>
        <w:pStyle w:val="Epgrafe"/>
      </w:pPr>
      <w:bookmarkStart w:id="167" w:name="_Ref307834687"/>
      <w:bookmarkStart w:id="168" w:name="_Toc321581944"/>
      <w:proofErr w:type="gramStart"/>
      <w:r>
        <w:t xml:space="preserve">Figure </w:t>
      </w:r>
      <w:r w:rsidR="00580B15">
        <w:fldChar w:fldCharType="begin"/>
      </w:r>
      <w:r>
        <w:instrText xml:space="preserve"> SEQ Figure \* ARABIC </w:instrText>
      </w:r>
      <w:r w:rsidR="00580B15">
        <w:fldChar w:fldCharType="separate"/>
      </w:r>
      <w:r w:rsidR="00225B7A">
        <w:rPr>
          <w:noProof/>
        </w:rPr>
        <w:t>34</w:t>
      </w:r>
      <w:r w:rsidR="00580B15">
        <w:fldChar w:fldCharType="end"/>
      </w:r>
      <w:bookmarkEnd w:id="167"/>
      <w:r>
        <w:t>.</w:t>
      </w:r>
      <w:proofErr w:type="gramEnd"/>
      <w:r>
        <w:t xml:space="preserve"> Creating a new sync view</w:t>
      </w:r>
      <w:bookmarkEnd w:id="168"/>
    </w:p>
    <w:p w:rsidR="004F5888" w:rsidRDefault="00D80769" w:rsidP="00D80769">
      <w:pPr>
        <w:pStyle w:val="Ttulo2"/>
      </w:pPr>
      <w:bookmarkStart w:id="169" w:name="_Toc321581908"/>
      <w:r>
        <w:lastRenderedPageBreak/>
        <w:t>Source and destination explained</w:t>
      </w:r>
      <w:bookmarkEnd w:id="169"/>
    </w:p>
    <w:p w:rsidR="00D80769" w:rsidRDefault="00D80769" w:rsidP="00D80769">
      <w:r w:rsidRPr="00D80769">
        <w:t>Whenever you define a new sync view configuration</w:t>
      </w:r>
      <w:r w:rsidR="00FD76C9">
        <w:t>,</w:t>
      </w:r>
      <w:r w:rsidRPr="00D80769">
        <w:t xml:space="preserve"> you’ll have to define a repository source and a destination. </w:t>
      </w:r>
    </w:p>
    <w:p w:rsidR="00D80769" w:rsidRDefault="00D80769" w:rsidP="00466F18">
      <w:pPr>
        <w:pStyle w:val="Prrafodelista"/>
        <w:numPr>
          <w:ilvl w:val="0"/>
          <w:numId w:val="13"/>
        </w:numPr>
      </w:pPr>
      <w:r>
        <w:t>You can set up a sync view with your code repo at your laptop as source and your project repo at the central server as destination to use it to push and pull changesets from your central server to your laptop and vice</w:t>
      </w:r>
      <w:r w:rsidR="002642A9">
        <w:t xml:space="preserve"> </w:t>
      </w:r>
      <w:r>
        <w:t>versa.</w:t>
      </w:r>
    </w:p>
    <w:p w:rsidR="00D80769" w:rsidRDefault="00D80769" w:rsidP="00466F18">
      <w:pPr>
        <w:pStyle w:val="Prrafodelista"/>
        <w:numPr>
          <w:ilvl w:val="0"/>
          <w:numId w:val="13"/>
        </w:numPr>
      </w:pPr>
      <w:r>
        <w:t>You can set up a sync view between your main server and a mirror, to use it to keep the mirror in sync.</w:t>
      </w:r>
    </w:p>
    <w:p w:rsidR="00D80769" w:rsidRDefault="00D80769" w:rsidP="00466F18">
      <w:pPr>
        <w:pStyle w:val="Prrafodelista"/>
        <w:numPr>
          <w:ilvl w:val="0"/>
          <w:numId w:val="13"/>
        </w:numPr>
      </w:pPr>
      <w:r>
        <w:t>You can set up a sync view to keep two servers, at two distant locations, in sync.</w:t>
      </w:r>
    </w:p>
    <w:p w:rsidR="005E4744" w:rsidRDefault="005E4744" w:rsidP="005E4744">
      <w:pPr>
        <w:pStyle w:val="Ttulo2"/>
      </w:pPr>
      <w:bookmarkStart w:id="170" w:name="_Toc321581909"/>
      <w:r>
        <w:t>Sync view details</w:t>
      </w:r>
      <w:bookmarkEnd w:id="170"/>
    </w:p>
    <w:p w:rsidR="005E4744" w:rsidRDefault="005E4744" w:rsidP="005E4744">
      <w:r w:rsidRPr="005E4744">
        <w:t xml:space="preserve">The details of the sync view shows </w:t>
      </w:r>
      <w:r>
        <w:t xml:space="preserve">the branches to be synchronized grouped in “outgoing” and “incoming” and then containing the related changesets. </w:t>
      </w:r>
      <w:r w:rsidR="00580B15">
        <w:fldChar w:fldCharType="begin"/>
      </w:r>
      <w:r>
        <w:instrText xml:space="preserve"> REF _Ref307835630 \h </w:instrText>
      </w:r>
      <w:r w:rsidR="00580B15">
        <w:fldChar w:fldCharType="separate"/>
      </w:r>
      <w:r>
        <w:t xml:space="preserve">Figure </w:t>
      </w:r>
      <w:r>
        <w:rPr>
          <w:noProof/>
        </w:rPr>
        <w:t>35</w:t>
      </w:r>
      <w:r w:rsidR="00580B15">
        <w:fldChar w:fldCharType="end"/>
      </w:r>
      <w:r>
        <w:t xml:space="preserve"> shows a sync view containing the mentioned details.</w:t>
      </w:r>
    </w:p>
    <w:p w:rsidR="005E4744" w:rsidRDefault="005E4744" w:rsidP="005E4744">
      <w:pPr>
        <w:keepNext/>
        <w:jc w:val="center"/>
      </w:pPr>
      <w:r>
        <w:rPr>
          <w:noProof/>
          <w:lang w:val="es-ES_tradnl" w:eastAsia="es-ES_tradnl"/>
        </w:rPr>
        <w:drawing>
          <wp:inline distT="0" distB="0" distL="0" distR="0">
            <wp:extent cx="5219700" cy="2502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3-syncviewdetails.pn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19700" cy="2502535"/>
                    </a:xfrm>
                    <a:prstGeom prst="rect">
                      <a:avLst/>
                    </a:prstGeom>
                  </pic:spPr>
                </pic:pic>
              </a:graphicData>
            </a:graphic>
          </wp:inline>
        </w:drawing>
      </w:r>
    </w:p>
    <w:p w:rsidR="005E4744" w:rsidRDefault="005E4744" w:rsidP="005E4744">
      <w:pPr>
        <w:pStyle w:val="Epgrafe"/>
      </w:pPr>
      <w:bookmarkStart w:id="171" w:name="_Ref307835630"/>
      <w:bookmarkStart w:id="172" w:name="_Toc321581945"/>
      <w:r>
        <w:t xml:space="preserve">Figure </w:t>
      </w:r>
      <w:r w:rsidR="00580B15">
        <w:fldChar w:fldCharType="begin"/>
      </w:r>
      <w:r>
        <w:instrText xml:space="preserve"> SEQ Figure \* ARABIC </w:instrText>
      </w:r>
      <w:r w:rsidR="00580B15">
        <w:fldChar w:fldCharType="separate"/>
      </w:r>
      <w:r w:rsidR="00225B7A">
        <w:rPr>
          <w:noProof/>
        </w:rPr>
        <w:t>35</w:t>
      </w:r>
      <w:r w:rsidR="00580B15">
        <w:fldChar w:fldCharType="end"/>
      </w:r>
      <w:bookmarkEnd w:id="171"/>
      <w:r>
        <w:t>. Sync view details</w:t>
      </w:r>
      <w:bookmarkEnd w:id="172"/>
    </w:p>
    <w:p w:rsidR="00084A3C" w:rsidRDefault="008D6D9C" w:rsidP="00084A3C">
      <w:r>
        <w:t>The menus available for the destination repository, branches</w:t>
      </w:r>
      <w:r w:rsidR="002642A9">
        <w:t>,</w:t>
      </w:r>
      <w:r>
        <w:t xml:space="preserve"> </w:t>
      </w:r>
      <w:r w:rsidR="002642A9">
        <w:t xml:space="preserve">and </w:t>
      </w:r>
      <w:r>
        <w:t xml:space="preserve">changesets are depicted </w:t>
      </w:r>
      <w:r w:rsidR="002642A9">
        <w:t>in</w:t>
      </w:r>
      <w:r>
        <w:t xml:space="preserve"> </w:t>
      </w:r>
      <w:r w:rsidR="00580B15">
        <w:fldChar w:fldCharType="begin"/>
      </w:r>
      <w:r>
        <w:instrText xml:space="preserve"> REF _Ref307836136 \h </w:instrText>
      </w:r>
      <w:r w:rsidR="00580B15">
        <w:fldChar w:fldCharType="separate"/>
      </w:r>
      <w:r>
        <w:t xml:space="preserve">Figure </w:t>
      </w:r>
      <w:r>
        <w:rPr>
          <w:noProof/>
        </w:rPr>
        <w:t>36</w:t>
      </w:r>
      <w:r w:rsidR="00580B15">
        <w:fldChar w:fldCharType="end"/>
      </w:r>
      <w:r>
        <w:t>.</w:t>
      </w:r>
    </w:p>
    <w:p w:rsidR="008D6D9C" w:rsidRDefault="008D6D9C" w:rsidP="008D6D9C">
      <w:pPr>
        <w:keepNext/>
        <w:jc w:val="center"/>
      </w:pPr>
      <w:r>
        <w:rPr>
          <w:noProof/>
          <w:lang w:val="es-ES_tradnl" w:eastAsia="es-ES_tradnl"/>
        </w:rPr>
        <w:drawing>
          <wp:inline distT="0" distB="0" distL="0" distR="0">
            <wp:extent cx="5219700" cy="21094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4-syncviewmenus.png"/>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19700" cy="2109470"/>
                    </a:xfrm>
                    <a:prstGeom prst="rect">
                      <a:avLst/>
                    </a:prstGeom>
                  </pic:spPr>
                </pic:pic>
              </a:graphicData>
            </a:graphic>
          </wp:inline>
        </w:drawing>
      </w:r>
    </w:p>
    <w:p w:rsidR="008D6D9C" w:rsidRDefault="008D6D9C" w:rsidP="008D6D9C">
      <w:pPr>
        <w:pStyle w:val="Epgrafe"/>
      </w:pPr>
      <w:bookmarkStart w:id="173" w:name="_Ref307836136"/>
      <w:bookmarkStart w:id="174" w:name="_Toc321581946"/>
      <w:r>
        <w:t xml:space="preserve">Figure </w:t>
      </w:r>
      <w:r w:rsidR="00580B15">
        <w:fldChar w:fldCharType="begin"/>
      </w:r>
      <w:r>
        <w:instrText xml:space="preserve"> SEQ Figure \* ARABIC </w:instrText>
      </w:r>
      <w:r w:rsidR="00580B15">
        <w:fldChar w:fldCharType="separate"/>
      </w:r>
      <w:r w:rsidR="00225B7A">
        <w:rPr>
          <w:noProof/>
        </w:rPr>
        <w:t>36</w:t>
      </w:r>
      <w:r w:rsidR="00580B15">
        <w:fldChar w:fldCharType="end"/>
      </w:r>
      <w:bookmarkEnd w:id="173"/>
      <w:r>
        <w:t>. Available menus for sync view details</w:t>
      </w:r>
      <w:bookmarkEnd w:id="174"/>
    </w:p>
    <w:p w:rsidR="00225B7A" w:rsidRPr="00225B7A" w:rsidRDefault="00225B7A" w:rsidP="00225B7A">
      <w:pPr>
        <w:pStyle w:val="Ttulo2"/>
        <w:rPr>
          <w:lang w:val="en-US"/>
        </w:rPr>
      </w:pPr>
      <w:bookmarkStart w:id="175" w:name="_Toc321581910"/>
      <w:r w:rsidRPr="00225B7A">
        <w:rPr>
          <w:lang w:val="en-US"/>
        </w:rPr>
        <w:lastRenderedPageBreak/>
        <w:t xml:space="preserve">Several </w:t>
      </w:r>
      <w:r>
        <w:rPr>
          <w:lang w:val="en-US"/>
        </w:rPr>
        <w:t xml:space="preserve">sources and </w:t>
      </w:r>
      <w:r w:rsidRPr="00225B7A">
        <w:rPr>
          <w:lang w:val="en-US"/>
        </w:rPr>
        <w:t>destinations on a single view</w:t>
      </w:r>
      <w:bookmarkEnd w:id="175"/>
    </w:p>
    <w:p w:rsidR="00225B7A" w:rsidRDefault="00225B7A" w:rsidP="00225B7A">
      <w:r>
        <w:t xml:space="preserve">As </w:t>
      </w:r>
      <w:r w:rsidR="00580B15">
        <w:fldChar w:fldCharType="begin"/>
      </w:r>
      <w:r>
        <w:instrText xml:space="preserve"> REF _Ref307836306 \h </w:instrText>
      </w:r>
      <w:r w:rsidR="00580B15">
        <w:fldChar w:fldCharType="separate"/>
      </w:r>
      <w:r>
        <w:t xml:space="preserve">Figure </w:t>
      </w:r>
      <w:r>
        <w:rPr>
          <w:noProof/>
        </w:rPr>
        <w:t>37</w:t>
      </w:r>
      <w:r w:rsidR="00580B15">
        <w:fldChar w:fldCharType="end"/>
      </w:r>
      <w:r>
        <w:t xml:space="preserve"> shows, it is possible to define more than one source-destination pair on a single view. </w:t>
      </w:r>
      <w:r w:rsidR="002642A9">
        <w:t xml:space="preserve">This </w:t>
      </w:r>
      <w:r>
        <w:t>is useful</w:t>
      </w:r>
      <w:r w:rsidR="002642A9">
        <w:t xml:space="preserve"> when you need</w:t>
      </w:r>
      <w:r>
        <w:t xml:space="preserve"> to replicate more than one repository between the same two servers.</w:t>
      </w:r>
    </w:p>
    <w:p w:rsidR="00225B7A" w:rsidRDefault="00225B7A" w:rsidP="00225B7A">
      <w:pPr>
        <w:keepNext/>
        <w:jc w:val="center"/>
      </w:pPr>
      <w:r>
        <w:rPr>
          <w:noProof/>
          <w:lang w:val="es-ES_tradnl" w:eastAsia="es-ES_tradnl"/>
        </w:rPr>
        <w:drawing>
          <wp:inline distT="0" distB="0" distL="0" distR="0">
            <wp:extent cx="2972215" cy="199100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70-syncview.png"/>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72215" cy="1991003"/>
                    </a:xfrm>
                    <a:prstGeom prst="rect">
                      <a:avLst/>
                    </a:prstGeom>
                  </pic:spPr>
                </pic:pic>
              </a:graphicData>
            </a:graphic>
          </wp:inline>
        </w:drawing>
      </w:r>
    </w:p>
    <w:p w:rsidR="00225B7A" w:rsidRPr="00225B7A" w:rsidRDefault="00225B7A" w:rsidP="00225B7A">
      <w:pPr>
        <w:pStyle w:val="Epgrafe"/>
      </w:pPr>
      <w:bookmarkStart w:id="176" w:name="_Ref307836306"/>
      <w:bookmarkStart w:id="177" w:name="_Toc321581947"/>
      <w:r>
        <w:t xml:space="preserve">Figure </w:t>
      </w:r>
      <w:r w:rsidR="00580B15">
        <w:fldChar w:fldCharType="begin"/>
      </w:r>
      <w:r>
        <w:instrText xml:space="preserve"> SEQ Figure \* ARABIC </w:instrText>
      </w:r>
      <w:r w:rsidR="00580B15">
        <w:fldChar w:fldCharType="separate"/>
      </w:r>
      <w:r>
        <w:rPr>
          <w:noProof/>
        </w:rPr>
        <w:t>37</w:t>
      </w:r>
      <w:r w:rsidR="00580B15">
        <w:fldChar w:fldCharType="end"/>
      </w:r>
      <w:bookmarkEnd w:id="176"/>
      <w:r>
        <w:t>. More than one source/destination pair on a sync view</w:t>
      </w:r>
      <w:bookmarkEnd w:id="177"/>
    </w:p>
    <w:sectPr w:rsidR="00225B7A" w:rsidRPr="00225B7A" w:rsidSect="00771F33">
      <w:headerReference w:type="default" r:id="rId60"/>
      <w:pgSz w:w="11906" w:h="16838" w:code="9"/>
      <w:pgMar w:top="1417" w:right="1701" w:bottom="1417" w:left="1701" w:header="360" w:footer="709" w:gutter="284"/>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D0AD5" w:rsidRDefault="00ED0AD5" w:rsidP="00160EBF">
      <w:pPr>
        <w:spacing w:after="0"/>
      </w:pPr>
      <w:r>
        <w:separator/>
      </w:r>
    </w:p>
  </w:endnote>
  <w:endnote w:type="continuationSeparator" w:id="0">
    <w:p w:rsidR="00ED0AD5" w:rsidRDefault="00ED0AD5" w:rsidP="00160EBF">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Myriad Pro">
    <w:altName w:val="Arial"/>
    <w:panose1 w:val="020B0503030403020204"/>
    <w:charset w:val="00"/>
    <w:family w:val="swiss"/>
    <w:notTrueType/>
    <w:pitch w:val="variable"/>
    <w:sig w:usb0="A00002AF" w:usb1="5000204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6610" w:rsidRPr="00755DF6" w:rsidRDefault="00B96610" w:rsidP="00755DF6">
    <w:pPr>
      <w:pStyle w:val="Piedepgina"/>
      <w:jc w:val="center"/>
      <w:rPr>
        <w:lang w:val="es-ES"/>
      </w:rPr>
    </w:pPr>
    <w:r w:rsidRPr="00755DF6">
      <w:rPr>
        <w:lang w:val="es-ES"/>
      </w:rPr>
      <w:fldChar w:fldCharType="begin"/>
    </w:r>
    <w:r w:rsidRPr="00755DF6">
      <w:rPr>
        <w:lang w:val="es-ES"/>
      </w:rPr>
      <w:instrText xml:space="preserve"> PAGE   \* MERGEFORMAT </w:instrText>
    </w:r>
    <w:r w:rsidRPr="00755DF6">
      <w:rPr>
        <w:lang w:val="es-ES"/>
      </w:rPr>
      <w:fldChar w:fldCharType="separate"/>
    </w:r>
    <w:r w:rsidR="00E10BE0">
      <w:rPr>
        <w:noProof/>
        <w:lang w:val="es-ES"/>
      </w:rPr>
      <w:t>40</w:t>
    </w:r>
    <w:r w:rsidRPr="00755DF6">
      <w:rPr>
        <w:lang w:val="es-ES"/>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D0AD5" w:rsidRDefault="00ED0AD5" w:rsidP="00160EBF">
      <w:pPr>
        <w:spacing w:after="0"/>
      </w:pPr>
      <w:r>
        <w:separator/>
      </w:r>
    </w:p>
  </w:footnote>
  <w:footnote w:type="continuationSeparator" w:id="0">
    <w:p w:rsidR="00ED0AD5" w:rsidRDefault="00ED0AD5" w:rsidP="00160EBF">
      <w:pPr>
        <w:spacing w:after="0"/>
      </w:pPr>
      <w:r>
        <w:continuationSeparator/>
      </w:r>
    </w:p>
  </w:footnote>
  <w:footnote w:id="1">
    <w:p w:rsidR="00B96610" w:rsidRPr="00F6379F" w:rsidRDefault="00B96610">
      <w:pPr>
        <w:pStyle w:val="Textonotapie"/>
      </w:pPr>
      <w:r>
        <w:rPr>
          <w:rStyle w:val="Refdenotaalpie"/>
        </w:rPr>
        <w:footnoteRef/>
      </w:r>
      <w:r>
        <w:t xml:space="preserve"> </w:t>
      </w:r>
      <w:r w:rsidRPr="00F6379F">
        <w:t>http://en.wikipedia.org/wiki/GUID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6610" w:rsidRDefault="00B96610">
    <w:pPr>
      <w:pStyle w:val="Encabezado"/>
    </w:pPr>
    <w:r w:rsidRPr="00580B15">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 o:spid="_x0000_s2057" type="#_x0000_t75" style="position:absolute;left:0;text-align:left;margin-left:0;margin-top:0;width:410.85pt;height:581.35pt;z-index:-251658240;mso-position-horizontal:center;mso-position-horizontal-relative:margin;mso-position-vertical:center;mso-position-vertical-relative:margin" o:allowincell="f">
          <v:imagedata r:id="rId1" o:title="plantilla-pagina"/>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6610" w:rsidRDefault="00B96610">
    <w:pPr>
      <w:pStyle w:val="Encabezado"/>
    </w:pPr>
    <w:r w:rsidRPr="00580B15">
      <w:rPr>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 o:spid="_x0000_s2056" type="#_x0000_t75" style="position:absolute;left:0;text-align:left;margin-left:0;margin-top:0;width:410.85pt;height:581.35pt;z-index:-251659264;mso-position-horizontal:center;mso-position-horizontal-relative:margin;mso-position-vertical:center;mso-position-vertical-relative:margin" o:allowincell="f">
          <v:imagedata r:id="rId1" o:title="plantilla-pagina"/>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6610" w:rsidRDefault="00B96610">
    <w:pPr>
      <w:pStyle w:val="Encabezado"/>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6610" w:rsidRDefault="00B96610">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2"/>
    <w:multiLevelType w:val="singleLevel"/>
    <w:tmpl w:val="0F78DD96"/>
    <w:lvl w:ilvl="0">
      <w:start w:val="1"/>
      <w:numFmt w:val="bullet"/>
      <w:pStyle w:val="Listaconvietas3"/>
      <w:lvlText w:val=""/>
      <w:lvlJc w:val="left"/>
      <w:pPr>
        <w:tabs>
          <w:tab w:val="num" w:pos="926"/>
        </w:tabs>
        <w:ind w:left="926" w:hanging="360"/>
      </w:pPr>
      <w:rPr>
        <w:rFonts w:ascii="Symbol" w:hAnsi="Symbol" w:hint="default"/>
      </w:rPr>
    </w:lvl>
  </w:abstractNum>
  <w:abstractNum w:abstractNumId="1">
    <w:nsid w:val="FFFFFF83"/>
    <w:multiLevelType w:val="singleLevel"/>
    <w:tmpl w:val="8780B92E"/>
    <w:lvl w:ilvl="0">
      <w:start w:val="1"/>
      <w:numFmt w:val="bullet"/>
      <w:pStyle w:val="Listaconvietas2"/>
      <w:lvlText w:val=""/>
      <w:lvlJc w:val="left"/>
      <w:pPr>
        <w:tabs>
          <w:tab w:val="num" w:pos="643"/>
        </w:tabs>
        <w:ind w:left="643" w:hanging="360"/>
      </w:pPr>
      <w:rPr>
        <w:rFonts w:ascii="Symbol" w:hAnsi="Symbol" w:hint="default"/>
      </w:rPr>
    </w:lvl>
  </w:abstractNum>
  <w:abstractNum w:abstractNumId="2">
    <w:nsid w:val="FFFFFF89"/>
    <w:multiLevelType w:val="singleLevel"/>
    <w:tmpl w:val="FDB48502"/>
    <w:lvl w:ilvl="0">
      <w:start w:val="1"/>
      <w:numFmt w:val="bullet"/>
      <w:pStyle w:val="Listaconvietas"/>
      <w:lvlText w:val=""/>
      <w:lvlJc w:val="left"/>
      <w:pPr>
        <w:tabs>
          <w:tab w:val="num" w:pos="360"/>
        </w:tabs>
        <w:ind w:left="360" w:hanging="360"/>
      </w:pPr>
      <w:rPr>
        <w:rFonts w:ascii="Symbol" w:hAnsi="Symbol" w:hint="default"/>
      </w:rPr>
    </w:lvl>
  </w:abstractNum>
  <w:abstractNum w:abstractNumId="3">
    <w:nsid w:val="107929F6"/>
    <w:multiLevelType w:val="hybridMultilevel"/>
    <w:tmpl w:val="FD9CEBD0"/>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nsid w:val="24F91B4A"/>
    <w:multiLevelType w:val="multilevel"/>
    <w:tmpl w:val="2FB81DF8"/>
    <w:styleLink w:val="EstiloConvietas"/>
    <w:lvl w:ilvl="0">
      <w:start w:val="1"/>
      <w:numFmt w:val="bullet"/>
      <w:lvlText w:val=""/>
      <w:lvlJc w:val="left"/>
      <w:pPr>
        <w:tabs>
          <w:tab w:val="num" w:pos="720"/>
        </w:tabs>
        <w:ind w:left="720" w:hanging="360"/>
      </w:pPr>
      <w:rPr>
        <w:rFonts w:ascii="Verdana" w:hAnsi="Verdana"/>
        <w:sz w:val="24"/>
        <w:szCs w:val="24"/>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nsid w:val="36DC6464"/>
    <w:multiLevelType w:val="hybridMultilevel"/>
    <w:tmpl w:val="39C6BC2A"/>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
    <w:nsid w:val="48287A6E"/>
    <w:multiLevelType w:val="hybridMultilevel"/>
    <w:tmpl w:val="57468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9F63947"/>
    <w:multiLevelType w:val="hybridMultilevel"/>
    <w:tmpl w:val="4F3AF0F6"/>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nsid w:val="67865CED"/>
    <w:multiLevelType w:val="hybridMultilevel"/>
    <w:tmpl w:val="62B2A726"/>
    <w:lvl w:ilvl="0" w:tplc="0409000F">
      <w:start w:val="1"/>
      <w:numFmt w:val="decimal"/>
      <w:lvlText w:val="%1."/>
      <w:lvlJc w:val="left"/>
      <w:pPr>
        <w:tabs>
          <w:tab w:val="num" w:pos="720"/>
        </w:tabs>
        <w:ind w:left="720" w:hanging="360"/>
      </w:pPr>
      <w:rPr>
        <w:rFont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9">
    <w:nsid w:val="74535E5D"/>
    <w:multiLevelType w:val="hybridMultilevel"/>
    <w:tmpl w:val="A6DE27E8"/>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
    <w:nsid w:val="76986B5E"/>
    <w:multiLevelType w:val="hybridMultilevel"/>
    <w:tmpl w:val="AA1EDF3A"/>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nsid w:val="76DF09FB"/>
    <w:multiLevelType w:val="hybridMultilevel"/>
    <w:tmpl w:val="1FE64006"/>
    <w:lvl w:ilvl="0" w:tplc="0C0A000F">
      <w:start w:val="1"/>
      <w:numFmt w:val="decimal"/>
      <w:lvlText w:val="%1."/>
      <w:lvlJc w:val="left"/>
      <w:pPr>
        <w:tabs>
          <w:tab w:val="num" w:pos="790"/>
        </w:tabs>
        <w:ind w:left="790" w:hanging="360"/>
      </w:pPr>
    </w:lvl>
    <w:lvl w:ilvl="1" w:tplc="0C0A0019">
      <w:start w:val="1"/>
      <w:numFmt w:val="lowerLetter"/>
      <w:lvlText w:val="%2."/>
      <w:lvlJc w:val="left"/>
      <w:pPr>
        <w:tabs>
          <w:tab w:val="num" w:pos="1510"/>
        </w:tabs>
        <w:ind w:left="1510" w:hanging="360"/>
      </w:pPr>
    </w:lvl>
    <w:lvl w:ilvl="2" w:tplc="0C0A001B" w:tentative="1">
      <w:start w:val="1"/>
      <w:numFmt w:val="lowerRoman"/>
      <w:lvlText w:val="%3."/>
      <w:lvlJc w:val="right"/>
      <w:pPr>
        <w:tabs>
          <w:tab w:val="num" w:pos="2230"/>
        </w:tabs>
        <w:ind w:left="2230" w:hanging="180"/>
      </w:pPr>
    </w:lvl>
    <w:lvl w:ilvl="3" w:tplc="0C0A000F" w:tentative="1">
      <w:start w:val="1"/>
      <w:numFmt w:val="decimal"/>
      <w:lvlText w:val="%4."/>
      <w:lvlJc w:val="left"/>
      <w:pPr>
        <w:tabs>
          <w:tab w:val="num" w:pos="2950"/>
        </w:tabs>
        <w:ind w:left="2950" w:hanging="360"/>
      </w:pPr>
    </w:lvl>
    <w:lvl w:ilvl="4" w:tplc="0C0A0019" w:tentative="1">
      <w:start w:val="1"/>
      <w:numFmt w:val="lowerLetter"/>
      <w:lvlText w:val="%5."/>
      <w:lvlJc w:val="left"/>
      <w:pPr>
        <w:tabs>
          <w:tab w:val="num" w:pos="3670"/>
        </w:tabs>
        <w:ind w:left="3670" w:hanging="360"/>
      </w:pPr>
    </w:lvl>
    <w:lvl w:ilvl="5" w:tplc="0C0A001B" w:tentative="1">
      <w:start w:val="1"/>
      <w:numFmt w:val="lowerRoman"/>
      <w:lvlText w:val="%6."/>
      <w:lvlJc w:val="right"/>
      <w:pPr>
        <w:tabs>
          <w:tab w:val="num" w:pos="4390"/>
        </w:tabs>
        <w:ind w:left="4390" w:hanging="180"/>
      </w:pPr>
    </w:lvl>
    <w:lvl w:ilvl="6" w:tplc="0C0A000F" w:tentative="1">
      <w:start w:val="1"/>
      <w:numFmt w:val="decimal"/>
      <w:lvlText w:val="%7."/>
      <w:lvlJc w:val="left"/>
      <w:pPr>
        <w:tabs>
          <w:tab w:val="num" w:pos="5110"/>
        </w:tabs>
        <w:ind w:left="5110" w:hanging="360"/>
      </w:pPr>
    </w:lvl>
    <w:lvl w:ilvl="7" w:tplc="0C0A0019" w:tentative="1">
      <w:start w:val="1"/>
      <w:numFmt w:val="lowerLetter"/>
      <w:lvlText w:val="%8."/>
      <w:lvlJc w:val="left"/>
      <w:pPr>
        <w:tabs>
          <w:tab w:val="num" w:pos="5830"/>
        </w:tabs>
        <w:ind w:left="5830" w:hanging="360"/>
      </w:pPr>
    </w:lvl>
    <w:lvl w:ilvl="8" w:tplc="0C0A001B" w:tentative="1">
      <w:start w:val="1"/>
      <w:numFmt w:val="lowerRoman"/>
      <w:lvlText w:val="%9."/>
      <w:lvlJc w:val="right"/>
      <w:pPr>
        <w:tabs>
          <w:tab w:val="num" w:pos="6550"/>
        </w:tabs>
        <w:ind w:left="6550" w:hanging="180"/>
      </w:pPr>
    </w:lvl>
  </w:abstractNum>
  <w:abstractNum w:abstractNumId="12">
    <w:nsid w:val="7C6E6063"/>
    <w:multiLevelType w:val="hybridMultilevel"/>
    <w:tmpl w:val="1B40C660"/>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3">
    <w:nsid w:val="7E06706A"/>
    <w:multiLevelType w:val="multilevel"/>
    <w:tmpl w:val="04090025"/>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num w:numId="1">
    <w:abstractNumId w:val="13"/>
  </w:num>
  <w:num w:numId="2">
    <w:abstractNumId w:val="2"/>
  </w:num>
  <w:num w:numId="3">
    <w:abstractNumId w:val="1"/>
  </w:num>
  <w:num w:numId="4">
    <w:abstractNumId w:val="0"/>
  </w:num>
  <w:num w:numId="5">
    <w:abstractNumId w:val="4"/>
  </w:num>
  <w:num w:numId="6">
    <w:abstractNumId w:val="5"/>
  </w:num>
  <w:num w:numId="7">
    <w:abstractNumId w:val="7"/>
  </w:num>
  <w:num w:numId="8">
    <w:abstractNumId w:val="10"/>
  </w:num>
  <w:num w:numId="9">
    <w:abstractNumId w:val="3"/>
  </w:num>
  <w:num w:numId="10">
    <w:abstractNumId w:val="9"/>
  </w:num>
  <w:num w:numId="11">
    <w:abstractNumId w:val="12"/>
  </w:num>
  <w:num w:numId="12">
    <w:abstractNumId w:val="11"/>
  </w:num>
  <w:num w:numId="13">
    <w:abstractNumId w:val="6"/>
  </w:num>
  <w:num w:numId="14">
    <w:abstractNumId w:val="8"/>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hideSpellingErrors/>
  <w:proofState w:spelling="clean" w:grammar="clean"/>
  <w:attachedTemplate r:id="rId1"/>
  <w:stylePaneFormatFilter w:val="3F01"/>
  <w:documentProtection w:formatting="1" w:enforcement="0"/>
  <w:defaultTabStop w:val="708"/>
  <w:hyphenationZone w:val="425"/>
  <w:drawingGridHorizontalSpacing w:val="100"/>
  <w:displayHorizontalDrawingGridEvery w:val="2"/>
  <w:characterSpacingControl w:val="doNotCompress"/>
  <w:hdrShapeDefaults>
    <o:shapedefaults v:ext="edit" spidmax="12290"/>
    <o:shapelayout v:ext="edit">
      <o:idmap v:ext="edit" data="2"/>
    </o:shapelayout>
  </w:hdrShapeDefaults>
  <w:footnotePr>
    <w:footnote w:id="-1"/>
    <w:footnote w:id="0"/>
  </w:footnotePr>
  <w:endnotePr>
    <w:endnote w:id="-1"/>
    <w:endnote w:id="0"/>
  </w:endnotePr>
  <w:compat/>
  <w:rsids>
    <w:rsidRoot w:val="008058DB"/>
    <w:rsid w:val="00001095"/>
    <w:rsid w:val="00001D07"/>
    <w:rsid w:val="00002717"/>
    <w:rsid w:val="00006AF2"/>
    <w:rsid w:val="00007519"/>
    <w:rsid w:val="00016913"/>
    <w:rsid w:val="000179AC"/>
    <w:rsid w:val="0002034B"/>
    <w:rsid w:val="00020E61"/>
    <w:rsid w:val="00021FAD"/>
    <w:rsid w:val="00022079"/>
    <w:rsid w:val="00023BA0"/>
    <w:rsid w:val="00030924"/>
    <w:rsid w:val="00030EC0"/>
    <w:rsid w:val="000349C1"/>
    <w:rsid w:val="00034E06"/>
    <w:rsid w:val="00036803"/>
    <w:rsid w:val="00037DE3"/>
    <w:rsid w:val="00045CD2"/>
    <w:rsid w:val="000460FD"/>
    <w:rsid w:val="000528E5"/>
    <w:rsid w:val="00056677"/>
    <w:rsid w:val="00063549"/>
    <w:rsid w:val="000639CD"/>
    <w:rsid w:val="000662A9"/>
    <w:rsid w:val="00070D6D"/>
    <w:rsid w:val="00077201"/>
    <w:rsid w:val="000807D2"/>
    <w:rsid w:val="00080D87"/>
    <w:rsid w:val="0008294E"/>
    <w:rsid w:val="000847DC"/>
    <w:rsid w:val="00084A3C"/>
    <w:rsid w:val="0008692A"/>
    <w:rsid w:val="00086FA6"/>
    <w:rsid w:val="000970D6"/>
    <w:rsid w:val="0009773C"/>
    <w:rsid w:val="000A15D1"/>
    <w:rsid w:val="000B4D04"/>
    <w:rsid w:val="000B5A58"/>
    <w:rsid w:val="000C0185"/>
    <w:rsid w:val="000C0C4B"/>
    <w:rsid w:val="000C5838"/>
    <w:rsid w:val="000D0FE6"/>
    <w:rsid w:val="000D2483"/>
    <w:rsid w:val="000D2AAC"/>
    <w:rsid w:val="000D508B"/>
    <w:rsid w:val="000E066D"/>
    <w:rsid w:val="000E08DF"/>
    <w:rsid w:val="000E19E2"/>
    <w:rsid w:val="000E26B6"/>
    <w:rsid w:val="000E2DE1"/>
    <w:rsid w:val="000E3777"/>
    <w:rsid w:val="000E53DF"/>
    <w:rsid w:val="000F1339"/>
    <w:rsid w:val="000F233A"/>
    <w:rsid w:val="000F3E4F"/>
    <w:rsid w:val="000F479F"/>
    <w:rsid w:val="000F586F"/>
    <w:rsid w:val="000F59BD"/>
    <w:rsid w:val="000F6847"/>
    <w:rsid w:val="001020A3"/>
    <w:rsid w:val="00102C8A"/>
    <w:rsid w:val="001121F0"/>
    <w:rsid w:val="00115E58"/>
    <w:rsid w:val="00117169"/>
    <w:rsid w:val="001207A0"/>
    <w:rsid w:val="00120E7C"/>
    <w:rsid w:val="0012127E"/>
    <w:rsid w:val="0012188A"/>
    <w:rsid w:val="00121917"/>
    <w:rsid w:val="001246C9"/>
    <w:rsid w:val="001308D2"/>
    <w:rsid w:val="0013201A"/>
    <w:rsid w:val="001346B3"/>
    <w:rsid w:val="00134A84"/>
    <w:rsid w:val="0013675D"/>
    <w:rsid w:val="001416ED"/>
    <w:rsid w:val="00146E0C"/>
    <w:rsid w:val="00147729"/>
    <w:rsid w:val="0015102B"/>
    <w:rsid w:val="001542C3"/>
    <w:rsid w:val="0015596E"/>
    <w:rsid w:val="0015664A"/>
    <w:rsid w:val="00160EBF"/>
    <w:rsid w:val="001640D2"/>
    <w:rsid w:val="001649EE"/>
    <w:rsid w:val="001661D2"/>
    <w:rsid w:val="0016631D"/>
    <w:rsid w:val="001665B2"/>
    <w:rsid w:val="00167E4E"/>
    <w:rsid w:val="001714DA"/>
    <w:rsid w:val="00171723"/>
    <w:rsid w:val="00172458"/>
    <w:rsid w:val="00173E5A"/>
    <w:rsid w:val="00174E6F"/>
    <w:rsid w:val="0017574C"/>
    <w:rsid w:val="001828F5"/>
    <w:rsid w:val="00182968"/>
    <w:rsid w:val="00182E80"/>
    <w:rsid w:val="0018382C"/>
    <w:rsid w:val="00192904"/>
    <w:rsid w:val="00195D07"/>
    <w:rsid w:val="001A2460"/>
    <w:rsid w:val="001C0E34"/>
    <w:rsid w:val="001C21C3"/>
    <w:rsid w:val="001C2DE0"/>
    <w:rsid w:val="001C4736"/>
    <w:rsid w:val="001C55E4"/>
    <w:rsid w:val="001C6C95"/>
    <w:rsid w:val="001C6E4D"/>
    <w:rsid w:val="001C77F7"/>
    <w:rsid w:val="001D09F8"/>
    <w:rsid w:val="001D0CB7"/>
    <w:rsid w:val="001E04C1"/>
    <w:rsid w:val="001E56D0"/>
    <w:rsid w:val="001E690F"/>
    <w:rsid w:val="001F01B7"/>
    <w:rsid w:val="001F23AC"/>
    <w:rsid w:val="001F243F"/>
    <w:rsid w:val="001F3A5E"/>
    <w:rsid w:val="001F480E"/>
    <w:rsid w:val="001F66E7"/>
    <w:rsid w:val="002001D1"/>
    <w:rsid w:val="0020284C"/>
    <w:rsid w:val="00204F0A"/>
    <w:rsid w:val="002101E1"/>
    <w:rsid w:val="002115AB"/>
    <w:rsid w:val="0021491D"/>
    <w:rsid w:val="00217A15"/>
    <w:rsid w:val="00224017"/>
    <w:rsid w:val="00224F6D"/>
    <w:rsid w:val="00225B7A"/>
    <w:rsid w:val="00235164"/>
    <w:rsid w:val="002370C8"/>
    <w:rsid w:val="002407F6"/>
    <w:rsid w:val="002410DA"/>
    <w:rsid w:val="0024349E"/>
    <w:rsid w:val="00247517"/>
    <w:rsid w:val="00250183"/>
    <w:rsid w:val="00250466"/>
    <w:rsid w:val="00250E9A"/>
    <w:rsid w:val="002517F7"/>
    <w:rsid w:val="002527F6"/>
    <w:rsid w:val="00253319"/>
    <w:rsid w:val="00253EC7"/>
    <w:rsid w:val="00254C03"/>
    <w:rsid w:val="00257511"/>
    <w:rsid w:val="00257B2C"/>
    <w:rsid w:val="0026286A"/>
    <w:rsid w:val="00262B64"/>
    <w:rsid w:val="002635BE"/>
    <w:rsid w:val="002642A9"/>
    <w:rsid w:val="00266884"/>
    <w:rsid w:val="002729A8"/>
    <w:rsid w:val="00274AEF"/>
    <w:rsid w:val="00275AAE"/>
    <w:rsid w:val="00280EE8"/>
    <w:rsid w:val="00282B7A"/>
    <w:rsid w:val="002831A4"/>
    <w:rsid w:val="0028327D"/>
    <w:rsid w:val="00284BF2"/>
    <w:rsid w:val="00285B69"/>
    <w:rsid w:val="00285F5F"/>
    <w:rsid w:val="00287035"/>
    <w:rsid w:val="00292426"/>
    <w:rsid w:val="0029314A"/>
    <w:rsid w:val="00293EAD"/>
    <w:rsid w:val="002953E9"/>
    <w:rsid w:val="00295A44"/>
    <w:rsid w:val="00297BBA"/>
    <w:rsid w:val="002A2E3F"/>
    <w:rsid w:val="002A4904"/>
    <w:rsid w:val="002A4C29"/>
    <w:rsid w:val="002B2023"/>
    <w:rsid w:val="002B24CB"/>
    <w:rsid w:val="002B3806"/>
    <w:rsid w:val="002B47F8"/>
    <w:rsid w:val="002B506F"/>
    <w:rsid w:val="002B5ABF"/>
    <w:rsid w:val="002B6A28"/>
    <w:rsid w:val="002B7998"/>
    <w:rsid w:val="002C1ABE"/>
    <w:rsid w:val="002C1FEA"/>
    <w:rsid w:val="002C264B"/>
    <w:rsid w:val="002C35D0"/>
    <w:rsid w:val="002C6F0E"/>
    <w:rsid w:val="002C7E6E"/>
    <w:rsid w:val="002D093F"/>
    <w:rsid w:val="002D302C"/>
    <w:rsid w:val="002D5500"/>
    <w:rsid w:val="002E3A17"/>
    <w:rsid w:val="002E45C4"/>
    <w:rsid w:val="002E4720"/>
    <w:rsid w:val="002E4F3C"/>
    <w:rsid w:val="002F13AB"/>
    <w:rsid w:val="002F2639"/>
    <w:rsid w:val="002F338E"/>
    <w:rsid w:val="002F373D"/>
    <w:rsid w:val="002F39C2"/>
    <w:rsid w:val="002F4B5F"/>
    <w:rsid w:val="00300CBA"/>
    <w:rsid w:val="0030178C"/>
    <w:rsid w:val="00302952"/>
    <w:rsid w:val="00303065"/>
    <w:rsid w:val="00303BF7"/>
    <w:rsid w:val="00304F7E"/>
    <w:rsid w:val="00307592"/>
    <w:rsid w:val="0031104B"/>
    <w:rsid w:val="003125D7"/>
    <w:rsid w:val="003125E2"/>
    <w:rsid w:val="00314877"/>
    <w:rsid w:val="003153EF"/>
    <w:rsid w:val="00320745"/>
    <w:rsid w:val="0033764B"/>
    <w:rsid w:val="003413C9"/>
    <w:rsid w:val="00342293"/>
    <w:rsid w:val="003436D3"/>
    <w:rsid w:val="0034591F"/>
    <w:rsid w:val="00345B03"/>
    <w:rsid w:val="00352550"/>
    <w:rsid w:val="0035711B"/>
    <w:rsid w:val="00357D72"/>
    <w:rsid w:val="0036124D"/>
    <w:rsid w:val="00361B5C"/>
    <w:rsid w:val="003756B0"/>
    <w:rsid w:val="0037649D"/>
    <w:rsid w:val="00382D26"/>
    <w:rsid w:val="003852F7"/>
    <w:rsid w:val="0038771C"/>
    <w:rsid w:val="00392573"/>
    <w:rsid w:val="003967B7"/>
    <w:rsid w:val="003A015C"/>
    <w:rsid w:val="003A28F5"/>
    <w:rsid w:val="003A2CCC"/>
    <w:rsid w:val="003A3471"/>
    <w:rsid w:val="003B174C"/>
    <w:rsid w:val="003B37C5"/>
    <w:rsid w:val="003B470E"/>
    <w:rsid w:val="003B51F4"/>
    <w:rsid w:val="003B5AF0"/>
    <w:rsid w:val="003C1715"/>
    <w:rsid w:val="003C1BB5"/>
    <w:rsid w:val="003C1BC5"/>
    <w:rsid w:val="003C7B2B"/>
    <w:rsid w:val="003D0124"/>
    <w:rsid w:val="003D175B"/>
    <w:rsid w:val="003D1CA7"/>
    <w:rsid w:val="003D3C96"/>
    <w:rsid w:val="003D450A"/>
    <w:rsid w:val="003E0048"/>
    <w:rsid w:val="003E2519"/>
    <w:rsid w:val="003E37A6"/>
    <w:rsid w:val="003E4BE9"/>
    <w:rsid w:val="003F1FBE"/>
    <w:rsid w:val="003F3970"/>
    <w:rsid w:val="003F6CB0"/>
    <w:rsid w:val="003F7DF2"/>
    <w:rsid w:val="00400CB6"/>
    <w:rsid w:val="00400EB1"/>
    <w:rsid w:val="0040131A"/>
    <w:rsid w:val="0040209E"/>
    <w:rsid w:val="00403865"/>
    <w:rsid w:val="00405AEB"/>
    <w:rsid w:val="00406AF3"/>
    <w:rsid w:val="00407B21"/>
    <w:rsid w:val="004100AD"/>
    <w:rsid w:val="00412ECF"/>
    <w:rsid w:val="00414023"/>
    <w:rsid w:val="00414821"/>
    <w:rsid w:val="004162F3"/>
    <w:rsid w:val="00420CC0"/>
    <w:rsid w:val="00421165"/>
    <w:rsid w:val="004225DA"/>
    <w:rsid w:val="0042381E"/>
    <w:rsid w:val="00424493"/>
    <w:rsid w:val="00426547"/>
    <w:rsid w:val="00430C5F"/>
    <w:rsid w:val="004350AB"/>
    <w:rsid w:val="004351CD"/>
    <w:rsid w:val="004366F9"/>
    <w:rsid w:val="00443ED0"/>
    <w:rsid w:val="0044468F"/>
    <w:rsid w:val="004458EC"/>
    <w:rsid w:val="00446411"/>
    <w:rsid w:val="00452CC5"/>
    <w:rsid w:val="00453DEC"/>
    <w:rsid w:val="0045602A"/>
    <w:rsid w:val="004568B5"/>
    <w:rsid w:val="00456A82"/>
    <w:rsid w:val="00456D45"/>
    <w:rsid w:val="004605E8"/>
    <w:rsid w:val="004640F2"/>
    <w:rsid w:val="00464224"/>
    <w:rsid w:val="00464CFC"/>
    <w:rsid w:val="00466D28"/>
    <w:rsid w:val="00466F18"/>
    <w:rsid w:val="0046759D"/>
    <w:rsid w:val="00472B3D"/>
    <w:rsid w:val="004737BF"/>
    <w:rsid w:val="00475CA2"/>
    <w:rsid w:val="004772DC"/>
    <w:rsid w:val="004811A7"/>
    <w:rsid w:val="00482085"/>
    <w:rsid w:val="0049349F"/>
    <w:rsid w:val="004A0189"/>
    <w:rsid w:val="004A1D1D"/>
    <w:rsid w:val="004A4C74"/>
    <w:rsid w:val="004A5F38"/>
    <w:rsid w:val="004B1323"/>
    <w:rsid w:val="004B2A1B"/>
    <w:rsid w:val="004B3BE6"/>
    <w:rsid w:val="004B4375"/>
    <w:rsid w:val="004B4A11"/>
    <w:rsid w:val="004B65EA"/>
    <w:rsid w:val="004B79F7"/>
    <w:rsid w:val="004B7CC5"/>
    <w:rsid w:val="004C04C0"/>
    <w:rsid w:val="004C0582"/>
    <w:rsid w:val="004C4864"/>
    <w:rsid w:val="004D2976"/>
    <w:rsid w:val="004D32C9"/>
    <w:rsid w:val="004D552E"/>
    <w:rsid w:val="004D69AB"/>
    <w:rsid w:val="004E41F6"/>
    <w:rsid w:val="004E5302"/>
    <w:rsid w:val="004E6F88"/>
    <w:rsid w:val="004F1527"/>
    <w:rsid w:val="004F1874"/>
    <w:rsid w:val="004F3529"/>
    <w:rsid w:val="004F46EC"/>
    <w:rsid w:val="004F4CDB"/>
    <w:rsid w:val="004F5888"/>
    <w:rsid w:val="004F703B"/>
    <w:rsid w:val="00500329"/>
    <w:rsid w:val="005051A3"/>
    <w:rsid w:val="00506152"/>
    <w:rsid w:val="0050643D"/>
    <w:rsid w:val="00513980"/>
    <w:rsid w:val="00515511"/>
    <w:rsid w:val="00515D99"/>
    <w:rsid w:val="00516C91"/>
    <w:rsid w:val="0052136E"/>
    <w:rsid w:val="005309CC"/>
    <w:rsid w:val="00532FD1"/>
    <w:rsid w:val="00534FF5"/>
    <w:rsid w:val="00552B14"/>
    <w:rsid w:val="00554E49"/>
    <w:rsid w:val="005556A7"/>
    <w:rsid w:val="00555A1C"/>
    <w:rsid w:val="005563ED"/>
    <w:rsid w:val="00556D11"/>
    <w:rsid w:val="005576D3"/>
    <w:rsid w:val="005660E3"/>
    <w:rsid w:val="00574E89"/>
    <w:rsid w:val="00574FD2"/>
    <w:rsid w:val="00580B15"/>
    <w:rsid w:val="00580E7D"/>
    <w:rsid w:val="00584401"/>
    <w:rsid w:val="00586C82"/>
    <w:rsid w:val="00592587"/>
    <w:rsid w:val="005975B7"/>
    <w:rsid w:val="005A05D9"/>
    <w:rsid w:val="005A09EE"/>
    <w:rsid w:val="005A0F1A"/>
    <w:rsid w:val="005A1698"/>
    <w:rsid w:val="005A6E2F"/>
    <w:rsid w:val="005B06BE"/>
    <w:rsid w:val="005B3110"/>
    <w:rsid w:val="005B365A"/>
    <w:rsid w:val="005B3F6F"/>
    <w:rsid w:val="005B3FD3"/>
    <w:rsid w:val="005B5C76"/>
    <w:rsid w:val="005B5D0B"/>
    <w:rsid w:val="005B5EA6"/>
    <w:rsid w:val="005B72AC"/>
    <w:rsid w:val="005C0F1E"/>
    <w:rsid w:val="005C1BCF"/>
    <w:rsid w:val="005C38E5"/>
    <w:rsid w:val="005C7572"/>
    <w:rsid w:val="005C7CC5"/>
    <w:rsid w:val="005D13E2"/>
    <w:rsid w:val="005D2CA1"/>
    <w:rsid w:val="005D3FDC"/>
    <w:rsid w:val="005D48F8"/>
    <w:rsid w:val="005D5A82"/>
    <w:rsid w:val="005D7A86"/>
    <w:rsid w:val="005D7C91"/>
    <w:rsid w:val="005E073E"/>
    <w:rsid w:val="005E102C"/>
    <w:rsid w:val="005E1B86"/>
    <w:rsid w:val="005E1E3C"/>
    <w:rsid w:val="005E2C84"/>
    <w:rsid w:val="005E4744"/>
    <w:rsid w:val="005E6808"/>
    <w:rsid w:val="005F120D"/>
    <w:rsid w:val="005F1C29"/>
    <w:rsid w:val="005F3FAC"/>
    <w:rsid w:val="005F4B74"/>
    <w:rsid w:val="005F59ED"/>
    <w:rsid w:val="005F6628"/>
    <w:rsid w:val="005F7B60"/>
    <w:rsid w:val="00602AAA"/>
    <w:rsid w:val="00603076"/>
    <w:rsid w:val="006123FA"/>
    <w:rsid w:val="00613464"/>
    <w:rsid w:val="006138C2"/>
    <w:rsid w:val="00616723"/>
    <w:rsid w:val="00623050"/>
    <w:rsid w:val="006239D8"/>
    <w:rsid w:val="0062426C"/>
    <w:rsid w:val="006252A9"/>
    <w:rsid w:val="00625AF0"/>
    <w:rsid w:val="006263CB"/>
    <w:rsid w:val="006307F6"/>
    <w:rsid w:val="00631096"/>
    <w:rsid w:val="006314D8"/>
    <w:rsid w:val="006329B4"/>
    <w:rsid w:val="00633BEB"/>
    <w:rsid w:val="00637AF7"/>
    <w:rsid w:val="00637DCB"/>
    <w:rsid w:val="00637ECF"/>
    <w:rsid w:val="00640395"/>
    <w:rsid w:val="0064315D"/>
    <w:rsid w:val="00643CE4"/>
    <w:rsid w:val="00643D8E"/>
    <w:rsid w:val="00645E6F"/>
    <w:rsid w:val="00647D87"/>
    <w:rsid w:val="00650D21"/>
    <w:rsid w:val="00651BEB"/>
    <w:rsid w:val="00652AED"/>
    <w:rsid w:val="00655F40"/>
    <w:rsid w:val="006572BD"/>
    <w:rsid w:val="00660FF7"/>
    <w:rsid w:val="0066100D"/>
    <w:rsid w:val="00661132"/>
    <w:rsid w:val="0066231B"/>
    <w:rsid w:val="00663378"/>
    <w:rsid w:val="00663F94"/>
    <w:rsid w:val="0066580A"/>
    <w:rsid w:val="00667741"/>
    <w:rsid w:val="006727AC"/>
    <w:rsid w:val="00673E28"/>
    <w:rsid w:val="00674B7E"/>
    <w:rsid w:val="00683666"/>
    <w:rsid w:val="00692410"/>
    <w:rsid w:val="006929EF"/>
    <w:rsid w:val="00694BC7"/>
    <w:rsid w:val="00695AB2"/>
    <w:rsid w:val="006963D4"/>
    <w:rsid w:val="006966EF"/>
    <w:rsid w:val="00697E0F"/>
    <w:rsid w:val="006A0DE7"/>
    <w:rsid w:val="006A537E"/>
    <w:rsid w:val="006A6C98"/>
    <w:rsid w:val="006A6D99"/>
    <w:rsid w:val="006A7C08"/>
    <w:rsid w:val="006B083F"/>
    <w:rsid w:val="006B6107"/>
    <w:rsid w:val="006C0124"/>
    <w:rsid w:val="006C15EB"/>
    <w:rsid w:val="006C211F"/>
    <w:rsid w:val="006C237A"/>
    <w:rsid w:val="006C2B9C"/>
    <w:rsid w:val="006C37B2"/>
    <w:rsid w:val="006D30C7"/>
    <w:rsid w:val="006D3E72"/>
    <w:rsid w:val="006D4912"/>
    <w:rsid w:val="006D4FB3"/>
    <w:rsid w:val="006E0171"/>
    <w:rsid w:val="006E027F"/>
    <w:rsid w:val="006E1666"/>
    <w:rsid w:val="006E3232"/>
    <w:rsid w:val="006E379A"/>
    <w:rsid w:val="006F69F0"/>
    <w:rsid w:val="006F7A91"/>
    <w:rsid w:val="00702347"/>
    <w:rsid w:val="007026AD"/>
    <w:rsid w:val="00703200"/>
    <w:rsid w:val="007054F2"/>
    <w:rsid w:val="00707307"/>
    <w:rsid w:val="007109A5"/>
    <w:rsid w:val="00711192"/>
    <w:rsid w:val="007119DA"/>
    <w:rsid w:val="0071278A"/>
    <w:rsid w:val="00717F8B"/>
    <w:rsid w:val="00724A7C"/>
    <w:rsid w:val="007251DA"/>
    <w:rsid w:val="0072699B"/>
    <w:rsid w:val="00727612"/>
    <w:rsid w:val="007309FF"/>
    <w:rsid w:val="00731EC1"/>
    <w:rsid w:val="00733C7B"/>
    <w:rsid w:val="00735A8D"/>
    <w:rsid w:val="00735FF4"/>
    <w:rsid w:val="00736A90"/>
    <w:rsid w:val="00747513"/>
    <w:rsid w:val="007507DB"/>
    <w:rsid w:val="00750B33"/>
    <w:rsid w:val="007521C4"/>
    <w:rsid w:val="00753B1F"/>
    <w:rsid w:val="00754074"/>
    <w:rsid w:val="00755DF6"/>
    <w:rsid w:val="0076068C"/>
    <w:rsid w:val="0076386F"/>
    <w:rsid w:val="00765245"/>
    <w:rsid w:val="00765E49"/>
    <w:rsid w:val="00770D6E"/>
    <w:rsid w:val="00771F33"/>
    <w:rsid w:val="007722B2"/>
    <w:rsid w:val="007732ED"/>
    <w:rsid w:val="007824A4"/>
    <w:rsid w:val="00782863"/>
    <w:rsid w:val="0078420D"/>
    <w:rsid w:val="00785914"/>
    <w:rsid w:val="00790EF6"/>
    <w:rsid w:val="007935E2"/>
    <w:rsid w:val="00796077"/>
    <w:rsid w:val="0079645D"/>
    <w:rsid w:val="007A2337"/>
    <w:rsid w:val="007A241D"/>
    <w:rsid w:val="007A249A"/>
    <w:rsid w:val="007A2DDE"/>
    <w:rsid w:val="007A32D2"/>
    <w:rsid w:val="007A54F2"/>
    <w:rsid w:val="007A5F03"/>
    <w:rsid w:val="007A6769"/>
    <w:rsid w:val="007B094E"/>
    <w:rsid w:val="007B1371"/>
    <w:rsid w:val="007B371E"/>
    <w:rsid w:val="007B3DEC"/>
    <w:rsid w:val="007B7A72"/>
    <w:rsid w:val="007C0CBF"/>
    <w:rsid w:val="007C31BF"/>
    <w:rsid w:val="007C4CC1"/>
    <w:rsid w:val="007C6827"/>
    <w:rsid w:val="007D4440"/>
    <w:rsid w:val="007D7DB0"/>
    <w:rsid w:val="007E5BCD"/>
    <w:rsid w:val="007F010A"/>
    <w:rsid w:val="007F5699"/>
    <w:rsid w:val="00802E13"/>
    <w:rsid w:val="008050D9"/>
    <w:rsid w:val="008058DB"/>
    <w:rsid w:val="00806743"/>
    <w:rsid w:val="00810EEC"/>
    <w:rsid w:val="0081160C"/>
    <w:rsid w:val="00815B43"/>
    <w:rsid w:val="008174A1"/>
    <w:rsid w:val="00820B41"/>
    <w:rsid w:val="0082277D"/>
    <w:rsid w:val="00822C04"/>
    <w:rsid w:val="00824201"/>
    <w:rsid w:val="00832645"/>
    <w:rsid w:val="00834DFB"/>
    <w:rsid w:val="00835F18"/>
    <w:rsid w:val="008370BE"/>
    <w:rsid w:val="00846279"/>
    <w:rsid w:val="0085077C"/>
    <w:rsid w:val="00850AE1"/>
    <w:rsid w:val="00850BB7"/>
    <w:rsid w:val="00852EFD"/>
    <w:rsid w:val="00853073"/>
    <w:rsid w:val="00853306"/>
    <w:rsid w:val="00854C49"/>
    <w:rsid w:val="00857680"/>
    <w:rsid w:val="008621A2"/>
    <w:rsid w:val="00862853"/>
    <w:rsid w:val="0086392A"/>
    <w:rsid w:val="00864576"/>
    <w:rsid w:val="00865CA5"/>
    <w:rsid w:val="00866500"/>
    <w:rsid w:val="0086722B"/>
    <w:rsid w:val="00873750"/>
    <w:rsid w:val="00873A43"/>
    <w:rsid w:val="008745AF"/>
    <w:rsid w:val="00881F89"/>
    <w:rsid w:val="00882E82"/>
    <w:rsid w:val="008832EB"/>
    <w:rsid w:val="00890504"/>
    <w:rsid w:val="008919CE"/>
    <w:rsid w:val="00892A31"/>
    <w:rsid w:val="00893380"/>
    <w:rsid w:val="00897218"/>
    <w:rsid w:val="008A22C6"/>
    <w:rsid w:val="008A5125"/>
    <w:rsid w:val="008A671F"/>
    <w:rsid w:val="008B1277"/>
    <w:rsid w:val="008B3E3C"/>
    <w:rsid w:val="008B4279"/>
    <w:rsid w:val="008B4ECC"/>
    <w:rsid w:val="008C1396"/>
    <w:rsid w:val="008C145C"/>
    <w:rsid w:val="008C5BAB"/>
    <w:rsid w:val="008D092C"/>
    <w:rsid w:val="008D0F12"/>
    <w:rsid w:val="008D1554"/>
    <w:rsid w:val="008D1F45"/>
    <w:rsid w:val="008D6D9C"/>
    <w:rsid w:val="008E358F"/>
    <w:rsid w:val="008E3718"/>
    <w:rsid w:val="008E3C24"/>
    <w:rsid w:val="008E41C6"/>
    <w:rsid w:val="008E4CB8"/>
    <w:rsid w:val="008E5572"/>
    <w:rsid w:val="008E6E4B"/>
    <w:rsid w:val="008F2C8C"/>
    <w:rsid w:val="00900DAC"/>
    <w:rsid w:val="00904E72"/>
    <w:rsid w:val="00905A60"/>
    <w:rsid w:val="00912F62"/>
    <w:rsid w:val="00914FE5"/>
    <w:rsid w:val="00917E8A"/>
    <w:rsid w:val="00922252"/>
    <w:rsid w:val="009250BB"/>
    <w:rsid w:val="00925511"/>
    <w:rsid w:val="00926F4D"/>
    <w:rsid w:val="00930B34"/>
    <w:rsid w:val="009314B5"/>
    <w:rsid w:val="009332E1"/>
    <w:rsid w:val="00933783"/>
    <w:rsid w:val="00934C4B"/>
    <w:rsid w:val="00941DF6"/>
    <w:rsid w:val="009437C5"/>
    <w:rsid w:val="00945A2E"/>
    <w:rsid w:val="00951A21"/>
    <w:rsid w:val="00955CB1"/>
    <w:rsid w:val="00956274"/>
    <w:rsid w:val="00957E22"/>
    <w:rsid w:val="00964467"/>
    <w:rsid w:val="0096466A"/>
    <w:rsid w:val="00964704"/>
    <w:rsid w:val="00966381"/>
    <w:rsid w:val="00966F0C"/>
    <w:rsid w:val="00967CF0"/>
    <w:rsid w:val="00972B0F"/>
    <w:rsid w:val="00972F30"/>
    <w:rsid w:val="0097610D"/>
    <w:rsid w:val="00976E92"/>
    <w:rsid w:val="00980558"/>
    <w:rsid w:val="00981D27"/>
    <w:rsid w:val="00983E9E"/>
    <w:rsid w:val="00984031"/>
    <w:rsid w:val="00984C29"/>
    <w:rsid w:val="00984C8F"/>
    <w:rsid w:val="00985D00"/>
    <w:rsid w:val="00985F9B"/>
    <w:rsid w:val="009877B9"/>
    <w:rsid w:val="0099125D"/>
    <w:rsid w:val="00992AE5"/>
    <w:rsid w:val="0099760A"/>
    <w:rsid w:val="009A4479"/>
    <w:rsid w:val="009A5469"/>
    <w:rsid w:val="009A547F"/>
    <w:rsid w:val="009A76B8"/>
    <w:rsid w:val="009B1F1C"/>
    <w:rsid w:val="009B2C12"/>
    <w:rsid w:val="009B3DDB"/>
    <w:rsid w:val="009B51D6"/>
    <w:rsid w:val="009C49D4"/>
    <w:rsid w:val="009C5F33"/>
    <w:rsid w:val="009D013E"/>
    <w:rsid w:val="009D04CB"/>
    <w:rsid w:val="009D49D4"/>
    <w:rsid w:val="009D67D3"/>
    <w:rsid w:val="009D6D3C"/>
    <w:rsid w:val="009E3CE0"/>
    <w:rsid w:val="009E50EF"/>
    <w:rsid w:val="009E570F"/>
    <w:rsid w:val="009E6ACC"/>
    <w:rsid w:val="009F0B5E"/>
    <w:rsid w:val="009F23FD"/>
    <w:rsid w:val="009F289F"/>
    <w:rsid w:val="009F3FA7"/>
    <w:rsid w:val="009F43CA"/>
    <w:rsid w:val="009F463B"/>
    <w:rsid w:val="009F6339"/>
    <w:rsid w:val="009F7A93"/>
    <w:rsid w:val="009F7BC3"/>
    <w:rsid w:val="00A00DE2"/>
    <w:rsid w:val="00A0624B"/>
    <w:rsid w:val="00A0631E"/>
    <w:rsid w:val="00A10367"/>
    <w:rsid w:val="00A10CF7"/>
    <w:rsid w:val="00A11277"/>
    <w:rsid w:val="00A12635"/>
    <w:rsid w:val="00A14080"/>
    <w:rsid w:val="00A148BD"/>
    <w:rsid w:val="00A17EEA"/>
    <w:rsid w:val="00A216B8"/>
    <w:rsid w:val="00A2623C"/>
    <w:rsid w:val="00A26B21"/>
    <w:rsid w:val="00A30399"/>
    <w:rsid w:val="00A32818"/>
    <w:rsid w:val="00A33D3B"/>
    <w:rsid w:val="00A41AED"/>
    <w:rsid w:val="00A429DA"/>
    <w:rsid w:val="00A436C1"/>
    <w:rsid w:val="00A444B7"/>
    <w:rsid w:val="00A464EC"/>
    <w:rsid w:val="00A4682A"/>
    <w:rsid w:val="00A46AB5"/>
    <w:rsid w:val="00A505E8"/>
    <w:rsid w:val="00A530F7"/>
    <w:rsid w:val="00A53D80"/>
    <w:rsid w:val="00A5622E"/>
    <w:rsid w:val="00A57908"/>
    <w:rsid w:val="00A62124"/>
    <w:rsid w:val="00A6217A"/>
    <w:rsid w:val="00A66923"/>
    <w:rsid w:val="00A66C00"/>
    <w:rsid w:val="00A71052"/>
    <w:rsid w:val="00A71A6D"/>
    <w:rsid w:val="00A74760"/>
    <w:rsid w:val="00A8303D"/>
    <w:rsid w:val="00A83806"/>
    <w:rsid w:val="00A86281"/>
    <w:rsid w:val="00A94EF1"/>
    <w:rsid w:val="00A96A3E"/>
    <w:rsid w:val="00AA0124"/>
    <w:rsid w:val="00AA344D"/>
    <w:rsid w:val="00AB167B"/>
    <w:rsid w:val="00AB1FB0"/>
    <w:rsid w:val="00AB2CE0"/>
    <w:rsid w:val="00AB44E1"/>
    <w:rsid w:val="00AB5DC9"/>
    <w:rsid w:val="00AB6752"/>
    <w:rsid w:val="00AB7FD4"/>
    <w:rsid w:val="00AC0C85"/>
    <w:rsid w:val="00AC29F3"/>
    <w:rsid w:val="00AC3F65"/>
    <w:rsid w:val="00AC3F83"/>
    <w:rsid w:val="00AC4551"/>
    <w:rsid w:val="00AC4CFE"/>
    <w:rsid w:val="00AC7C99"/>
    <w:rsid w:val="00AD46B9"/>
    <w:rsid w:val="00AD5A33"/>
    <w:rsid w:val="00AD7C45"/>
    <w:rsid w:val="00AD7FC9"/>
    <w:rsid w:val="00AE0079"/>
    <w:rsid w:val="00AE1689"/>
    <w:rsid w:val="00AE212F"/>
    <w:rsid w:val="00AE3F3D"/>
    <w:rsid w:val="00AE4A3C"/>
    <w:rsid w:val="00AE7E33"/>
    <w:rsid w:val="00AF0FB0"/>
    <w:rsid w:val="00B13AF9"/>
    <w:rsid w:val="00B14B80"/>
    <w:rsid w:val="00B154F8"/>
    <w:rsid w:val="00B250BC"/>
    <w:rsid w:val="00B30D1A"/>
    <w:rsid w:val="00B357B2"/>
    <w:rsid w:val="00B35A44"/>
    <w:rsid w:val="00B365C6"/>
    <w:rsid w:val="00B37333"/>
    <w:rsid w:val="00B37850"/>
    <w:rsid w:val="00B41351"/>
    <w:rsid w:val="00B450F4"/>
    <w:rsid w:val="00B46CDC"/>
    <w:rsid w:val="00B5054D"/>
    <w:rsid w:val="00B50F5E"/>
    <w:rsid w:val="00B5542E"/>
    <w:rsid w:val="00B5557F"/>
    <w:rsid w:val="00B57F17"/>
    <w:rsid w:val="00B61570"/>
    <w:rsid w:val="00B657A9"/>
    <w:rsid w:val="00B702F3"/>
    <w:rsid w:val="00B70341"/>
    <w:rsid w:val="00B7173A"/>
    <w:rsid w:val="00B737C8"/>
    <w:rsid w:val="00B75BD7"/>
    <w:rsid w:val="00B75C43"/>
    <w:rsid w:val="00B762A4"/>
    <w:rsid w:val="00B7674C"/>
    <w:rsid w:val="00B77AFB"/>
    <w:rsid w:val="00B8006E"/>
    <w:rsid w:val="00B822F8"/>
    <w:rsid w:val="00B846C8"/>
    <w:rsid w:val="00B84FA2"/>
    <w:rsid w:val="00B85801"/>
    <w:rsid w:val="00B8657D"/>
    <w:rsid w:val="00B87298"/>
    <w:rsid w:val="00B873C3"/>
    <w:rsid w:val="00B90F99"/>
    <w:rsid w:val="00B964DE"/>
    <w:rsid w:val="00B96568"/>
    <w:rsid w:val="00B96610"/>
    <w:rsid w:val="00B96B45"/>
    <w:rsid w:val="00B97BFC"/>
    <w:rsid w:val="00B97D7E"/>
    <w:rsid w:val="00BA0AE3"/>
    <w:rsid w:val="00BA16C3"/>
    <w:rsid w:val="00BA237D"/>
    <w:rsid w:val="00BA3EAE"/>
    <w:rsid w:val="00BA434B"/>
    <w:rsid w:val="00BB11F1"/>
    <w:rsid w:val="00BB1202"/>
    <w:rsid w:val="00BB15DD"/>
    <w:rsid w:val="00BB2B7A"/>
    <w:rsid w:val="00BB3196"/>
    <w:rsid w:val="00BB411D"/>
    <w:rsid w:val="00BB54F2"/>
    <w:rsid w:val="00BB7206"/>
    <w:rsid w:val="00BC11A1"/>
    <w:rsid w:val="00BC347D"/>
    <w:rsid w:val="00BC34D8"/>
    <w:rsid w:val="00BD1ACE"/>
    <w:rsid w:val="00BD47B7"/>
    <w:rsid w:val="00BD4F78"/>
    <w:rsid w:val="00BD7AA1"/>
    <w:rsid w:val="00BE0EE1"/>
    <w:rsid w:val="00BE3989"/>
    <w:rsid w:val="00BE44A3"/>
    <w:rsid w:val="00BE54DD"/>
    <w:rsid w:val="00BE57E8"/>
    <w:rsid w:val="00BE709F"/>
    <w:rsid w:val="00BF0FF6"/>
    <w:rsid w:val="00BF235A"/>
    <w:rsid w:val="00BF3272"/>
    <w:rsid w:val="00BF3431"/>
    <w:rsid w:val="00BF4233"/>
    <w:rsid w:val="00BF5B6E"/>
    <w:rsid w:val="00BF74AC"/>
    <w:rsid w:val="00C00EE2"/>
    <w:rsid w:val="00C01304"/>
    <w:rsid w:val="00C01FEF"/>
    <w:rsid w:val="00C02B22"/>
    <w:rsid w:val="00C059CF"/>
    <w:rsid w:val="00C07EC3"/>
    <w:rsid w:val="00C141A7"/>
    <w:rsid w:val="00C17F03"/>
    <w:rsid w:val="00C2037B"/>
    <w:rsid w:val="00C22D77"/>
    <w:rsid w:val="00C24C2A"/>
    <w:rsid w:val="00C25203"/>
    <w:rsid w:val="00C263FB"/>
    <w:rsid w:val="00C26B5D"/>
    <w:rsid w:val="00C340B0"/>
    <w:rsid w:val="00C342B8"/>
    <w:rsid w:val="00C35C1C"/>
    <w:rsid w:val="00C4114F"/>
    <w:rsid w:val="00C44606"/>
    <w:rsid w:val="00C4787F"/>
    <w:rsid w:val="00C51487"/>
    <w:rsid w:val="00C51CC6"/>
    <w:rsid w:val="00C521BE"/>
    <w:rsid w:val="00C60783"/>
    <w:rsid w:val="00C618FC"/>
    <w:rsid w:val="00C62384"/>
    <w:rsid w:val="00C63D00"/>
    <w:rsid w:val="00C67597"/>
    <w:rsid w:val="00C67D90"/>
    <w:rsid w:val="00C739B3"/>
    <w:rsid w:val="00C759A2"/>
    <w:rsid w:val="00C846E0"/>
    <w:rsid w:val="00C8553C"/>
    <w:rsid w:val="00C85CFD"/>
    <w:rsid w:val="00C86099"/>
    <w:rsid w:val="00C872E3"/>
    <w:rsid w:val="00C9457E"/>
    <w:rsid w:val="00C96554"/>
    <w:rsid w:val="00C972BA"/>
    <w:rsid w:val="00CA34DE"/>
    <w:rsid w:val="00CA5722"/>
    <w:rsid w:val="00CA6964"/>
    <w:rsid w:val="00CB06B1"/>
    <w:rsid w:val="00CB18A9"/>
    <w:rsid w:val="00CB1CC6"/>
    <w:rsid w:val="00CB2626"/>
    <w:rsid w:val="00CB4DFA"/>
    <w:rsid w:val="00CB551E"/>
    <w:rsid w:val="00CB5E33"/>
    <w:rsid w:val="00CB7559"/>
    <w:rsid w:val="00CC1B5C"/>
    <w:rsid w:val="00CC222F"/>
    <w:rsid w:val="00CC2DE5"/>
    <w:rsid w:val="00CC4C20"/>
    <w:rsid w:val="00CC76AC"/>
    <w:rsid w:val="00CD094B"/>
    <w:rsid w:val="00CD258A"/>
    <w:rsid w:val="00CD40E9"/>
    <w:rsid w:val="00CD61D7"/>
    <w:rsid w:val="00CD6DD6"/>
    <w:rsid w:val="00CD7947"/>
    <w:rsid w:val="00CE1ABE"/>
    <w:rsid w:val="00CE4D21"/>
    <w:rsid w:val="00CE5015"/>
    <w:rsid w:val="00CE5789"/>
    <w:rsid w:val="00CE6A56"/>
    <w:rsid w:val="00CF3898"/>
    <w:rsid w:val="00CF3BFA"/>
    <w:rsid w:val="00CF3FE8"/>
    <w:rsid w:val="00CF512C"/>
    <w:rsid w:val="00CF6A1E"/>
    <w:rsid w:val="00CF7BDA"/>
    <w:rsid w:val="00D10386"/>
    <w:rsid w:val="00D172BF"/>
    <w:rsid w:val="00D265D1"/>
    <w:rsid w:val="00D270E4"/>
    <w:rsid w:val="00D2783B"/>
    <w:rsid w:val="00D319E7"/>
    <w:rsid w:val="00D35FEE"/>
    <w:rsid w:val="00D3767B"/>
    <w:rsid w:val="00D41323"/>
    <w:rsid w:val="00D41EF4"/>
    <w:rsid w:val="00D45C9A"/>
    <w:rsid w:val="00D51BE6"/>
    <w:rsid w:val="00D52918"/>
    <w:rsid w:val="00D52AF2"/>
    <w:rsid w:val="00D540F5"/>
    <w:rsid w:val="00D5609F"/>
    <w:rsid w:val="00D56364"/>
    <w:rsid w:val="00D614E8"/>
    <w:rsid w:val="00D64F73"/>
    <w:rsid w:val="00D66577"/>
    <w:rsid w:val="00D67D72"/>
    <w:rsid w:val="00D72C0F"/>
    <w:rsid w:val="00D73F19"/>
    <w:rsid w:val="00D7425E"/>
    <w:rsid w:val="00D75AA4"/>
    <w:rsid w:val="00D80769"/>
    <w:rsid w:val="00D81AED"/>
    <w:rsid w:val="00D83016"/>
    <w:rsid w:val="00D83650"/>
    <w:rsid w:val="00D83BF4"/>
    <w:rsid w:val="00D84D20"/>
    <w:rsid w:val="00D85113"/>
    <w:rsid w:val="00D86FF3"/>
    <w:rsid w:val="00D91C23"/>
    <w:rsid w:val="00D94664"/>
    <w:rsid w:val="00D94846"/>
    <w:rsid w:val="00D9498B"/>
    <w:rsid w:val="00D963BB"/>
    <w:rsid w:val="00D973F2"/>
    <w:rsid w:val="00DA27BB"/>
    <w:rsid w:val="00DA2E9A"/>
    <w:rsid w:val="00DA30F2"/>
    <w:rsid w:val="00DA330D"/>
    <w:rsid w:val="00DA568C"/>
    <w:rsid w:val="00DA639F"/>
    <w:rsid w:val="00DB0FF9"/>
    <w:rsid w:val="00DB147A"/>
    <w:rsid w:val="00DB15E1"/>
    <w:rsid w:val="00DB219B"/>
    <w:rsid w:val="00DB454E"/>
    <w:rsid w:val="00DB4AFB"/>
    <w:rsid w:val="00DB57A9"/>
    <w:rsid w:val="00DB6503"/>
    <w:rsid w:val="00DB7480"/>
    <w:rsid w:val="00DC664C"/>
    <w:rsid w:val="00DD734D"/>
    <w:rsid w:val="00DE18E4"/>
    <w:rsid w:val="00DE1DFC"/>
    <w:rsid w:val="00DE28E2"/>
    <w:rsid w:val="00DF0ADE"/>
    <w:rsid w:val="00DF0CDC"/>
    <w:rsid w:val="00DF2E9C"/>
    <w:rsid w:val="00DF4877"/>
    <w:rsid w:val="00DF6116"/>
    <w:rsid w:val="00E00466"/>
    <w:rsid w:val="00E0294B"/>
    <w:rsid w:val="00E02FC7"/>
    <w:rsid w:val="00E034F0"/>
    <w:rsid w:val="00E03C67"/>
    <w:rsid w:val="00E04CC1"/>
    <w:rsid w:val="00E0557A"/>
    <w:rsid w:val="00E10BE0"/>
    <w:rsid w:val="00E12EF8"/>
    <w:rsid w:val="00E13F37"/>
    <w:rsid w:val="00E14F1D"/>
    <w:rsid w:val="00E152B1"/>
    <w:rsid w:val="00E1792F"/>
    <w:rsid w:val="00E224CD"/>
    <w:rsid w:val="00E26FFB"/>
    <w:rsid w:val="00E305C4"/>
    <w:rsid w:val="00E3509C"/>
    <w:rsid w:val="00E45FAF"/>
    <w:rsid w:val="00E50300"/>
    <w:rsid w:val="00E528A2"/>
    <w:rsid w:val="00E56176"/>
    <w:rsid w:val="00E671A3"/>
    <w:rsid w:val="00E70096"/>
    <w:rsid w:val="00E70DFC"/>
    <w:rsid w:val="00E76099"/>
    <w:rsid w:val="00E765FD"/>
    <w:rsid w:val="00E76601"/>
    <w:rsid w:val="00E816A9"/>
    <w:rsid w:val="00E84BAB"/>
    <w:rsid w:val="00E9208D"/>
    <w:rsid w:val="00E95BF4"/>
    <w:rsid w:val="00EA131F"/>
    <w:rsid w:val="00EA1E77"/>
    <w:rsid w:val="00EA5F5C"/>
    <w:rsid w:val="00EB2126"/>
    <w:rsid w:val="00EB3148"/>
    <w:rsid w:val="00EB44C1"/>
    <w:rsid w:val="00EB49CC"/>
    <w:rsid w:val="00EB70F1"/>
    <w:rsid w:val="00EC3430"/>
    <w:rsid w:val="00EC41D6"/>
    <w:rsid w:val="00EC7B22"/>
    <w:rsid w:val="00ED0AD5"/>
    <w:rsid w:val="00ED293D"/>
    <w:rsid w:val="00ED3802"/>
    <w:rsid w:val="00ED55D9"/>
    <w:rsid w:val="00EE29C0"/>
    <w:rsid w:val="00EE2F9A"/>
    <w:rsid w:val="00EE3B85"/>
    <w:rsid w:val="00EE3F82"/>
    <w:rsid w:val="00EE6731"/>
    <w:rsid w:val="00EE7613"/>
    <w:rsid w:val="00EF0122"/>
    <w:rsid w:val="00EF14E4"/>
    <w:rsid w:val="00EF1D65"/>
    <w:rsid w:val="00EF4097"/>
    <w:rsid w:val="00EF71E6"/>
    <w:rsid w:val="00EF792F"/>
    <w:rsid w:val="00EF7976"/>
    <w:rsid w:val="00F04166"/>
    <w:rsid w:val="00F05F69"/>
    <w:rsid w:val="00F06263"/>
    <w:rsid w:val="00F07CEB"/>
    <w:rsid w:val="00F101A0"/>
    <w:rsid w:val="00F11732"/>
    <w:rsid w:val="00F13802"/>
    <w:rsid w:val="00F144BF"/>
    <w:rsid w:val="00F164EF"/>
    <w:rsid w:val="00F17246"/>
    <w:rsid w:val="00F20A6A"/>
    <w:rsid w:val="00F22947"/>
    <w:rsid w:val="00F22FF9"/>
    <w:rsid w:val="00F27C88"/>
    <w:rsid w:val="00F32222"/>
    <w:rsid w:val="00F33BF3"/>
    <w:rsid w:val="00F34664"/>
    <w:rsid w:val="00F35A0D"/>
    <w:rsid w:val="00F36DAD"/>
    <w:rsid w:val="00F45EC6"/>
    <w:rsid w:val="00F463B7"/>
    <w:rsid w:val="00F50E73"/>
    <w:rsid w:val="00F52E9D"/>
    <w:rsid w:val="00F531F3"/>
    <w:rsid w:val="00F55B19"/>
    <w:rsid w:val="00F560A6"/>
    <w:rsid w:val="00F562DD"/>
    <w:rsid w:val="00F57B1B"/>
    <w:rsid w:val="00F6147B"/>
    <w:rsid w:val="00F63665"/>
    <w:rsid w:val="00F6379F"/>
    <w:rsid w:val="00F63A14"/>
    <w:rsid w:val="00F7522D"/>
    <w:rsid w:val="00F77C46"/>
    <w:rsid w:val="00F80241"/>
    <w:rsid w:val="00F80A1B"/>
    <w:rsid w:val="00F80EE6"/>
    <w:rsid w:val="00F81DDB"/>
    <w:rsid w:val="00F81E0F"/>
    <w:rsid w:val="00F81E5F"/>
    <w:rsid w:val="00F83E7B"/>
    <w:rsid w:val="00F85619"/>
    <w:rsid w:val="00F85FBD"/>
    <w:rsid w:val="00F94D1E"/>
    <w:rsid w:val="00F95C98"/>
    <w:rsid w:val="00FA24AC"/>
    <w:rsid w:val="00FA6F2F"/>
    <w:rsid w:val="00FA7B63"/>
    <w:rsid w:val="00FB09E5"/>
    <w:rsid w:val="00FB0ABA"/>
    <w:rsid w:val="00FB1499"/>
    <w:rsid w:val="00FB2D60"/>
    <w:rsid w:val="00FB5159"/>
    <w:rsid w:val="00FB6502"/>
    <w:rsid w:val="00FB6705"/>
    <w:rsid w:val="00FB6D77"/>
    <w:rsid w:val="00FC439B"/>
    <w:rsid w:val="00FC511B"/>
    <w:rsid w:val="00FC6385"/>
    <w:rsid w:val="00FC77D8"/>
    <w:rsid w:val="00FC7A9A"/>
    <w:rsid w:val="00FC7E7F"/>
    <w:rsid w:val="00FD05C2"/>
    <w:rsid w:val="00FD0726"/>
    <w:rsid w:val="00FD129E"/>
    <w:rsid w:val="00FD2077"/>
    <w:rsid w:val="00FD4B30"/>
    <w:rsid w:val="00FD76C9"/>
    <w:rsid w:val="00FE4DD6"/>
    <w:rsid w:val="00FE5A19"/>
    <w:rsid w:val="00FF07C5"/>
    <w:rsid w:val="00FF1C31"/>
    <w:rsid w:val="00FF2708"/>
    <w:rsid w:val="00FF3992"/>
    <w:rsid w:val="00FF3B89"/>
    <w:rsid w:val="00FF4E0D"/>
    <w:rsid w:val="00FF608C"/>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45CD2"/>
    <w:pPr>
      <w:spacing w:after="120"/>
      <w:jc w:val="both"/>
    </w:pPr>
    <w:rPr>
      <w:rFonts w:ascii="Verdana" w:hAnsi="Verdana"/>
      <w:szCs w:val="24"/>
      <w:lang w:val="en-US"/>
    </w:rPr>
  </w:style>
  <w:style w:type="paragraph" w:styleId="Ttulo1">
    <w:name w:val="heading 1"/>
    <w:basedOn w:val="Normal"/>
    <w:next w:val="Normal"/>
    <w:qFormat/>
    <w:rsid w:val="00755DF6"/>
    <w:pPr>
      <w:keepNext/>
      <w:pageBreakBefore/>
      <w:numPr>
        <w:numId w:val="1"/>
      </w:numPr>
      <w:spacing w:before="2040" w:after="3840"/>
      <w:jc w:val="right"/>
      <w:outlineLvl w:val="0"/>
    </w:pPr>
    <w:rPr>
      <w:rFonts w:ascii="Myriad Pro" w:hAnsi="Myriad Pro" w:cs="Arial"/>
      <w:bCs/>
      <w:color w:val="FF6600"/>
      <w:kern w:val="32"/>
      <w:sz w:val="56"/>
      <w:szCs w:val="32"/>
      <w:lang w:val="es-ES"/>
    </w:rPr>
  </w:style>
  <w:style w:type="paragraph" w:styleId="Ttulo2">
    <w:name w:val="heading 2"/>
    <w:basedOn w:val="Normal"/>
    <w:next w:val="Normal"/>
    <w:link w:val="Ttulo2Car"/>
    <w:qFormat/>
    <w:rsid w:val="00755DF6"/>
    <w:pPr>
      <w:keepNext/>
      <w:numPr>
        <w:ilvl w:val="1"/>
        <w:numId w:val="1"/>
      </w:numPr>
      <w:spacing w:before="600" w:after="240"/>
      <w:outlineLvl w:val="1"/>
    </w:pPr>
    <w:rPr>
      <w:rFonts w:ascii="Arial" w:hAnsi="Arial" w:cs="Arial"/>
      <w:bCs/>
      <w:iCs/>
      <w:color w:val="595959"/>
      <w:sz w:val="28"/>
      <w:szCs w:val="28"/>
      <w:lang w:val="es-ES"/>
    </w:rPr>
  </w:style>
  <w:style w:type="paragraph" w:styleId="Ttulo3">
    <w:name w:val="heading 3"/>
    <w:basedOn w:val="Normal"/>
    <w:next w:val="Normal"/>
    <w:qFormat/>
    <w:rsid w:val="009F3FA7"/>
    <w:pPr>
      <w:numPr>
        <w:ilvl w:val="2"/>
        <w:numId w:val="1"/>
      </w:numPr>
      <w:outlineLvl w:val="2"/>
    </w:pPr>
    <w:rPr>
      <w:rFonts w:cs="Arial"/>
      <w:bCs/>
      <w:sz w:val="26"/>
      <w:szCs w:val="26"/>
      <w:lang w:val="es-ES"/>
    </w:rPr>
  </w:style>
  <w:style w:type="paragraph" w:styleId="Ttulo4">
    <w:name w:val="heading 4"/>
    <w:basedOn w:val="Normal"/>
    <w:next w:val="Normal"/>
    <w:link w:val="Ttulo4Car"/>
    <w:qFormat/>
    <w:rsid w:val="002B7998"/>
    <w:pPr>
      <w:keepNext/>
      <w:numPr>
        <w:ilvl w:val="3"/>
        <w:numId w:val="1"/>
      </w:numPr>
      <w:spacing w:before="240" w:after="60"/>
      <w:outlineLvl w:val="3"/>
    </w:pPr>
    <w:rPr>
      <w:rFonts w:ascii="Calibri" w:hAnsi="Calibri"/>
      <w:b/>
      <w:bCs/>
      <w:sz w:val="26"/>
      <w:szCs w:val="28"/>
    </w:rPr>
  </w:style>
  <w:style w:type="paragraph" w:styleId="Ttulo5">
    <w:name w:val="heading 5"/>
    <w:basedOn w:val="Normal"/>
    <w:next w:val="Normal"/>
    <w:qFormat/>
    <w:rsid w:val="005B365A"/>
    <w:pPr>
      <w:numPr>
        <w:ilvl w:val="4"/>
        <w:numId w:val="1"/>
      </w:numPr>
      <w:spacing w:before="240" w:after="60"/>
      <w:outlineLvl w:val="4"/>
    </w:pPr>
    <w:rPr>
      <w:rFonts w:ascii="Times New Roman" w:hAnsi="Times New Roman"/>
      <w:b/>
      <w:bCs/>
      <w:i/>
      <w:iCs/>
      <w:sz w:val="26"/>
      <w:szCs w:val="26"/>
      <w:lang w:val="es-ES"/>
    </w:rPr>
  </w:style>
  <w:style w:type="paragraph" w:styleId="Ttulo6">
    <w:name w:val="heading 6"/>
    <w:basedOn w:val="Normal"/>
    <w:next w:val="Normal"/>
    <w:qFormat/>
    <w:rsid w:val="0013675D"/>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rsid w:val="0013675D"/>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rsid w:val="005B365A"/>
    <w:pPr>
      <w:numPr>
        <w:ilvl w:val="7"/>
        <w:numId w:val="1"/>
      </w:numPr>
      <w:spacing w:before="240" w:after="60"/>
      <w:outlineLvl w:val="7"/>
    </w:pPr>
    <w:rPr>
      <w:rFonts w:ascii="Times New Roman" w:hAnsi="Times New Roman"/>
      <w:i/>
      <w:iCs/>
      <w:sz w:val="24"/>
      <w:lang w:val="es-ES"/>
    </w:rPr>
  </w:style>
  <w:style w:type="paragraph" w:styleId="Ttulo9">
    <w:name w:val="heading 9"/>
    <w:basedOn w:val="Normal"/>
    <w:next w:val="Normal"/>
    <w:qFormat/>
    <w:rsid w:val="005B365A"/>
    <w:pPr>
      <w:numPr>
        <w:ilvl w:val="8"/>
        <w:numId w:val="1"/>
      </w:numPr>
      <w:spacing w:before="240" w:after="60"/>
      <w:outlineLvl w:val="8"/>
    </w:pPr>
    <w:rPr>
      <w:rFonts w:ascii="Arial" w:hAnsi="Arial" w:cs="Arial"/>
      <w:sz w:val="22"/>
      <w:szCs w:val="22"/>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qFormat/>
    <w:rsid w:val="00464224"/>
    <w:pPr>
      <w:widowControl w:val="0"/>
      <w:jc w:val="center"/>
    </w:pPr>
    <w:rPr>
      <w:rFonts w:ascii="Arial" w:hAnsi="Arial"/>
      <w:b/>
      <w:sz w:val="36"/>
      <w:szCs w:val="20"/>
      <w:lang w:eastAsia="en-US"/>
    </w:rPr>
  </w:style>
  <w:style w:type="paragraph" w:styleId="Encabezado">
    <w:name w:val="header"/>
    <w:basedOn w:val="Normal"/>
    <w:rsid w:val="00464224"/>
    <w:pPr>
      <w:tabs>
        <w:tab w:val="center" w:pos="4252"/>
        <w:tab w:val="right" w:pos="8504"/>
      </w:tabs>
    </w:pPr>
  </w:style>
  <w:style w:type="paragraph" w:styleId="Piedepgina">
    <w:name w:val="footer"/>
    <w:basedOn w:val="Normal"/>
    <w:rsid w:val="00464224"/>
    <w:pPr>
      <w:tabs>
        <w:tab w:val="center" w:pos="4252"/>
        <w:tab w:val="right" w:pos="8504"/>
      </w:tabs>
    </w:pPr>
  </w:style>
  <w:style w:type="paragraph" w:styleId="TDC1">
    <w:name w:val="toc 1"/>
    <w:basedOn w:val="Normal"/>
    <w:next w:val="Normal"/>
    <w:uiPriority w:val="39"/>
    <w:qFormat/>
    <w:rsid w:val="00C63D00"/>
    <w:pPr>
      <w:spacing w:before="120"/>
      <w:jc w:val="left"/>
    </w:pPr>
    <w:rPr>
      <w:rFonts w:ascii="Times New Roman" w:hAnsi="Times New Roman"/>
      <w:b/>
      <w:bCs/>
      <w:caps/>
      <w:szCs w:val="20"/>
    </w:rPr>
  </w:style>
  <w:style w:type="character" w:styleId="Hipervnculo">
    <w:name w:val="Hyperlink"/>
    <w:basedOn w:val="Fuentedeprrafopredeter"/>
    <w:uiPriority w:val="99"/>
    <w:rsid w:val="00464224"/>
    <w:rPr>
      <w:color w:val="0000FF"/>
      <w:u w:val="single"/>
    </w:rPr>
  </w:style>
  <w:style w:type="paragraph" w:styleId="TDC3">
    <w:name w:val="toc 3"/>
    <w:basedOn w:val="TDC1"/>
    <w:next w:val="Normal"/>
    <w:uiPriority w:val="39"/>
    <w:qFormat/>
    <w:rsid w:val="00C63D00"/>
    <w:pPr>
      <w:spacing w:before="0" w:after="0"/>
      <w:ind w:left="400"/>
    </w:pPr>
    <w:rPr>
      <w:b w:val="0"/>
      <w:bCs w:val="0"/>
      <w:i/>
      <w:iCs/>
      <w:caps w:val="0"/>
    </w:rPr>
  </w:style>
  <w:style w:type="paragraph" w:styleId="TDC2">
    <w:name w:val="toc 2"/>
    <w:basedOn w:val="TDC1"/>
    <w:next w:val="Normal"/>
    <w:uiPriority w:val="39"/>
    <w:qFormat/>
    <w:rsid w:val="00C63D00"/>
    <w:pPr>
      <w:spacing w:before="0" w:after="0"/>
      <w:ind w:left="200"/>
    </w:pPr>
    <w:rPr>
      <w:b w:val="0"/>
      <w:bCs w:val="0"/>
      <w:caps w:val="0"/>
      <w:smallCaps/>
    </w:rPr>
  </w:style>
  <w:style w:type="paragraph" w:styleId="TDC4">
    <w:name w:val="toc 4"/>
    <w:basedOn w:val="Normal"/>
    <w:next w:val="Normal"/>
    <w:autoRedefine/>
    <w:uiPriority w:val="39"/>
    <w:qFormat/>
    <w:rsid w:val="00464224"/>
    <w:pPr>
      <w:spacing w:after="0"/>
      <w:ind w:left="600"/>
      <w:jc w:val="left"/>
    </w:pPr>
    <w:rPr>
      <w:rFonts w:ascii="Times New Roman" w:hAnsi="Times New Roman"/>
      <w:sz w:val="18"/>
      <w:szCs w:val="18"/>
    </w:rPr>
  </w:style>
  <w:style w:type="paragraph" w:styleId="TDC5">
    <w:name w:val="toc 5"/>
    <w:basedOn w:val="Normal"/>
    <w:next w:val="Normal"/>
    <w:autoRedefine/>
    <w:uiPriority w:val="39"/>
    <w:qFormat/>
    <w:rsid w:val="00464224"/>
    <w:pPr>
      <w:spacing w:after="0"/>
      <w:ind w:left="800"/>
      <w:jc w:val="left"/>
    </w:pPr>
    <w:rPr>
      <w:rFonts w:ascii="Times New Roman" w:hAnsi="Times New Roman"/>
      <w:sz w:val="18"/>
      <w:szCs w:val="18"/>
    </w:rPr>
  </w:style>
  <w:style w:type="paragraph" w:styleId="TDC6">
    <w:name w:val="toc 6"/>
    <w:basedOn w:val="Normal"/>
    <w:next w:val="Normal"/>
    <w:autoRedefine/>
    <w:uiPriority w:val="39"/>
    <w:qFormat/>
    <w:rsid w:val="00464224"/>
    <w:pPr>
      <w:spacing w:after="0"/>
      <w:ind w:left="1000"/>
      <w:jc w:val="left"/>
    </w:pPr>
    <w:rPr>
      <w:rFonts w:ascii="Times New Roman" w:hAnsi="Times New Roman"/>
      <w:sz w:val="18"/>
      <w:szCs w:val="18"/>
    </w:rPr>
  </w:style>
  <w:style w:type="paragraph" w:styleId="TDC7">
    <w:name w:val="toc 7"/>
    <w:basedOn w:val="Normal"/>
    <w:next w:val="Normal"/>
    <w:autoRedefine/>
    <w:uiPriority w:val="39"/>
    <w:qFormat/>
    <w:rsid w:val="00464224"/>
    <w:pPr>
      <w:spacing w:after="0"/>
      <w:ind w:left="1200"/>
      <w:jc w:val="left"/>
    </w:pPr>
    <w:rPr>
      <w:rFonts w:ascii="Times New Roman" w:hAnsi="Times New Roman"/>
      <w:sz w:val="18"/>
      <w:szCs w:val="18"/>
    </w:rPr>
  </w:style>
  <w:style w:type="paragraph" w:styleId="TDC8">
    <w:name w:val="toc 8"/>
    <w:basedOn w:val="Normal"/>
    <w:next w:val="Normal"/>
    <w:autoRedefine/>
    <w:uiPriority w:val="39"/>
    <w:qFormat/>
    <w:rsid w:val="00464224"/>
    <w:pPr>
      <w:spacing w:after="0"/>
      <w:ind w:left="1400"/>
      <w:jc w:val="left"/>
    </w:pPr>
    <w:rPr>
      <w:rFonts w:ascii="Times New Roman" w:hAnsi="Times New Roman"/>
      <w:sz w:val="18"/>
      <w:szCs w:val="18"/>
    </w:rPr>
  </w:style>
  <w:style w:type="paragraph" w:styleId="TDC9">
    <w:name w:val="toc 9"/>
    <w:basedOn w:val="Normal"/>
    <w:next w:val="Normal"/>
    <w:autoRedefine/>
    <w:uiPriority w:val="39"/>
    <w:qFormat/>
    <w:rsid w:val="00464224"/>
    <w:pPr>
      <w:spacing w:after="0"/>
      <w:ind w:left="1600"/>
      <w:jc w:val="left"/>
    </w:pPr>
    <w:rPr>
      <w:rFonts w:ascii="Times New Roman" w:hAnsi="Times New Roman"/>
      <w:sz w:val="18"/>
      <w:szCs w:val="18"/>
    </w:rPr>
  </w:style>
  <w:style w:type="table" w:styleId="Tablaconcuadrcula">
    <w:name w:val="Table Grid"/>
    <w:basedOn w:val="Tablanormal"/>
    <w:rsid w:val="00BE54D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stiloTtulo3Verdana">
    <w:name w:val="Estilo Título 3 + Verdana"/>
    <w:basedOn w:val="Ttulo3"/>
    <w:autoRedefine/>
    <w:rsid w:val="00DB41D6"/>
    <w:pPr>
      <w:keepNext/>
      <w:numPr>
        <w:ilvl w:val="0"/>
        <w:numId w:val="0"/>
      </w:numPr>
      <w:tabs>
        <w:tab w:val="num" w:pos="0"/>
      </w:tabs>
      <w:spacing w:before="240" w:after="60"/>
      <w:jc w:val="left"/>
    </w:pPr>
    <w:rPr>
      <w:lang w:val="en-US"/>
    </w:rPr>
  </w:style>
  <w:style w:type="paragraph" w:styleId="Textodeglobo">
    <w:name w:val="Balloon Text"/>
    <w:basedOn w:val="Normal"/>
    <w:link w:val="TextodegloboCar"/>
    <w:rsid w:val="002E45C4"/>
    <w:rPr>
      <w:rFonts w:ascii="Tahoma" w:hAnsi="Tahoma" w:cs="Tahoma"/>
      <w:sz w:val="16"/>
      <w:szCs w:val="16"/>
    </w:rPr>
  </w:style>
  <w:style w:type="character" w:customStyle="1" w:styleId="TextodegloboCar">
    <w:name w:val="Texto de globo Car"/>
    <w:basedOn w:val="Fuentedeprrafopredeter"/>
    <w:link w:val="Textodeglobo"/>
    <w:rsid w:val="002E45C4"/>
    <w:rPr>
      <w:rFonts w:ascii="Tahoma" w:hAnsi="Tahoma" w:cs="Tahoma"/>
      <w:sz w:val="16"/>
      <w:szCs w:val="16"/>
    </w:rPr>
  </w:style>
  <w:style w:type="paragraph" w:styleId="Epgrafe">
    <w:name w:val="caption"/>
    <w:basedOn w:val="Normal"/>
    <w:next w:val="Normal"/>
    <w:link w:val="EpgrafeCar"/>
    <w:autoRedefine/>
    <w:qFormat/>
    <w:rsid w:val="00933783"/>
    <w:pPr>
      <w:jc w:val="center"/>
    </w:pPr>
    <w:rPr>
      <w:b/>
      <w:bCs/>
      <w:szCs w:val="20"/>
    </w:rPr>
  </w:style>
  <w:style w:type="paragraph" w:styleId="Tabladeilustraciones">
    <w:name w:val="table of figures"/>
    <w:basedOn w:val="Normal"/>
    <w:next w:val="Normal"/>
    <w:uiPriority w:val="99"/>
    <w:rsid w:val="00117169"/>
    <w:pPr>
      <w:spacing w:after="0"/>
    </w:pPr>
  </w:style>
  <w:style w:type="paragraph" w:styleId="Lista">
    <w:name w:val="List"/>
    <w:basedOn w:val="Normal"/>
    <w:rsid w:val="0013675D"/>
    <w:pPr>
      <w:ind w:left="283" w:hanging="283"/>
    </w:pPr>
  </w:style>
  <w:style w:type="paragraph" w:styleId="Lista2">
    <w:name w:val="List 2"/>
    <w:basedOn w:val="Normal"/>
    <w:rsid w:val="0013675D"/>
    <w:pPr>
      <w:ind w:left="566" w:hanging="283"/>
    </w:pPr>
  </w:style>
  <w:style w:type="paragraph" w:styleId="Lista3">
    <w:name w:val="List 3"/>
    <w:basedOn w:val="Normal"/>
    <w:rsid w:val="0013675D"/>
    <w:pPr>
      <w:ind w:left="849" w:hanging="283"/>
    </w:pPr>
  </w:style>
  <w:style w:type="paragraph" w:styleId="Listaconvietas">
    <w:name w:val="List Bullet"/>
    <w:basedOn w:val="Normal"/>
    <w:rsid w:val="0013675D"/>
    <w:pPr>
      <w:numPr>
        <w:numId w:val="2"/>
      </w:numPr>
    </w:pPr>
  </w:style>
  <w:style w:type="paragraph" w:styleId="Listaconvietas2">
    <w:name w:val="List Bullet 2"/>
    <w:basedOn w:val="Normal"/>
    <w:rsid w:val="0013675D"/>
    <w:pPr>
      <w:numPr>
        <w:numId w:val="3"/>
      </w:numPr>
    </w:pPr>
  </w:style>
  <w:style w:type="paragraph" w:styleId="Listaconvietas3">
    <w:name w:val="List Bullet 3"/>
    <w:basedOn w:val="Normal"/>
    <w:rsid w:val="0013675D"/>
    <w:pPr>
      <w:numPr>
        <w:numId w:val="4"/>
      </w:numPr>
    </w:pPr>
  </w:style>
  <w:style w:type="paragraph" w:styleId="Continuarlista">
    <w:name w:val="List Continue"/>
    <w:basedOn w:val="Normal"/>
    <w:rsid w:val="0013675D"/>
    <w:pPr>
      <w:ind w:left="283"/>
    </w:pPr>
  </w:style>
  <w:style w:type="paragraph" w:styleId="Continuarlista2">
    <w:name w:val="List Continue 2"/>
    <w:basedOn w:val="Normal"/>
    <w:rsid w:val="0013675D"/>
    <w:pPr>
      <w:ind w:left="566"/>
    </w:pPr>
  </w:style>
  <w:style w:type="paragraph" w:styleId="Textoindependiente">
    <w:name w:val="Body Text"/>
    <w:basedOn w:val="Normal"/>
    <w:link w:val="TextoindependienteCar"/>
    <w:autoRedefine/>
    <w:rsid w:val="00045CD2"/>
    <w:pPr>
      <w:ind w:right="-710"/>
      <w:jc w:val="right"/>
    </w:pPr>
    <w:rPr>
      <w:b/>
      <w:color w:val="FFFFFF"/>
      <w:szCs w:val="20"/>
    </w:rPr>
  </w:style>
  <w:style w:type="paragraph" w:styleId="Sangradetextonormal">
    <w:name w:val="Body Text Indent"/>
    <w:basedOn w:val="Normal"/>
    <w:rsid w:val="0013675D"/>
    <w:pPr>
      <w:ind w:left="283"/>
    </w:pPr>
  </w:style>
  <w:style w:type="paragraph" w:styleId="Sangranormal">
    <w:name w:val="Normal Indent"/>
    <w:basedOn w:val="Normal"/>
    <w:rsid w:val="0013675D"/>
    <w:pPr>
      <w:ind w:left="708"/>
    </w:pPr>
  </w:style>
  <w:style w:type="paragraph" w:styleId="Textoindependienteprimerasangra">
    <w:name w:val="Body Text First Indent"/>
    <w:basedOn w:val="Textoindependiente"/>
    <w:rsid w:val="0013675D"/>
    <w:pPr>
      <w:ind w:firstLine="210"/>
    </w:pPr>
  </w:style>
  <w:style w:type="paragraph" w:styleId="Textoindependienteprimerasangra2">
    <w:name w:val="Body Text First Indent 2"/>
    <w:basedOn w:val="Sangradetextonormal"/>
    <w:rsid w:val="0013675D"/>
    <w:pPr>
      <w:ind w:firstLine="210"/>
    </w:pPr>
  </w:style>
  <w:style w:type="paragraph" w:styleId="Textonotapie">
    <w:name w:val="footnote text"/>
    <w:basedOn w:val="Normal"/>
    <w:semiHidden/>
    <w:rsid w:val="004B1323"/>
    <w:rPr>
      <w:szCs w:val="20"/>
    </w:rPr>
  </w:style>
  <w:style w:type="character" w:styleId="Refdenotaalpie">
    <w:name w:val="footnote reference"/>
    <w:basedOn w:val="Fuentedeprrafopredeter"/>
    <w:semiHidden/>
    <w:rsid w:val="004B1323"/>
    <w:rPr>
      <w:vertAlign w:val="superscript"/>
    </w:rPr>
  </w:style>
  <w:style w:type="paragraph" w:customStyle="1" w:styleId="reference">
    <w:name w:val="reference"/>
    <w:basedOn w:val="Normal"/>
    <w:autoRedefine/>
    <w:rsid w:val="00592587"/>
    <w:pPr>
      <w:suppressAutoHyphens/>
      <w:overflowPunct w:val="0"/>
      <w:autoSpaceDE w:val="0"/>
      <w:autoSpaceDN w:val="0"/>
      <w:adjustRightInd w:val="0"/>
      <w:ind w:left="227" w:hanging="227"/>
      <w:textAlignment w:val="baseline"/>
    </w:pPr>
    <w:rPr>
      <w:sz w:val="24"/>
    </w:rPr>
  </w:style>
  <w:style w:type="character" w:customStyle="1" w:styleId="docemphasis">
    <w:name w:val="docemphasis"/>
    <w:basedOn w:val="Fuentedeprrafopredeter"/>
    <w:rsid w:val="001F480E"/>
  </w:style>
  <w:style w:type="character" w:customStyle="1" w:styleId="TextoindependienteCar">
    <w:name w:val="Texto independiente Car"/>
    <w:basedOn w:val="Fuentedeprrafopredeter"/>
    <w:link w:val="Textoindependiente"/>
    <w:rsid w:val="00045CD2"/>
    <w:rPr>
      <w:rFonts w:ascii="Verdana" w:hAnsi="Verdana"/>
      <w:b/>
      <w:color w:val="FFFFFF"/>
      <w:lang w:val="en-US"/>
    </w:rPr>
  </w:style>
  <w:style w:type="paragraph" w:styleId="NormalWeb">
    <w:name w:val="Normal (Web)"/>
    <w:basedOn w:val="Normal"/>
    <w:rsid w:val="002831A4"/>
    <w:pPr>
      <w:spacing w:before="100" w:beforeAutospacing="1" w:after="100" w:afterAutospacing="1"/>
    </w:pPr>
    <w:rPr>
      <w:rFonts w:ascii="Times New Roman" w:hAnsi="Times New Roman"/>
      <w:sz w:val="24"/>
      <w:lang w:val="es-ES"/>
    </w:rPr>
  </w:style>
  <w:style w:type="numbering" w:customStyle="1" w:styleId="EstiloConvietas">
    <w:name w:val="Estilo Con viñetas"/>
    <w:basedOn w:val="Sinlista"/>
    <w:rsid w:val="003B51F4"/>
    <w:pPr>
      <w:numPr>
        <w:numId w:val="5"/>
      </w:numPr>
    </w:pPr>
  </w:style>
  <w:style w:type="table" w:styleId="Sombreadoclaro-nfasis2">
    <w:name w:val="Light Shading Accent 2"/>
    <w:basedOn w:val="Tablanormal"/>
    <w:uiPriority w:val="60"/>
    <w:rsid w:val="00873A43"/>
    <w:rPr>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stamedia1-nfasis2">
    <w:name w:val="Medium List 1 Accent 2"/>
    <w:basedOn w:val="Tablanormal"/>
    <w:uiPriority w:val="65"/>
    <w:rsid w:val="00873A43"/>
    <w:rPr>
      <w:color w:val="000000"/>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rPr>
        <w:rFonts w:ascii="Cambria" w:eastAsia="Times New Roman" w:hAnsi="Cambria"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character" w:styleId="Hipervnculovisitado">
    <w:name w:val="FollowedHyperlink"/>
    <w:basedOn w:val="Fuentedeprrafopredeter"/>
    <w:rsid w:val="00B154F8"/>
    <w:rPr>
      <w:color w:val="800080"/>
      <w:u w:val="single"/>
    </w:rPr>
  </w:style>
  <w:style w:type="character" w:customStyle="1" w:styleId="EpgrafeCar">
    <w:name w:val="Epígrafe Car"/>
    <w:basedOn w:val="Fuentedeprrafopredeter"/>
    <w:link w:val="Epgrafe"/>
    <w:rsid w:val="00933783"/>
    <w:rPr>
      <w:rFonts w:ascii="Verdana" w:hAnsi="Verdana"/>
      <w:b/>
      <w:bCs/>
      <w:lang w:val="en-US"/>
    </w:rPr>
  </w:style>
  <w:style w:type="paragraph" w:customStyle="1" w:styleId="reference1">
    <w:name w:val="reference1"/>
    <w:basedOn w:val="Normal"/>
    <w:autoRedefine/>
    <w:rsid w:val="00FF3992"/>
    <w:pPr>
      <w:suppressAutoHyphens/>
      <w:overflowPunct w:val="0"/>
      <w:autoSpaceDE w:val="0"/>
      <w:autoSpaceDN w:val="0"/>
      <w:adjustRightInd w:val="0"/>
      <w:textAlignment w:val="baseline"/>
    </w:pPr>
    <w:rPr>
      <w:sz w:val="24"/>
    </w:rPr>
  </w:style>
  <w:style w:type="character" w:customStyle="1" w:styleId="TextoindependienteCar1">
    <w:name w:val="Texto independiente Car1"/>
    <w:basedOn w:val="Fuentedeprrafopredeter"/>
    <w:rsid w:val="00CB5E33"/>
    <w:rPr>
      <w:rFonts w:ascii="Verdana" w:hAnsi="Verdana"/>
      <w:sz w:val="24"/>
      <w:szCs w:val="24"/>
      <w:lang w:val="en-US" w:eastAsia="es-ES" w:bidi="ar-SA"/>
    </w:rPr>
  </w:style>
  <w:style w:type="character" w:customStyle="1" w:styleId="EpgrafeCar1">
    <w:name w:val="Epígrafe Car1"/>
    <w:basedOn w:val="Fuentedeprrafopredeter"/>
    <w:rsid w:val="00CB5E33"/>
    <w:rPr>
      <w:rFonts w:ascii="Verdana" w:hAnsi="Verdana"/>
      <w:b/>
      <w:bCs/>
      <w:lang w:val="en-US" w:eastAsia="es-ES" w:bidi="ar-SA"/>
    </w:rPr>
  </w:style>
  <w:style w:type="character" w:customStyle="1" w:styleId="TextoindependienteCar3">
    <w:name w:val="Texto independiente Car3"/>
    <w:basedOn w:val="Fuentedeprrafopredeter"/>
    <w:rsid w:val="005B365A"/>
    <w:rPr>
      <w:rFonts w:ascii="Verdana" w:hAnsi="Verdana"/>
      <w:sz w:val="24"/>
      <w:szCs w:val="24"/>
      <w:lang w:val="en-US" w:eastAsia="es-ES" w:bidi="ar-SA"/>
    </w:rPr>
  </w:style>
  <w:style w:type="character" w:customStyle="1" w:styleId="TextoindependienteCar2">
    <w:name w:val="Texto independiente Car2"/>
    <w:basedOn w:val="Fuentedeprrafopredeter"/>
    <w:rsid w:val="001121F0"/>
    <w:rPr>
      <w:rFonts w:ascii="Verdana" w:hAnsi="Verdana"/>
      <w:sz w:val="24"/>
      <w:szCs w:val="24"/>
      <w:lang w:val="en-US" w:eastAsia="es-ES" w:bidi="ar-SA"/>
    </w:rPr>
  </w:style>
  <w:style w:type="character" w:styleId="Nmerodelnea">
    <w:name w:val="line number"/>
    <w:basedOn w:val="Fuentedeprrafopredeter"/>
    <w:rsid w:val="00ED3802"/>
  </w:style>
  <w:style w:type="character" w:styleId="Nmerodepgina">
    <w:name w:val="page number"/>
    <w:basedOn w:val="Fuentedeprrafopredeter"/>
    <w:rsid w:val="00ED3802"/>
  </w:style>
  <w:style w:type="character" w:customStyle="1" w:styleId="TextoindependienteCar4">
    <w:name w:val="Texto independiente Car4"/>
    <w:basedOn w:val="Fuentedeprrafopredeter"/>
    <w:rsid w:val="0018382C"/>
    <w:rPr>
      <w:rFonts w:ascii="Verdana" w:hAnsi="Verdana"/>
      <w:sz w:val="24"/>
      <w:szCs w:val="24"/>
      <w:lang w:val="en-US" w:eastAsia="es-ES" w:bidi="ar-SA"/>
    </w:rPr>
  </w:style>
  <w:style w:type="paragraph" w:customStyle="1" w:styleId="reference11">
    <w:name w:val="reference11"/>
    <w:basedOn w:val="Normal"/>
    <w:autoRedefine/>
    <w:rsid w:val="0018382C"/>
    <w:pPr>
      <w:suppressAutoHyphens/>
      <w:overflowPunct w:val="0"/>
      <w:autoSpaceDE w:val="0"/>
      <w:autoSpaceDN w:val="0"/>
      <w:adjustRightInd w:val="0"/>
      <w:ind w:left="227" w:hanging="227"/>
      <w:textAlignment w:val="baseline"/>
    </w:pPr>
    <w:rPr>
      <w:sz w:val="24"/>
    </w:rPr>
  </w:style>
  <w:style w:type="paragraph" w:customStyle="1" w:styleId="reference2">
    <w:name w:val="reference2"/>
    <w:basedOn w:val="Normal"/>
    <w:autoRedefine/>
    <w:rsid w:val="0018382C"/>
    <w:pPr>
      <w:suppressAutoHyphens/>
      <w:overflowPunct w:val="0"/>
      <w:autoSpaceDE w:val="0"/>
      <w:autoSpaceDN w:val="0"/>
      <w:adjustRightInd w:val="0"/>
      <w:ind w:left="227" w:hanging="227"/>
      <w:textAlignment w:val="baseline"/>
    </w:pPr>
    <w:rPr>
      <w:sz w:val="24"/>
    </w:rPr>
  </w:style>
  <w:style w:type="paragraph" w:customStyle="1" w:styleId="code">
    <w:name w:val="code"/>
    <w:basedOn w:val="Normal"/>
    <w:next w:val="Normal"/>
    <w:link w:val="codeCar"/>
    <w:qFormat/>
    <w:rsid w:val="00045CD2"/>
    <w:pPr>
      <w:pBdr>
        <w:top w:val="single" w:sz="4" w:space="8" w:color="auto"/>
        <w:left w:val="single" w:sz="4" w:space="8" w:color="auto"/>
        <w:bottom w:val="single" w:sz="4" w:space="6" w:color="auto"/>
        <w:right w:val="single" w:sz="4" w:space="8" w:color="auto"/>
      </w:pBdr>
      <w:shd w:val="clear" w:color="auto" w:fill="F2F2F2"/>
      <w:spacing w:before="240" w:after="240"/>
      <w:ind w:left="227"/>
      <w:jc w:val="left"/>
    </w:pPr>
    <w:rPr>
      <w:rFonts w:ascii="Courier New" w:hAnsi="Courier New" w:cs="Courier New"/>
      <w:lang w:val="es-ES"/>
    </w:rPr>
  </w:style>
  <w:style w:type="character" w:customStyle="1" w:styleId="Ttulo4Car">
    <w:name w:val="Título 4 Car"/>
    <w:basedOn w:val="Fuentedeprrafopredeter"/>
    <w:link w:val="Ttulo4"/>
    <w:rsid w:val="002B7998"/>
    <w:rPr>
      <w:rFonts w:ascii="Calibri" w:hAnsi="Calibri"/>
      <w:b/>
      <w:bCs/>
      <w:sz w:val="26"/>
      <w:szCs w:val="28"/>
      <w:lang w:val="en-US"/>
    </w:rPr>
  </w:style>
  <w:style w:type="character" w:customStyle="1" w:styleId="codeCar">
    <w:name w:val="code Car"/>
    <w:basedOn w:val="Fuentedeprrafopredeter"/>
    <w:link w:val="code"/>
    <w:rsid w:val="00045CD2"/>
    <w:rPr>
      <w:rFonts w:ascii="Courier New" w:hAnsi="Courier New" w:cs="Courier New"/>
      <w:szCs w:val="24"/>
      <w:shd w:val="clear" w:color="auto" w:fill="F2F2F2"/>
    </w:rPr>
  </w:style>
  <w:style w:type="character" w:customStyle="1" w:styleId="Ttulo2Car">
    <w:name w:val="Título 2 Car"/>
    <w:basedOn w:val="Fuentedeprrafopredeter"/>
    <w:link w:val="Ttulo2"/>
    <w:rsid w:val="00755DF6"/>
    <w:rPr>
      <w:rFonts w:ascii="Arial" w:hAnsi="Arial" w:cs="Arial"/>
      <w:bCs/>
      <w:iCs/>
      <w:color w:val="595959"/>
      <w:sz w:val="28"/>
      <w:szCs w:val="28"/>
    </w:rPr>
  </w:style>
  <w:style w:type="character" w:styleId="nfasis">
    <w:name w:val="Emphasis"/>
    <w:basedOn w:val="Fuentedeprrafopredeter"/>
    <w:qFormat/>
    <w:rsid w:val="00B0437C"/>
    <w:rPr>
      <w:i/>
      <w:iCs/>
    </w:rPr>
  </w:style>
  <w:style w:type="paragraph" w:customStyle="1" w:styleId="Informacion">
    <w:name w:val="Informacion"/>
    <w:basedOn w:val="Normal"/>
    <w:link w:val="InformacionCar"/>
    <w:qFormat/>
    <w:rsid w:val="00FF3992"/>
    <w:pPr>
      <w:pBdr>
        <w:top w:val="single" w:sz="4" w:space="8" w:color="auto"/>
        <w:left w:val="single" w:sz="4" w:space="8" w:color="auto"/>
        <w:bottom w:val="single" w:sz="4" w:space="8" w:color="auto"/>
        <w:right w:val="single" w:sz="4" w:space="8" w:color="auto"/>
      </w:pBdr>
      <w:shd w:val="clear" w:color="auto" w:fill="FFE5E5"/>
      <w:spacing w:before="360" w:after="360"/>
      <w:contextualSpacing/>
    </w:pPr>
    <w:rPr>
      <w:lang w:val="es-ES"/>
    </w:rPr>
  </w:style>
  <w:style w:type="character" w:customStyle="1" w:styleId="InformacionCar">
    <w:name w:val="Informacion Car"/>
    <w:basedOn w:val="codeCar"/>
    <w:link w:val="Informacion"/>
    <w:rsid w:val="00FF3992"/>
    <w:rPr>
      <w:rFonts w:ascii="Verdana" w:hAnsi="Verdana" w:cs="Courier New"/>
      <w:szCs w:val="24"/>
      <w:shd w:val="clear" w:color="auto" w:fill="FFE5E5"/>
    </w:rPr>
  </w:style>
  <w:style w:type="paragraph" w:styleId="Prrafodelista">
    <w:name w:val="List Paragraph"/>
    <w:basedOn w:val="Normal"/>
    <w:uiPriority w:val="34"/>
    <w:qFormat/>
    <w:rsid w:val="00D80769"/>
    <w:pPr>
      <w:ind w:left="720"/>
      <w:contextualSpacing/>
    </w:pPr>
  </w:style>
  <w:style w:type="character" w:styleId="Refdecomentario">
    <w:name w:val="annotation reference"/>
    <w:basedOn w:val="Fuentedeprrafopredeter"/>
    <w:rsid w:val="00CD6DD6"/>
    <w:rPr>
      <w:sz w:val="16"/>
      <w:szCs w:val="16"/>
    </w:rPr>
  </w:style>
  <w:style w:type="paragraph" w:styleId="Textocomentario">
    <w:name w:val="annotation text"/>
    <w:basedOn w:val="Normal"/>
    <w:link w:val="TextocomentarioCar"/>
    <w:rsid w:val="00CD6DD6"/>
    <w:rPr>
      <w:szCs w:val="20"/>
    </w:rPr>
  </w:style>
  <w:style w:type="character" w:customStyle="1" w:styleId="TextocomentarioCar">
    <w:name w:val="Texto comentario Car"/>
    <w:basedOn w:val="Fuentedeprrafopredeter"/>
    <w:link w:val="Textocomentario"/>
    <w:rsid w:val="00CD6DD6"/>
    <w:rPr>
      <w:rFonts w:ascii="Verdana" w:hAnsi="Verdana"/>
      <w:lang w:val="en-US"/>
    </w:rPr>
  </w:style>
  <w:style w:type="paragraph" w:styleId="Asuntodelcomentario">
    <w:name w:val="annotation subject"/>
    <w:basedOn w:val="Textocomentario"/>
    <w:next w:val="Textocomentario"/>
    <w:link w:val="AsuntodelcomentarioCar"/>
    <w:rsid w:val="00CD6DD6"/>
    <w:rPr>
      <w:b/>
      <w:bCs/>
    </w:rPr>
  </w:style>
  <w:style w:type="character" w:customStyle="1" w:styleId="AsuntodelcomentarioCar">
    <w:name w:val="Asunto del comentario Car"/>
    <w:basedOn w:val="TextocomentarioCar"/>
    <w:link w:val="Asuntodelcomentario"/>
    <w:rsid w:val="00CD6DD6"/>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emf"/><Relationship Id="rId26" Type="http://schemas.openxmlformats.org/officeDocument/2006/relationships/oleObject" Target="embeddings/oleObject5.bin"/><Relationship Id="rId39" Type="http://schemas.openxmlformats.org/officeDocument/2006/relationships/oleObject" Target="embeddings/oleObject8.bin"/><Relationship Id="rId21" Type="http://schemas.openxmlformats.org/officeDocument/2006/relationships/oleObject" Target="embeddings/oleObject3.bin"/><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emf"/><Relationship Id="rId63" Type="http://schemas.microsoft.com/office/2007/relationships/stylesWithEffects" Target="stylesWithEffect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image" Target="media/image14.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oleObject" Target="embeddings/oleObject9.bin"/><Relationship Id="rId53" Type="http://schemas.openxmlformats.org/officeDocument/2006/relationships/image" Target="media/image34.png"/><Relationship Id="rId58"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oleObject" Target="embeddings/oleObject4.bin"/><Relationship Id="rId28" Type="http://schemas.openxmlformats.org/officeDocument/2006/relationships/image" Target="media/image13.png"/><Relationship Id="rId36" Type="http://schemas.openxmlformats.org/officeDocument/2006/relationships/oleObject" Target="embeddings/oleObject7.bin"/><Relationship Id="rId49" Type="http://schemas.openxmlformats.org/officeDocument/2006/relationships/image" Target="media/image30.png"/><Relationship Id="rId57" Type="http://schemas.openxmlformats.org/officeDocument/2006/relationships/image" Target="media/image37.png"/><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oleObject" Target="embeddings/oleObject2.bin"/><Relationship Id="rId31" Type="http://schemas.openxmlformats.org/officeDocument/2006/relationships/oleObject" Target="embeddings/oleObject6.bin"/><Relationship Id="rId44" Type="http://schemas.openxmlformats.org/officeDocument/2006/relationships/image" Target="media/image26.emf"/><Relationship Id="rId52" Type="http://schemas.openxmlformats.org/officeDocument/2006/relationships/image" Target="media/image33.png"/><Relationship Id="rId60"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1.xml"/><Relationship Id="rId22" Type="http://schemas.openxmlformats.org/officeDocument/2006/relationships/image" Target="media/image9.emf"/><Relationship Id="rId27" Type="http://schemas.openxmlformats.org/officeDocument/2006/relationships/image" Target="media/image12.png"/><Relationship Id="rId30" Type="http://schemas.openxmlformats.org/officeDocument/2006/relationships/image" Target="media/image15.emf"/><Relationship Id="rId35" Type="http://schemas.openxmlformats.org/officeDocument/2006/relationships/image" Target="media/image19.emf"/><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oleObject" Target="embeddings/oleObject10.bin"/><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1.bin"/><Relationship Id="rId25" Type="http://schemas.openxmlformats.org/officeDocument/2006/relationships/image" Target="media/image11.emf"/><Relationship Id="rId33" Type="http://schemas.openxmlformats.org/officeDocument/2006/relationships/image" Target="media/image17.png"/><Relationship Id="rId38" Type="http://schemas.openxmlformats.org/officeDocument/2006/relationships/image" Target="media/image21.emf"/><Relationship Id="rId46" Type="http://schemas.openxmlformats.org/officeDocument/2006/relationships/image" Target="media/image27.png"/><Relationship Id="rId5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ablo\Datos%20de%20programa\Microsoft\Plantillas\plantilla_manual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0CA286-1000-43ED-B0C3-69EE47A656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plantilla_manuales.dot</Template>
  <TotalTime>10168</TotalTime>
  <Pages>46</Pages>
  <Words>6495</Words>
  <Characters>35726</Characters>
  <Application>Microsoft Office Word</Application>
  <DocSecurity>0</DocSecurity>
  <Lines>297</Lines>
  <Paragraphs>84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Plastic SCM Distributed System Guide</vt:lpstr>
      <vt:lpstr>Plastic SCM Distributed System Guide</vt:lpstr>
    </vt:vector>
  </TitlesOfParts>
  <Company>Codice Software</Company>
  <LinksUpToDate>false</LinksUpToDate>
  <CharactersWithSpaces>42137</CharactersWithSpaces>
  <SharedDoc>false</SharedDoc>
  <HLinks>
    <vt:vector size="336" baseType="variant">
      <vt:variant>
        <vt:i4>1638450</vt:i4>
      </vt:variant>
      <vt:variant>
        <vt:i4>335</vt:i4>
      </vt:variant>
      <vt:variant>
        <vt:i4>0</vt:i4>
      </vt:variant>
      <vt:variant>
        <vt:i4>5</vt:i4>
      </vt:variant>
      <vt:variant>
        <vt:lpwstr/>
      </vt:variant>
      <vt:variant>
        <vt:lpwstr>_Toc261884942</vt:lpwstr>
      </vt:variant>
      <vt:variant>
        <vt:i4>1638450</vt:i4>
      </vt:variant>
      <vt:variant>
        <vt:i4>329</vt:i4>
      </vt:variant>
      <vt:variant>
        <vt:i4>0</vt:i4>
      </vt:variant>
      <vt:variant>
        <vt:i4>5</vt:i4>
      </vt:variant>
      <vt:variant>
        <vt:lpwstr/>
      </vt:variant>
      <vt:variant>
        <vt:lpwstr>_Toc261884941</vt:lpwstr>
      </vt:variant>
      <vt:variant>
        <vt:i4>1638450</vt:i4>
      </vt:variant>
      <vt:variant>
        <vt:i4>323</vt:i4>
      </vt:variant>
      <vt:variant>
        <vt:i4>0</vt:i4>
      </vt:variant>
      <vt:variant>
        <vt:i4>5</vt:i4>
      </vt:variant>
      <vt:variant>
        <vt:lpwstr/>
      </vt:variant>
      <vt:variant>
        <vt:lpwstr>_Toc261884940</vt:lpwstr>
      </vt:variant>
      <vt:variant>
        <vt:i4>1966130</vt:i4>
      </vt:variant>
      <vt:variant>
        <vt:i4>317</vt:i4>
      </vt:variant>
      <vt:variant>
        <vt:i4>0</vt:i4>
      </vt:variant>
      <vt:variant>
        <vt:i4>5</vt:i4>
      </vt:variant>
      <vt:variant>
        <vt:lpwstr/>
      </vt:variant>
      <vt:variant>
        <vt:lpwstr>_Toc261884939</vt:lpwstr>
      </vt:variant>
      <vt:variant>
        <vt:i4>1966130</vt:i4>
      </vt:variant>
      <vt:variant>
        <vt:i4>311</vt:i4>
      </vt:variant>
      <vt:variant>
        <vt:i4>0</vt:i4>
      </vt:variant>
      <vt:variant>
        <vt:i4>5</vt:i4>
      </vt:variant>
      <vt:variant>
        <vt:lpwstr/>
      </vt:variant>
      <vt:variant>
        <vt:lpwstr>_Toc261884938</vt:lpwstr>
      </vt:variant>
      <vt:variant>
        <vt:i4>1966130</vt:i4>
      </vt:variant>
      <vt:variant>
        <vt:i4>305</vt:i4>
      </vt:variant>
      <vt:variant>
        <vt:i4>0</vt:i4>
      </vt:variant>
      <vt:variant>
        <vt:i4>5</vt:i4>
      </vt:variant>
      <vt:variant>
        <vt:lpwstr/>
      </vt:variant>
      <vt:variant>
        <vt:lpwstr>_Toc261884937</vt:lpwstr>
      </vt:variant>
      <vt:variant>
        <vt:i4>1966130</vt:i4>
      </vt:variant>
      <vt:variant>
        <vt:i4>299</vt:i4>
      </vt:variant>
      <vt:variant>
        <vt:i4>0</vt:i4>
      </vt:variant>
      <vt:variant>
        <vt:i4>5</vt:i4>
      </vt:variant>
      <vt:variant>
        <vt:lpwstr/>
      </vt:variant>
      <vt:variant>
        <vt:lpwstr>_Toc261884936</vt:lpwstr>
      </vt:variant>
      <vt:variant>
        <vt:i4>1966130</vt:i4>
      </vt:variant>
      <vt:variant>
        <vt:i4>293</vt:i4>
      </vt:variant>
      <vt:variant>
        <vt:i4>0</vt:i4>
      </vt:variant>
      <vt:variant>
        <vt:i4>5</vt:i4>
      </vt:variant>
      <vt:variant>
        <vt:lpwstr/>
      </vt:variant>
      <vt:variant>
        <vt:lpwstr>_Toc261884935</vt:lpwstr>
      </vt:variant>
      <vt:variant>
        <vt:i4>1966130</vt:i4>
      </vt:variant>
      <vt:variant>
        <vt:i4>287</vt:i4>
      </vt:variant>
      <vt:variant>
        <vt:i4>0</vt:i4>
      </vt:variant>
      <vt:variant>
        <vt:i4>5</vt:i4>
      </vt:variant>
      <vt:variant>
        <vt:lpwstr/>
      </vt:variant>
      <vt:variant>
        <vt:lpwstr>_Toc261884934</vt:lpwstr>
      </vt:variant>
      <vt:variant>
        <vt:i4>1966130</vt:i4>
      </vt:variant>
      <vt:variant>
        <vt:i4>281</vt:i4>
      </vt:variant>
      <vt:variant>
        <vt:i4>0</vt:i4>
      </vt:variant>
      <vt:variant>
        <vt:i4>5</vt:i4>
      </vt:variant>
      <vt:variant>
        <vt:lpwstr/>
      </vt:variant>
      <vt:variant>
        <vt:lpwstr>_Toc261884933</vt:lpwstr>
      </vt:variant>
      <vt:variant>
        <vt:i4>1966130</vt:i4>
      </vt:variant>
      <vt:variant>
        <vt:i4>275</vt:i4>
      </vt:variant>
      <vt:variant>
        <vt:i4>0</vt:i4>
      </vt:variant>
      <vt:variant>
        <vt:i4>5</vt:i4>
      </vt:variant>
      <vt:variant>
        <vt:lpwstr/>
      </vt:variant>
      <vt:variant>
        <vt:lpwstr>_Toc261884932</vt:lpwstr>
      </vt:variant>
      <vt:variant>
        <vt:i4>1966130</vt:i4>
      </vt:variant>
      <vt:variant>
        <vt:i4>269</vt:i4>
      </vt:variant>
      <vt:variant>
        <vt:i4>0</vt:i4>
      </vt:variant>
      <vt:variant>
        <vt:i4>5</vt:i4>
      </vt:variant>
      <vt:variant>
        <vt:lpwstr/>
      </vt:variant>
      <vt:variant>
        <vt:lpwstr>_Toc261884931</vt:lpwstr>
      </vt:variant>
      <vt:variant>
        <vt:i4>1966130</vt:i4>
      </vt:variant>
      <vt:variant>
        <vt:i4>263</vt:i4>
      </vt:variant>
      <vt:variant>
        <vt:i4>0</vt:i4>
      </vt:variant>
      <vt:variant>
        <vt:i4>5</vt:i4>
      </vt:variant>
      <vt:variant>
        <vt:lpwstr/>
      </vt:variant>
      <vt:variant>
        <vt:lpwstr>_Toc261884930</vt:lpwstr>
      </vt:variant>
      <vt:variant>
        <vt:i4>2031666</vt:i4>
      </vt:variant>
      <vt:variant>
        <vt:i4>257</vt:i4>
      </vt:variant>
      <vt:variant>
        <vt:i4>0</vt:i4>
      </vt:variant>
      <vt:variant>
        <vt:i4>5</vt:i4>
      </vt:variant>
      <vt:variant>
        <vt:lpwstr/>
      </vt:variant>
      <vt:variant>
        <vt:lpwstr>_Toc261884929</vt:lpwstr>
      </vt:variant>
      <vt:variant>
        <vt:i4>2031666</vt:i4>
      </vt:variant>
      <vt:variant>
        <vt:i4>251</vt:i4>
      </vt:variant>
      <vt:variant>
        <vt:i4>0</vt:i4>
      </vt:variant>
      <vt:variant>
        <vt:i4>5</vt:i4>
      </vt:variant>
      <vt:variant>
        <vt:lpwstr/>
      </vt:variant>
      <vt:variant>
        <vt:lpwstr>_Toc261884928</vt:lpwstr>
      </vt:variant>
      <vt:variant>
        <vt:i4>2031666</vt:i4>
      </vt:variant>
      <vt:variant>
        <vt:i4>245</vt:i4>
      </vt:variant>
      <vt:variant>
        <vt:i4>0</vt:i4>
      </vt:variant>
      <vt:variant>
        <vt:i4>5</vt:i4>
      </vt:variant>
      <vt:variant>
        <vt:lpwstr/>
      </vt:variant>
      <vt:variant>
        <vt:lpwstr>_Toc261884927</vt:lpwstr>
      </vt:variant>
      <vt:variant>
        <vt:i4>2031666</vt:i4>
      </vt:variant>
      <vt:variant>
        <vt:i4>239</vt:i4>
      </vt:variant>
      <vt:variant>
        <vt:i4>0</vt:i4>
      </vt:variant>
      <vt:variant>
        <vt:i4>5</vt:i4>
      </vt:variant>
      <vt:variant>
        <vt:lpwstr/>
      </vt:variant>
      <vt:variant>
        <vt:lpwstr>_Toc261884926</vt:lpwstr>
      </vt:variant>
      <vt:variant>
        <vt:i4>2031666</vt:i4>
      </vt:variant>
      <vt:variant>
        <vt:i4>233</vt:i4>
      </vt:variant>
      <vt:variant>
        <vt:i4>0</vt:i4>
      </vt:variant>
      <vt:variant>
        <vt:i4>5</vt:i4>
      </vt:variant>
      <vt:variant>
        <vt:lpwstr/>
      </vt:variant>
      <vt:variant>
        <vt:lpwstr>_Toc261884925</vt:lpwstr>
      </vt:variant>
      <vt:variant>
        <vt:i4>2031666</vt:i4>
      </vt:variant>
      <vt:variant>
        <vt:i4>227</vt:i4>
      </vt:variant>
      <vt:variant>
        <vt:i4>0</vt:i4>
      </vt:variant>
      <vt:variant>
        <vt:i4>5</vt:i4>
      </vt:variant>
      <vt:variant>
        <vt:lpwstr/>
      </vt:variant>
      <vt:variant>
        <vt:lpwstr>_Toc261884924</vt:lpwstr>
      </vt:variant>
      <vt:variant>
        <vt:i4>2031666</vt:i4>
      </vt:variant>
      <vt:variant>
        <vt:i4>221</vt:i4>
      </vt:variant>
      <vt:variant>
        <vt:i4>0</vt:i4>
      </vt:variant>
      <vt:variant>
        <vt:i4>5</vt:i4>
      </vt:variant>
      <vt:variant>
        <vt:lpwstr/>
      </vt:variant>
      <vt:variant>
        <vt:lpwstr>_Toc261884923</vt:lpwstr>
      </vt:variant>
      <vt:variant>
        <vt:i4>2031666</vt:i4>
      </vt:variant>
      <vt:variant>
        <vt:i4>215</vt:i4>
      </vt:variant>
      <vt:variant>
        <vt:i4>0</vt:i4>
      </vt:variant>
      <vt:variant>
        <vt:i4>5</vt:i4>
      </vt:variant>
      <vt:variant>
        <vt:lpwstr/>
      </vt:variant>
      <vt:variant>
        <vt:lpwstr>_Toc261884922</vt:lpwstr>
      </vt:variant>
      <vt:variant>
        <vt:i4>2031666</vt:i4>
      </vt:variant>
      <vt:variant>
        <vt:i4>209</vt:i4>
      </vt:variant>
      <vt:variant>
        <vt:i4>0</vt:i4>
      </vt:variant>
      <vt:variant>
        <vt:i4>5</vt:i4>
      </vt:variant>
      <vt:variant>
        <vt:lpwstr/>
      </vt:variant>
      <vt:variant>
        <vt:lpwstr>_Toc261884921</vt:lpwstr>
      </vt:variant>
      <vt:variant>
        <vt:i4>2031666</vt:i4>
      </vt:variant>
      <vt:variant>
        <vt:i4>203</vt:i4>
      </vt:variant>
      <vt:variant>
        <vt:i4>0</vt:i4>
      </vt:variant>
      <vt:variant>
        <vt:i4>5</vt:i4>
      </vt:variant>
      <vt:variant>
        <vt:lpwstr/>
      </vt:variant>
      <vt:variant>
        <vt:lpwstr>_Toc261884920</vt:lpwstr>
      </vt:variant>
      <vt:variant>
        <vt:i4>1835058</vt:i4>
      </vt:variant>
      <vt:variant>
        <vt:i4>197</vt:i4>
      </vt:variant>
      <vt:variant>
        <vt:i4>0</vt:i4>
      </vt:variant>
      <vt:variant>
        <vt:i4>5</vt:i4>
      </vt:variant>
      <vt:variant>
        <vt:lpwstr/>
      </vt:variant>
      <vt:variant>
        <vt:lpwstr>_Toc261884919</vt:lpwstr>
      </vt:variant>
      <vt:variant>
        <vt:i4>1835058</vt:i4>
      </vt:variant>
      <vt:variant>
        <vt:i4>191</vt:i4>
      </vt:variant>
      <vt:variant>
        <vt:i4>0</vt:i4>
      </vt:variant>
      <vt:variant>
        <vt:i4>5</vt:i4>
      </vt:variant>
      <vt:variant>
        <vt:lpwstr/>
      </vt:variant>
      <vt:variant>
        <vt:lpwstr>_Toc261884918</vt:lpwstr>
      </vt:variant>
      <vt:variant>
        <vt:i4>1835058</vt:i4>
      </vt:variant>
      <vt:variant>
        <vt:i4>185</vt:i4>
      </vt:variant>
      <vt:variant>
        <vt:i4>0</vt:i4>
      </vt:variant>
      <vt:variant>
        <vt:i4>5</vt:i4>
      </vt:variant>
      <vt:variant>
        <vt:lpwstr/>
      </vt:variant>
      <vt:variant>
        <vt:lpwstr>_Toc261884917</vt:lpwstr>
      </vt:variant>
      <vt:variant>
        <vt:i4>1835058</vt:i4>
      </vt:variant>
      <vt:variant>
        <vt:i4>179</vt:i4>
      </vt:variant>
      <vt:variant>
        <vt:i4>0</vt:i4>
      </vt:variant>
      <vt:variant>
        <vt:i4>5</vt:i4>
      </vt:variant>
      <vt:variant>
        <vt:lpwstr/>
      </vt:variant>
      <vt:variant>
        <vt:lpwstr>_Toc261884916</vt:lpwstr>
      </vt:variant>
      <vt:variant>
        <vt:i4>1835058</vt:i4>
      </vt:variant>
      <vt:variant>
        <vt:i4>173</vt:i4>
      </vt:variant>
      <vt:variant>
        <vt:i4>0</vt:i4>
      </vt:variant>
      <vt:variant>
        <vt:i4>5</vt:i4>
      </vt:variant>
      <vt:variant>
        <vt:lpwstr/>
      </vt:variant>
      <vt:variant>
        <vt:lpwstr>_Toc261884915</vt:lpwstr>
      </vt:variant>
      <vt:variant>
        <vt:i4>1835058</vt:i4>
      </vt:variant>
      <vt:variant>
        <vt:i4>164</vt:i4>
      </vt:variant>
      <vt:variant>
        <vt:i4>0</vt:i4>
      </vt:variant>
      <vt:variant>
        <vt:i4>5</vt:i4>
      </vt:variant>
      <vt:variant>
        <vt:lpwstr/>
      </vt:variant>
      <vt:variant>
        <vt:lpwstr>_Toc261884914</vt:lpwstr>
      </vt:variant>
      <vt:variant>
        <vt:i4>1835058</vt:i4>
      </vt:variant>
      <vt:variant>
        <vt:i4>158</vt:i4>
      </vt:variant>
      <vt:variant>
        <vt:i4>0</vt:i4>
      </vt:variant>
      <vt:variant>
        <vt:i4>5</vt:i4>
      </vt:variant>
      <vt:variant>
        <vt:lpwstr/>
      </vt:variant>
      <vt:variant>
        <vt:lpwstr>_Toc261884913</vt:lpwstr>
      </vt:variant>
      <vt:variant>
        <vt:i4>1835058</vt:i4>
      </vt:variant>
      <vt:variant>
        <vt:i4>152</vt:i4>
      </vt:variant>
      <vt:variant>
        <vt:i4>0</vt:i4>
      </vt:variant>
      <vt:variant>
        <vt:i4>5</vt:i4>
      </vt:variant>
      <vt:variant>
        <vt:lpwstr/>
      </vt:variant>
      <vt:variant>
        <vt:lpwstr>_Toc261884912</vt:lpwstr>
      </vt:variant>
      <vt:variant>
        <vt:i4>1835058</vt:i4>
      </vt:variant>
      <vt:variant>
        <vt:i4>146</vt:i4>
      </vt:variant>
      <vt:variant>
        <vt:i4>0</vt:i4>
      </vt:variant>
      <vt:variant>
        <vt:i4>5</vt:i4>
      </vt:variant>
      <vt:variant>
        <vt:lpwstr/>
      </vt:variant>
      <vt:variant>
        <vt:lpwstr>_Toc261884911</vt:lpwstr>
      </vt:variant>
      <vt:variant>
        <vt:i4>1835058</vt:i4>
      </vt:variant>
      <vt:variant>
        <vt:i4>140</vt:i4>
      </vt:variant>
      <vt:variant>
        <vt:i4>0</vt:i4>
      </vt:variant>
      <vt:variant>
        <vt:i4>5</vt:i4>
      </vt:variant>
      <vt:variant>
        <vt:lpwstr/>
      </vt:variant>
      <vt:variant>
        <vt:lpwstr>_Toc261884910</vt:lpwstr>
      </vt:variant>
      <vt:variant>
        <vt:i4>1900594</vt:i4>
      </vt:variant>
      <vt:variant>
        <vt:i4>134</vt:i4>
      </vt:variant>
      <vt:variant>
        <vt:i4>0</vt:i4>
      </vt:variant>
      <vt:variant>
        <vt:i4>5</vt:i4>
      </vt:variant>
      <vt:variant>
        <vt:lpwstr/>
      </vt:variant>
      <vt:variant>
        <vt:lpwstr>_Toc261884909</vt:lpwstr>
      </vt:variant>
      <vt:variant>
        <vt:i4>1900594</vt:i4>
      </vt:variant>
      <vt:variant>
        <vt:i4>128</vt:i4>
      </vt:variant>
      <vt:variant>
        <vt:i4>0</vt:i4>
      </vt:variant>
      <vt:variant>
        <vt:i4>5</vt:i4>
      </vt:variant>
      <vt:variant>
        <vt:lpwstr/>
      </vt:variant>
      <vt:variant>
        <vt:lpwstr>_Toc261884908</vt:lpwstr>
      </vt:variant>
      <vt:variant>
        <vt:i4>1900594</vt:i4>
      </vt:variant>
      <vt:variant>
        <vt:i4>122</vt:i4>
      </vt:variant>
      <vt:variant>
        <vt:i4>0</vt:i4>
      </vt:variant>
      <vt:variant>
        <vt:i4>5</vt:i4>
      </vt:variant>
      <vt:variant>
        <vt:lpwstr/>
      </vt:variant>
      <vt:variant>
        <vt:lpwstr>_Toc261884907</vt:lpwstr>
      </vt:variant>
      <vt:variant>
        <vt:i4>1900594</vt:i4>
      </vt:variant>
      <vt:variant>
        <vt:i4>116</vt:i4>
      </vt:variant>
      <vt:variant>
        <vt:i4>0</vt:i4>
      </vt:variant>
      <vt:variant>
        <vt:i4>5</vt:i4>
      </vt:variant>
      <vt:variant>
        <vt:lpwstr/>
      </vt:variant>
      <vt:variant>
        <vt:lpwstr>_Toc261884906</vt:lpwstr>
      </vt:variant>
      <vt:variant>
        <vt:i4>1900594</vt:i4>
      </vt:variant>
      <vt:variant>
        <vt:i4>110</vt:i4>
      </vt:variant>
      <vt:variant>
        <vt:i4>0</vt:i4>
      </vt:variant>
      <vt:variant>
        <vt:i4>5</vt:i4>
      </vt:variant>
      <vt:variant>
        <vt:lpwstr/>
      </vt:variant>
      <vt:variant>
        <vt:lpwstr>_Toc261884905</vt:lpwstr>
      </vt:variant>
      <vt:variant>
        <vt:i4>1900594</vt:i4>
      </vt:variant>
      <vt:variant>
        <vt:i4>104</vt:i4>
      </vt:variant>
      <vt:variant>
        <vt:i4>0</vt:i4>
      </vt:variant>
      <vt:variant>
        <vt:i4>5</vt:i4>
      </vt:variant>
      <vt:variant>
        <vt:lpwstr/>
      </vt:variant>
      <vt:variant>
        <vt:lpwstr>_Toc261884904</vt:lpwstr>
      </vt:variant>
      <vt:variant>
        <vt:i4>1900594</vt:i4>
      </vt:variant>
      <vt:variant>
        <vt:i4>98</vt:i4>
      </vt:variant>
      <vt:variant>
        <vt:i4>0</vt:i4>
      </vt:variant>
      <vt:variant>
        <vt:i4>5</vt:i4>
      </vt:variant>
      <vt:variant>
        <vt:lpwstr/>
      </vt:variant>
      <vt:variant>
        <vt:lpwstr>_Toc261884903</vt:lpwstr>
      </vt:variant>
      <vt:variant>
        <vt:i4>1900594</vt:i4>
      </vt:variant>
      <vt:variant>
        <vt:i4>92</vt:i4>
      </vt:variant>
      <vt:variant>
        <vt:i4>0</vt:i4>
      </vt:variant>
      <vt:variant>
        <vt:i4>5</vt:i4>
      </vt:variant>
      <vt:variant>
        <vt:lpwstr/>
      </vt:variant>
      <vt:variant>
        <vt:lpwstr>_Toc261884902</vt:lpwstr>
      </vt:variant>
      <vt:variant>
        <vt:i4>1900594</vt:i4>
      </vt:variant>
      <vt:variant>
        <vt:i4>86</vt:i4>
      </vt:variant>
      <vt:variant>
        <vt:i4>0</vt:i4>
      </vt:variant>
      <vt:variant>
        <vt:i4>5</vt:i4>
      </vt:variant>
      <vt:variant>
        <vt:lpwstr/>
      </vt:variant>
      <vt:variant>
        <vt:lpwstr>_Toc261884901</vt:lpwstr>
      </vt:variant>
      <vt:variant>
        <vt:i4>1900594</vt:i4>
      </vt:variant>
      <vt:variant>
        <vt:i4>80</vt:i4>
      </vt:variant>
      <vt:variant>
        <vt:i4>0</vt:i4>
      </vt:variant>
      <vt:variant>
        <vt:i4>5</vt:i4>
      </vt:variant>
      <vt:variant>
        <vt:lpwstr/>
      </vt:variant>
      <vt:variant>
        <vt:lpwstr>_Toc261884900</vt:lpwstr>
      </vt:variant>
      <vt:variant>
        <vt:i4>1310771</vt:i4>
      </vt:variant>
      <vt:variant>
        <vt:i4>74</vt:i4>
      </vt:variant>
      <vt:variant>
        <vt:i4>0</vt:i4>
      </vt:variant>
      <vt:variant>
        <vt:i4>5</vt:i4>
      </vt:variant>
      <vt:variant>
        <vt:lpwstr/>
      </vt:variant>
      <vt:variant>
        <vt:lpwstr>_Toc261884899</vt:lpwstr>
      </vt:variant>
      <vt:variant>
        <vt:i4>1310771</vt:i4>
      </vt:variant>
      <vt:variant>
        <vt:i4>68</vt:i4>
      </vt:variant>
      <vt:variant>
        <vt:i4>0</vt:i4>
      </vt:variant>
      <vt:variant>
        <vt:i4>5</vt:i4>
      </vt:variant>
      <vt:variant>
        <vt:lpwstr/>
      </vt:variant>
      <vt:variant>
        <vt:lpwstr>_Toc261884898</vt:lpwstr>
      </vt:variant>
      <vt:variant>
        <vt:i4>1310771</vt:i4>
      </vt:variant>
      <vt:variant>
        <vt:i4>62</vt:i4>
      </vt:variant>
      <vt:variant>
        <vt:i4>0</vt:i4>
      </vt:variant>
      <vt:variant>
        <vt:i4>5</vt:i4>
      </vt:variant>
      <vt:variant>
        <vt:lpwstr/>
      </vt:variant>
      <vt:variant>
        <vt:lpwstr>_Toc261884897</vt:lpwstr>
      </vt:variant>
      <vt:variant>
        <vt:i4>1310771</vt:i4>
      </vt:variant>
      <vt:variant>
        <vt:i4>56</vt:i4>
      </vt:variant>
      <vt:variant>
        <vt:i4>0</vt:i4>
      </vt:variant>
      <vt:variant>
        <vt:i4>5</vt:i4>
      </vt:variant>
      <vt:variant>
        <vt:lpwstr/>
      </vt:variant>
      <vt:variant>
        <vt:lpwstr>_Toc261884896</vt:lpwstr>
      </vt:variant>
      <vt:variant>
        <vt:i4>1310771</vt:i4>
      </vt:variant>
      <vt:variant>
        <vt:i4>50</vt:i4>
      </vt:variant>
      <vt:variant>
        <vt:i4>0</vt:i4>
      </vt:variant>
      <vt:variant>
        <vt:i4>5</vt:i4>
      </vt:variant>
      <vt:variant>
        <vt:lpwstr/>
      </vt:variant>
      <vt:variant>
        <vt:lpwstr>_Toc261884895</vt:lpwstr>
      </vt:variant>
      <vt:variant>
        <vt:i4>1310771</vt:i4>
      </vt:variant>
      <vt:variant>
        <vt:i4>44</vt:i4>
      </vt:variant>
      <vt:variant>
        <vt:i4>0</vt:i4>
      </vt:variant>
      <vt:variant>
        <vt:i4>5</vt:i4>
      </vt:variant>
      <vt:variant>
        <vt:lpwstr/>
      </vt:variant>
      <vt:variant>
        <vt:lpwstr>_Toc261884894</vt:lpwstr>
      </vt:variant>
      <vt:variant>
        <vt:i4>1310771</vt:i4>
      </vt:variant>
      <vt:variant>
        <vt:i4>38</vt:i4>
      </vt:variant>
      <vt:variant>
        <vt:i4>0</vt:i4>
      </vt:variant>
      <vt:variant>
        <vt:i4>5</vt:i4>
      </vt:variant>
      <vt:variant>
        <vt:lpwstr/>
      </vt:variant>
      <vt:variant>
        <vt:lpwstr>_Toc261884893</vt:lpwstr>
      </vt:variant>
      <vt:variant>
        <vt:i4>1310771</vt:i4>
      </vt:variant>
      <vt:variant>
        <vt:i4>32</vt:i4>
      </vt:variant>
      <vt:variant>
        <vt:i4>0</vt:i4>
      </vt:variant>
      <vt:variant>
        <vt:i4>5</vt:i4>
      </vt:variant>
      <vt:variant>
        <vt:lpwstr/>
      </vt:variant>
      <vt:variant>
        <vt:lpwstr>_Toc261884892</vt:lpwstr>
      </vt:variant>
      <vt:variant>
        <vt:i4>1310771</vt:i4>
      </vt:variant>
      <vt:variant>
        <vt:i4>26</vt:i4>
      </vt:variant>
      <vt:variant>
        <vt:i4>0</vt:i4>
      </vt:variant>
      <vt:variant>
        <vt:i4>5</vt:i4>
      </vt:variant>
      <vt:variant>
        <vt:lpwstr/>
      </vt:variant>
      <vt:variant>
        <vt:lpwstr>_Toc261884891</vt:lpwstr>
      </vt:variant>
      <vt:variant>
        <vt:i4>1310771</vt:i4>
      </vt:variant>
      <vt:variant>
        <vt:i4>20</vt:i4>
      </vt:variant>
      <vt:variant>
        <vt:i4>0</vt:i4>
      </vt:variant>
      <vt:variant>
        <vt:i4>5</vt:i4>
      </vt:variant>
      <vt:variant>
        <vt:lpwstr/>
      </vt:variant>
      <vt:variant>
        <vt:lpwstr>_Toc261884890</vt:lpwstr>
      </vt:variant>
      <vt:variant>
        <vt:i4>1376307</vt:i4>
      </vt:variant>
      <vt:variant>
        <vt:i4>14</vt:i4>
      </vt:variant>
      <vt:variant>
        <vt:i4>0</vt:i4>
      </vt:variant>
      <vt:variant>
        <vt:i4>5</vt:i4>
      </vt:variant>
      <vt:variant>
        <vt:lpwstr/>
      </vt:variant>
      <vt:variant>
        <vt:lpwstr>_Toc261884889</vt:lpwstr>
      </vt:variant>
      <vt:variant>
        <vt:i4>1376307</vt:i4>
      </vt:variant>
      <vt:variant>
        <vt:i4>8</vt:i4>
      </vt:variant>
      <vt:variant>
        <vt:i4>0</vt:i4>
      </vt:variant>
      <vt:variant>
        <vt:i4>5</vt:i4>
      </vt:variant>
      <vt:variant>
        <vt:lpwstr/>
      </vt:variant>
      <vt:variant>
        <vt:lpwstr>_Toc261884888</vt:lpwstr>
      </vt:variant>
      <vt:variant>
        <vt:i4>1376307</vt:i4>
      </vt:variant>
      <vt:variant>
        <vt:i4>2</vt:i4>
      </vt:variant>
      <vt:variant>
        <vt:i4>0</vt:i4>
      </vt:variant>
      <vt:variant>
        <vt:i4>5</vt:i4>
      </vt:variant>
      <vt:variant>
        <vt:lpwstr/>
      </vt:variant>
      <vt:variant>
        <vt:lpwstr>_Toc261884887</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Plastic SCM Distributed System Guide</dc:title>
  <dc:creator>pablo</dc:creator>
  <cp:lastModifiedBy>dave</cp:lastModifiedBy>
  <cp:revision>72</cp:revision>
  <cp:lastPrinted>2010-06-05T15:40:00Z</cp:lastPrinted>
  <dcterms:created xsi:type="dcterms:W3CDTF">2010-06-02T11:47:00Z</dcterms:created>
  <dcterms:modified xsi:type="dcterms:W3CDTF">2012-05-04T09:34:00Z</dcterms:modified>
</cp:coreProperties>
</file>