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8DC" w:rsidRPr="00600E64" w:rsidRDefault="00486792" w:rsidP="00C448DC">
      <w:bookmarkStart w:id="0" w:name="_Hlk255323684"/>
      <w:r w:rsidRPr="00600E64">
        <w:rPr>
          <w:noProof/>
          <w:lang w:val="es-ES_tradnl" w:eastAsia="es-ES_tradnl"/>
        </w:rPr>
        <w:drawing>
          <wp:anchor distT="0" distB="0" distL="114300" distR="114300" simplePos="0" relativeHeight="251657728" behindDoc="0" locked="0" layoutInCell="1" allowOverlap="1">
            <wp:simplePos x="0" y="0"/>
            <wp:positionH relativeFrom="column">
              <wp:posOffset>-737235</wp:posOffset>
            </wp:positionH>
            <wp:positionV relativeFrom="paragraph">
              <wp:posOffset>-557530</wp:posOffset>
            </wp:positionV>
            <wp:extent cx="2343150" cy="489585"/>
            <wp:effectExtent l="19050" t="0" r="0" b="0"/>
            <wp:wrapNone/>
            <wp:docPr id="9" name="Imagen 43" descr="C:\dsuarez local\codice artwork\new codice logo (new colors)\lab03 - logo design by 3marketeers\PlasticSCM_Codice_Blk_Org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descr="C:\dsuarez local\codice artwork\new codice logo (new colors)\lab03 - logo design by 3marketeers\PlasticSCM_Codice_Blk_Org_logo_RGB.jpg"/>
                    <pic:cNvPicPr>
                      <a:picLocks noChangeAspect="1" noChangeArrowheads="1"/>
                    </pic:cNvPicPr>
                  </pic:nvPicPr>
                  <pic:blipFill>
                    <a:blip r:embed="rId7" cstate="print"/>
                    <a:srcRect/>
                    <a:stretch>
                      <a:fillRect/>
                    </a:stretch>
                  </pic:blipFill>
                  <pic:spPr bwMode="auto">
                    <a:xfrm>
                      <a:off x="0" y="0"/>
                      <a:ext cx="2343150" cy="489585"/>
                    </a:xfrm>
                    <a:prstGeom prst="rect">
                      <a:avLst/>
                    </a:prstGeom>
                    <a:noFill/>
                    <a:ln w="9525">
                      <a:noFill/>
                      <a:miter lim="800000"/>
                      <a:headEnd/>
                      <a:tailEnd/>
                    </a:ln>
                  </pic:spPr>
                </pic:pic>
              </a:graphicData>
            </a:graphic>
          </wp:anchor>
        </w:drawing>
      </w:r>
    </w:p>
    <w:p w:rsidR="00C448DC" w:rsidRPr="00600E64" w:rsidRDefault="00C448DC" w:rsidP="00C448DC"/>
    <w:p w:rsidR="00C448DC" w:rsidRPr="00600E64" w:rsidRDefault="00C448DC" w:rsidP="00C448DC"/>
    <w:p w:rsidR="00160EBF" w:rsidRPr="00600E64" w:rsidRDefault="00665FE9" w:rsidP="00C448DC">
      <w:r w:rsidRPr="00665FE9">
        <w:rPr>
          <w:noProof/>
          <w:lang w:eastAsia="es-ES_tradnl"/>
        </w:rPr>
        <w:pict>
          <v:shapetype id="_x0000_t202" coordsize="21600,21600" o:spt="202" path="m,l,21600r21600,l21600,xe">
            <v:stroke joinstyle="miter"/>
            <v:path gradientshapeok="t" o:connecttype="rect"/>
          </v:shapetype>
          <v:shape id="_x0000_s1031" type="#_x0000_t202" style="position:absolute;left:0;text-align:left;margin-left:-7.55pt;margin-top:249.2pt;width:248.15pt;height:25.35pt;z-index:251659776;mso-height-percent:200;mso-height-percent:200;mso-width-relative:margin;mso-height-relative:margin" stroked="f">
            <v:textbox style="mso-fit-shape-to-text:t">
              <w:txbxContent>
                <w:p w:rsidR="008A3C3F" w:rsidRPr="00C448DC" w:rsidRDefault="008A3C3F" w:rsidP="00260309">
                  <w:pPr>
                    <w:spacing w:before="120" w:after="0"/>
                    <w:rPr>
                      <w:color w:val="808080"/>
                    </w:rPr>
                  </w:pPr>
                  <w:r w:rsidRPr="00C448DC">
                    <w:rPr>
                      <w:color w:val="808080"/>
                    </w:rPr>
                    <w:t xml:space="preserve">A guide for the Plastic SCM </w:t>
                  </w:r>
                  <w:r>
                    <w:rPr>
                      <w:color w:val="808080"/>
                    </w:rPr>
                    <w:t>triggers</w:t>
                  </w:r>
                </w:p>
              </w:txbxContent>
            </v:textbox>
          </v:shape>
        </w:pict>
      </w:r>
      <w:r w:rsidRPr="00665FE9">
        <w:rPr>
          <w:noProof/>
          <w:lang w:eastAsia="en-US"/>
        </w:rPr>
        <w:pict>
          <v:shape id="_x0000_s1030" type="#_x0000_t202" style="position:absolute;left:0;text-align:left;margin-left:-7.55pt;margin-top:192.55pt;width:436.9pt;height:63.2pt;z-index:251658752;mso-width-relative:margin;mso-height-relative:margin" stroked="f">
            <v:textbox>
              <w:txbxContent>
                <w:p w:rsidR="008A3C3F" w:rsidRPr="0088313B" w:rsidRDefault="008A3C3F" w:rsidP="00C448DC">
                  <w:pPr>
                    <w:spacing w:after="0"/>
                    <w:rPr>
                      <w:rFonts w:ascii="Myriad Pro" w:hAnsi="Myriad Pro"/>
                      <w:color w:val="F47320"/>
                      <w:sz w:val="84"/>
                      <w:szCs w:val="84"/>
                    </w:rPr>
                  </w:pPr>
                  <w:r w:rsidRPr="0088313B">
                    <w:rPr>
                      <w:rFonts w:ascii="Myriad Pro" w:hAnsi="Myriad Pro"/>
                      <w:color w:val="F47320"/>
                      <w:sz w:val="84"/>
                      <w:szCs w:val="84"/>
                    </w:rPr>
                    <w:t xml:space="preserve">Plastic SCM </w:t>
                  </w:r>
                  <w:r w:rsidRPr="0088313B">
                    <w:rPr>
                      <w:rFonts w:ascii="Myriad Pro" w:hAnsi="Myriad Pro"/>
                      <w:b/>
                      <w:color w:val="F47320"/>
                      <w:sz w:val="84"/>
                      <w:szCs w:val="84"/>
                    </w:rPr>
                    <w:t>Triggers</w:t>
                  </w:r>
                </w:p>
              </w:txbxContent>
            </v:textbox>
          </v:shape>
        </w:pict>
      </w:r>
      <w:r w:rsidRPr="00665FE9">
        <w:rPr>
          <w:noProof/>
        </w:rPr>
        <w:pict>
          <v:shape id="_x0000_s1034" type="#_x0000_t202" style="position:absolute;left:0;text-align:left;margin-left:-7.55pt;margin-top:279.55pt;width:248.15pt;height:25.35pt;z-index:251660800;mso-height-percent:200;mso-height-percent:200;mso-width-relative:margin;mso-height-relative:margin" stroked="f">
            <v:textbox style="mso-fit-shape-to-text:t">
              <w:txbxContent>
                <w:p w:rsidR="008A3C3F" w:rsidRPr="00105F7B" w:rsidRDefault="008A3C3F" w:rsidP="00260309">
                  <w:pPr>
                    <w:spacing w:before="120" w:after="0"/>
                    <w:rPr>
                      <w:color w:val="808080"/>
                    </w:rPr>
                  </w:pPr>
                  <w:r w:rsidRPr="00105F7B">
                    <w:rPr>
                      <w:color w:val="808080"/>
                    </w:rPr>
                    <w:t>Release versi</w:t>
                  </w:r>
                  <w:r>
                    <w:rPr>
                      <w:color w:val="808080"/>
                    </w:rPr>
                    <w:t>o</w:t>
                  </w:r>
                  <w:r w:rsidRPr="00105F7B">
                    <w:rPr>
                      <w:color w:val="808080"/>
                    </w:rPr>
                    <w:t xml:space="preserve">n </w:t>
                  </w:r>
                  <w:r>
                    <w:rPr>
                      <w:color w:val="808080"/>
                    </w:rPr>
                    <w:t>4</w:t>
                  </w:r>
                  <w:r w:rsidRPr="00105F7B">
                    <w:rPr>
                      <w:color w:val="808080"/>
                    </w:rPr>
                    <w:t>.0</w:t>
                  </w:r>
                </w:p>
              </w:txbxContent>
            </v:textbox>
          </v:shape>
        </w:pict>
      </w:r>
      <w:r w:rsidR="00C448DC" w:rsidRPr="00600E64">
        <w:br w:type="page"/>
      </w:r>
      <w:r w:rsidRPr="00665FE9">
        <w:rPr>
          <w:noProof/>
          <w:lang w:eastAsia="en-US"/>
        </w:rPr>
        <w:lastRenderedPageBreak/>
        <w:pict>
          <v:shape id="_x0000_s1032" type="#_x0000_t202" style="position:absolute;left:0;text-align:left;margin-left:-6pt;margin-top:573.7pt;width:279.7pt;height:125.9pt;z-index:251656704;mso-height-percent:200;mso-height-percent:200;mso-width-relative:margin;mso-height-relative:margin" stroked="f">
            <v:textbox style="mso-fit-shape-to-text:t">
              <w:txbxContent>
                <w:p w:rsidR="008A3C3F" w:rsidRPr="00992FBD" w:rsidRDefault="008A3C3F" w:rsidP="00C448DC">
                  <w:pPr>
                    <w:rPr>
                      <w:rFonts w:ascii="Arial" w:hAnsi="Arial" w:cs="Arial"/>
                    </w:rPr>
                  </w:pPr>
                  <w:r w:rsidRPr="00992FBD">
                    <w:rPr>
                      <w:rFonts w:ascii="Arial" w:hAnsi="Arial" w:cs="Arial"/>
                    </w:rPr>
                    <w:t>©</w:t>
                  </w:r>
                  <w:r>
                    <w:rPr>
                      <w:rFonts w:ascii="Arial" w:hAnsi="Arial" w:cs="Arial"/>
                    </w:rPr>
                    <w:t xml:space="preserve"> 2006-2012 Codice Software</w:t>
                  </w:r>
                </w:p>
                <w:p w:rsidR="008A3C3F" w:rsidRPr="00992FBD" w:rsidRDefault="008A3C3F" w:rsidP="00C448DC">
                  <w:pPr>
                    <w:autoSpaceDE w:val="0"/>
                    <w:autoSpaceDN w:val="0"/>
                    <w:adjustRightInd w:val="0"/>
                    <w:spacing w:after="0"/>
                    <w:jc w:val="left"/>
                    <w:rPr>
                      <w:rFonts w:ascii="Arial" w:eastAsia="Calibri" w:hAnsi="Arial" w:cs="Arial"/>
                      <w:sz w:val="14"/>
                      <w:szCs w:val="14"/>
                      <w:lang w:eastAsia="es-ES_tradnl"/>
                    </w:rPr>
                  </w:pPr>
                  <w:r w:rsidRPr="00992FBD">
                    <w:rPr>
                      <w:rFonts w:ascii="Arial" w:eastAsia="Calibri" w:hAnsi="Arial" w:cs="Arial"/>
                      <w:sz w:val="18"/>
                      <w:szCs w:val="18"/>
                      <w:lang w:eastAsia="es-ES_tradnl"/>
                    </w:rPr>
                    <w:t>Warning and Disclaimer</w:t>
                  </w:r>
                </w:p>
                <w:p w:rsidR="008A3C3F" w:rsidRPr="00992FBD" w:rsidRDefault="008A3C3F" w:rsidP="00C448DC">
                  <w:pPr>
                    <w:autoSpaceDE w:val="0"/>
                    <w:autoSpaceDN w:val="0"/>
                    <w:adjustRightInd w:val="0"/>
                    <w:spacing w:after="0"/>
                    <w:jc w:val="left"/>
                    <w:rPr>
                      <w:rFonts w:ascii="Arial" w:eastAsia="Calibri" w:hAnsi="Arial" w:cs="Arial"/>
                      <w:sz w:val="14"/>
                      <w:szCs w:val="14"/>
                      <w:lang w:eastAsia="es-ES_tradnl"/>
                    </w:rPr>
                  </w:pPr>
                  <w:r w:rsidRPr="00992FBD">
                    <w:rPr>
                      <w:rFonts w:ascii="Arial" w:eastAsia="Calibri" w:hAnsi="Arial" w:cs="Arial"/>
                      <w:sz w:val="14"/>
                      <w:szCs w:val="14"/>
                      <w:lang w:eastAsia="es-ES_tradnl"/>
                    </w:rPr>
                    <w:t>Every effort has been made to make this book as complete and as accurate as possible, but no warranty or fitness is implied. The information provided is on an “as is” basis. The author and the publisher shall have neither liability nor responsibility to any person or entity with respect to any loss or damages arising from the information contained in this book.</w:t>
                  </w:r>
                  <w:r>
                    <w:rPr>
                      <w:rFonts w:ascii="Arial" w:eastAsia="Calibri" w:hAnsi="Arial" w:cs="Arial"/>
                      <w:sz w:val="14"/>
                      <w:szCs w:val="14"/>
                      <w:lang w:eastAsia="es-ES_tradnl"/>
                    </w:rPr>
                    <w:br/>
                  </w:r>
                </w:p>
                <w:p w:rsidR="008A3C3F" w:rsidRPr="00992FBD" w:rsidRDefault="008A3C3F" w:rsidP="00C448DC">
                  <w:pPr>
                    <w:autoSpaceDE w:val="0"/>
                    <w:autoSpaceDN w:val="0"/>
                    <w:adjustRightInd w:val="0"/>
                    <w:spacing w:after="0"/>
                    <w:jc w:val="left"/>
                    <w:rPr>
                      <w:rFonts w:ascii="Arial" w:eastAsia="Calibri" w:hAnsi="Arial" w:cs="Arial"/>
                      <w:sz w:val="18"/>
                      <w:szCs w:val="18"/>
                      <w:lang w:eastAsia="es-ES_tradnl"/>
                    </w:rPr>
                  </w:pPr>
                  <w:r w:rsidRPr="00992FBD">
                    <w:rPr>
                      <w:rFonts w:ascii="Arial" w:eastAsia="Calibri" w:hAnsi="Arial" w:cs="Arial"/>
                      <w:sz w:val="18"/>
                      <w:szCs w:val="18"/>
                      <w:lang w:eastAsia="es-ES_tradnl"/>
                    </w:rPr>
                    <w:t>Trademarks</w:t>
                  </w:r>
                </w:p>
                <w:p w:rsidR="008A3C3F" w:rsidRPr="00992FBD" w:rsidRDefault="008A3C3F" w:rsidP="00C448DC">
                  <w:pPr>
                    <w:autoSpaceDE w:val="0"/>
                    <w:autoSpaceDN w:val="0"/>
                    <w:adjustRightInd w:val="0"/>
                    <w:spacing w:after="0"/>
                    <w:jc w:val="left"/>
                    <w:rPr>
                      <w:rFonts w:ascii="Arial" w:hAnsi="Arial" w:cs="Arial"/>
                    </w:rPr>
                  </w:pPr>
                  <w:r w:rsidRPr="00992FBD">
                    <w:rPr>
                      <w:rFonts w:ascii="Arial" w:eastAsia="Calibri" w:hAnsi="Arial" w:cs="Arial"/>
                      <w:sz w:val="14"/>
                      <w:szCs w:val="14"/>
                      <w:lang w:eastAsia="es-ES_tradnl"/>
                    </w:rPr>
                    <w:t>All terms mentioned in this book that are known to be trademarks or service marks have been appropriately capitalized. Codice Software cannot attest to the accuracy of this information. Use of a term in this book should not be regarded as affecting the validity of any trademark or service mark.</w:t>
                  </w:r>
                </w:p>
              </w:txbxContent>
            </v:textbox>
          </v:shape>
        </w:pict>
      </w:r>
      <w:r w:rsidR="00C448DC" w:rsidRPr="00600E64">
        <w:br w:type="page"/>
      </w:r>
      <w:bookmarkEnd w:id="0"/>
    </w:p>
    <w:p w:rsidR="00160EBF" w:rsidRPr="00600E64" w:rsidRDefault="00273609" w:rsidP="00C618FC">
      <w:pPr>
        <w:rPr>
          <w:b/>
          <w:sz w:val="28"/>
          <w:szCs w:val="28"/>
        </w:rPr>
      </w:pPr>
      <w:r w:rsidRPr="00600E64">
        <w:rPr>
          <w:b/>
          <w:sz w:val="28"/>
          <w:szCs w:val="28"/>
        </w:rPr>
        <w:lastRenderedPageBreak/>
        <w:t>Table of Contents</w:t>
      </w:r>
    </w:p>
    <w:p w:rsidR="00E869A8" w:rsidRDefault="00665FE9">
      <w:pPr>
        <w:pStyle w:val="TDC1"/>
        <w:rPr>
          <w:rFonts w:asciiTheme="minorHAnsi" w:eastAsiaTheme="minorEastAsia" w:hAnsiTheme="minorHAnsi" w:cstheme="minorBidi"/>
          <w:b w:val="0"/>
          <w:bCs w:val="0"/>
          <w:noProof/>
          <w:sz w:val="22"/>
          <w:szCs w:val="22"/>
          <w:lang w:val="es-ES_tradnl" w:eastAsia="es-ES_tradnl"/>
        </w:rPr>
      </w:pPr>
      <w:r w:rsidRPr="00665FE9">
        <w:fldChar w:fldCharType="begin"/>
      </w:r>
      <w:r w:rsidR="00160EBF" w:rsidRPr="00600E64">
        <w:instrText xml:space="preserve"> TOC \o "1-3" \h \z \u </w:instrText>
      </w:r>
      <w:r w:rsidRPr="00665FE9">
        <w:fldChar w:fldCharType="separate"/>
      </w:r>
      <w:hyperlink w:anchor="_Toc315275792" w:history="1">
        <w:r w:rsidR="00E869A8" w:rsidRPr="00E42DD2">
          <w:rPr>
            <w:rStyle w:val="Hipervnculo"/>
            <w:noProof/>
          </w:rPr>
          <w:t>1</w:t>
        </w:r>
        <w:r w:rsidR="00E869A8">
          <w:rPr>
            <w:rFonts w:asciiTheme="minorHAnsi" w:eastAsiaTheme="minorEastAsia" w:hAnsiTheme="minorHAnsi" w:cstheme="minorBidi"/>
            <w:b w:val="0"/>
            <w:bCs w:val="0"/>
            <w:noProof/>
            <w:sz w:val="22"/>
            <w:szCs w:val="22"/>
            <w:lang w:val="es-ES_tradnl" w:eastAsia="es-ES_tradnl"/>
          </w:rPr>
          <w:tab/>
        </w:r>
        <w:r w:rsidR="00E869A8" w:rsidRPr="00E42DD2">
          <w:rPr>
            <w:rStyle w:val="Hipervnculo"/>
            <w:noProof/>
          </w:rPr>
          <w:t>Introduction</w:t>
        </w:r>
        <w:r w:rsidR="00E869A8">
          <w:rPr>
            <w:noProof/>
            <w:webHidden/>
          </w:rPr>
          <w:tab/>
        </w:r>
        <w:r w:rsidR="00E869A8">
          <w:rPr>
            <w:noProof/>
            <w:webHidden/>
          </w:rPr>
          <w:fldChar w:fldCharType="begin"/>
        </w:r>
        <w:r w:rsidR="00E869A8">
          <w:rPr>
            <w:noProof/>
            <w:webHidden/>
          </w:rPr>
          <w:instrText xml:space="preserve"> PAGEREF _Toc315275792 \h </w:instrText>
        </w:r>
        <w:r w:rsidR="00E869A8">
          <w:rPr>
            <w:noProof/>
            <w:webHidden/>
          </w:rPr>
        </w:r>
        <w:r w:rsidR="00E869A8">
          <w:rPr>
            <w:noProof/>
            <w:webHidden/>
          </w:rPr>
          <w:fldChar w:fldCharType="separate"/>
        </w:r>
        <w:r w:rsidR="009D201B">
          <w:rPr>
            <w:noProof/>
            <w:webHidden/>
          </w:rPr>
          <w:t>2</w:t>
        </w:r>
        <w:r w:rsidR="00E869A8">
          <w:rPr>
            <w:noProof/>
            <w:webHidden/>
          </w:rPr>
          <w:fldChar w:fldCharType="end"/>
        </w:r>
      </w:hyperlink>
    </w:p>
    <w:p w:rsidR="00E869A8" w:rsidRDefault="00E869A8">
      <w:pPr>
        <w:pStyle w:val="TDC2"/>
        <w:rPr>
          <w:rFonts w:asciiTheme="minorHAnsi" w:eastAsiaTheme="minorEastAsia" w:hAnsiTheme="minorHAnsi" w:cstheme="minorBidi"/>
          <w:bCs w:val="0"/>
          <w:sz w:val="22"/>
          <w:szCs w:val="22"/>
          <w:lang w:val="es-ES_tradnl" w:eastAsia="es-ES_tradnl"/>
        </w:rPr>
      </w:pPr>
      <w:hyperlink w:anchor="_Toc315275793" w:history="1">
        <w:r w:rsidRPr="00E42DD2">
          <w:rPr>
            <w:rStyle w:val="Hipervnculo"/>
            <w:lang w:val="en-US"/>
          </w:rPr>
          <w:t>1.1</w:t>
        </w:r>
        <w:r>
          <w:rPr>
            <w:rFonts w:asciiTheme="minorHAnsi" w:eastAsiaTheme="minorEastAsia" w:hAnsiTheme="minorHAnsi" w:cstheme="minorBidi"/>
            <w:bCs w:val="0"/>
            <w:sz w:val="22"/>
            <w:szCs w:val="22"/>
            <w:lang w:val="es-ES_tradnl" w:eastAsia="es-ES_tradnl"/>
          </w:rPr>
          <w:tab/>
        </w:r>
        <w:r w:rsidRPr="00E42DD2">
          <w:rPr>
            <w:rStyle w:val="Hipervnculo"/>
            <w:lang w:val="en-US"/>
          </w:rPr>
          <w:t>Purpose</w:t>
        </w:r>
        <w:r>
          <w:rPr>
            <w:webHidden/>
          </w:rPr>
          <w:tab/>
        </w:r>
        <w:r>
          <w:rPr>
            <w:webHidden/>
          </w:rPr>
          <w:fldChar w:fldCharType="begin"/>
        </w:r>
        <w:r>
          <w:rPr>
            <w:webHidden/>
          </w:rPr>
          <w:instrText xml:space="preserve"> PAGEREF _Toc315275793 \h </w:instrText>
        </w:r>
        <w:r>
          <w:rPr>
            <w:webHidden/>
          </w:rPr>
        </w:r>
        <w:r>
          <w:rPr>
            <w:webHidden/>
          </w:rPr>
          <w:fldChar w:fldCharType="separate"/>
        </w:r>
        <w:r w:rsidR="009D201B">
          <w:rPr>
            <w:webHidden/>
          </w:rPr>
          <w:t>2</w:t>
        </w:r>
        <w:r>
          <w:rPr>
            <w:webHidden/>
          </w:rPr>
          <w:fldChar w:fldCharType="end"/>
        </w:r>
      </w:hyperlink>
    </w:p>
    <w:p w:rsidR="00E869A8" w:rsidRDefault="00E869A8">
      <w:pPr>
        <w:pStyle w:val="TDC1"/>
        <w:rPr>
          <w:rFonts w:asciiTheme="minorHAnsi" w:eastAsiaTheme="minorEastAsia" w:hAnsiTheme="minorHAnsi" w:cstheme="minorBidi"/>
          <w:b w:val="0"/>
          <w:bCs w:val="0"/>
          <w:noProof/>
          <w:sz w:val="22"/>
          <w:szCs w:val="22"/>
          <w:lang w:val="es-ES_tradnl" w:eastAsia="es-ES_tradnl"/>
        </w:rPr>
      </w:pPr>
      <w:hyperlink w:anchor="_Toc315275794" w:history="1">
        <w:r w:rsidRPr="00E42DD2">
          <w:rPr>
            <w:rStyle w:val="Hipervnculo"/>
            <w:noProof/>
          </w:rPr>
          <w:t>2</w:t>
        </w:r>
        <w:r>
          <w:rPr>
            <w:rFonts w:asciiTheme="minorHAnsi" w:eastAsiaTheme="minorEastAsia" w:hAnsiTheme="minorHAnsi" w:cstheme="minorBidi"/>
            <w:b w:val="0"/>
            <w:bCs w:val="0"/>
            <w:noProof/>
            <w:sz w:val="22"/>
            <w:szCs w:val="22"/>
            <w:lang w:val="es-ES_tradnl" w:eastAsia="es-ES_tradnl"/>
          </w:rPr>
          <w:tab/>
        </w:r>
        <w:r w:rsidRPr="00E42DD2">
          <w:rPr>
            <w:rStyle w:val="Hipervnculo"/>
            <w:noProof/>
          </w:rPr>
          <w:t>Trigger types</w:t>
        </w:r>
        <w:r>
          <w:rPr>
            <w:noProof/>
            <w:webHidden/>
          </w:rPr>
          <w:tab/>
        </w:r>
        <w:r>
          <w:rPr>
            <w:noProof/>
            <w:webHidden/>
          </w:rPr>
          <w:fldChar w:fldCharType="begin"/>
        </w:r>
        <w:r>
          <w:rPr>
            <w:noProof/>
            <w:webHidden/>
          </w:rPr>
          <w:instrText xml:space="preserve"> PAGEREF _Toc315275794 \h </w:instrText>
        </w:r>
        <w:r>
          <w:rPr>
            <w:noProof/>
            <w:webHidden/>
          </w:rPr>
        </w:r>
        <w:r>
          <w:rPr>
            <w:noProof/>
            <w:webHidden/>
          </w:rPr>
          <w:fldChar w:fldCharType="separate"/>
        </w:r>
        <w:r w:rsidR="009D201B">
          <w:rPr>
            <w:noProof/>
            <w:webHidden/>
          </w:rPr>
          <w:t>3</w:t>
        </w:r>
        <w:r>
          <w:rPr>
            <w:noProof/>
            <w:webHidden/>
          </w:rPr>
          <w:fldChar w:fldCharType="end"/>
        </w:r>
      </w:hyperlink>
    </w:p>
    <w:p w:rsidR="00E869A8" w:rsidRDefault="00E869A8">
      <w:pPr>
        <w:pStyle w:val="TDC2"/>
        <w:rPr>
          <w:rFonts w:asciiTheme="minorHAnsi" w:eastAsiaTheme="minorEastAsia" w:hAnsiTheme="minorHAnsi" w:cstheme="minorBidi"/>
          <w:bCs w:val="0"/>
          <w:sz w:val="22"/>
          <w:szCs w:val="22"/>
          <w:lang w:val="es-ES_tradnl" w:eastAsia="es-ES_tradnl"/>
        </w:rPr>
      </w:pPr>
      <w:hyperlink w:anchor="_Toc315275795" w:history="1">
        <w:r w:rsidRPr="00E42DD2">
          <w:rPr>
            <w:rStyle w:val="Hipervnculo"/>
            <w:lang w:val="en-US"/>
          </w:rPr>
          <w:t>2.1</w:t>
        </w:r>
        <w:r>
          <w:rPr>
            <w:rFonts w:asciiTheme="minorHAnsi" w:eastAsiaTheme="minorEastAsia" w:hAnsiTheme="minorHAnsi" w:cstheme="minorBidi"/>
            <w:bCs w:val="0"/>
            <w:sz w:val="22"/>
            <w:szCs w:val="22"/>
            <w:lang w:val="es-ES_tradnl" w:eastAsia="es-ES_tradnl"/>
          </w:rPr>
          <w:tab/>
        </w:r>
        <w:r w:rsidRPr="00E42DD2">
          <w:rPr>
            <w:rStyle w:val="Hipervnculo"/>
            <w:lang w:val="en-US"/>
          </w:rPr>
          <w:t>Server side triggers</w:t>
        </w:r>
        <w:r>
          <w:rPr>
            <w:webHidden/>
          </w:rPr>
          <w:tab/>
        </w:r>
        <w:r>
          <w:rPr>
            <w:webHidden/>
          </w:rPr>
          <w:fldChar w:fldCharType="begin"/>
        </w:r>
        <w:r>
          <w:rPr>
            <w:webHidden/>
          </w:rPr>
          <w:instrText xml:space="preserve"> PAGEREF _Toc315275795 \h </w:instrText>
        </w:r>
        <w:r>
          <w:rPr>
            <w:webHidden/>
          </w:rPr>
        </w:r>
        <w:r>
          <w:rPr>
            <w:webHidden/>
          </w:rPr>
          <w:fldChar w:fldCharType="separate"/>
        </w:r>
        <w:r w:rsidR="009D201B">
          <w:rPr>
            <w:webHidden/>
          </w:rPr>
          <w:t>3</w:t>
        </w:r>
        <w:r>
          <w:rPr>
            <w:webHidden/>
          </w:rPr>
          <w:fldChar w:fldCharType="end"/>
        </w:r>
      </w:hyperlink>
    </w:p>
    <w:p w:rsidR="00E869A8" w:rsidRDefault="00E869A8">
      <w:pPr>
        <w:pStyle w:val="TDC2"/>
        <w:rPr>
          <w:rFonts w:asciiTheme="minorHAnsi" w:eastAsiaTheme="minorEastAsia" w:hAnsiTheme="minorHAnsi" w:cstheme="minorBidi"/>
          <w:bCs w:val="0"/>
          <w:sz w:val="22"/>
          <w:szCs w:val="22"/>
          <w:lang w:val="es-ES_tradnl" w:eastAsia="es-ES_tradnl"/>
        </w:rPr>
      </w:pPr>
      <w:hyperlink w:anchor="_Toc315275796" w:history="1">
        <w:r w:rsidRPr="00E42DD2">
          <w:rPr>
            <w:rStyle w:val="Hipervnculo"/>
            <w:lang w:val="en-US"/>
          </w:rPr>
          <w:t>2.2</w:t>
        </w:r>
        <w:r>
          <w:rPr>
            <w:rFonts w:asciiTheme="minorHAnsi" w:eastAsiaTheme="minorEastAsia" w:hAnsiTheme="minorHAnsi" w:cstheme="minorBidi"/>
            <w:bCs w:val="0"/>
            <w:sz w:val="22"/>
            <w:szCs w:val="22"/>
            <w:lang w:val="es-ES_tradnl" w:eastAsia="es-ES_tradnl"/>
          </w:rPr>
          <w:tab/>
        </w:r>
        <w:r w:rsidRPr="00E42DD2">
          <w:rPr>
            <w:rStyle w:val="Hipervnculo"/>
            <w:lang w:val="en-US"/>
          </w:rPr>
          <w:t>Client side triggers</w:t>
        </w:r>
        <w:r>
          <w:rPr>
            <w:webHidden/>
          </w:rPr>
          <w:tab/>
        </w:r>
        <w:r>
          <w:rPr>
            <w:webHidden/>
          </w:rPr>
          <w:fldChar w:fldCharType="begin"/>
        </w:r>
        <w:r>
          <w:rPr>
            <w:webHidden/>
          </w:rPr>
          <w:instrText xml:space="preserve"> PAGEREF _Toc315275796 \h </w:instrText>
        </w:r>
        <w:r>
          <w:rPr>
            <w:webHidden/>
          </w:rPr>
        </w:r>
        <w:r>
          <w:rPr>
            <w:webHidden/>
          </w:rPr>
          <w:fldChar w:fldCharType="separate"/>
        </w:r>
        <w:r w:rsidR="009D201B">
          <w:rPr>
            <w:webHidden/>
          </w:rPr>
          <w:t>3</w:t>
        </w:r>
        <w:r>
          <w:rPr>
            <w:webHidden/>
          </w:rPr>
          <w:fldChar w:fldCharType="end"/>
        </w:r>
      </w:hyperlink>
    </w:p>
    <w:p w:rsidR="00E869A8" w:rsidRDefault="00E869A8">
      <w:pPr>
        <w:pStyle w:val="TDC1"/>
        <w:rPr>
          <w:rFonts w:asciiTheme="minorHAnsi" w:eastAsiaTheme="minorEastAsia" w:hAnsiTheme="minorHAnsi" w:cstheme="minorBidi"/>
          <w:b w:val="0"/>
          <w:bCs w:val="0"/>
          <w:noProof/>
          <w:sz w:val="22"/>
          <w:szCs w:val="22"/>
          <w:lang w:val="es-ES_tradnl" w:eastAsia="es-ES_tradnl"/>
        </w:rPr>
      </w:pPr>
      <w:hyperlink w:anchor="_Toc315275797" w:history="1">
        <w:r w:rsidRPr="00E42DD2">
          <w:rPr>
            <w:rStyle w:val="Hipervnculo"/>
            <w:noProof/>
          </w:rPr>
          <w:t>3</w:t>
        </w:r>
        <w:r>
          <w:rPr>
            <w:rFonts w:asciiTheme="minorHAnsi" w:eastAsiaTheme="minorEastAsia" w:hAnsiTheme="minorHAnsi" w:cstheme="minorBidi"/>
            <w:b w:val="0"/>
            <w:bCs w:val="0"/>
            <w:noProof/>
            <w:sz w:val="22"/>
            <w:szCs w:val="22"/>
            <w:lang w:val="es-ES_tradnl" w:eastAsia="es-ES_tradnl"/>
          </w:rPr>
          <w:tab/>
        </w:r>
        <w:r w:rsidRPr="00E42DD2">
          <w:rPr>
            <w:rStyle w:val="Hipervnculo"/>
            <w:noProof/>
          </w:rPr>
          <w:t>Trigger usage</w:t>
        </w:r>
        <w:r>
          <w:rPr>
            <w:noProof/>
            <w:webHidden/>
          </w:rPr>
          <w:tab/>
        </w:r>
        <w:r>
          <w:rPr>
            <w:noProof/>
            <w:webHidden/>
          </w:rPr>
          <w:fldChar w:fldCharType="begin"/>
        </w:r>
        <w:r>
          <w:rPr>
            <w:noProof/>
            <w:webHidden/>
          </w:rPr>
          <w:instrText xml:space="preserve"> PAGEREF _Toc315275797 \h </w:instrText>
        </w:r>
        <w:r>
          <w:rPr>
            <w:noProof/>
            <w:webHidden/>
          </w:rPr>
        </w:r>
        <w:r>
          <w:rPr>
            <w:noProof/>
            <w:webHidden/>
          </w:rPr>
          <w:fldChar w:fldCharType="separate"/>
        </w:r>
        <w:r w:rsidR="009D201B">
          <w:rPr>
            <w:noProof/>
            <w:webHidden/>
          </w:rPr>
          <w:t>5</w:t>
        </w:r>
        <w:r>
          <w:rPr>
            <w:noProof/>
            <w:webHidden/>
          </w:rPr>
          <w:fldChar w:fldCharType="end"/>
        </w:r>
      </w:hyperlink>
    </w:p>
    <w:p w:rsidR="00E869A8" w:rsidRDefault="00E869A8">
      <w:pPr>
        <w:pStyle w:val="TDC2"/>
        <w:rPr>
          <w:rFonts w:asciiTheme="minorHAnsi" w:eastAsiaTheme="minorEastAsia" w:hAnsiTheme="minorHAnsi" w:cstheme="minorBidi"/>
          <w:bCs w:val="0"/>
          <w:sz w:val="22"/>
          <w:szCs w:val="22"/>
          <w:lang w:val="es-ES_tradnl" w:eastAsia="es-ES_tradnl"/>
        </w:rPr>
      </w:pPr>
      <w:hyperlink w:anchor="_Toc315275798" w:history="1">
        <w:r w:rsidRPr="00E42DD2">
          <w:rPr>
            <w:rStyle w:val="Hipervnculo"/>
            <w:lang w:val="en-US"/>
          </w:rPr>
          <w:t>3.1</w:t>
        </w:r>
        <w:r>
          <w:rPr>
            <w:rFonts w:asciiTheme="minorHAnsi" w:eastAsiaTheme="minorEastAsia" w:hAnsiTheme="minorHAnsi" w:cstheme="minorBidi"/>
            <w:bCs w:val="0"/>
            <w:sz w:val="22"/>
            <w:szCs w:val="22"/>
            <w:lang w:val="es-ES_tradnl" w:eastAsia="es-ES_tradnl"/>
          </w:rPr>
          <w:tab/>
        </w:r>
        <w:r w:rsidRPr="00E42DD2">
          <w:rPr>
            <w:rStyle w:val="Hipervnculo"/>
            <w:lang w:val="en-US"/>
          </w:rPr>
          <w:t>Creating the first trigger</w:t>
        </w:r>
        <w:r>
          <w:rPr>
            <w:webHidden/>
          </w:rPr>
          <w:tab/>
        </w:r>
        <w:r>
          <w:rPr>
            <w:webHidden/>
          </w:rPr>
          <w:fldChar w:fldCharType="begin"/>
        </w:r>
        <w:r>
          <w:rPr>
            <w:webHidden/>
          </w:rPr>
          <w:instrText xml:space="preserve"> PAGEREF _Toc315275798 \h </w:instrText>
        </w:r>
        <w:r>
          <w:rPr>
            <w:webHidden/>
          </w:rPr>
        </w:r>
        <w:r>
          <w:rPr>
            <w:webHidden/>
          </w:rPr>
          <w:fldChar w:fldCharType="separate"/>
        </w:r>
        <w:r w:rsidR="009D201B">
          <w:rPr>
            <w:webHidden/>
          </w:rPr>
          <w:t>5</w:t>
        </w:r>
        <w:r>
          <w:rPr>
            <w:webHidden/>
          </w:rPr>
          <w:fldChar w:fldCharType="end"/>
        </w:r>
      </w:hyperlink>
    </w:p>
    <w:p w:rsidR="00E869A8" w:rsidRDefault="00E869A8">
      <w:pPr>
        <w:pStyle w:val="TDC2"/>
        <w:rPr>
          <w:rFonts w:asciiTheme="minorHAnsi" w:eastAsiaTheme="minorEastAsia" w:hAnsiTheme="minorHAnsi" w:cstheme="minorBidi"/>
          <w:bCs w:val="0"/>
          <w:sz w:val="22"/>
          <w:szCs w:val="22"/>
          <w:lang w:val="es-ES_tradnl" w:eastAsia="es-ES_tradnl"/>
        </w:rPr>
      </w:pPr>
      <w:hyperlink w:anchor="_Toc315275799" w:history="1">
        <w:r w:rsidRPr="00E42DD2">
          <w:rPr>
            <w:rStyle w:val="Hipervnculo"/>
            <w:lang w:val="en-US"/>
          </w:rPr>
          <w:t>3.2</w:t>
        </w:r>
        <w:r>
          <w:rPr>
            <w:rFonts w:asciiTheme="minorHAnsi" w:eastAsiaTheme="minorEastAsia" w:hAnsiTheme="minorHAnsi" w:cstheme="minorBidi"/>
            <w:bCs w:val="0"/>
            <w:sz w:val="22"/>
            <w:szCs w:val="22"/>
            <w:lang w:val="es-ES_tradnl" w:eastAsia="es-ES_tradnl"/>
          </w:rPr>
          <w:tab/>
        </w:r>
        <w:r w:rsidRPr="00E42DD2">
          <w:rPr>
            <w:rStyle w:val="Hipervnculo"/>
            <w:lang w:val="en-US"/>
          </w:rPr>
          <w:t>List, edit and delete triggers</w:t>
        </w:r>
        <w:r>
          <w:rPr>
            <w:webHidden/>
          </w:rPr>
          <w:tab/>
        </w:r>
        <w:r>
          <w:rPr>
            <w:webHidden/>
          </w:rPr>
          <w:fldChar w:fldCharType="begin"/>
        </w:r>
        <w:r>
          <w:rPr>
            <w:webHidden/>
          </w:rPr>
          <w:instrText xml:space="preserve"> PAGEREF _Toc315275799 \h </w:instrText>
        </w:r>
        <w:r>
          <w:rPr>
            <w:webHidden/>
          </w:rPr>
        </w:r>
        <w:r>
          <w:rPr>
            <w:webHidden/>
          </w:rPr>
          <w:fldChar w:fldCharType="separate"/>
        </w:r>
        <w:r w:rsidR="009D201B">
          <w:rPr>
            <w:webHidden/>
          </w:rPr>
          <w:t>6</w:t>
        </w:r>
        <w:r>
          <w:rPr>
            <w:webHidden/>
          </w:rPr>
          <w:fldChar w:fldCharType="end"/>
        </w:r>
      </w:hyperlink>
    </w:p>
    <w:p w:rsidR="00E869A8" w:rsidRDefault="00E869A8">
      <w:pPr>
        <w:pStyle w:val="TDC1"/>
        <w:rPr>
          <w:rFonts w:asciiTheme="minorHAnsi" w:eastAsiaTheme="minorEastAsia" w:hAnsiTheme="minorHAnsi" w:cstheme="minorBidi"/>
          <w:b w:val="0"/>
          <w:bCs w:val="0"/>
          <w:noProof/>
          <w:sz w:val="22"/>
          <w:szCs w:val="22"/>
          <w:lang w:val="es-ES_tradnl" w:eastAsia="es-ES_tradnl"/>
        </w:rPr>
      </w:pPr>
      <w:hyperlink w:anchor="_Toc315275800" w:history="1">
        <w:r w:rsidRPr="00E42DD2">
          <w:rPr>
            <w:rStyle w:val="Hipervnculo"/>
            <w:noProof/>
          </w:rPr>
          <w:t>4</w:t>
        </w:r>
        <w:r>
          <w:rPr>
            <w:rFonts w:asciiTheme="minorHAnsi" w:eastAsiaTheme="minorEastAsia" w:hAnsiTheme="minorHAnsi" w:cstheme="minorBidi"/>
            <w:b w:val="0"/>
            <w:bCs w:val="0"/>
            <w:noProof/>
            <w:sz w:val="22"/>
            <w:szCs w:val="22"/>
            <w:lang w:val="es-ES_tradnl" w:eastAsia="es-ES_tradnl"/>
          </w:rPr>
          <w:tab/>
        </w:r>
        <w:r w:rsidRPr="00E42DD2">
          <w:rPr>
            <w:rStyle w:val="Hipervnculo"/>
            <w:noProof/>
          </w:rPr>
          <w:t>Trigger reference</w:t>
        </w:r>
        <w:r>
          <w:rPr>
            <w:noProof/>
            <w:webHidden/>
          </w:rPr>
          <w:tab/>
        </w:r>
        <w:r>
          <w:rPr>
            <w:noProof/>
            <w:webHidden/>
          </w:rPr>
          <w:fldChar w:fldCharType="begin"/>
        </w:r>
        <w:r>
          <w:rPr>
            <w:noProof/>
            <w:webHidden/>
          </w:rPr>
          <w:instrText xml:space="preserve"> PAGEREF _Toc315275800 \h </w:instrText>
        </w:r>
        <w:r>
          <w:rPr>
            <w:noProof/>
            <w:webHidden/>
          </w:rPr>
        </w:r>
        <w:r>
          <w:rPr>
            <w:noProof/>
            <w:webHidden/>
          </w:rPr>
          <w:fldChar w:fldCharType="separate"/>
        </w:r>
        <w:r w:rsidR="009D201B">
          <w:rPr>
            <w:noProof/>
            <w:webHidden/>
          </w:rPr>
          <w:t>7</w:t>
        </w:r>
        <w:r>
          <w:rPr>
            <w:noProof/>
            <w:webHidden/>
          </w:rPr>
          <w:fldChar w:fldCharType="end"/>
        </w:r>
      </w:hyperlink>
    </w:p>
    <w:p w:rsidR="00E869A8" w:rsidRDefault="00E869A8">
      <w:pPr>
        <w:pStyle w:val="TDC2"/>
        <w:rPr>
          <w:rFonts w:asciiTheme="minorHAnsi" w:eastAsiaTheme="minorEastAsia" w:hAnsiTheme="minorHAnsi" w:cstheme="minorBidi"/>
          <w:bCs w:val="0"/>
          <w:sz w:val="22"/>
          <w:szCs w:val="22"/>
          <w:lang w:val="es-ES_tradnl" w:eastAsia="es-ES_tradnl"/>
        </w:rPr>
      </w:pPr>
      <w:hyperlink w:anchor="_Toc315275801" w:history="1">
        <w:r w:rsidRPr="00E42DD2">
          <w:rPr>
            <w:rStyle w:val="Hipervnculo"/>
            <w:lang w:val="en-US"/>
          </w:rPr>
          <w:t>4.1</w:t>
        </w:r>
        <w:r>
          <w:rPr>
            <w:rFonts w:asciiTheme="minorHAnsi" w:eastAsiaTheme="minorEastAsia" w:hAnsiTheme="minorHAnsi" w:cstheme="minorBidi"/>
            <w:bCs w:val="0"/>
            <w:sz w:val="22"/>
            <w:szCs w:val="22"/>
            <w:lang w:val="es-ES_tradnl" w:eastAsia="es-ES_tradnl"/>
          </w:rPr>
          <w:tab/>
        </w:r>
        <w:r w:rsidRPr="00E42DD2">
          <w:rPr>
            <w:rStyle w:val="Hipervnculo"/>
            <w:lang w:val="en-US"/>
          </w:rPr>
          <w:t>List of triggers</w:t>
        </w:r>
        <w:r>
          <w:rPr>
            <w:webHidden/>
          </w:rPr>
          <w:tab/>
        </w:r>
        <w:r>
          <w:rPr>
            <w:webHidden/>
          </w:rPr>
          <w:fldChar w:fldCharType="begin"/>
        </w:r>
        <w:r>
          <w:rPr>
            <w:webHidden/>
          </w:rPr>
          <w:instrText xml:space="preserve"> PAGEREF _Toc315275801 \h </w:instrText>
        </w:r>
        <w:r>
          <w:rPr>
            <w:webHidden/>
          </w:rPr>
        </w:r>
        <w:r>
          <w:rPr>
            <w:webHidden/>
          </w:rPr>
          <w:fldChar w:fldCharType="separate"/>
        </w:r>
        <w:r w:rsidR="009D201B">
          <w:rPr>
            <w:webHidden/>
          </w:rPr>
          <w:t>7</w:t>
        </w:r>
        <w:r>
          <w:rPr>
            <w:webHidden/>
          </w:rPr>
          <w:fldChar w:fldCharType="end"/>
        </w:r>
      </w:hyperlink>
    </w:p>
    <w:p w:rsidR="00E869A8" w:rsidRDefault="00E869A8">
      <w:pPr>
        <w:pStyle w:val="TDC2"/>
        <w:rPr>
          <w:rFonts w:asciiTheme="minorHAnsi" w:eastAsiaTheme="minorEastAsia" w:hAnsiTheme="minorHAnsi" w:cstheme="minorBidi"/>
          <w:bCs w:val="0"/>
          <w:sz w:val="22"/>
          <w:szCs w:val="22"/>
          <w:lang w:val="es-ES_tradnl" w:eastAsia="es-ES_tradnl"/>
        </w:rPr>
      </w:pPr>
      <w:hyperlink w:anchor="_Toc315275802" w:history="1">
        <w:r w:rsidRPr="00E42DD2">
          <w:rPr>
            <w:rStyle w:val="Hipervnculo"/>
            <w:lang w:val="en-US"/>
          </w:rPr>
          <w:t>4.2</w:t>
        </w:r>
        <w:r>
          <w:rPr>
            <w:rFonts w:asciiTheme="minorHAnsi" w:eastAsiaTheme="minorEastAsia" w:hAnsiTheme="minorHAnsi" w:cstheme="minorBidi"/>
            <w:bCs w:val="0"/>
            <w:sz w:val="22"/>
            <w:szCs w:val="22"/>
            <w:lang w:val="es-ES_tradnl" w:eastAsia="es-ES_tradnl"/>
          </w:rPr>
          <w:tab/>
        </w:r>
        <w:r w:rsidRPr="00E42DD2">
          <w:rPr>
            <w:rStyle w:val="Hipervnculo"/>
            <w:lang w:val="en-US"/>
          </w:rPr>
          <w:t>Trigger operations</w:t>
        </w:r>
        <w:r>
          <w:rPr>
            <w:webHidden/>
          </w:rPr>
          <w:tab/>
        </w:r>
        <w:r>
          <w:rPr>
            <w:webHidden/>
          </w:rPr>
          <w:fldChar w:fldCharType="begin"/>
        </w:r>
        <w:r>
          <w:rPr>
            <w:webHidden/>
          </w:rPr>
          <w:instrText xml:space="preserve"> PAGEREF _Toc315275802 \h </w:instrText>
        </w:r>
        <w:r>
          <w:rPr>
            <w:webHidden/>
          </w:rPr>
        </w:r>
        <w:r>
          <w:rPr>
            <w:webHidden/>
          </w:rPr>
          <w:fldChar w:fldCharType="separate"/>
        </w:r>
        <w:r w:rsidR="009D201B">
          <w:rPr>
            <w:webHidden/>
          </w:rPr>
          <w:t>8</w:t>
        </w:r>
        <w:r>
          <w:rPr>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03" w:history="1">
        <w:r w:rsidRPr="00E42DD2">
          <w:rPr>
            <w:rStyle w:val="Hipervnculo"/>
            <w:noProof/>
          </w:rPr>
          <w:t>4.2.1</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Create trigger</w:t>
        </w:r>
        <w:r>
          <w:rPr>
            <w:noProof/>
            <w:webHidden/>
          </w:rPr>
          <w:tab/>
        </w:r>
        <w:r>
          <w:rPr>
            <w:noProof/>
            <w:webHidden/>
          </w:rPr>
          <w:fldChar w:fldCharType="begin"/>
        </w:r>
        <w:r>
          <w:rPr>
            <w:noProof/>
            <w:webHidden/>
          </w:rPr>
          <w:instrText xml:space="preserve"> PAGEREF _Toc315275803 \h </w:instrText>
        </w:r>
        <w:r>
          <w:rPr>
            <w:noProof/>
            <w:webHidden/>
          </w:rPr>
        </w:r>
        <w:r>
          <w:rPr>
            <w:noProof/>
            <w:webHidden/>
          </w:rPr>
          <w:fldChar w:fldCharType="separate"/>
        </w:r>
        <w:r w:rsidR="009D201B">
          <w:rPr>
            <w:noProof/>
            <w:webHidden/>
          </w:rPr>
          <w:t>8</w:t>
        </w:r>
        <w:r>
          <w:rPr>
            <w:noProof/>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04" w:history="1">
        <w:r w:rsidRPr="00E42DD2">
          <w:rPr>
            <w:rStyle w:val="Hipervnculo"/>
            <w:noProof/>
          </w:rPr>
          <w:t>4.2.2</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Show trigger types</w:t>
        </w:r>
        <w:r>
          <w:rPr>
            <w:noProof/>
            <w:webHidden/>
          </w:rPr>
          <w:tab/>
        </w:r>
        <w:r>
          <w:rPr>
            <w:noProof/>
            <w:webHidden/>
          </w:rPr>
          <w:fldChar w:fldCharType="begin"/>
        </w:r>
        <w:r>
          <w:rPr>
            <w:noProof/>
            <w:webHidden/>
          </w:rPr>
          <w:instrText xml:space="preserve"> PAGEREF _Toc315275804 \h </w:instrText>
        </w:r>
        <w:r>
          <w:rPr>
            <w:noProof/>
            <w:webHidden/>
          </w:rPr>
        </w:r>
        <w:r>
          <w:rPr>
            <w:noProof/>
            <w:webHidden/>
          </w:rPr>
          <w:fldChar w:fldCharType="separate"/>
        </w:r>
        <w:r w:rsidR="009D201B">
          <w:rPr>
            <w:noProof/>
            <w:webHidden/>
          </w:rPr>
          <w:t>9</w:t>
        </w:r>
        <w:r>
          <w:rPr>
            <w:noProof/>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05" w:history="1">
        <w:r w:rsidRPr="00E42DD2">
          <w:rPr>
            <w:rStyle w:val="Hipervnculo"/>
            <w:noProof/>
          </w:rPr>
          <w:t>4.2.3</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List triggers</w:t>
        </w:r>
        <w:r>
          <w:rPr>
            <w:noProof/>
            <w:webHidden/>
          </w:rPr>
          <w:tab/>
        </w:r>
        <w:r>
          <w:rPr>
            <w:noProof/>
            <w:webHidden/>
          </w:rPr>
          <w:fldChar w:fldCharType="begin"/>
        </w:r>
        <w:r>
          <w:rPr>
            <w:noProof/>
            <w:webHidden/>
          </w:rPr>
          <w:instrText xml:space="preserve"> PAGEREF _Toc315275805 \h </w:instrText>
        </w:r>
        <w:r>
          <w:rPr>
            <w:noProof/>
            <w:webHidden/>
          </w:rPr>
        </w:r>
        <w:r>
          <w:rPr>
            <w:noProof/>
            <w:webHidden/>
          </w:rPr>
          <w:fldChar w:fldCharType="separate"/>
        </w:r>
        <w:r w:rsidR="009D201B">
          <w:rPr>
            <w:noProof/>
            <w:webHidden/>
          </w:rPr>
          <w:t>10</w:t>
        </w:r>
        <w:r>
          <w:rPr>
            <w:noProof/>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06" w:history="1">
        <w:r w:rsidRPr="00E42DD2">
          <w:rPr>
            <w:rStyle w:val="Hipervnculo"/>
            <w:noProof/>
          </w:rPr>
          <w:t>4.2.4</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Change trigger</w:t>
        </w:r>
        <w:r>
          <w:rPr>
            <w:noProof/>
            <w:webHidden/>
          </w:rPr>
          <w:tab/>
        </w:r>
        <w:r>
          <w:rPr>
            <w:noProof/>
            <w:webHidden/>
          </w:rPr>
          <w:fldChar w:fldCharType="begin"/>
        </w:r>
        <w:r>
          <w:rPr>
            <w:noProof/>
            <w:webHidden/>
          </w:rPr>
          <w:instrText xml:space="preserve"> PAGEREF _Toc315275806 \h </w:instrText>
        </w:r>
        <w:r>
          <w:rPr>
            <w:noProof/>
            <w:webHidden/>
          </w:rPr>
        </w:r>
        <w:r>
          <w:rPr>
            <w:noProof/>
            <w:webHidden/>
          </w:rPr>
          <w:fldChar w:fldCharType="separate"/>
        </w:r>
        <w:r w:rsidR="009D201B">
          <w:rPr>
            <w:noProof/>
            <w:webHidden/>
          </w:rPr>
          <w:t>10</w:t>
        </w:r>
        <w:r>
          <w:rPr>
            <w:noProof/>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07" w:history="1">
        <w:r w:rsidRPr="00E42DD2">
          <w:rPr>
            <w:rStyle w:val="Hipervnculo"/>
            <w:noProof/>
          </w:rPr>
          <w:t>4.2.5</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Remove trigger</w:t>
        </w:r>
        <w:r>
          <w:rPr>
            <w:noProof/>
            <w:webHidden/>
          </w:rPr>
          <w:tab/>
        </w:r>
        <w:r>
          <w:rPr>
            <w:noProof/>
            <w:webHidden/>
          </w:rPr>
          <w:fldChar w:fldCharType="begin"/>
        </w:r>
        <w:r>
          <w:rPr>
            <w:noProof/>
            <w:webHidden/>
          </w:rPr>
          <w:instrText xml:space="preserve"> PAGEREF _Toc315275807 \h </w:instrText>
        </w:r>
        <w:r>
          <w:rPr>
            <w:noProof/>
            <w:webHidden/>
          </w:rPr>
        </w:r>
        <w:r>
          <w:rPr>
            <w:noProof/>
            <w:webHidden/>
          </w:rPr>
          <w:fldChar w:fldCharType="separate"/>
        </w:r>
        <w:r w:rsidR="009D201B">
          <w:rPr>
            <w:noProof/>
            <w:webHidden/>
          </w:rPr>
          <w:t>11</w:t>
        </w:r>
        <w:r>
          <w:rPr>
            <w:noProof/>
            <w:webHidden/>
          </w:rPr>
          <w:fldChar w:fldCharType="end"/>
        </w:r>
      </w:hyperlink>
    </w:p>
    <w:p w:rsidR="00E869A8" w:rsidRDefault="00E869A8">
      <w:pPr>
        <w:pStyle w:val="TDC2"/>
        <w:rPr>
          <w:rFonts w:asciiTheme="minorHAnsi" w:eastAsiaTheme="minorEastAsia" w:hAnsiTheme="minorHAnsi" w:cstheme="minorBidi"/>
          <w:bCs w:val="0"/>
          <w:sz w:val="22"/>
          <w:szCs w:val="22"/>
          <w:lang w:val="es-ES_tradnl" w:eastAsia="es-ES_tradnl"/>
        </w:rPr>
      </w:pPr>
      <w:hyperlink w:anchor="_Toc315275808" w:history="1">
        <w:r w:rsidRPr="00E42DD2">
          <w:rPr>
            <w:rStyle w:val="Hipervnculo"/>
            <w:lang w:val="en-US"/>
          </w:rPr>
          <w:t>4.3</w:t>
        </w:r>
        <w:r>
          <w:rPr>
            <w:rFonts w:asciiTheme="minorHAnsi" w:eastAsiaTheme="minorEastAsia" w:hAnsiTheme="minorHAnsi" w:cstheme="minorBidi"/>
            <w:bCs w:val="0"/>
            <w:sz w:val="22"/>
            <w:szCs w:val="22"/>
            <w:lang w:val="es-ES_tradnl" w:eastAsia="es-ES_tradnl"/>
          </w:rPr>
          <w:tab/>
        </w:r>
        <w:r w:rsidRPr="00E42DD2">
          <w:rPr>
            <w:rStyle w:val="Hipervnculo"/>
            <w:lang w:val="en-US"/>
          </w:rPr>
          <w:t>Trigger comunication</w:t>
        </w:r>
        <w:r>
          <w:rPr>
            <w:webHidden/>
          </w:rPr>
          <w:tab/>
        </w:r>
        <w:r>
          <w:rPr>
            <w:webHidden/>
          </w:rPr>
          <w:fldChar w:fldCharType="begin"/>
        </w:r>
        <w:r>
          <w:rPr>
            <w:webHidden/>
          </w:rPr>
          <w:instrText xml:space="preserve"> PAGEREF _Toc315275808 \h </w:instrText>
        </w:r>
        <w:r>
          <w:rPr>
            <w:webHidden/>
          </w:rPr>
        </w:r>
        <w:r>
          <w:rPr>
            <w:webHidden/>
          </w:rPr>
          <w:fldChar w:fldCharType="separate"/>
        </w:r>
        <w:r w:rsidR="009D201B">
          <w:rPr>
            <w:webHidden/>
          </w:rPr>
          <w:t>12</w:t>
        </w:r>
        <w:r>
          <w:rPr>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09" w:history="1">
        <w:r w:rsidRPr="00E42DD2">
          <w:rPr>
            <w:rStyle w:val="Hipervnculo"/>
            <w:noProof/>
          </w:rPr>
          <w:t>4.3.1</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Input</w:t>
        </w:r>
        <w:r>
          <w:rPr>
            <w:noProof/>
            <w:webHidden/>
          </w:rPr>
          <w:tab/>
        </w:r>
        <w:r>
          <w:rPr>
            <w:noProof/>
            <w:webHidden/>
          </w:rPr>
          <w:fldChar w:fldCharType="begin"/>
        </w:r>
        <w:r>
          <w:rPr>
            <w:noProof/>
            <w:webHidden/>
          </w:rPr>
          <w:instrText xml:space="preserve"> PAGEREF _Toc315275809 \h </w:instrText>
        </w:r>
        <w:r>
          <w:rPr>
            <w:noProof/>
            <w:webHidden/>
          </w:rPr>
        </w:r>
        <w:r>
          <w:rPr>
            <w:noProof/>
            <w:webHidden/>
          </w:rPr>
          <w:fldChar w:fldCharType="separate"/>
        </w:r>
        <w:r w:rsidR="009D201B">
          <w:rPr>
            <w:noProof/>
            <w:webHidden/>
          </w:rPr>
          <w:t>12</w:t>
        </w:r>
        <w:r>
          <w:rPr>
            <w:noProof/>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10" w:history="1">
        <w:r w:rsidRPr="00E42DD2">
          <w:rPr>
            <w:rStyle w:val="Hipervnculo"/>
            <w:noProof/>
          </w:rPr>
          <w:t>4.3.2</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Output</w:t>
        </w:r>
        <w:r>
          <w:rPr>
            <w:noProof/>
            <w:webHidden/>
          </w:rPr>
          <w:tab/>
        </w:r>
        <w:r>
          <w:rPr>
            <w:noProof/>
            <w:webHidden/>
          </w:rPr>
          <w:fldChar w:fldCharType="begin"/>
        </w:r>
        <w:r>
          <w:rPr>
            <w:noProof/>
            <w:webHidden/>
          </w:rPr>
          <w:instrText xml:space="preserve"> PAGEREF _Toc315275810 \h </w:instrText>
        </w:r>
        <w:r>
          <w:rPr>
            <w:noProof/>
            <w:webHidden/>
          </w:rPr>
        </w:r>
        <w:r>
          <w:rPr>
            <w:noProof/>
            <w:webHidden/>
          </w:rPr>
          <w:fldChar w:fldCharType="separate"/>
        </w:r>
        <w:r w:rsidR="009D201B">
          <w:rPr>
            <w:noProof/>
            <w:webHidden/>
          </w:rPr>
          <w:t>12</w:t>
        </w:r>
        <w:r>
          <w:rPr>
            <w:noProof/>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11" w:history="1">
        <w:r w:rsidRPr="00E42DD2">
          <w:rPr>
            <w:rStyle w:val="Hipervnculo"/>
            <w:noProof/>
          </w:rPr>
          <w:t>4.3.3</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Common environment variables</w:t>
        </w:r>
        <w:r>
          <w:rPr>
            <w:noProof/>
            <w:webHidden/>
          </w:rPr>
          <w:tab/>
        </w:r>
        <w:r>
          <w:rPr>
            <w:noProof/>
            <w:webHidden/>
          </w:rPr>
          <w:fldChar w:fldCharType="begin"/>
        </w:r>
        <w:r>
          <w:rPr>
            <w:noProof/>
            <w:webHidden/>
          </w:rPr>
          <w:instrText xml:space="preserve"> PAGEREF _Toc315275811 \h </w:instrText>
        </w:r>
        <w:r>
          <w:rPr>
            <w:noProof/>
            <w:webHidden/>
          </w:rPr>
        </w:r>
        <w:r>
          <w:rPr>
            <w:noProof/>
            <w:webHidden/>
          </w:rPr>
          <w:fldChar w:fldCharType="separate"/>
        </w:r>
        <w:r w:rsidR="009D201B">
          <w:rPr>
            <w:noProof/>
            <w:webHidden/>
          </w:rPr>
          <w:t>12</w:t>
        </w:r>
        <w:r>
          <w:rPr>
            <w:noProof/>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12" w:history="1">
        <w:r w:rsidRPr="00E42DD2">
          <w:rPr>
            <w:rStyle w:val="Hipervnculo"/>
            <w:noProof/>
          </w:rPr>
          <w:t>4.3.4</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Server.conf variables</w:t>
        </w:r>
        <w:r>
          <w:rPr>
            <w:noProof/>
            <w:webHidden/>
          </w:rPr>
          <w:tab/>
        </w:r>
        <w:r>
          <w:rPr>
            <w:noProof/>
            <w:webHidden/>
          </w:rPr>
          <w:fldChar w:fldCharType="begin"/>
        </w:r>
        <w:r>
          <w:rPr>
            <w:noProof/>
            <w:webHidden/>
          </w:rPr>
          <w:instrText xml:space="preserve"> PAGEREF _Toc315275812 \h </w:instrText>
        </w:r>
        <w:r>
          <w:rPr>
            <w:noProof/>
            <w:webHidden/>
          </w:rPr>
        </w:r>
        <w:r>
          <w:rPr>
            <w:noProof/>
            <w:webHidden/>
          </w:rPr>
          <w:fldChar w:fldCharType="separate"/>
        </w:r>
        <w:r w:rsidR="009D201B">
          <w:rPr>
            <w:noProof/>
            <w:webHidden/>
          </w:rPr>
          <w:t>12</w:t>
        </w:r>
        <w:r>
          <w:rPr>
            <w:noProof/>
            <w:webHidden/>
          </w:rPr>
          <w:fldChar w:fldCharType="end"/>
        </w:r>
      </w:hyperlink>
    </w:p>
    <w:p w:rsidR="00E869A8" w:rsidRDefault="00E869A8">
      <w:pPr>
        <w:pStyle w:val="TDC2"/>
        <w:rPr>
          <w:rFonts w:asciiTheme="minorHAnsi" w:eastAsiaTheme="minorEastAsia" w:hAnsiTheme="minorHAnsi" w:cstheme="minorBidi"/>
          <w:bCs w:val="0"/>
          <w:sz w:val="22"/>
          <w:szCs w:val="22"/>
          <w:lang w:val="es-ES_tradnl" w:eastAsia="es-ES_tradnl"/>
        </w:rPr>
      </w:pPr>
      <w:hyperlink w:anchor="_Toc315275813" w:history="1">
        <w:r w:rsidRPr="00E42DD2">
          <w:rPr>
            <w:rStyle w:val="Hipervnculo"/>
            <w:lang w:val="en-US"/>
          </w:rPr>
          <w:t>4.4</w:t>
        </w:r>
        <w:r>
          <w:rPr>
            <w:rFonts w:asciiTheme="minorHAnsi" w:eastAsiaTheme="minorEastAsia" w:hAnsiTheme="minorHAnsi" w:cstheme="minorBidi"/>
            <w:bCs w:val="0"/>
            <w:sz w:val="22"/>
            <w:szCs w:val="22"/>
            <w:lang w:val="es-ES_tradnl" w:eastAsia="es-ES_tradnl"/>
          </w:rPr>
          <w:tab/>
        </w:r>
        <w:r w:rsidRPr="00E42DD2">
          <w:rPr>
            <w:rStyle w:val="Hipervnculo"/>
            <w:lang w:val="en-US"/>
          </w:rPr>
          <w:t>Detailed trigger reference</w:t>
        </w:r>
        <w:r>
          <w:rPr>
            <w:webHidden/>
          </w:rPr>
          <w:tab/>
        </w:r>
        <w:r>
          <w:rPr>
            <w:webHidden/>
          </w:rPr>
          <w:fldChar w:fldCharType="begin"/>
        </w:r>
        <w:r>
          <w:rPr>
            <w:webHidden/>
          </w:rPr>
          <w:instrText xml:space="preserve"> PAGEREF _Toc315275813 \h </w:instrText>
        </w:r>
        <w:r>
          <w:rPr>
            <w:webHidden/>
          </w:rPr>
        </w:r>
        <w:r>
          <w:rPr>
            <w:webHidden/>
          </w:rPr>
          <w:fldChar w:fldCharType="separate"/>
        </w:r>
        <w:r w:rsidR="009D201B">
          <w:rPr>
            <w:webHidden/>
          </w:rPr>
          <w:t>13</w:t>
        </w:r>
        <w:r>
          <w:rPr>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14" w:history="1">
        <w:r w:rsidRPr="00E42DD2">
          <w:rPr>
            <w:rStyle w:val="Hipervnculo"/>
            <w:noProof/>
          </w:rPr>
          <w:t>4.4.1</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Add</w:t>
        </w:r>
        <w:r>
          <w:rPr>
            <w:noProof/>
            <w:webHidden/>
          </w:rPr>
          <w:tab/>
        </w:r>
        <w:r>
          <w:rPr>
            <w:noProof/>
            <w:webHidden/>
          </w:rPr>
          <w:fldChar w:fldCharType="begin"/>
        </w:r>
        <w:r>
          <w:rPr>
            <w:noProof/>
            <w:webHidden/>
          </w:rPr>
          <w:instrText xml:space="preserve"> PAGEREF _Toc315275814 \h </w:instrText>
        </w:r>
        <w:r>
          <w:rPr>
            <w:noProof/>
            <w:webHidden/>
          </w:rPr>
        </w:r>
        <w:r>
          <w:rPr>
            <w:noProof/>
            <w:webHidden/>
          </w:rPr>
          <w:fldChar w:fldCharType="separate"/>
        </w:r>
        <w:r w:rsidR="009D201B">
          <w:rPr>
            <w:noProof/>
            <w:webHidden/>
          </w:rPr>
          <w:t>13</w:t>
        </w:r>
        <w:r>
          <w:rPr>
            <w:noProof/>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15" w:history="1">
        <w:r w:rsidRPr="00E42DD2">
          <w:rPr>
            <w:rStyle w:val="Hipervnculo"/>
            <w:noProof/>
          </w:rPr>
          <w:t>4.4.2</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Check in</w:t>
        </w:r>
        <w:r>
          <w:rPr>
            <w:noProof/>
            <w:webHidden/>
          </w:rPr>
          <w:tab/>
        </w:r>
        <w:r>
          <w:rPr>
            <w:noProof/>
            <w:webHidden/>
          </w:rPr>
          <w:fldChar w:fldCharType="begin"/>
        </w:r>
        <w:r>
          <w:rPr>
            <w:noProof/>
            <w:webHidden/>
          </w:rPr>
          <w:instrText xml:space="preserve"> PAGEREF _Toc315275815 \h </w:instrText>
        </w:r>
        <w:r>
          <w:rPr>
            <w:noProof/>
            <w:webHidden/>
          </w:rPr>
        </w:r>
        <w:r>
          <w:rPr>
            <w:noProof/>
            <w:webHidden/>
          </w:rPr>
          <w:fldChar w:fldCharType="separate"/>
        </w:r>
        <w:r w:rsidR="009D201B">
          <w:rPr>
            <w:noProof/>
            <w:webHidden/>
          </w:rPr>
          <w:t>14</w:t>
        </w:r>
        <w:r>
          <w:rPr>
            <w:noProof/>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16" w:history="1">
        <w:r w:rsidRPr="00E42DD2">
          <w:rPr>
            <w:rStyle w:val="Hipervnculo"/>
            <w:noProof/>
          </w:rPr>
          <w:t>4.4.3</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Create branch</w:t>
        </w:r>
        <w:r>
          <w:rPr>
            <w:noProof/>
            <w:webHidden/>
          </w:rPr>
          <w:tab/>
        </w:r>
        <w:r>
          <w:rPr>
            <w:noProof/>
            <w:webHidden/>
          </w:rPr>
          <w:fldChar w:fldCharType="begin"/>
        </w:r>
        <w:r>
          <w:rPr>
            <w:noProof/>
            <w:webHidden/>
          </w:rPr>
          <w:instrText xml:space="preserve"> PAGEREF _Toc315275816 \h </w:instrText>
        </w:r>
        <w:r>
          <w:rPr>
            <w:noProof/>
            <w:webHidden/>
          </w:rPr>
        </w:r>
        <w:r>
          <w:rPr>
            <w:noProof/>
            <w:webHidden/>
          </w:rPr>
          <w:fldChar w:fldCharType="separate"/>
        </w:r>
        <w:r w:rsidR="009D201B">
          <w:rPr>
            <w:noProof/>
            <w:webHidden/>
          </w:rPr>
          <w:t>16</w:t>
        </w:r>
        <w:r>
          <w:rPr>
            <w:noProof/>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17" w:history="1">
        <w:r w:rsidRPr="00E42DD2">
          <w:rPr>
            <w:rStyle w:val="Hipervnculo"/>
            <w:noProof/>
          </w:rPr>
          <w:t>4.4.4</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Create label</w:t>
        </w:r>
        <w:r>
          <w:rPr>
            <w:noProof/>
            <w:webHidden/>
          </w:rPr>
          <w:tab/>
        </w:r>
        <w:r>
          <w:rPr>
            <w:noProof/>
            <w:webHidden/>
          </w:rPr>
          <w:fldChar w:fldCharType="begin"/>
        </w:r>
        <w:r>
          <w:rPr>
            <w:noProof/>
            <w:webHidden/>
          </w:rPr>
          <w:instrText xml:space="preserve"> PAGEREF _Toc315275817 \h </w:instrText>
        </w:r>
        <w:r>
          <w:rPr>
            <w:noProof/>
            <w:webHidden/>
          </w:rPr>
        </w:r>
        <w:r>
          <w:rPr>
            <w:noProof/>
            <w:webHidden/>
          </w:rPr>
          <w:fldChar w:fldCharType="separate"/>
        </w:r>
        <w:r w:rsidR="009D201B">
          <w:rPr>
            <w:noProof/>
            <w:webHidden/>
          </w:rPr>
          <w:t>17</w:t>
        </w:r>
        <w:r>
          <w:rPr>
            <w:noProof/>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18" w:history="1">
        <w:r w:rsidRPr="00E42DD2">
          <w:rPr>
            <w:rStyle w:val="Hipervnculo"/>
            <w:noProof/>
          </w:rPr>
          <w:t>4.4.5</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Create attribute</w:t>
        </w:r>
        <w:r>
          <w:rPr>
            <w:noProof/>
            <w:webHidden/>
          </w:rPr>
          <w:tab/>
        </w:r>
        <w:r>
          <w:rPr>
            <w:noProof/>
            <w:webHidden/>
          </w:rPr>
          <w:fldChar w:fldCharType="begin"/>
        </w:r>
        <w:r>
          <w:rPr>
            <w:noProof/>
            <w:webHidden/>
          </w:rPr>
          <w:instrText xml:space="preserve"> PAGEREF _Toc315275818 \h </w:instrText>
        </w:r>
        <w:r>
          <w:rPr>
            <w:noProof/>
            <w:webHidden/>
          </w:rPr>
        </w:r>
        <w:r>
          <w:rPr>
            <w:noProof/>
            <w:webHidden/>
          </w:rPr>
          <w:fldChar w:fldCharType="separate"/>
        </w:r>
        <w:r w:rsidR="009D201B">
          <w:rPr>
            <w:noProof/>
            <w:webHidden/>
          </w:rPr>
          <w:t>18</w:t>
        </w:r>
        <w:r>
          <w:rPr>
            <w:noProof/>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19" w:history="1">
        <w:r w:rsidRPr="00E42DD2">
          <w:rPr>
            <w:rStyle w:val="Hipervnculo"/>
            <w:noProof/>
          </w:rPr>
          <w:t>4.4.6</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Create repository</w:t>
        </w:r>
        <w:r>
          <w:rPr>
            <w:noProof/>
            <w:webHidden/>
          </w:rPr>
          <w:tab/>
        </w:r>
        <w:r>
          <w:rPr>
            <w:noProof/>
            <w:webHidden/>
          </w:rPr>
          <w:fldChar w:fldCharType="begin"/>
        </w:r>
        <w:r>
          <w:rPr>
            <w:noProof/>
            <w:webHidden/>
          </w:rPr>
          <w:instrText xml:space="preserve"> PAGEREF _Toc315275819 \h </w:instrText>
        </w:r>
        <w:r>
          <w:rPr>
            <w:noProof/>
            <w:webHidden/>
          </w:rPr>
        </w:r>
        <w:r>
          <w:rPr>
            <w:noProof/>
            <w:webHidden/>
          </w:rPr>
          <w:fldChar w:fldCharType="separate"/>
        </w:r>
        <w:r w:rsidR="009D201B">
          <w:rPr>
            <w:noProof/>
            <w:webHidden/>
          </w:rPr>
          <w:t>19</w:t>
        </w:r>
        <w:r>
          <w:rPr>
            <w:noProof/>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20" w:history="1">
        <w:r w:rsidRPr="00E42DD2">
          <w:rPr>
            <w:rStyle w:val="Hipervnculo"/>
            <w:noProof/>
          </w:rPr>
          <w:t>4.4.7</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Create code review</w:t>
        </w:r>
        <w:r>
          <w:rPr>
            <w:noProof/>
            <w:webHidden/>
          </w:rPr>
          <w:tab/>
        </w:r>
        <w:r>
          <w:rPr>
            <w:noProof/>
            <w:webHidden/>
          </w:rPr>
          <w:fldChar w:fldCharType="begin"/>
        </w:r>
        <w:r>
          <w:rPr>
            <w:noProof/>
            <w:webHidden/>
          </w:rPr>
          <w:instrText xml:space="preserve"> PAGEREF _Toc315275820 \h </w:instrText>
        </w:r>
        <w:r>
          <w:rPr>
            <w:noProof/>
            <w:webHidden/>
          </w:rPr>
        </w:r>
        <w:r>
          <w:rPr>
            <w:noProof/>
            <w:webHidden/>
          </w:rPr>
          <w:fldChar w:fldCharType="separate"/>
        </w:r>
        <w:r w:rsidR="009D201B">
          <w:rPr>
            <w:noProof/>
            <w:webHidden/>
          </w:rPr>
          <w:t>20</w:t>
        </w:r>
        <w:r>
          <w:rPr>
            <w:noProof/>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21" w:history="1">
        <w:r w:rsidRPr="00E42DD2">
          <w:rPr>
            <w:rStyle w:val="Hipervnculo"/>
            <w:noProof/>
          </w:rPr>
          <w:t>4.4.8</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Edit code review</w:t>
        </w:r>
        <w:r>
          <w:rPr>
            <w:noProof/>
            <w:webHidden/>
          </w:rPr>
          <w:tab/>
        </w:r>
        <w:r>
          <w:rPr>
            <w:noProof/>
            <w:webHidden/>
          </w:rPr>
          <w:fldChar w:fldCharType="begin"/>
        </w:r>
        <w:r>
          <w:rPr>
            <w:noProof/>
            <w:webHidden/>
          </w:rPr>
          <w:instrText xml:space="preserve"> PAGEREF _Toc315275821 \h </w:instrText>
        </w:r>
        <w:r>
          <w:rPr>
            <w:noProof/>
            <w:webHidden/>
          </w:rPr>
        </w:r>
        <w:r>
          <w:rPr>
            <w:noProof/>
            <w:webHidden/>
          </w:rPr>
          <w:fldChar w:fldCharType="separate"/>
        </w:r>
        <w:r w:rsidR="009D201B">
          <w:rPr>
            <w:noProof/>
            <w:webHidden/>
          </w:rPr>
          <w:t>21</w:t>
        </w:r>
        <w:r>
          <w:rPr>
            <w:noProof/>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22" w:history="1">
        <w:r w:rsidRPr="00E42DD2">
          <w:rPr>
            <w:rStyle w:val="Hipervnculo"/>
            <w:noProof/>
          </w:rPr>
          <w:t>4.4.9</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Create workspace</w:t>
        </w:r>
        <w:r>
          <w:rPr>
            <w:noProof/>
            <w:webHidden/>
          </w:rPr>
          <w:tab/>
        </w:r>
        <w:r>
          <w:rPr>
            <w:noProof/>
            <w:webHidden/>
          </w:rPr>
          <w:fldChar w:fldCharType="begin"/>
        </w:r>
        <w:r>
          <w:rPr>
            <w:noProof/>
            <w:webHidden/>
          </w:rPr>
          <w:instrText xml:space="preserve"> PAGEREF _Toc315275822 \h </w:instrText>
        </w:r>
        <w:r>
          <w:rPr>
            <w:noProof/>
            <w:webHidden/>
          </w:rPr>
        </w:r>
        <w:r>
          <w:rPr>
            <w:noProof/>
            <w:webHidden/>
          </w:rPr>
          <w:fldChar w:fldCharType="separate"/>
        </w:r>
        <w:r w:rsidR="009D201B">
          <w:rPr>
            <w:noProof/>
            <w:webHidden/>
          </w:rPr>
          <w:t>22</w:t>
        </w:r>
        <w:r>
          <w:rPr>
            <w:noProof/>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23" w:history="1">
        <w:r w:rsidRPr="00E42DD2">
          <w:rPr>
            <w:rStyle w:val="Hipervnculo"/>
            <w:noProof/>
          </w:rPr>
          <w:t>4.4.10</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Set selector</w:t>
        </w:r>
        <w:r>
          <w:rPr>
            <w:noProof/>
            <w:webHidden/>
          </w:rPr>
          <w:tab/>
        </w:r>
        <w:r>
          <w:rPr>
            <w:noProof/>
            <w:webHidden/>
          </w:rPr>
          <w:fldChar w:fldCharType="begin"/>
        </w:r>
        <w:r>
          <w:rPr>
            <w:noProof/>
            <w:webHidden/>
          </w:rPr>
          <w:instrText xml:space="preserve"> PAGEREF _Toc315275823 \h </w:instrText>
        </w:r>
        <w:r>
          <w:rPr>
            <w:noProof/>
            <w:webHidden/>
          </w:rPr>
        </w:r>
        <w:r>
          <w:rPr>
            <w:noProof/>
            <w:webHidden/>
          </w:rPr>
          <w:fldChar w:fldCharType="separate"/>
        </w:r>
        <w:r w:rsidR="009D201B">
          <w:rPr>
            <w:noProof/>
            <w:webHidden/>
          </w:rPr>
          <w:t>23</w:t>
        </w:r>
        <w:r>
          <w:rPr>
            <w:noProof/>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24" w:history="1">
        <w:r w:rsidRPr="00E42DD2">
          <w:rPr>
            <w:rStyle w:val="Hipervnculo"/>
            <w:noProof/>
          </w:rPr>
          <w:t>4.4.11</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Update</w:t>
        </w:r>
        <w:r>
          <w:rPr>
            <w:noProof/>
            <w:webHidden/>
          </w:rPr>
          <w:tab/>
        </w:r>
        <w:r>
          <w:rPr>
            <w:noProof/>
            <w:webHidden/>
          </w:rPr>
          <w:fldChar w:fldCharType="begin"/>
        </w:r>
        <w:r>
          <w:rPr>
            <w:noProof/>
            <w:webHidden/>
          </w:rPr>
          <w:instrText xml:space="preserve"> PAGEREF _Toc315275824 \h </w:instrText>
        </w:r>
        <w:r>
          <w:rPr>
            <w:noProof/>
            <w:webHidden/>
          </w:rPr>
        </w:r>
        <w:r>
          <w:rPr>
            <w:noProof/>
            <w:webHidden/>
          </w:rPr>
          <w:fldChar w:fldCharType="separate"/>
        </w:r>
        <w:r w:rsidR="009D201B">
          <w:rPr>
            <w:noProof/>
            <w:webHidden/>
          </w:rPr>
          <w:t>24</w:t>
        </w:r>
        <w:r>
          <w:rPr>
            <w:noProof/>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25" w:history="1">
        <w:r w:rsidRPr="00E42DD2">
          <w:rPr>
            <w:rStyle w:val="Hipervnculo"/>
            <w:noProof/>
          </w:rPr>
          <w:t>4.4.12</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Client checkout</w:t>
        </w:r>
        <w:r>
          <w:rPr>
            <w:noProof/>
            <w:webHidden/>
          </w:rPr>
          <w:tab/>
        </w:r>
        <w:r>
          <w:rPr>
            <w:noProof/>
            <w:webHidden/>
          </w:rPr>
          <w:fldChar w:fldCharType="begin"/>
        </w:r>
        <w:r>
          <w:rPr>
            <w:noProof/>
            <w:webHidden/>
          </w:rPr>
          <w:instrText xml:space="preserve"> PAGEREF _Toc315275825 \h </w:instrText>
        </w:r>
        <w:r>
          <w:rPr>
            <w:noProof/>
            <w:webHidden/>
          </w:rPr>
        </w:r>
        <w:r>
          <w:rPr>
            <w:noProof/>
            <w:webHidden/>
          </w:rPr>
          <w:fldChar w:fldCharType="separate"/>
        </w:r>
        <w:r w:rsidR="009D201B">
          <w:rPr>
            <w:noProof/>
            <w:webHidden/>
          </w:rPr>
          <w:t>25</w:t>
        </w:r>
        <w:r>
          <w:rPr>
            <w:noProof/>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26" w:history="1">
        <w:r w:rsidRPr="00E42DD2">
          <w:rPr>
            <w:rStyle w:val="Hipervnculo"/>
            <w:noProof/>
          </w:rPr>
          <w:t>4.4.13</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Client checkin</w:t>
        </w:r>
        <w:r>
          <w:rPr>
            <w:noProof/>
            <w:webHidden/>
          </w:rPr>
          <w:tab/>
        </w:r>
        <w:r>
          <w:rPr>
            <w:noProof/>
            <w:webHidden/>
          </w:rPr>
          <w:fldChar w:fldCharType="begin"/>
        </w:r>
        <w:r>
          <w:rPr>
            <w:noProof/>
            <w:webHidden/>
          </w:rPr>
          <w:instrText xml:space="preserve"> PAGEREF _Toc315275826 \h </w:instrText>
        </w:r>
        <w:r>
          <w:rPr>
            <w:noProof/>
            <w:webHidden/>
          </w:rPr>
        </w:r>
        <w:r>
          <w:rPr>
            <w:noProof/>
            <w:webHidden/>
          </w:rPr>
          <w:fldChar w:fldCharType="separate"/>
        </w:r>
        <w:r w:rsidR="009D201B">
          <w:rPr>
            <w:noProof/>
            <w:webHidden/>
          </w:rPr>
          <w:t>25</w:t>
        </w:r>
        <w:r>
          <w:rPr>
            <w:noProof/>
            <w:webHidden/>
          </w:rPr>
          <w:fldChar w:fldCharType="end"/>
        </w:r>
      </w:hyperlink>
    </w:p>
    <w:p w:rsidR="00E869A8" w:rsidRDefault="00E869A8">
      <w:pPr>
        <w:pStyle w:val="TDC1"/>
        <w:rPr>
          <w:rFonts w:asciiTheme="minorHAnsi" w:eastAsiaTheme="minorEastAsia" w:hAnsiTheme="minorHAnsi" w:cstheme="minorBidi"/>
          <w:b w:val="0"/>
          <w:bCs w:val="0"/>
          <w:noProof/>
          <w:sz w:val="22"/>
          <w:szCs w:val="22"/>
          <w:lang w:val="es-ES_tradnl" w:eastAsia="es-ES_tradnl"/>
        </w:rPr>
      </w:pPr>
      <w:hyperlink w:anchor="_Toc315275827" w:history="1">
        <w:r w:rsidRPr="00E42DD2">
          <w:rPr>
            <w:rStyle w:val="Hipervnculo"/>
            <w:noProof/>
          </w:rPr>
          <w:t>5</w:t>
        </w:r>
        <w:r>
          <w:rPr>
            <w:rFonts w:asciiTheme="minorHAnsi" w:eastAsiaTheme="minorEastAsia" w:hAnsiTheme="minorHAnsi" w:cstheme="minorBidi"/>
            <w:b w:val="0"/>
            <w:bCs w:val="0"/>
            <w:noProof/>
            <w:sz w:val="22"/>
            <w:szCs w:val="22"/>
            <w:lang w:val="es-ES_tradnl" w:eastAsia="es-ES_tradnl"/>
          </w:rPr>
          <w:tab/>
        </w:r>
        <w:r w:rsidRPr="00E42DD2">
          <w:rPr>
            <w:rStyle w:val="Hipervnculo"/>
            <w:noProof/>
          </w:rPr>
          <w:t>Samples</w:t>
        </w:r>
        <w:r>
          <w:rPr>
            <w:noProof/>
            <w:webHidden/>
          </w:rPr>
          <w:tab/>
        </w:r>
        <w:r>
          <w:rPr>
            <w:noProof/>
            <w:webHidden/>
          </w:rPr>
          <w:fldChar w:fldCharType="begin"/>
        </w:r>
        <w:r>
          <w:rPr>
            <w:noProof/>
            <w:webHidden/>
          </w:rPr>
          <w:instrText xml:space="preserve"> PAGEREF _Toc315275827 \h </w:instrText>
        </w:r>
        <w:r>
          <w:rPr>
            <w:noProof/>
            <w:webHidden/>
          </w:rPr>
        </w:r>
        <w:r>
          <w:rPr>
            <w:noProof/>
            <w:webHidden/>
          </w:rPr>
          <w:fldChar w:fldCharType="separate"/>
        </w:r>
        <w:r w:rsidR="009D201B">
          <w:rPr>
            <w:noProof/>
            <w:webHidden/>
          </w:rPr>
          <w:t>27</w:t>
        </w:r>
        <w:r>
          <w:rPr>
            <w:noProof/>
            <w:webHidden/>
          </w:rPr>
          <w:fldChar w:fldCharType="end"/>
        </w:r>
      </w:hyperlink>
    </w:p>
    <w:p w:rsidR="00E869A8" w:rsidRDefault="00E869A8">
      <w:pPr>
        <w:pStyle w:val="TDC2"/>
        <w:rPr>
          <w:rFonts w:asciiTheme="minorHAnsi" w:eastAsiaTheme="minorEastAsia" w:hAnsiTheme="minorHAnsi" w:cstheme="minorBidi"/>
          <w:bCs w:val="0"/>
          <w:sz w:val="22"/>
          <w:szCs w:val="22"/>
          <w:lang w:val="es-ES_tradnl" w:eastAsia="es-ES_tradnl"/>
        </w:rPr>
      </w:pPr>
      <w:hyperlink w:anchor="_Toc315275828" w:history="1">
        <w:r w:rsidRPr="00E42DD2">
          <w:rPr>
            <w:rStyle w:val="Hipervnculo"/>
            <w:lang w:val="en-US"/>
          </w:rPr>
          <w:t>5.1</w:t>
        </w:r>
        <w:r>
          <w:rPr>
            <w:rFonts w:asciiTheme="minorHAnsi" w:eastAsiaTheme="minorEastAsia" w:hAnsiTheme="minorHAnsi" w:cstheme="minorBidi"/>
            <w:bCs w:val="0"/>
            <w:sz w:val="22"/>
            <w:szCs w:val="22"/>
            <w:lang w:val="es-ES_tradnl" w:eastAsia="es-ES_tradnl"/>
          </w:rPr>
          <w:tab/>
        </w:r>
        <w:r w:rsidRPr="00E42DD2">
          <w:rPr>
            <w:rStyle w:val="Hipervnculo"/>
            <w:lang w:val="en-US"/>
          </w:rPr>
          <w:t>Checkin</w:t>
        </w:r>
        <w:r>
          <w:rPr>
            <w:webHidden/>
          </w:rPr>
          <w:tab/>
        </w:r>
        <w:r>
          <w:rPr>
            <w:webHidden/>
          </w:rPr>
          <w:fldChar w:fldCharType="begin"/>
        </w:r>
        <w:r>
          <w:rPr>
            <w:webHidden/>
          </w:rPr>
          <w:instrText xml:space="preserve"> PAGEREF _Toc315275828 \h </w:instrText>
        </w:r>
        <w:r>
          <w:rPr>
            <w:webHidden/>
          </w:rPr>
        </w:r>
        <w:r>
          <w:rPr>
            <w:webHidden/>
          </w:rPr>
          <w:fldChar w:fldCharType="separate"/>
        </w:r>
        <w:r w:rsidR="009D201B">
          <w:rPr>
            <w:webHidden/>
          </w:rPr>
          <w:t>28</w:t>
        </w:r>
        <w:r>
          <w:rPr>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29" w:history="1">
        <w:r w:rsidRPr="00E42DD2">
          <w:rPr>
            <w:rStyle w:val="Hipervnculo"/>
            <w:noProof/>
          </w:rPr>
          <w:t>5.1.1</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Apply code beautifier to .java files</w:t>
        </w:r>
        <w:r>
          <w:rPr>
            <w:noProof/>
            <w:webHidden/>
          </w:rPr>
          <w:tab/>
        </w:r>
        <w:r>
          <w:rPr>
            <w:noProof/>
            <w:webHidden/>
          </w:rPr>
          <w:fldChar w:fldCharType="begin"/>
        </w:r>
        <w:r>
          <w:rPr>
            <w:noProof/>
            <w:webHidden/>
          </w:rPr>
          <w:instrText xml:space="preserve"> PAGEREF _Toc315275829 \h </w:instrText>
        </w:r>
        <w:r>
          <w:rPr>
            <w:noProof/>
            <w:webHidden/>
          </w:rPr>
        </w:r>
        <w:r>
          <w:rPr>
            <w:noProof/>
            <w:webHidden/>
          </w:rPr>
          <w:fldChar w:fldCharType="separate"/>
        </w:r>
        <w:r w:rsidR="009D201B">
          <w:rPr>
            <w:noProof/>
            <w:webHidden/>
          </w:rPr>
          <w:t>28</w:t>
        </w:r>
        <w:r>
          <w:rPr>
            <w:noProof/>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30" w:history="1">
        <w:r w:rsidRPr="00E42DD2">
          <w:rPr>
            <w:rStyle w:val="Hipervnculo"/>
            <w:noProof/>
          </w:rPr>
          <w:t>5.1.2</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Apply modifying action to items in block</w:t>
        </w:r>
        <w:r>
          <w:rPr>
            <w:noProof/>
            <w:webHidden/>
          </w:rPr>
          <w:tab/>
        </w:r>
        <w:r>
          <w:rPr>
            <w:noProof/>
            <w:webHidden/>
          </w:rPr>
          <w:fldChar w:fldCharType="begin"/>
        </w:r>
        <w:r>
          <w:rPr>
            <w:noProof/>
            <w:webHidden/>
          </w:rPr>
          <w:instrText xml:space="preserve"> PAGEREF _Toc315275830 \h </w:instrText>
        </w:r>
        <w:r>
          <w:rPr>
            <w:noProof/>
            <w:webHidden/>
          </w:rPr>
        </w:r>
        <w:r>
          <w:rPr>
            <w:noProof/>
            <w:webHidden/>
          </w:rPr>
          <w:fldChar w:fldCharType="separate"/>
        </w:r>
        <w:r w:rsidR="009D201B">
          <w:rPr>
            <w:noProof/>
            <w:webHidden/>
          </w:rPr>
          <w:t>29</w:t>
        </w:r>
        <w:r>
          <w:rPr>
            <w:noProof/>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31" w:history="1">
        <w:r w:rsidRPr="00E42DD2">
          <w:rPr>
            <w:rStyle w:val="Hipervnculo"/>
            <w:noProof/>
          </w:rPr>
          <w:t>5.1.3</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Check that comments have been provided on checkin</w:t>
        </w:r>
        <w:r>
          <w:rPr>
            <w:noProof/>
            <w:webHidden/>
          </w:rPr>
          <w:tab/>
        </w:r>
        <w:r>
          <w:rPr>
            <w:noProof/>
            <w:webHidden/>
          </w:rPr>
          <w:fldChar w:fldCharType="begin"/>
        </w:r>
        <w:r>
          <w:rPr>
            <w:noProof/>
            <w:webHidden/>
          </w:rPr>
          <w:instrText xml:space="preserve"> PAGEREF _Toc315275831 \h </w:instrText>
        </w:r>
        <w:r>
          <w:rPr>
            <w:noProof/>
            <w:webHidden/>
          </w:rPr>
        </w:r>
        <w:r>
          <w:rPr>
            <w:noProof/>
            <w:webHidden/>
          </w:rPr>
          <w:fldChar w:fldCharType="separate"/>
        </w:r>
        <w:r w:rsidR="009D201B">
          <w:rPr>
            <w:noProof/>
            <w:webHidden/>
          </w:rPr>
          <w:t>30</w:t>
        </w:r>
        <w:r>
          <w:rPr>
            <w:noProof/>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32" w:history="1">
        <w:r w:rsidRPr="00E42DD2">
          <w:rPr>
            <w:rStyle w:val="Hipervnculo"/>
            <w:noProof/>
          </w:rPr>
          <w:t>5.1.4</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Generate rss with changeset contents</w:t>
        </w:r>
        <w:r>
          <w:rPr>
            <w:noProof/>
            <w:webHidden/>
          </w:rPr>
          <w:tab/>
        </w:r>
        <w:r>
          <w:rPr>
            <w:noProof/>
            <w:webHidden/>
          </w:rPr>
          <w:fldChar w:fldCharType="begin"/>
        </w:r>
        <w:r>
          <w:rPr>
            <w:noProof/>
            <w:webHidden/>
          </w:rPr>
          <w:instrText xml:space="preserve"> PAGEREF _Toc315275832 \h </w:instrText>
        </w:r>
        <w:r>
          <w:rPr>
            <w:noProof/>
            <w:webHidden/>
          </w:rPr>
        </w:r>
        <w:r>
          <w:rPr>
            <w:noProof/>
            <w:webHidden/>
          </w:rPr>
          <w:fldChar w:fldCharType="separate"/>
        </w:r>
        <w:r w:rsidR="009D201B">
          <w:rPr>
            <w:noProof/>
            <w:webHidden/>
          </w:rPr>
          <w:t>31</w:t>
        </w:r>
        <w:r>
          <w:rPr>
            <w:noProof/>
            <w:webHidden/>
          </w:rPr>
          <w:fldChar w:fldCharType="end"/>
        </w:r>
      </w:hyperlink>
    </w:p>
    <w:p w:rsidR="00E869A8" w:rsidRDefault="00E869A8">
      <w:pPr>
        <w:pStyle w:val="TDC2"/>
        <w:rPr>
          <w:rFonts w:asciiTheme="minorHAnsi" w:eastAsiaTheme="minorEastAsia" w:hAnsiTheme="minorHAnsi" w:cstheme="minorBidi"/>
          <w:bCs w:val="0"/>
          <w:sz w:val="22"/>
          <w:szCs w:val="22"/>
          <w:lang w:val="es-ES_tradnl" w:eastAsia="es-ES_tradnl"/>
        </w:rPr>
      </w:pPr>
      <w:hyperlink w:anchor="_Toc315275833" w:history="1">
        <w:r w:rsidRPr="00E42DD2">
          <w:rPr>
            <w:rStyle w:val="Hipervnculo"/>
            <w:lang w:val="en-US"/>
          </w:rPr>
          <w:t>5.2</w:t>
        </w:r>
        <w:r>
          <w:rPr>
            <w:rFonts w:asciiTheme="minorHAnsi" w:eastAsiaTheme="minorEastAsia" w:hAnsiTheme="minorHAnsi" w:cstheme="minorBidi"/>
            <w:bCs w:val="0"/>
            <w:sz w:val="22"/>
            <w:szCs w:val="22"/>
            <w:lang w:val="es-ES_tradnl" w:eastAsia="es-ES_tradnl"/>
          </w:rPr>
          <w:tab/>
        </w:r>
        <w:r w:rsidRPr="00E42DD2">
          <w:rPr>
            <w:rStyle w:val="Hipervnculo"/>
            <w:lang w:val="en-US"/>
          </w:rPr>
          <w:t>Make Label</w:t>
        </w:r>
        <w:r>
          <w:rPr>
            <w:webHidden/>
          </w:rPr>
          <w:tab/>
        </w:r>
        <w:r>
          <w:rPr>
            <w:webHidden/>
          </w:rPr>
          <w:fldChar w:fldCharType="begin"/>
        </w:r>
        <w:r>
          <w:rPr>
            <w:webHidden/>
          </w:rPr>
          <w:instrText xml:space="preserve"> PAGEREF _Toc315275833 \h </w:instrText>
        </w:r>
        <w:r>
          <w:rPr>
            <w:webHidden/>
          </w:rPr>
        </w:r>
        <w:r>
          <w:rPr>
            <w:webHidden/>
          </w:rPr>
          <w:fldChar w:fldCharType="separate"/>
        </w:r>
        <w:r w:rsidR="009D201B">
          <w:rPr>
            <w:webHidden/>
          </w:rPr>
          <w:t>32</w:t>
        </w:r>
        <w:r>
          <w:rPr>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34" w:history="1">
        <w:r w:rsidRPr="00E42DD2">
          <w:rPr>
            <w:rStyle w:val="Hipervnculo"/>
            <w:noProof/>
          </w:rPr>
          <w:t>5.2.1</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Validate that label name starts with ‘release’</w:t>
        </w:r>
        <w:r>
          <w:rPr>
            <w:noProof/>
            <w:webHidden/>
          </w:rPr>
          <w:tab/>
        </w:r>
        <w:r>
          <w:rPr>
            <w:noProof/>
            <w:webHidden/>
          </w:rPr>
          <w:fldChar w:fldCharType="begin"/>
        </w:r>
        <w:r>
          <w:rPr>
            <w:noProof/>
            <w:webHidden/>
          </w:rPr>
          <w:instrText xml:space="preserve"> PAGEREF _Toc315275834 \h </w:instrText>
        </w:r>
        <w:r>
          <w:rPr>
            <w:noProof/>
            <w:webHidden/>
          </w:rPr>
        </w:r>
        <w:r>
          <w:rPr>
            <w:noProof/>
            <w:webHidden/>
          </w:rPr>
          <w:fldChar w:fldCharType="separate"/>
        </w:r>
        <w:r w:rsidR="009D201B">
          <w:rPr>
            <w:noProof/>
            <w:webHidden/>
          </w:rPr>
          <w:t>32</w:t>
        </w:r>
        <w:r>
          <w:rPr>
            <w:noProof/>
            <w:webHidden/>
          </w:rPr>
          <w:fldChar w:fldCharType="end"/>
        </w:r>
      </w:hyperlink>
    </w:p>
    <w:p w:rsidR="00E869A8" w:rsidRDefault="00E869A8">
      <w:pPr>
        <w:pStyle w:val="TDC2"/>
        <w:rPr>
          <w:rFonts w:asciiTheme="minorHAnsi" w:eastAsiaTheme="minorEastAsia" w:hAnsiTheme="minorHAnsi" w:cstheme="minorBidi"/>
          <w:bCs w:val="0"/>
          <w:sz w:val="22"/>
          <w:szCs w:val="22"/>
          <w:lang w:val="es-ES_tradnl" w:eastAsia="es-ES_tradnl"/>
        </w:rPr>
      </w:pPr>
      <w:hyperlink w:anchor="_Toc315275835" w:history="1">
        <w:r w:rsidRPr="00E42DD2">
          <w:rPr>
            <w:rStyle w:val="Hipervnculo"/>
            <w:lang w:val="en-US"/>
          </w:rPr>
          <w:t>5.3</w:t>
        </w:r>
        <w:r>
          <w:rPr>
            <w:rFonts w:asciiTheme="minorHAnsi" w:eastAsiaTheme="minorEastAsia" w:hAnsiTheme="minorHAnsi" w:cstheme="minorBidi"/>
            <w:bCs w:val="0"/>
            <w:sz w:val="22"/>
            <w:szCs w:val="22"/>
            <w:lang w:val="es-ES_tradnl" w:eastAsia="es-ES_tradnl"/>
          </w:rPr>
          <w:tab/>
        </w:r>
        <w:r w:rsidRPr="00E42DD2">
          <w:rPr>
            <w:rStyle w:val="Hipervnculo"/>
            <w:lang w:val="en-US"/>
          </w:rPr>
          <w:t>Client checkout</w:t>
        </w:r>
        <w:r>
          <w:rPr>
            <w:webHidden/>
          </w:rPr>
          <w:tab/>
        </w:r>
        <w:r>
          <w:rPr>
            <w:webHidden/>
          </w:rPr>
          <w:fldChar w:fldCharType="begin"/>
        </w:r>
        <w:r>
          <w:rPr>
            <w:webHidden/>
          </w:rPr>
          <w:instrText xml:space="preserve"> PAGEREF _Toc315275835 \h </w:instrText>
        </w:r>
        <w:r>
          <w:rPr>
            <w:webHidden/>
          </w:rPr>
        </w:r>
        <w:r>
          <w:rPr>
            <w:webHidden/>
          </w:rPr>
          <w:fldChar w:fldCharType="separate"/>
        </w:r>
        <w:r w:rsidR="009D201B">
          <w:rPr>
            <w:webHidden/>
          </w:rPr>
          <w:t>32</w:t>
        </w:r>
        <w:r>
          <w:rPr>
            <w:webHidden/>
          </w:rPr>
          <w:fldChar w:fldCharType="end"/>
        </w:r>
      </w:hyperlink>
    </w:p>
    <w:p w:rsidR="00E869A8" w:rsidRDefault="00E869A8">
      <w:pPr>
        <w:pStyle w:val="TDC3"/>
        <w:rPr>
          <w:rFonts w:asciiTheme="minorHAnsi" w:eastAsiaTheme="minorEastAsia" w:hAnsiTheme="minorHAnsi" w:cstheme="minorBidi"/>
          <w:bCs w:val="0"/>
          <w:iCs w:val="0"/>
          <w:noProof/>
          <w:sz w:val="22"/>
          <w:szCs w:val="22"/>
          <w:lang w:val="es-ES_tradnl" w:eastAsia="es-ES_tradnl"/>
        </w:rPr>
      </w:pPr>
      <w:hyperlink w:anchor="_Toc315275836" w:history="1">
        <w:r w:rsidRPr="00E42DD2">
          <w:rPr>
            <w:rStyle w:val="Hipervnculo"/>
            <w:noProof/>
          </w:rPr>
          <w:t>5.3.1</w:t>
        </w:r>
        <w:r>
          <w:rPr>
            <w:rFonts w:asciiTheme="minorHAnsi" w:eastAsiaTheme="minorEastAsia" w:hAnsiTheme="minorHAnsi" w:cstheme="minorBidi"/>
            <w:bCs w:val="0"/>
            <w:iCs w:val="0"/>
            <w:noProof/>
            <w:sz w:val="22"/>
            <w:szCs w:val="22"/>
            <w:lang w:val="es-ES_tradnl" w:eastAsia="es-ES_tradnl"/>
          </w:rPr>
          <w:tab/>
        </w:r>
        <w:r w:rsidRPr="00E42DD2">
          <w:rPr>
            <w:rStyle w:val="Hipervnculo"/>
            <w:noProof/>
          </w:rPr>
          <w:t>Update files before checkout</w:t>
        </w:r>
        <w:r>
          <w:rPr>
            <w:noProof/>
            <w:webHidden/>
          </w:rPr>
          <w:tab/>
        </w:r>
        <w:r>
          <w:rPr>
            <w:noProof/>
            <w:webHidden/>
          </w:rPr>
          <w:fldChar w:fldCharType="begin"/>
        </w:r>
        <w:r>
          <w:rPr>
            <w:noProof/>
            <w:webHidden/>
          </w:rPr>
          <w:instrText xml:space="preserve"> PAGEREF _Toc315275836 \h </w:instrText>
        </w:r>
        <w:r>
          <w:rPr>
            <w:noProof/>
            <w:webHidden/>
          </w:rPr>
        </w:r>
        <w:r>
          <w:rPr>
            <w:noProof/>
            <w:webHidden/>
          </w:rPr>
          <w:fldChar w:fldCharType="separate"/>
        </w:r>
        <w:r w:rsidR="009D201B">
          <w:rPr>
            <w:noProof/>
            <w:webHidden/>
          </w:rPr>
          <w:t>32</w:t>
        </w:r>
        <w:r>
          <w:rPr>
            <w:noProof/>
            <w:webHidden/>
          </w:rPr>
          <w:fldChar w:fldCharType="end"/>
        </w:r>
      </w:hyperlink>
    </w:p>
    <w:p w:rsidR="00160EBF" w:rsidRPr="00600E64" w:rsidRDefault="00665FE9" w:rsidP="00B7173A">
      <w:pPr>
        <w:sectPr w:rsidR="00160EBF" w:rsidRPr="00600E64" w:rsidSect="007824A4">
          <w:headerReference w:type="even" r:id="rId8"/>
          <w:headerReference w:type="default" r:id="rId9"/>
          <w:footerReference w:type="first" r:id="rId10"/>
          <w:type w:val="continuous"/>
          <w:pgSz w:w="11906" w:h="16838" w:code="9"/>
          <w:pgMar w:top="1417" w:right="1701" w:bottom="1417" w:left="1701" w:header="180" w:footer="709" w:gutter="284"/>
          <w:cols w:space="708"/>
          <w:titlePg/>
          <w:docGrid w:linePitch="360"/>
        </w:sectPr>
      </w:pPr>
      <w:r w:rsidRPr="00600E64">
        <w:fldChar w:fldCharType="end"/>
      </w:r>
    </w:p>
    <w:p w:rsidR="00F70755" w:rsidRPr="00600E64" w:rsidRDefault="00F70755" w:rsidP="00F70755">
      <w:pPr>
        <w:rPr>
          <w:b/>
        </w:rPr>
      </w:pPr>
      <w:bookmarkStart w:id="1" w:name="_Toc159063515"/>
      <w:r w:rsidRPr="00600E64">
        <w:rPr>
          <w:b/>
        </w:rPr>
        <w:lastRenderedPageBreak/>
        <w:t>About this guide</w:t>
      </w:r>
    </w:p>
    <w:p w:rsidR="00F70755" w:rsidRPr="00600E64" w:rsidRDefault="00C20866" w:rsidP="00F70755">
      <w:r w:rsidRPr="00600E64">
        <w:t xml:space="preserve">This guide describes the trigger mechanism available in Plastic SCM. </w:t>
      </w:r>
    </w:p>
    <w:p w:rsidR="00F70755" w:rsidRPr="00600E64" w:rsidRDefault="00F70755" w:rsidP="00F70755">
      <w:pPr>
        <w:rPr>
          <w:b/>
        </w:rPr>
      </w:pPr>
      <w:bookmarkStart w:id="2" w:name="_Toc169934466"/>
      <w:r w:rsidRPr="00600E64">
        <w:rPr>
          <w:b/>
        </w:rPr>
        <w:t>Audience</w:t>
      </w:r>
    </w:p>
    <w:bookmarkEnd w:id="2"/>
    <w:p w:rsidR="00F70755" w:rsidRPr="00600E64" w:rsidRDefault="00F70755" w:rsidP="00F70755">
      <w:r w:rsidRPr="00600E64">
        <w:t>This guide is ta</w:t>
      </w:r>
      <w:r w:rsidR="00A34B80" w:rsidRPr="00600E64">
        <w:t>rgeted to developers and system</w:t>
      </w:r>
      <w:r w:rsidRPr="00600E64">
        <w:t xml:space="preserve"> administrators, assuming familiarity with Plastic SCM and operating system concepts. </w:t>
      </w:r>
      <w:bookmarkStart w:id="3" w:name="_Toc161198432"/>
      <w:bookmarkStart w:id="4" w:name="_Toc161201847"/>
      <w:bookmarkStart w:id="5" w:name="_Toc161202011"/>
      <w:bookmarkStart w:id="6" w:name="_Toc164596418"/>
      <w:bookmarkStart w:id="7" w:name="_Toc164744399"/>
      <w:bookmarkStart w:id="8" w:name="_Toc164747290"/>
      <w:bookmarkStart w:id="9" w:name="_Toc164747458"/>
      <w:bookmarkStart w:id="10" w:name="_Toc169934467"/>
    </w:p>
    <w:p w:rsidR="00F70755" w:rsidRPr="00600E64" w:rsidRDefault="00F70755" w:rsidP="00F70755">
      <w:pPr>
        <w:rPr>
          <w:b/>
        </w:rPr>
      </w:pPr>
      <w:r w:rsidRPr="00600E64">
        <w:rPr>
          <w:b/>
        </w:rPr>
        <w:t>Online</w:t>
      </w:r>
      <w:bookmarkEnd w:id="3"/>
      <w:bookmarkEnd w:id="4"/>
      <w:bookmarkEnd w:id="5"/>
      <w:bookmarkEnd w:id="6"/>
      <w:bookmarkEnd w:id="7"/>
      <w:bookmarkEnd w:id="8"/>
      <w:bookmarkEnd w:id="9"/>
      <w:bookmarkEnd w:id="10"/>
      <w:r w:rsidRPr="00600E64">
        <w:rPr>
          <w:b/>
        </w:rPr>
        <w:t xml:space="preserve"> documentation</w:t>
      </w:r>
    </w:p>
    <w:p w:rsidR="00F70755" w:rsidRPr="00600E64" w:rsidRDefault="00F70755" w:rsidP="00F70755">
      <w:r w:rsidRPr="00600E64">
        <w:t xml:space="preserve">Besides this </w:t>
      </w:r>
      <w:r w:rsidR="00151D09" w:rsidRPr="00600E64">
        <w:t xml:space="preserve">document </w:t>
      </w:r>
      <w:r w:rsidRPr="00600E64">
        <w:t>and the rest of the guides, Plastic SCM provides online reference throughout its different client frontends.</w:t>
      </w:r>
    </w:p>
    <w:p w:rsidR="00F70755" w:rsidRPr="00600E64" w:rsidRDefault="00F70755" w:rsidP="00F70755">
      <w:r w:rsidRPr="00600E64">
        <w:t xml:space="preserve">On the command line interface, both Windows and Linux, this reference can be obtained with the command: </w:t>
      </w:r>
    </w:p>
    <w:p w:rsidR="00F70755" w:rsidRPr="00600E64" w:rsidRDefault="00F70755" w:rsidP="00F70755">
      <w:pPr>
        <w:pStyle w:val="code"/>
        <w:rPr>
          <w:b/>
          <w:lang w:val="en-US"/>
        </w:rPr>
      </w:pPr>
      <w:r w:rsidRPr="00600E64">
        <w:rPr>
          <w:b/>
          <w:lang w:val="en-US"/>
        </w:rPr>
        <w:t xml:space="preserve">cm help </w:t>
      </w:r>
    </w:p>
    <w:p w:rsidR="00F70755" w:rsidRPr="00600E64" w:rsidRDefault="00F70755" w:rsidP="00F70755">
      <w:r w:rsidRPr="00600E64">
        <w:t>For extended information on a specific command, type:</w:t>
      </w:r>
    </w:p>
    <w:p w:rsidR="00F70755" w:rsidRPr="00600E64" w:rsidRDefault="00F70755" w:rsidP="00F70755">
      <w:pPr>
        <w:pStyle w:val="code"/>
        <w:rPr>
          <w:b/>
          <w:lang w:val="en-US"/>
        </w:rPr>
      </w:pPr>
      <w:r w:rsidRPr="00600E64">
        <w:rPr>
          <w:b/>
          <w:lang w:val="en-US"/>
        </w:rPr>
        <w:t xml:space="preserve">cm </w:t>
      </w:r>
      <w:proofErr w:type="gramStart"/>
      <w:r w:rsidRPr="00600E64">
        <w:rPr>
          <w:b/>
          <w:lang w:val="en-US"/>
        </w:rPr>
        <w:t>help</w:t>
      </w:r>
      <w:proofErr w:type="gramEnd"/>
      <w:r w:rsidRPr="00600E64">
        <w:rPr>
          <w:b/>
          <w:lang w:val="en-US"/>
        </w:rPr>
        <w:t xml:space="preserve"> </w:t>
      </w:r>
      <w:r w:rsidR="005936F1" w:rsidRPr="00600E64">
        <w:rPr>
          <w:lang w:val="en-US"/>
        </w:rPr>
        <w:t>{</w:t>
      </w:r>
      <w:r w:rsidRPr="00600E64">
        <w:rPr>
          <w:i/>
          <w:lang w:val="en-US"/>
        </w:rPr>
        <w:t>command</w:t>
      </w:r>
      <w:r w:rsidR="005936F1" w:rsidRPr="00600E64">
        <w:rPr>
          <w:lang w:val="en-US"/>
        </w:rPr>
        <w:t>}</w:t>
      </w:r>
    </w:p>
    <w:p w:rsidR="00F70755" w:rsidRPr="00600E64" w:rsidRDefault="00F70755" w:rsidP="00F70755">
      <w:r w:rsidRPr="00600E64">
        <w:t xml:space="preserve">The graphical interface provides online reference through the Help menu. </w:t>
      </w:r>
    </w:p>
    <w:p w:rsidR="00F01167" w:rsidRPr="00600E64" w:rsidRDefault="00F01167" w:rsidP="00F70755">
      <w:pPr>
        <w:rPr>
          <w:b/>
        </w:rPr>
      </w:pPr>
      <w:r w:rsidRPr="00600E64">
        <w:rPr>
          <w:b/>
        </w:rPr>
        <w:t>Conventions</w:t>
      </w:r>
    </w:p>
    <w:p w:rsidR="00F01167" w:rsidRPr="00600E64" w:rsidRDefault="00F01167" w:rsidP="00F70755">
      <w:r w:rsidRPr="00600E64">
        <w:t xml:space="preserve">Along this guide, the syntax for several commands is described. In those descriptions, the following conventions are used: </w:t>
      </w:r>
    </w:p>
    <w:p w:rsidR="00F01167" w:rsidRPr="00600E64" w:rsidRDefault="00F01167" w:rsidP="00F01167">
      <w:pPr>
        <w:numPr>
          <w:ilvl w:val="0"/>
          <w:numId w:val="30"/>
        </w:numPr>
      </w:pPr>
      <w:r w:rsidRPr="00600E64">
        <w:rPr>
          <w:b/>
        </w:rPr>
        <w:t xml:space="preserve">Bold </w:t>
      </w:r>
      <w:r w:rsidRPr="00600E64">
        <w:t>items are literal text strings</w:t>
      </w:r>
    </w:p>
    <w:p w:rsidR="00F01167" w:rsidRPr="00600E64" w:rsidRDefault="00F01167" w:rsidP="00F01167">
      <w:pPr>
        <w:numPr>
          <w:ilvl w:val="0"/>
          <w:numId w:val="30"/>
        </w:numPr>
      </w:pPr>
      <w:r w:rsidRPr="00600E64">
        <w:rPr>
          <w:i/>
        </w:rPr>
        <w:t>{argument}</w:t>
      </w:r>
      <w:r w:rsidRPr="00600E64">
        <w:t xml:space="preserve"> denotes a required argument</w:t>
      </w:r>
    </w:p>
    <w:p w:rsidR="00F01167" w:rsidRPr="00600E64" w:rsidRDefault="00F01167" w:rsidP="00F01167">
      <w:pPr>
        <w:numPr>
          <w:ilvl w:val="0"/>
          <w:numId w:val="30"/>
        </w:numPr>
      </w:pPr>
      <w:r w:rsidRPr="00600E64">
        <w:t>[argument] denotes an optional argument</w:t>
      </w:r>
    </w:p>
    <w:p w:rsidR="00F70755" w:rsidRPr="00600E64" w:rsidRDefault="00F70755" w:rsidP="00F70755">
      <w:pPr>
        <w:rPr>
          <w:b/>
        </w:rPr>
      </w:pPr>
      <w:r w:rsidRPr="00600E64">
        <w:rPr>
          <w:b/>
        </w:rPr>
        <w:t>Documentation errors</w:t>
      </w:r>
    </w:p>
    <w:p w:rsidR="00F70755" w:rsidRPr="00600E64" w:rsidRDefault="00F70755" w:rsidP="00F70755">
      <w:r w:rsidRPr="00600E64">
        <w:t xml:space="preserve">If you find any problem in this guide or any other part of the online reference, please </w:t>
      </w:r>
      <w:r w:rsidR="007172DB" w:rsidRPr="00600E64">
        <w:t>report</w:t>
      </w:r>
      <w:r w:rsidRPr="00600E64">
        <w:t xml:space="preserve"> it using the following email address: </w:t>
      </w:r>
    </w:p>
    <w:p w:rsidR="00F70755" w:rsidRPr="00600E64" w:rsidRDefault="00F70755" w:rsidP="00F70755"/>
    <w:p w:rsidR="00F70755" w:rsidRPr="00600E64" w:rsidRDefault="00665FE9" w:rsidP="00426541">
      <w:pPr>
        <w:jc w:val="center"/>
      </w:pPr>
      <w:hyperlink r:id="rId11" w:history="1">
        <w:r w:rsidR="00F70755" w:rsidRPr="00600E64">
          <w:rPr>
            <w:rStyle w:val="Hipervnculo"/>
          </w:rPr>
          <w:t>support@codicesoftware.com</w:t>
        </w:r>
      </w:hyperlink>
    </w:p>
    <w:p w:rsidR="00273609" w:rsidRPr="00600E64" w:rsidRDefault="00273609" w:rsidP="00627499">
      <w:pPr>
        <w:pStyle w:val="Ttulo1"/>
        <w:rPr>
          <w:lang w:val="en-US"/>
        </w:rPr>
      </w:pPr>
      <w:bookmarkStart w:id="11" w:name="_Toc315275792"/>
      <w:r w:rsidRPr="00600E64">
        <w:rPr>
          <w:lang w:val="en-US"/>
        </w:rPr>
        <w:lastRenderedPageBreak/>
        <w:t>Introduction</w:t>
      </w:r>
      <w:bookmarkEnd w:id="1"/>
      <w:bookmarkEnd w:id="11"/>
    </w:p>
    <w:p w:rsidR="00CA3313" w:rsidRPr="00600E64" w:rsidRDefault="00EF1E1E" w:rsidP="00CA3313">
      <w:pPr>
        <w:pStyle w:val="Ttulo2"/>
        <w:rPr>
          <w:lang w:val="en-US"/>
        </w:rPr>
      </w:pPr>
      <w:bookmarkStart w:id="12" w:name="_Toc159063518"/>
      <w:bookmarkStart w:id="13" w:name="_Toc315275793"/>
      <w:r w:rsidRPr="00600E64">
        <w:rPr>
          <w:lang w:val="en-US"/>
        </w:rPr>
        <w:t>Purpose</w:t>
      </w:r>
      <w:bookmarkEnd w:id="13"/>
    </w:p>
    <w:p w:rsidR="003456E3" w:rsidRPr="00600E64" w:rsidRDefault="00AA7FBE" w:rsidP="00AB3D11">
      <w:r w:rsidRPr="00600E64">
        <w:t>The tri</w:t>
      </w:r>
      <w:r w:rsidR="003456E3" w:rsidRPr="00600E64">
        <w:t xml:space="preserve">gger system in Plastic SCM </w:t>
      </w:r>
      <w:r w:rsidRPr="00600E64">
        <w:t>allow</w:t>
      </w:r>
      <w:r w:rsidR="003456E3" w:rsidRPr="00600E64">
        <w:t>s</w:t>
      </w:r>
      <w:r w:rsidRPr="00600E64">
        <w:t xml:space="preserve"> the execution of user commands at certain points in the client or server execution workflow, in the form of shell scripts or any other operating system executable.</w:t>
      </w:r>
      <w:bookmarkEnd w:id="12"/>
    </w:p>
    <w:p w:rsidR="00AB3D11" w:rsidRPr="00600E64" w:rsidRDefault="00AB3D11" w:rsidP="00AB3D11">
      <w:pPr>
        <w:rPr>
          <w:lang w:eastAsia="es-ES_tradnl"/>
        </w:rPr>
      </w:pPr>
      <w:r w:rsidRPr="00600E64">
        <w:rPr>
          <w:lang w:eastAsia="es-ES_tradnl"/>
        </w:rPr>
        <w:t xml:space="preserve">Among others, the trigger system in Plastic SCM </w:t>
      </w:r>
      <w:r w:rsidR="003456E3" w:rsidRPr="00600E64">
        <w:rPr>
          <w:lang w:eastAsia="es-ES_tradnl"/>
        </w:rPr>
        <w:t>will allow the developer or administrator to perform the</w:t>
      </w:r>
      <w:r w:rsidR="00A96B4B" w:rsidRPr="00600E64">
        <w:rPr>
          <w:lang w:eastAsia="es-ES_tradnl"/>
        </w:rPr>
        <w:t xml:space="preserve"> following </w:t>
      </w:r>
      <w:r w:rsidR="003456E3" w:rsidRPr="00600E64">
        <w:rPr>
          <w:lang w:eastAsia="es-ES_tradnl"/>
        </w:rPr>
        <w:t>tasks:</w:t>
      </w:r>
    </w:p>
    <w:p w:rsidR="00AB3D11" w:rsidRPr="00600E64" w:rsidRDefault="003456E3" w:rsidP="00EF1E1E">
      <w:pPr>
        <w:numPr>
          <w:ilvl w:val="0"/>
          <w:numId w:val="22"/>
        </w:numPr>
        <w:rPr>
          <w:lang w:eastAsia="es-ES_tradnl"/>
        </w:rPr>
      </w:pPr>
      <w:r w:rsidRPr="00600E64">
        <w:rPr>
          <w:lang w:eastAsia="es-ES_tradnl"/>
        </w:rPr>
        <w:t>E</w:t>
      </w:r>
      <w:r w:rsidR="00AB3D11" w:rsidRPr="00600E64">
        <w:rPr>
          <w:lang w:eastAsia="es-ES_tradnl"/>
        </w:rPr>
        <w:t xml:space="preserve">nforce branch creation policies like naming conventions or making sure </w:t>
      </w:r>
      <w:r w:rsidR="00A96B4B" w:rsidRPr="00600E64">
        <w:rPr>
          <w:lang w:eastAsia="es-ES_tradnl"/>
        </w:rPr>
        <w:t xml:space="preserve">that </w:t>
      </w:r>
      <w:r w:rsidR="00AB3D11" w:rsidRPr="00600E64">
        <w:rPr>
          <w:lang w:eastAsia="es-ES_tradnl"/>
        </w:rPr>
        <w:t xml:space="preserve">branch names always refer to a certain associated task. </w:t>
      </w:r>
    </w:p>
    <w:p w:rsidR="00AB3D11" w:rsidRPr="00600E64" w:rsidRDefault="00AB3D11" w:rsidP="00EF1E1E">
      <w:pPr>
        <w:numPr>
          <w:ilvl w:val="0"/>
          <w:numId w:val="22"/>
        </w:numPr>
        <w:rPr>
          <w:lang w:eastAsia="es-ES_tradnl"/>
        </w:rPr>
      </w:pPr>
      <w:r w:rsidRPr="00600E64">
        <w:rPr>
          <w:lang w:eastAsia="es-ES_tradnl"/>
        </w:rPr>
        <w:t xml:space="preserve">Introduce before-checkin rules to enforce coding standards or create formatting rules. </w:t>
      </w:r>
    </w:p>
    <w:p w:rsidR="00AB3D11" w:rsidRPr="00600E64" w:rsidRDefault="00AB3D11" w:rsidP="00EF1E1E">
      <w:pPr>
        <w:numPr>
          <w:ilvl w:val="0"/>
          <w:numId w:val="22"/>
        </w:numPr>
        <w:rPr>
          <w:lang w:eastAsia="es-ES_tradnl"/>
        </w:rPr>
      </w:pPr>
      <w:r w:rsidRPr="00600E64">
        <w:rPr>
          <w:lang w:eastAsia="es-ES_tradnl"/>
        </w:rPr>
        <w:t xml:space="preserve">Enforce that comments are introduced on checkin. </w:t>
      </w:r>
    </w:p>
    <w:p w:rsidR="00AB3D11" w:rsidRPr="00600E64" w:rsidRDefault="001573CC" w:rsidP="00AB3D11">
      <w:r w:rsidRPr="00600E64">
        <w:t>Plastic SCM supports</w:t>
      </w:r>
      <w:r w:rsidR="0092764F" w:rsidRPr="00600E64">
        <w:t xml:space="preserve"> the association of sever</w:t>
      </w:r>
      <w:r w:rsidRPr="00600E64">
        <w:t>al scripts to any given trigger</w:t>
      </w:r>
      <w:r w:rsidR="0092764F" w:rsidRPr="00600E64">
        <w:t xml:space="preserve">, being able to perform </w:t>
      </w:r>
      <w:r w:rsidRPr="00600E64">
        <w:t>different</w:t>
      </w:r>
      <w:r w:rsidR="0092764F" w:rsidRPr="00600E64">
        <w:t xml:space="preserve"> </w:t>
      </w:r>
      <w:r w:rsidRPr="00600E64">
        <w:t>actions</w:t>
      </w:r>
      <w:r w:rsidR="0092764F" w:rsidRPr="00600E64">
        <w:t xml:space="preserve"> in sequence. The sequence in which scripts are executed </w:t>
      </w:r>
      <w:r w:rsidRPr="00600E64">
        <w:t xml:space="preserve">can be customized by the user. </w:t>
      </w:r>
    </w:p>
    <w:p w:rsidR="00B27781" w:rsidRPr="00600E64" w:rsidRDefault="00B27781" w:rsidP="00B27781">
      <w:pPr>
        <w:pStyle w:val="Ttulo1"/>
        <w:rPr>
          <w:lang w:val="en-US"/>
        </w:rPr>
      </w:pPr>
      <w:bookmarkStart w:id="14" w:name="_Toc315275794"/>
      <w:r w:rsidRPr="00600E64">
        <w:rPr>
          <w:lang w:val="en-US"/>
        </w:rPr>
        <w:lastRenderedPageBreak/>
        <w:t>Trigger types</w:t>
      </w:r>
      <w:bookmarkEnd w:id="14"/>
    </w:p>
    <w:p w:rsidR="003456E3" w:rsidRPr="00600E64" w:rsidRDefault="003456E3" w:rsidP="003456E3">
      <w:pPr>
        <w:pStyle w:val="Ttulo2"/>
        <w:rPr>
          <w:lang w:val="en-US"/>
        </w:rPr>
      </w:pPr>
      <w:bookmarkStart w:id="15" w:name="_Toc315275795"/>
      <w:r w:rsidRPr="00600E64">
        <w:rPr>
          <w:lang w:val="en-US"/>
        </w:rPr>
        <w:t>Server side triggers</w:t>
      </w:r>
      <w:bookmarkEnd w:id="15"/>
    </w:p>
    <w:p w:rsidR="0092764F" w:rsidRPr="00600E64" w:rsidRDefault="0092764F" w:rsidP="003456E3">
      <w:r w:rsidRPr="00600E64">
        <w:t>This will be the most common type of trigger. When operat</w:t>
      </w:r>
      <w:r w:rsidR="00A96B4B" w:rsidRPr="00600E64">
        <w:t>ions are performed by clients, such as creating revisions, branches</w:t>
      </w:r>
      <w:r w:rsidRPr="00600E64">
        <w:t xml:space="preserve"> or changing workspace configurations, the server is capable of executing user scripts before and after the operation completes. </w:t>
      </w:r>
    </w:p>
    <w:p w:rsidR="0092764F" w:rsidRPr="00600E64" w:rsidRDefault="0092764F" w:rsidP="003456E3">
      <w:r w:rsidRPr="00600E64">
        <w:t xml:space="preserve">The “pre-operation” triggers </w:t>
      </w:r>
      <w:r w:rsidR="00A96B4B" w:rsidRPr="00600E64">
        <w:t xml:space="preserve">will </w:t>
      </w:r>
      <w:r w:rsidRPr="00600E64">
        <w:t xml:space="preserve">usually allow cancelling the operation, depending on the result code of the triggered scripts. </w:t>
      </w:r>
    </w:p>
    <w:p w:rsidR="0088693E" w:rsidRPr="00600E64" w:rsidRDefault="0088693E" w:rsidP="003456E3">
      <w:r w:rsidRPr="00600E64">
        <w:t>The following is the complete list of triggers executed in the server:</w:t>
      </w:r>
    </w:p>
    <w:p w:rsidR="00D237E0" w:rsidRPr="00600E64" w:rsidRDefault="0098499C" w:rsidP="0088693E">
      <w:pPr>
        <w:numPr>
          <w:ilvl w:val="0"/>
          <w:numId w:val="34"/>
        </w:numPr>
      </w:pPr>
      <w:r w:rsidRPr="00600E64">
        <w:t>Create attribute.</w:t>
      </w:r>
    </w:p>
    <w:p w:rsidR="0098499C" w:rsidRPr="00600E64" w:rsidRDefault="0098499C" w:rsidP="0088693E">
      <w:pPr>
        <w:numPr>
          <w:ilvl w:val="0"/>
          <w:numId w:val="34"/>
        </w:numPr>
      </w:pPr>
      <w:r w:rsidRPr="00600E64">
        <w:t>Create branch.</w:t>
      </w:r>
    </w:p>
    <w:p w:rsidR="0098499C" w:rsidRPr="00600E64" w:rsidRDefault="0098499C" w:rsidP="0088693E">
      <w:pPr>
        <w:numPr>
          <w:ilvl w:val="0"/>
          <w:numId w:val="34"/>
        </w:numPr>
      </w:pPr>
      <w:r w:rsidRPr="00600E64">
        <w:t xml:space="preserve">Create </w:t>
      </w:r>
      <w:r w:rsidR="008A3C3F">
        <w:t>label</w:t>
      </w:r>
      <w:r w:rsidRPr="00600E64">
        <w:t>.</w:t>
      </w:r>
    </w:p>
    <w:p w:rsidR="0098499C" w:rsidRPr="00600E64" w:rsidRDefault="0098499C" w:rsidP="0088693E">
      <w:pPr>
        <w:numPr>
          <w:ilvl w:val="0"/>
          <w:numId w:val="34"/>
        </w:numPr>
      </w:pPr>
      <w:r w:rsidRPr="00600E64">
        <w:t>Create repository.</w:t>
      </w:r>
    </w:p>
    <w:p w:rsidR="0088693E" w:rsidRPr="00600E64" w:rsidRDefault="0088693E" w:rsidP="0088693E">
      <w:pPr>
        <w:numPr>
          <w:ilvl w:val="0"/>
          <w:numId w:val="34"/>
        </w:numPr>
      </w:pPr>
      <w:r w:rsidRPr="00600E64">
        <w:t>Add items to the source control.</w:t>
      </w:r>
    </w:p>
    <w:p w:rsidR="0088693E" w:rsidRPr="00600E64" w:rsidRDefault="0088693E" w:rsidP="0088693E">
      <w:pPr>
        <w:numPr>
          <w:ilvl w:val="0"/>
          <w:numId w:val="34"/>
        </w:numPr>
      </w:pPr>
      <w:r w:rsidRPr="00600E64">
        <w:t>Check-in.</w:t>
      </w:r>
    </w:p>
    <w:p w:rsidR="0092764F" w:rsidRDefault="0088693E" w:rsidP="0088693E">
      <w:pPr>
        <w:numPr>
          <w:ilvl w:val="0"/>
          <w:numId w:val="34"/>
        </w:numPr>
      </w:pPr>
      <w:r w:rsidRPr="00600E64">
        <w:t>Check-out.</w:t>
      </w:r>
    </w:p>
    <w:p w:rsidR="008A3C3F" w:rsidRDefault="008A3C3F" w:rsidP="0088693E">
      <w:pPr>
        <w:numPr>
          <w:ilvl w:val="0"/>
          <w:numId w:val="34"/>
        </w:numPr>
      </w:pPr>
      <w:r>
        <w:t>Create code review.</w:t>
      </w:r>
    </w:p>
    <w:p w:rsidR="008A3C3F" w:rsidRPr="00600E64" w:rsidRDefault="008A3C3F" w:rsidP="0088693E">
      <w:pPr>
        <w:numPr>
          <w:ilvl w:val="0"/>
          <w:numId w:val="34"/>
        </w:numPr>
      </w:pPr>
      <w:r>
        <w:t>Edit code review.</w:t>
      </w:r>
    </w:p>
    <w:p w:rsidR="00B27781" w:rsidRPr="00600E64" w:rsidRDefault="00B27781" w:rsidP="00B27781">
      <w:pPr>
        <w:pStyle w:val="Ttulo2"/>
        <w:rPr>
          <w:lang w:val="en-US"/>
        </w:rPr>
      </w:pPr>
      <w:bookmarkStart w:id="16" w:name="_Toc315275796"/>
      <w:r w:rsidRPr="00600E64">
        <w:rPr>
          <w:lang w:val="en-US"/>
        </w:rPr>
        <w:t>Client side triggers</w:t>
      </w:r>
      <w:bookmarkEnd w:id="16"/>
    </w:p>
    <w:p w:rsidR="001275A0" w:rsidRPr="00600E64" w:rsidRDefault="00131899" w:rsidP="00C015CB">
      <w:r w:rsidRPr="00600E64">
        <w:t xml:space="preserve">Some events that occur on the client can have scripts or programs associated. </w:t>
      </w:r>
      <w:r w:rsidR="003C3480" w:rsidRPr="00600E64">
        <w:t>Curren</w:t>
      </w:r>
      <w:r w:rsidRPr="00600E64">
        <w:t>tly</w:t>
      </w:r>
      <w:r w:rsidR="003C3480" w:rsidRPr="00600E64">
        <w:t xml:space="preserve">, </w:t>
      </w:r>
      <w:r w:rsidR="00085AB0" w:rsidRPr="00600E64">
        <w:t xml:space="preserve">supported </w:t>
      </w:r>
      <w:r w:rsidR="003C3480" w:rsidRPr="00600E64">
        <w:t>c</w:t>
      </w:r>
      <w:r w:rsidR="001275A0" w:rsidRPr="00600E64">
        <w:t xml:space="preserve">lient triggers </w:t>
      </w:r>
      <w:r w:rsidR="003C3480" w:rsidRPr="00600E64">
        <w:t xml:space="preserve">are </w:t>
      </w:r>
      <w:r w:rsidR="00085AB0" w:rsidRPr="00600E64">
        <w:t>the following</w:t>
      </w:r>
      <w:r w:rsidR="003C3480" w:rsidRPr="00600E64">
        <w:t>:</w:t>
      </w:r>
    </w:p>
    <w:p w:rsidR="001275A0" w:rsidRPr="00600E64" w:rsidRDefault="001275A0" w:rsidP="001275A0">
      <w:pPr>
        <w:numPr>
          <w:ilvl w:val="0"/>
          <w:numId w:val="29"/>
        </w:numPr>
      </w:pPr>
      <w:r w:rsidRPr="00600E64">
        <w:t>Update (before and after)</w:t>
      </w:r>
    </w:p>
    <w:p w:rsidR="00085AB0" w:rsidRPr="00600E64" w:rsidRDefault="00085AB0" w:rsidP="001275A0">
      <w:pPr>
        <w:numPr>
          <w:ilvl w:val="0"/>
          <w:numId w:val="29"/>
        </w:numPr>
      </w:pPr>
      <w:r w:rsidRPr="00600E64">
        <w:t>Checkout (before and after)</w:t>
      </w:r>
    </w:p>
    <w:p w:rsidR="00085AB0" w:rsidRPr="00600E64" w:rsidRDefault="00085AB0" w:rsidP="001275A0">
      <w:pPr>
        <w:numPr>
          <w:ilvl w:val="0"/>
          <w:numId w:val="29"/>
        </w:numPr>
      </w:pPr>
      <w:r w:rsidRPr="00600E64">
        <w:t>Checkin (before and after)</w:t>
      </w:r>
    </w:p>
    <w:p w:rsidR="0088693E" w:rsidRPr="00600E64" w:rsidRDefault="0088693E" w:rsidP="001275A0">
      <w:pPr>
        <w:numPr>
          <w:ilvl w:val="0"/>
          <w:numId w:val="29"/>
        </w:numPr>
      </w:pPr>
      <w:r w:rsidRPr="00600E64">
        <w:t>Create Workspace.</w:t>
      </w:r>
    </w:p>
    <w:p w:rsidR="0088693E" w:rsidRPr="00600E64" w:rsidRDefault="0088693E" w:rsidP="001275A0">
      <w:pPr>
        <w:numPr>
          <w:ilvl w:val="0"/>
          <w:numId w:val="29"/>
        </w:numPr>
      </w:pPr>
      <w:r w:rsidRPr="00600E64">
        <w:lastRenderedPageBreak/>
        <w:t>Set Selector, affecting “Switch to…” operations also.</w:t>
      </w:r>
    </w:p>
    <w:p w:rsidR="00B27781" w:rsidRPr="00600E64" w:rsidRDefault="00B27781" w:rsidP="00B27781">
      <w:pPr>
        <w:pStyle w:val="Ttulo1"/>
        <w:rPr>
          <w:lang w:val="en-US"/>
        </w:rPr>
      </w:pPr>
      <w:bookmarkStart w:id="17" w:name="_Toc315275797"/>
      <w:r w:rsidRPr="00600E64">
        <w:rPr>
          <w:lang w:val="en-US"/>
        </w:rPr>
        <w:lastRenderedPageBreak/>
        <w:t>Trigger usage</w:t>
      </w:r>
      <w:bookmarkEnd w:id="17"/>
    </w:p>
    <w:p w:rsidR="00B27781" w:rsidRPr="00600E64" w:rsidRDefault="009355FA" w:rsidP="00B27781">
      <w:r w:rsidRPr="00600E64">
        <w:t xml:space="preserve">This section describes the basic steps to get started with triggers and the recommended usage patterns. For a detailed reference on all trigger parameters and supported features, please check the </w:t>
      </w:r>
      <w:r w:rsidR="00665FE9" w:rsidRPr="00600E64">
        <w:fldChar w:fldCharType="begin"/>
      </w:r>
      <w:r w:rsidRPr="00600E64">
        <w:instrText xml:space="preserve"> REF _Ref198112880 \h </w:instrText>
      </w:r>
      <w:r w:rsidR="00665FE9" w:rsidRPr="00600E64">
        <w:fldChar w:fldCharType="separate"/>
      </w:r>
      <w:r w:rsidR="009D201B" w:rsidRPr="00600E64">
        <w:t>Trigger reference</w:t>
      </w:r>
      <w:r w:rsidR="00665FE9" w:rsidRPr="00600E64">
        <w:fldChar w:fldCharType="end"/>
      </w:r>
      <w:r w:rsidRPr="00600E64">
        <w:t xml:space="preserve"> section. </w:t>
      </w:r>
    </w:p>
    <w:p w:rsidR="00582D3E" w:rsidRPr="00600E64" w:rsidRDefault="00582D3E" w:rsidP="00582D3E">
      <w:pPr>
        <w:pStyle w:val="Ttulo2"/>
        <w:rPr>
          <w:lang w:val="en-US"/>
        </w:rPr>
      </w:pPr>
      <w:bookmarkStart w:id="18" w:name="_Toc315275798"/>
      <w:r w:rsidRPr="00600E64">
        <w:rPr>
          <w:lang w:val="en-US"/>
        </w:rPr>
        <w:t>Creating the first trigger</w:t>
      </w:r>
      <w:bookmarkEnd w:id="18"/>
    </w:p>
    <w:p w:rsidR="000A308E" w:rsidRPr="00600E64" w:rsidRDefault="00A71156" w:rsidP="00582D3E">
      <w:r w:rsidRPr="00600E64">
        <w:t xml:space="preserve">In order to associate a user script with a client or server event, a trigger must be created. </w:t>
      </w:r>
      <w:r w:rsidR="000A308E" w:rsidRPr="00600E64">
        <w:t>A list of the possible event</w:t>
      </w:r>
      <w:r w:rsidR="00D12BE5" w:rsidRPr="00600E64">
        <w:t>s</w:t>
      </w:r>
      <w:r w:rsidR="000A308E" w:rsidRPr="00600E64">
        <w:t xml:space="preserve"> that scripts can bind </w:t>
      </w:r>
      <w:r w:rsidR="00D12BE5" w:rsidRPr="00600E64">
        <w:t>in order to be obtained by the following</w:t>
      </w:r>
      <w:r w:rsidR="000A308E" w:rsidRPr="00600E64">
        <w:t xml:space="preserve"> command: </w:t>
      </w:r>
    </w:p>
    <w:p w:rsidR="000A308E" w:rsidRPr="00600E64" w:rsidRDefault="000A308E" w:rsidP="000A308E">
      <w:pPr>
        <w:pStyle w:val="code"/>
        <w:rPr>
          <w:b/>
          <w:lang w:val="en-US"/>
        </w:rPr>
      </w:pPr>
      <w:r w:rsidRPr="00600E64">
        <w:rPr>
          <w:b/>
          <w:lang w:val="en-US"/>
        </w:rPr>
        <w:t xml:space="preserve">cm </w:t>
      </w:r>
      <w:proofErr w:type="spellStart"/>
      <w:r w:rsidRPr="00600E64">
        <w:rPr>
          <w:b/>
          <w:lang w:val="en-US"/>
        </w:rPr>
        <w:t>showtriggertypes</w:t>
      </w:r>
      <w:proofErr w:type="spellEnd"/>
    </w:p>
    <w:p w:rsidR="00582D3E" w:rsidRPr="00600E64" w:rsidRDefault="000A308E" w:rsidP="00582D3E">
      <w:r w:rsidRPr="00600E64">
        <w:t xml:space="preserve">In order to create a trigger </w:t>
      </w:r>
      <w:r w:rsidR="00D12BE5" w:rsidRPr="00600E64">
        <w:t>which</w:t>
      </w:r>
      <w:r w:rsidRPr="00600E64">
        <w:t xml:space="preserve"> validates label names</w:t>
      </w:r>
      <w:r w:rsidR="00D12BE5" w:rsidRPr="00600E64">
        <w:t xml:space="preserve">, the names </w:t>
      </w:r>
      <w:r w:rsidR="00426541" w:rsidRPr="00600E64">
        <w:t>should</w:t>
      </w:r>
      <w:r w:rsidR="00D12BE5" w:rsidRPr="00600E64">
        <w:t xml:space="preserve"> be</w:t>
      </w:r>
      <w:r w:rsidRPr="00600E64">
        <w:t xml:space="preserve"> created according to a given naming standard</w:t>
      </w:r>
      <w:r w:rsidR="00426541" w:rsidRPr="00600E64">
        <w:t>;</w:t>
      </w:r>
      <w:r w:rsidRPr="00600E64">
        <w:t xml:space="preserve"> the user may </w:t>
      </w:r>
      <w:r w:rsidR="00426541" w:rsidRPr="00600E64">
        <w:t>use</w:t>
      </w:r>
      <w:r w:rsidRPr="00600E64">
        <w:t xml:space="preserve"> a command like this (on Windows-based server)</w:t>
      </w:r>
      <w:r w:rsidR="00D12BE5" w:rsidRPr="00600E64">
        <w:t>:</w:t>
      </w:r>
    </w:p>
    <w:p w:rsidR="00A71156" w:rsidRPr="00600E64" w:rsidRDefault="000A308E" w:rsidP="000A308E">
      <w:pPr>
        <w:pStyle w:val="code"/>
        <w:rPr>
          <w:b/>
          <w:lang w:val="en-US"/>
        </w:rPr>
      </w:pPr>
      <w:r w:rsidRPr="00600E64">
        <w:rPr>
          <w:b/>
          <w:lang w:val="en-US"/>
        </w:rPr>
        <w:t>c</w:t>
      </w:r>
      <w:r w:rsidR="00A71156" w:rsidRPr="00600E64">
        <w:rPr>
          <w:b/>
          <w:lang w:val="en-US"/>
        </w:rPr>
        <w:t xml:space="preserve">m </w:t>
      </w:r>
      <w:proofErr w:type="spellStart"/>
      <w:r w:rsidR="00A71156" w:rsidRPr="00600E64">
        <w:rPr>
          <w:b/>
          <w:lang w:val="en-US"/>
        </w:rPr>
        <w:t>m</w:t>
      </w:r>
      <w:r w:rsidR="0060385F" w:rsidRPr="00600E64">
        <w:rPr>
          <w:b/>
          <w:lang w:val="en-US"/>
        </w:rPr>
        <w:t>a</w:t>
      </w:r>
      <w:r w:rsidR="00A71156" w:rsidRPr="00600E64">
        <w:rPr>
          <w:b/>
          <w:lang w:val="en-US"/>
        </w:rPr>
        <w:t>k</w:t>
      </w:r>
      <w:r w:rsidR="0060385F" w:rsidRPr="00600E64">
        <w:rPr>
          <w:b/>
          <w:lang w:val="en-US"/>
        </w:rPr>
        <w:t>e</w:t>
      </w:r>
      <w:r w:rsidRPr="00600E64">
        <w:rPr>
          <w:b/>
          <w:lang w:val="en-US"/>
        </w:rPr>
        <w:t>trigger</w:t>
      </w:r>
      <w:proofErr w:type="spellEnd"/>
      <w:r w:rsidRPr="00600E64">
        <w:rPr>
          <w:b/>
          <w:lang w:val="en-US"/>
        </w:rPr>
        <w:t xml:space="preserve"> before-</w:t>
      </w:r>
      <w:proofErr w:type="spellStart"/>
      <w:r w:rsidRPr="00600E64">
        <w:rPr>
          <w:b/>
          <w:lang w:val="en-US"/>
        </w:rPr>
        <w:t>mklabel</w:t>
      </w:r>
      <w:proofErr w:type="spellEnd"/>
      <w:r w:rsidRPr="00600E64">
        <w:rPr>
          <w:b/>
          <w:lang w:val="en-US"/>
        </w:rPr>
        <w:t xml:space="preserve"> </w:t>
      </w:r>
      <w:r w:rsidR="005E31B9" w:rsidRPr="00600E64">
        <w:rPr>
          <w:b/>
          <w:lang w:val="en-US"/>
        </w:rPr>
        <w:t xml:space="preserve">“check label name” </w:t>
      </w:r>
      <w:r w:rsidRPr="00600E64">
        <w:rPr>
          <w:b/>
          <w:lang w:val="en-US"/>
        </w:rPr>
        <w:t>“</w:t>
      </w:r>
      <w:r w:rsidR="0097420D" w:rsidRPr="00600E64">
        <w:rPr>
          <w:b/>
          <w:lang w:val="en-US"/>
        </w:rPr>
        <w:t xml:space="preserve">ruby </w:t>
      </w:r>
      <w:r w:rsidRPr="00600E64">
        <w:rPr>
          <w:b/>
          <w:lang w:val="en-US"/>
        </w:rPr>
        <w:t>c:\p</w:t>
      </w:r>
      <w:r w:rsidR="0097420D" w:rsidRPr="00600E64">
        <w:rPr>
          <w:b/>
          <w:lang w:val="en-US"/>
        </w:rPr>
        <w:t>lastic\triggers\validate-label.rb</w:t>
      </w:r>
      <w:r w:rsidRPr="00600E64">
        <w:rPr>
          <w:b/>
          <w:lang w:val="en-US"/>
        </w:rPr>
        <w:t>”</w:t>
      </w:r>
    </w:p>
    <w:p w:rsidR="0097420D" w:rsidRPr="00600E64" w:rsidRDefault="0097420D" w:rsidP="000A308E">
      <w:r w:rsidRPr="00600E64">
        <w:t>This is a sample ruby</w:t>
      </w:r>
      <w:r w:rsidR="00D12BE5" w:rsidRPr="00600E64">
        <w:t xml:space="preserve"> script (validate-</w:t>
      </w:r>
      <w:proofErr w:type="spellStart"/>
      <w:r w:rsidR="00D12BE5" w:rsidRPr="00600E64">
        <w:t>label.rb</w:t>
      </w:r>
      <w:proofErr w:type="spellEnd"/>
      <w:r w:rsidR="00D12BE5" w:rsidRPr="00600E64">
        <w:t>) which</w:t>
      </w:r>
      <w:r w:rsidRPr="00600E64">
        <w:t xml:space="preserve"> checks </w:t>
      </w:r>
      <w:r w:rsidR="00D12BE5" w:rsidRPr="00600E64">
        <w:t xml:space="preserve">that </w:t>
      </w:r>
      <w:r w:rsidRPr="00600E64">
        <w:t xml:space="preserve">the label name starts with ‘release’. Otherwise, </w:t>
      </w:r>
      <w:r w:rsidR="00D12BE5" w:rsidRPr="00600E64">
        <w:t>it returns 1</w:t>
      </w:r>
      <w:r w:rsidR="00426541" w:rsidRPr="00600E64">
        <w:t>,</w:t>
      </w:r>
      <w:r w:rsidR="00D12BE5" w:rsidRPr="00600E64">
        <w:t xml:space="preserve"> which means</w:t>
      </w:r>
      <w:r w:rsidRPr="00600E64">
        <w:t xml:space="preserve"> that the trigger fails and </w:t>
      </w:r>
      <w:r w:rsidR="00D12BE5" w:rsidRPr="00600E64">
        <w:t xml:space="preserve">it </w:t>
      </w:r>
      <w:r w:rsidRPr="00600E64">
        <w:t xml:space="preserve">doesn’t allow the </w:t>
      </w:r>
      <w:proofErr w:type="spellStart"/>
      <w:r w:rsidRPr="00600E64">
        <w:t>mklabel</w:t>
      </w:r>
      <w:proofErr w:type="spellEnd"/>
      <w:r w:rsidRPr="00600E64">
        <w:t xml:space="preserve"> operation to finish:</w:t>
      </w:r>
    </w:p>
    <w:p w:rsidR="001E5525" w:rsidRPr="00600E64" w:rsidRDefault="0097420D" w:rsidP="0097420D">
      <w:pPr>
        <w:pStyle w:val="code"/>
        <w:rPr>
          <w:b/>
          <w:lang w:val="en-US"/>
        </w:rPr>
      </w:pPr>
      <w:proofErr w:type="gramStart"/>
      <w:r w:rsidRPr="00600E64">
        <w:rPr>
          <w:b/>
          <w:lang w:val="en-US"/>
        </w:rPr>
        <w:t>if</w:t>
      </w:r>
      <w:proofErr w:type="gramEnd"/>
      <w:r w:rsidRPr="00600E64">
        <w:rPr>
          <w:b/>
          <w:lang w:val="en-US"/>
        </w:rPr>
        <w:t xml:space="preserve"> (ENV['PLASTIC_LABEL_NAME'] !~ /^release/) then exit(1) end</w:t>
      </w:r>
    </w:p>
    <w:p w:rsidR="009F1E2C" w:rsidRPr="00600E64" w:rsidRDefault="009F1E2C" w:rsidP="009F1E2C">
      <w:r w:rsidRPr="00600E64">
        <w:t>The script picks the name of the label from the PLASTIC_LABEL_NAME environment variable and checks its contents agains</w:t>
      </w:r>
      <w:r w:rsidR="00D12BE5" w:rsidRPr="00600E64">
        <w:t>t</w:t>
      </w:r>
      <w:r w:rsidRPr="00600E64">
        <w:t xml:space="preserve"> the regular expression ‘^release’, which means ‘match a string that starts with ‘release’. If this is not the case (‘</w:t>
      </w:r>
      <w:proofErr w:type="gramStart"/>
      <w:r w:rsidRPr="00600E64">
        <w:t>!~</w:t>
      </w:r>
      <w:proofErr w:type="gramEnd"/>
      <w:r w:rsidRPr="00600E64">
        <w:t xml:space="preserve">’ operator), </w:t>
      </w:r>
      <w:r w:rsidR="00D12BE5" w:rsidRPr="00600E64">
        <w:t xml:space="preserve">the exit code returned would be </w:t>
      </w:r>
      <w:r w:rsidRPr="00600E64">
        <w:t>1</w:t>
      </w:r>
      <w:r w:rsidR="00D12BE5" w:rsidRPr="00600E64">
        <w:t>,</w:t>
      </w:r>
      <w:r w:rsidRPr="00600E64">
        <w:t xml:space="preserve"> </w:t>
      </w:r>
      <w:r w:rsidR="00426541" w:rsidRPr="00600E64">
        <w:t>which is interpreted as a</w:t>
      </w:r>
      <w:r w:rsidRPr="00600E64">
        <w:t xml:space="preserve"> trigger f</w:t>
      </w:r>
      <w:r w:rsidR="006C0EF8" w:rsidRPr="00600E64">
        <w:t>a</w:t>
      </w:r>
      <w:r w:rsidRPr="00600E64">
        <w:t>ilure.</w:t>
      </w:r>
    </w:p>
    <w:p w:rsidR="00582D3E" w:rsidRPr="00600E64" w:rsidRDefault="00582D3E" w:rsidP="00582D3E">
      <w:pPr>
        <w:pStyle w:val="Ttulo2"/>
        <w:rPr>
          <w:lang w:val="en-US"/>
        </w:rPr>
      </w:pPr>
      <w:bookmarkStart w:id="19" w:name="_Toc315275799"/>
      <w:r w:rsidRPr="00600E64">
        <w:rPr>
          <w:lang w:val="en-US"/>
        </w:rPr>
        <w:lastRenderedPageBreak/>
        <w:t>List, edit and delete triggers</w:t>
      </w:r>
      <w:bookmarkEnd w:id="19"/>
    </w:p>
    <w:p w:rsidR="00582D3E" w:rsidRPr="00600E64" w:rsidRDefault="00033BB8" w:rsidP="00582D3E">
      <w:r w:rsidRPr="00600E64">
        <w:t>To see the trigger that was just creat</w:t>
      </w:r>
      <w:r w:rsidR="00677F1D" w:rsidRPr="00600E64">
        <w:t>ed, list the trigger of the</w:t>
      </w:r>
      <w:r w:rsidRPr="00600E64">
        <w:t xml:space="preserve"> type</w:t>
      </w:r>
      <w:r w:rsidR="00677F1D" w:rsidRPr="00600E64">
        <w:t xml:space="preserve"> used</w:t>
      </w:r>
      <w:r w:rsidRPr="00600E64">
        <w:t>:</w:t>
      </w:r>
    </w:p>
    <w:p w:rsidR="00033BB8" w:rsidRPr="00011F42" w:rsidRDefault="00033BB8" w:rsidP="00033BB8">
      <w:pPr>
        <w:pStyle w:val="code"/>
        <w:rPr>
          <w:lang w:val="da-DK"/>
        </w:rPr>
      </w:pPr>
      <w:r w:rsidRPr="00011F42">
        <w:rPr>
          <w:b/>
          <w:lang w:val="da-DK"/>
        </w:rPr>
        <w:t>cm listtriggers before-mklabel</w:t>
      </w:r>
      <w:r w:rsidR="00F72028" w:rsidRPr="00011F42">
        <w:rPr>
          <w:b/>
          <w:lang w:val="da-DK"/>
        </w:rPr>
        <w:br/>
      </w:r>
      <w:r w:rsidR="00F72028" w:rsidRPr="00011F42">
        <w:rPr>
          <w:lang w:val="da-DK"/>
        </w:rPr>
        <w:t xml:space="preserve"> 1 Validate label  c:\tmp\triggers\validate-label.bat dave</w:t>
      </w:r>
    </w:p>
    <w:p w:rsidR="00457C61" w:rsidRPr="00600E64" w:rsidRDefault="00457C61" w:rsidP="00F72028">
      <w:r w:rsidRPr="00600E64">
        <w:t xml:space="preserve">To </w:t>
      </w:r>
      <w:r w:rsidR="000B727C" w:rsidRPr="00600E64">
        <w:t>modify</w:t>
      </w:r>
      <w:r w:rsidRPr="00600E64">
        <w:t xml:space="preserve"> the sc</w:t>
      </w:r>
      <w:r w:rsidR="000B727C" w:rsidRPr="00600E64">
        <w:t>ript that this trigger is pointing</w:t>
      </w:r>
      <w:r w:rsidR="00677F1D" w:rsidRPr="00600E64">
        <w:t xml:space="preserve"> to</w:t>
      </w:r>
      <w:r w:rsidR="000B727C" w:rsidRPr="00600E64">
        <w:t xml:space="preserve"> th</w:t>
      </w:r>
      <w:r w:rsidR="00426541" w:rsidRPr="00600E64">
        <w:t xml:space="preserve">e </w:t>
      </w:r>
      <w:proofErr w:type="spellStart"/>
      <w:r w:rsidR="00426541" w:rsidRPr="00600E64">
        <w:t>changetrigger</w:t>
      </w:r>
      <w:proofErr w:type="spellEnd"/>
      <w:r w:rsidR="00426541" w:rsidRPr="00600E64">
        <w:t xml:space="preserve"> command can be used; it is necessary to </w:t>
      </w:r>
      <w:r w:rsidR="000B727C" w:rsidRPr="00600E64">
        <w:t>indicat</w:t>
      </w:r>
      <w:r w:rsidR="00426541" w:rsidRPr="00600E64">
        <w:t>e</w:t>
      </w:r>
      <w:r w:rsidR="000B727C" w:rsidRPr="00600E64">
        <w:t xml:space="preserve"> the trigger type </w:t>
      </w:r>
      <w:r w:rsidR="00677F1D" w:rsidRPr="00600E64">
        <w:t>and the trigger position;</w:t>
      </w:r>
      <w:r w:rsidR="000B727C" w:rsidRPr="00600E64">
        <w:t xml:space="preserve"> which is the first index printed by the list triggers command (1 in this case):</w:t>
      </w:r>
    </w:p>
    <w:p w:rsidR="00457C61" w:rsidRPr="00600E64" w:rsidRDefault="00457C61" w:rsidP="00457C61">
      <w:pPr>
        <w:pStyle w:val="code"/>
        <w:rPr>
          <w:b/>
          <w:lang w:val="en-US"/>
        </w:rPr>
      </w:pPr>
      <w:r w:rsidRPr="00600E64">
        <w:rPr>
          <w:b/>
          <w:lang w:val="en-US"/>
        </w:rPr>
        <w:t xml:space="preserve">cm </w:t>
      </w:r>
      <w:proofErr w:type="spellStart"/>
      <w:r w:rsidRPr="00600E64">
        <w:rPr>
          <w:b/>
          <w:lang w:val="en-US"/>
        </w:rPr>
        <w:t>changetrigger</w:t>
      </w:r>
      <w:proofErr w:type="spellEnd"/>
      <w:r w:rsidRPr="00600E64">
        <w:rPr>
          <w:b/>
          <w:lang w:val="en-US"/>
        </w:rPr>
        <w:t xml:space="preserve"> before-</w:t>
      </w:r>
      <w:proofErr w:type="spellStart"/>
      <w:r w:rsidRPr="00600E64">
        <w:rPr>
          <w:b/>
          <w:lang w:val="en-US"/>
        </w:rPr>
        <w:t>mklabel</w:t>
      </w:r>
      <w:proofErr w:type="spellEnd"/>
      <w:r w:rsidRPr="00600E64">
        <w:rPr>
          <w:b/>
          <w:lang w:val="en-US"/>
        </w:rPr>
        <w:t xml:space="preserve"> 1 –-script=”c:\tmp\other-script.bat”</w:t>
      </w:r>
    </w:p>
    <w:p w:rsidR="00F72028" w:rsidRPr="00600E64" w:rsidRDefault="00457C61" w:rsidP="00F72028">
      <w:r w:rsidRPr="00600E64">
        <w:t>To remove the trigger just cr</w:t>
      </w:r>
      <w:r w:rsidR="009101FE" w:rsidRPr="00600E64">
        <w:t>eated, use the remove command</w:t>
      </w:r>
      <w:r w:rsidR="00331D95" w:rsidRPr="00600E64">
        <w:t>, indicating the trigger type and position:</w:t>
      </w:r>
    </w:p>
    <w:p w:rsidR="00033BB8" w:rsidRPr="00600E64" w:rsidRDefault="00331D95" w:rsidP="001D373D">
      <w:pPr>
        <w:pStyle w:val="code"/>
        <w:rPr>
          <w:b/>
          <w:lang w:val="en-US"/>
        </w:rPr>
      </w:pPr>
      <w:r w:rsidRPr="00600E64">
        <w:rPr>
          <w:lang w:val="en-US"/>
        </w:rPr>
        <w:t xml:space="preserve">cm </w:t>
      </w:r>
      <w:proofErr w:type="spellStart"/>
      <w:r w:rsidRPr="00600E64">
        <w:rPr>
          <w:lang w:val="en-US"/>
        </w:rPr>
        <w:t>removetrigger</w:t>
      </w:r>
      <w:proofErr w:type="spellEnd"/>
      <w:r w:rsidRPr="00600E64">
        <w:rPr>
          <w:lang w:val="en-US"/>
        </w:rPr>
        <w:t xml:space="preserve"> before-</w:t>
      </w:r>
      <w:proofErr w:type="spellStart"/>
      <w:r w:rsidRPr="00600E64">
        <w:rPr>
          <w:lang w:val="en-US"/>
        </w:rPr>
        <w:t>mklabel</w:t>
      </w:r>
      <w:proofErr w:type="spellEnd"/>
      <w:r w:rsidRPr="00600E64">
        <w:rPr>
          <w:lang w:val="en-US"/>
        </w:rPr>
        <w:t xml:space="preserve"> 1</w:t>
      </w:r>
    </w:p>
    <w:p w:rsidR="00B27781" w:rsidRPr="00600E64" w:rsidRDefault="00B27781" w:rsidP="00B27781">
      <w:pPr>
        <w:pStyle w:val="Ttulo1"/>
        <w:rPr>
          <w:lang w:val="en-US"/>
        </w:rPr>
      </w:pPr>
      <w:bookmarkStart w:id="20" w:name="_Ref198112880"/>
      <w:bookmarkStart w:id="21" w:name="_Toc315275800"/>
      <w:r w:rsidRPr="00600E64">
        <w:rPr>
          <w:lang w:val="en-US"/>
        </w:rPr>
        <w:lastRenderedPageBreak/>
        <w:t>Trigger reference</w:t>
      </w:r>
      <w:bookmarkEnd w:id="20"/>
      <w:bookmarkEnd w:id="21"/>
    </w:p>
    <w:p w:rsidR="009B7742" w:rsidRPr="00600E64" w:rsidRDefault="002F7012" w:rsidP="009B7742">
      <w:pPr>
        <w:pStyle w:val="Ttulo2"/>
        <w:rPr>
          <w:lang w:val="en-US"/>
        </w:rPr>
      </w:pPr>
      <w:bookmarkStart w:id="22" w:name="_Ref199084296"/>
      <w:bookmarkStart w:id="23" w:name="_Toc315275801"/>
      <w:r w:rsidRPr="00600E64">
        <w:rPr>
          <w:lang w:val="en-US"/>
        </w:rPr>
        <w:t>List of triggers</w:t>
      </w:r>
      <w:bookmarkEnd w:id="22"/>
      <w:bookmarkEnd w:id="23"/>
    </w:p>
    <w:p w:rsidR="007B76F5" w:rsidRPr="00600E64" w:rsidRDefault="002F7012" w:rsidP="009B7742">
      <w:r w:rsidRPr="00600E64">
        <w:t xml:space="preserve">This is a complete list of all available events that triggers can be </w:t>
      </w:r>
      <w:proofErr w:type="spellStart"/>
      <w:r w:rsidRPr="00600E64">
        <w:t>binded</w:t>
      </w:r>
      <w:proofErr w:type="spellEnd"/>
      <w:r w:rsidRPr="00600E64">
        <w:t xml:space="preserve"> to: </w:t>
      </w:r>
    </w:p>
    <w:p w:rsidR="007B76F5" w:rsidRPr="00600E64" w:rsidRDefault="007B76F5" w:rsidP="009B7742"/>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2665"/>
        <w:gridCol w:w="5695"/>
      </w:tblGrid>
      <w:tr w:rsidR="002F7012" w:rsidRPr="00600E64">
        <w:trPr>
          <w:jc w:val="center"/>
        </w:trPr>
        <w:tc>
          <w:tcPr>
            <w:tcW w:w="2665" w:type="dxa"/>
          </w:tcPr>
          <w:p w:rsidR="002F7012" w:rsidRPr="00600E64" w:rsidRDefault="00A07EA8" w:rsidP="00A07EA8">
            <w:r w:rsidRPr="00600E64">
              <w:t>before-a</w:t>
            </w:r>
            <w:r w:rsidR="002F7012" w:rsidRPr="00600E64">
              <w:t>dd</w:t>
            </w:r>
          </w:p>
          <w:p w:rsidR="00A07EA8" w:rsidRPr="00600E64" w:rsidRDefault="00A07EA8" w:rsidP="00A07EA8">
            <w:r w:rsidRPr="00600E64">
              <w:t>after-add</w:t>
            </w:r>
          </w:p>
        </w:tc>
        <w:tc>
          <w:tcPr>
            <w:tcW w:w="5695" w:type="dxa"/>
          </w:tcPr>
          <w:p w:rsidR="002F7012" w:rsidRPr="00600E64" w:rsidRDefault="0070177F" w:rsidP="009B7742">
            <w:r w:rsidRPr="00600E64">
              <w:t>Fires on item addition</w:t>
            </w:r>
            <w:r w:rsidR="00E76E27" w:rsidRPr="00600E64">
              <w:t xml:space="preserve">, only once per ‘add’ command. A list of the added items is provided to the trigger script. </w:t>
            </w:r>
          </w:p>
        </w:tc>
      </w:tr>
      <w:tr w:rsidR="002F7012" w:rsidRPr="00600E64">
        <w:trPr>
          <w:jc w:val="center"/>
        </w:trPr>
        <w:tc>
          <w:tcPr>
            <w:tcW w:w="2665" w:type="dxa"/>
          </w:tcPr>
          <w:p w:rsidR="002F7012" w:rsidRPr="00600E64" w:rsidRDefault="00A07EA8" w:rsidP="00A07EA8">
            <w:r w:rsidRPr="00600E64">
              <w:t>before-c</w:t>
            </w:r>
            <w:r w:rsidR="0016193F" w:rsidRPr="00600E64">
              <w:t>heckout</w:t>
            </w:r>
          </w:p>
          <w:p w:rsidR="00A07EA8" w:rsidRPr="00600E64" w:rsidRDefault="00A07EA8" w:rsidP="00A07EA8">
            <w:r w:rsidRPr="00600E64">
              <w:t>afte</w:t>
            </w:r>
            <w:r w:rsidR="0016193F" w:rsidRPr="00600E64">
              <w:t>r-checkout</w:t>
            </w:r>
          </w:p>
        </w:tc>
        <w:tc>
          <w:tcPr>
            <w:tcW w:w="5695" w:type="dxa"/>
          </w:tcPr>
          <w:p w:rsidR="002F7012" w:rsidRPr="00600E64" w:rsidRDefault="00E76E27" w:rsidP="009B7742">
            <w:r w:rsidRPr="00600E64">
              <w:t xml:space="preserve">Fires on checkout. A list of the checked out items is provided. </w:t>
            </w:r>
          </w:p>
        </w:tc>
      </w:tr>
      <w:tr w:rsidR="0016193F" w:rsidRPr="00600E64">
        <w:trPr>
          <w:jc w:val="center"/>
        </w:trPr>
        <w:tc>
          <w:tcPr>
            <w:tcW w:w="2665" w:type="dxa"/>
          </w:tcPr>
          <w:p w:rsidR="0016193F" w:rsidRPr="00600E64" w:rsidRDefault="0016193F" w:rsidP="0016193F">
            <w:r w:rsidRPr="00600E64">
              <w:t>before-checkin</w:t>
            </w:r>
          </w:p>
          <w:p w:rsidR="0016193F" w:rsidRPr="00600E64" w:rsidRDefault="0016193F" w:rsidP="0016193F">
            <w:r w:rsidRPr="00600E64">
              <w:t>after-checkin</w:t>
            </w:r>
          </w:p>
        </w:tc>
        <w:tc>
          <w:tcPr>
            <w:tcW w:w="5695" w:type="dxa"/>
          </w:tcPr>
          <w:p w:rsidR="0016193F" w:rsidRPr="00600E64" w:rsidRDefault="00E76E27" w:rsidP="009B7742">
            <w:r w:rsidRPr="00600E64">
              <w:t xml:space="preserve">Fires on checkin. A list of the items to be checked in is provided. </w:t>
            </w:r>
          </w:p>
        </w:tc>
      </w:tr>
      <w:tr w:rsidR="002F7012" w:rsidRPr="00600E64">
        <w:trPr>
          <w:jc w:val="center"/>
        </w:trPr>
        <w:tc>
          <w:tcPr>
            <w:tcW w:w="2665" w:type="dxa"/>
          </w:tcPr>
          <w:p w:rsidR="002F7012" w:rsidRPr="00600E64" w:rsidRDefault="00A07EA8" w:rsidP="00A07EA8">
            <w:r w:rsidRPr="00600E64">
              <w:t>before-</w:t>
            </w:r>
            <w:proofErr w:type="spellStart"/>
            <w:r w:rsidRPr="00600E64">
              <w:t>mkbranch</w:t>
            </w:r>
            <w:proofErr w:type="spellEnd"/>
          </w:p>
          <w:p w:rsidR="00A07EA8" w:rsidRPr="00600E64" w:rsidRDefault="00A07EA8" w:rsidP="00A07EA8">
            <w:r w:rsidRPr="00600E64">
              <w:t>after-</w:t>
            </w:r>
            <w:proofErr w:type="spellStart"/>
            <w:r w:rsidRPr="00600E64">
              <w:t>mkbranch</w:t>
            </w:r>
            <w:proofErr w:type="spellEnd"/>
          </w:p>
        </w:tc>
        <w:tc>
          <w:tcPr>
            <w:tcW w:w="5695" w:type="dxa"/>
          </w:tcPr>
          <w:p w:rsidR="002F7012" w:rsidRPr="00600E64" w:rsidRDefault="00E76E27" w:rsidP="009B7742">
            <w:r w:rsidRPr="00600E64">
              <w:t xml:space="preserve">Fires on branch creation. </w:t>
            </w:r>
          </w:p>
        </w:tc>
      </w:tr>
      <w:tr w:rsidR="002F7012" w:rsidRPr="00600E64">
        <w:trPr>
          <w:jc w:val="center"/>
        </w:trPr>
        <w:tc>
          <w:tcPr>
            <w:tcW w:w="2665" w:type="dxa"/>
          </w:tcPr>
          <w:p w:rsidR="002F7012" w:rsidRPr="00600E64" w:rsidRDefault="00A07EA8" w:rsidP="00A07EA8">
            <w:r w:rsidRPr="00600E64">
              <w:t>before-</w:t>
            </w:r>
            <w:proofErr w:type="spellStart"/>
            <w:r w:rsidRPr="00600E64">
              <w:t>mk</w:t>
            </w:r>
            <w:r w:rsidR="002F7012" w:rsidRPr="00600E64">
              <w:t>label</w:t>
            </w:r>
            <w:proofErr w:type="spellEnd"/>
          </w:p>
          <w:p w:rsidR="00A07EA8" w:rsidRPr="00600E64" w:rsidRDefault="00A07EA8" w:rsidP="00A07EA8">
            <w:r w:rsidRPr="00600E64">
              <w:t>after-</w:t>
            </w:r>
            <w:proofErr w:type="spellStart"/>
            <w:r w:rsidRPr="00600E64">
              <w:t>mklabel</w:t>
            </w:r>
            <w:proofErr w:type="spellEnd"/>
          </w:p>
        </w:tc>
        <w:tc>
          <w:tcPr>
            <w:tcW w:w="5695" w:type="dxa"/>
          </w:tcPr>
          <w:p w:rsidR="002F7012" w:rsidRPr="00600E64" w:rsidRDefault="00E76E27" w:rsidP="009B7742">
            <w:r w:rsidRPr="00600E64">
              <w:t xml:space="preserve">Fires on label creation. </w:t>
            </w:r>
          </w:p>
        </w:tc>
      </w:tr>
      <w:tr w:rsidR="002F7012" w:rsidRPr="00600E64">
        <w:trPr>
          <w:jc w:val="center"/>
        </w:trPr>
        <w:tc>
          <w:tcPr>
            <w:tcW w:w="2665" w:type="dxa"/>
          </w:tcPr>
          <w:p w:rsidR="002F7012" w:rsidRPr="00600E64" w:rsidRDefault="00A07EA8" w:rsidP="00A07EA8">
            <w:r w:rsidRPr="00600E64">
              <w:t>before-</w:t>
            </w:r>
            <w:proofErr w:type="spellStart"/>
            <w:r w:rsidRPr="00600E64">
              <w:t>mkattribute</w:t>
            </w:r>
            <w:proofErr w:type="spellEnd"/>
          </w:p>
          <w:p w:rsidR="00A07EA8" w:rsidRPr="00600E64" w:rsidRDefault="00A07EA8" w:rsidP="00A07EA8">
            <w:r w:rsidRPr="00600E64">
              <w:t>after-</w:t>
            </w:r>
            <w:proofErr w:type="spellStart"/>
            <w:r w:rsidRPr="00600E64">
              <w:t>mkattribute</w:t>
            </w:r>
            <w:proofErr w:type="spellEnd"/>
          </w:p>
        </w:tc>
        <w:tc>
          <w:tcPr>
            <w:tcW w:w="5695" w:type="dxa"/>
          </w:tcPr>
          <w:p w:rsidR="002F7012" w:rsidRPr="00600E64" w:rsidRDefault="00E76E27" w:rsidP="009B7742">
            <w:r w:rsidRPr="00600E64">
              <w:t xml:space="preserve">Fires on attribute creation. </w:t>
            </w:r>
          </w:p>
        </w:tc>
      </w:tr>
      <w:tr w:rsidR="002F7012" w:rsidRPr="00600E64">
        <w:trPr>
          <w:jc w:val="center"/>
        </w:trPr>
        <w:tc>
          <w:tcPr>
            <w:tcW w:w="2665" w:type="dxa"/>
          </w:tcPr>
          <w:p w:rsidR="002F7012" w:rsidRPr="00600E64" w:rsidRDefault="00A07EA8" w:rsidP="009B7742">
            <w:r w:rsidRPr="00600E64">
              <w:t>before-</w:t>
            </w:r>
            <w:proofErr w:type="spellStart"/>
            <w:r w:rsidRPr="00600E64">
              <w:t>mkrep</w:t>
            </w:r>
            <w:proofErr w:type="spellEnd"/>
          </w:p>
          <w:p w:rsidR="00A07EA8" w:rsidRPr="00600E64" w:rsidRDefault="00A07EA8" w:rsidP="00A07EA8">
            <w:r w:rsidRPr="00600E64">
              <w:t>after-</w:t>
            </w:r>
            <w:proofErr w:type="spellStart"/>
            <w:r w:rsidRPr="00600E64">
              <w:t>mkrep</w:t>
            </w:r>
            <w:proofErr w:type="spellEnd"/>
          </w:p>
        </w:tc>
        <w:tc>
          <w:tcPr>
            <w:tcW w:w="5695" w:type="dxa"/>
          </w:tcPr>
          <w:p w:rsidR="002F7012" w:rsidRPr="00600E64" w:rsidRDefault="00E76E27" w:rsidP="009B7742">
            <w:r w:rsidRPr="00600E64">
              <w:t>Fires on repository creation.</w:t>
            </w:r>
          </w:p>
        </w:tc>
      </w:tr>
      <w:tr w:rsidR="008A3C3F" w:rsidRPr="00600E64">
        <w:trPr>
          <w:jc w:val="center"/>
        </w:trPr>
        <w:tc>
          <w:tcPr>
            <w:tcW w:w="2665" w:type="dxa"/>
          </w:tcPr>
          <w:p w:rsidR="008A3C3F" w:rsidRDefault="008A3C3F" w:rsidP="002F7012">
            <w:r>
              <w:lastRenderedPageBreak/>
              <w:t>before-</w:t>
            </w:r>
            <w:proofErr w:type="spellStart"/>
            <w:r>
              <w:t>mkreview</w:t>
            </w:r>
            <w:proofErr w:type="spellEnd"/>
          </w:p>
          <w:p w:rsidR="008A3C3F" w:rsidRPr="00600E64" w:rsidRDefault="008A3C3F" w:rsidP="002F7012">
            <w:r>
              <w:t>after-</w:t>
            </w:r>
            <w:proofErr w:type="spellStart"/>
            <w:r>
              <w:t>mkreview</w:t>
            </w:r>
            <w:proofErr w:type="spellEnd"/>
          </w:p>
        </w:tc>
        <w:tc>
          <w:tcPr>
            <w:tcW w:w="5695" w:type="dxa"/>
          </w:tcPr>
          <w:p w:rsidR="008A3C3F" w:rsidRPr="00600E64" w:rsidRDefault="008A3C3F" w:rsidP="009B7742">
            <w:r>
              <w:t>Fires on code review creation</w:t>
            </w:r>
          </w:p>
        </w:tc>
      </w:tr>
      <w:tr w:rsidR="008A3C3F" w:rsidRPr="00600E64">
        <w:trPr>
          <w:jc w:val="center"/>
        </w:trPr>
        <w:tc>
          <w:tcPr>
            <w:tcW w:w="2665" w:type="dxa"/>
          </w:tcPr>
          <w:p w:rsidR="008A3C3F" w:rsidRDefault="008A3C3F" w:rsidP="002F7012">
            <w:r>
              <w:t>before-</w:t>
            </w:r>
            <w:proofErr w:type="spellStart"/>
            <w:r>
              <w:t>editreview</w:t>
            </w:r>
            <w:proofErr w:type="spellEnd"/>
          </w:p>
          <w:p w:rsidR="008A3C3F" w:rsidRPr="00600E64" w:rsidRDefault="008A3C3F" w:rsidP="002F7012">
            <w:r>
              <w:t>after-</w:t>
            </w:r>
            <w:proofErr w:type="spellStart"/>
            <w:r>
              <w:t>editreview</w:t>
            </w:r>
            <w:proofErr w:type="spellEnd"/>
          </w:p>
        </w:tc>
        <w:tc>
          <w:tcPr>
            <w:tcW w:w="5695" w:type="dxa"/>
          </w:tcPr>
          <w:p w:rsidR="008A3C3F" w:rsidRPr="00600E64" w:rsidRDefault="008A3C3F" w:rsidP="009B7742">
            <w:r>
              <w:t>Fires on code review edition</w:t>
            </w:r>
          </w:p>
        </w:tc>
      </w:tr>
      <w:tr w:rsidR="002F7012" w:rsidRPr="00600E64">
        <w:trPr>
          <w:jc w:val="center"/>
        </w:trPr>
        <w:tc>
          <w:tcPr>
            <w:tcW w:w="2665" w:type="dxa"/>
          </w:tcPr>
          <w:p w:rsidR="002F7012" w:rsidRPr="00600E64" w:rsidRDefault="00A07EA8" w:rsidP="002F7012">
            <w:r w:rsidRPr="00600E64">
              <w:t>before-</w:t>
            </w:r>
            <w:proofErr w:type="spellStart"/>
            <w:r w:rsidRPr="00600E64">
              <w:t>mkworkspace</w:t>
            </w:r>
            <w:proofErr w:type="spellEnd"/>
          </w:p>
          <w:p w:rsidR="00A07EA8" w:rsidRPr="00600E64" w:rsidRDefault="00A07EA8" w:rsidP="00A07EA8">
            <w:r w:rsidRPr="00600E64">
              <w:t>after-</w:t>
            </w:r>
            <w:proofErr w:type="spellStart"/>
            <w:r w:rsidRPr="00600E64">
              <w:t>mkworkspace</w:t>
            </w:r>
            <w:proofErr w:type="spellEnd"/>
          </w:p>
        </w:tc>
        <w:tc>
          <w:tcPr>
            <w:tcW w:w="5695" w:type="dxa"/>
          </w:tcPr>
          <w:p w:rsidR="002F7012" w:rsidRPr="00600E64" w:rsidRDefault="002F4AFB" w:rsidP="009B7742">
            <w:r w:rsidRPr="00600E64">
              <w:t>Fires on workspace creation.</w:t>
            </w:r>
          </w:p>
        </w:tc>
      </w:tr>
      <w:tr w:rsidR="002F7012" w:rsidRPr="00600E64">
        <w:trPr>
          <w:jc w:val="center"/>
        </w:trPr>
        <w:tc>
          <w:tcPr>
            <w:tcW w:w="2665" w:type="dxa"/>
          </w:tcPr>
          <w:p w:rsidR="00A07EA8" w:rsidRPr="00600E64" w:rsidRDefault="00A07EA8" w:rsidP="002F7012">
            <w:r w:rsidRPr="00600E64">
              <w:t>before-</w:t>
            </w:r>
            <w:proofErr w:type="spellStart"/>
            <w:r w:rsidRPr="00600E64">
              <w:t>setselector</w:t>
            </w:r>
            <w:proofErr w:type="spellEnd"/>
          </w:p>
          <w:p w:rsidR="002F7012" w:rsidRPr="00600E64" w:rsidRDefault="001275A0" w:rsidP="002F7012">
            <w:r w:rsidRPr="00600E64">
              <w:t>after</w:t>
            </w:r>
            <w:r w:rsidR="00A07EA8" w:rsidRPr="00600E64">
              <w:t>-</w:t>
            </w:r>
            <w:proofErr w:type="spellStart"/>
            <w:r w:rsidR="00A07EA8" w:rsidRPr="00600E64">
              <w:t>setselector</w:t>
            </w:r>
            <w:proofErr w:type="spellEnd"/>
          </w:p>
        </w:tc>
        <w:tc>
          <w:tcPr>
            <w:tcW w:w="5695" w:type="dxa"/>
          </w:tcPr>
          <w:p w:rsidR="002F7012" w:rsidRPr="00600E64" w:rsidRDefault="002F4AFB" w:rsidP="009B7742">
            <w:r w:rsidRPr="00600E64">
              <w:t>Fires on any workspace selector change, including explicitly setting the selector and also the ‘switch to…’ commands.</w:t>
            </w:r>
          </w:p>
        </w:tc>
      </w:tr>
      <w:tr w:rsidR="001275A0" w:rsidRPr="00600E64">
        <w:trPr>
          <w:jc w:val="center"/>
        </w:trPr>
        <w:tc>
          <w:tcPr>
            <w:tcW w:w="2665" w:type="dxa"/>
          </w:tcPr>
          <w:p w:rsidR="001275A0" w:rsidRPr="00600E64" w:rsidRDefault="001275A0" w:rsidP="002F7012">
            <w:r w:rsidRPr="00600E64">
              <w:t>before-update</w:t>
            </w:r>
          </w:p>
          <w:p w:rsidR="001275A0" w:rsidRPr="00600E64" w:rsidRDefault="001275A0" w:rsidP="002F7012">
            <w:r w:rsidRPr="00600E64">
              <w:t>after-update</w:t>
            </w:r>
          </w:p>
        </w:tc>
        <w:tc>
          <w:tcPr>
            <w:tcW w:w="5695" w:type="dxa"/>
          </w:tcPr>
          <w:p w:rsidR="001275A0" w:rsidRPr="00600E64" w:rsidRDefault="00E76E27" w:rsidP="009B7742">
            <w:r w:rsidRPr="00600E64">
              <w:t xml:space="preserve">This is </w:t>
            </w:r>
            <w:r w:rsidR="00392B15" w:rsidRPr="00600E64">
              <w:t xml:space="preserve">a </w:t>
            </w:r>
            <w:r w:rsidR="007F0F3F" w:rsidRPr="00600E64">
              <w:t>client-</w:t>
            </w:r>
            <w:r w:rsidRPr="00600E64">
              <w:t>side trigger. The path to be updated is provided to the script.</w:t>
            </w:r>
          </w:p>
        </w:tc>
      </w:tr>
      <w:tr w:rsidR="00085AB0" w:rsidRPr="00600E64">
        <w:trPr>
          <w:jc w:val="center"/>
        </w:trPr>
        <w:tc>
          <w:tcPr>
            <w:tcW w:w="2665" w:type="dxa"/>
          </w:tcPr>
          <w:p w:rsidR="00085AB0" w:rsidRPr="00600E64" w:rsidRDefault="00085AB0" w:rsidP="002F7012">
            <w:r w:rsidRPr="00600E64">
              <w:t>before-</w:t>
            </w:r>
            <w:proofErr w:type="spellStart"/>
            <w:r w:rsidRPr="00600E64">
              <w:t>clientcheckin</w:t>
            </w:r>
            <w:proofErr w:type="spellEnd"/>
          </w:p>
          <w:p w:rsidR="00085AB0" w:rsidRPr="00600E64" w:rsidRDefault="00085AB0" w:rsidP="002F7012">
            <w:r w:rsidRPr="00600E64">
              <w:t>after-</w:t>
            </w:r>
            <w:proofErr w:type="spellStart"/>
            <w:r w:rsidRPr="00600E64">
              <w:t>clientcheckin</w:t>
            </w:r>
            <w:proofErr w:type="spellEnd"/>
          </w:p>
        </w:tc>
        <w:tc>
          <w:tcPr>
            <w:tcW w:w="5695" w:type="dxa"/>
          </w:tcPr>
          <w:p w:rsidR="00085AB0" w:rsidRPr="00600E64" w:rsidRDefault="00085AB0" w:rsidP="009B7742">
            <w:r w:rsidRPr="00600E64">
              <w:t xml:space="preserve">This is a client-side trigger. The paths of the files and directories to be checked in are provided to both the </w:t>
            </w:r>
            <w:r w:rsidRPr="00600E64">
              <w:rPr>
                <w:i/>
              </w:rPr>
              <w:t>before</w:t>
            </w:r>
            <w:r w:rsidRPr="00600E64">
              <w:t xml:space="preserve"> and </w:t>
            </w:r>
            <w:r w:rsidRPr="00600E64">
              <w:rPr>
                <w:i/>
              </w:rPr>
              <w:t>after</w:t>
            </w:r>
            <w:r w:rsidRPr="00600E64">
              <w:t xml:space="preserve"> operations.</w:t>
            </w:r>
          </w:p>
        </w:tc>
      </w:tr>
      <w:tr w:rsidR="00085AB0" w:rsidRPr="00600E64">
        <w:trPr>
          <w:jc w:val="center"/>
        </w:trPr>
        <w:tc>
          <w:tcPr>
            <w:tcW w:w="2665" w:type="dxa"/>
          </w:tcPr>
          <w:p w:rsidR="00085AB0" w:rsidRPr="00600E64" w:rsidRDefault="00085AB0" w:rsidP="002F7012">
            <w:r w:rsidRPr="00600E64">
              <w:t>before-</w:t>
            </w:r>
            <w:proofErr w:type="spellStart"/>
            <w:r w:rsidRPr="00600E64">
              <w:t>clientcheckout</w:t>
            </w:r>
            <w:proofErr w:type="spellEnd"/>
          </w:p>
          <w:p w:rsidR="00085AB0" w:rsidRPr="00600E64" w:rsidRDefault="00085AB0" w:rsidP="002F7012">
            <w:r w:rsidRPr="00600E64">
              <w:t>after-</w:t>
            </w:r>
            <w:proofErr w:type="spellStart"/>
            <w:r w:rsidRPr="00600E64">
              <w:t>clientcheckout</w:t>
            </w:r>
            <w:proofErr w:type="spellEnd"/>
          </w:p>
        </w:tc>
        <w:tc>
          <w:tcPr>
            <w:tcW w:w="5695" w:type="dxa"/>
          </w:tcPr>
          <w:p w:rsidR="00085AB0" w:rsidRPr="00600E64" w:rsidRDefault="00085AB0" w:rsidP="009B7742">
            <w:r w:rsidRPr="00600E64">
              <w:t>This is a client side trigger. The paths of the files and directories to be checked out are provided to the trigger scripts. The user can use it to perform customized operations before or after a file is checked out.</w:t>
            </w:r>
          </w:p>
        </w:tc>
      </w:tr>
    </w:tbl>
    <w:p w:rsidR="009B7742" w:rsidRPr="00600E64" w:rsidRDefault="009B7742" w:rsidP="009B7742"/>
    <w:p w:rsidR="00DB6B51" w:rsidRPr="00600E64" w:rsidRDefault="00DB6B51" w:rsidP="009B7742">
      <w:r w:rsidRPr="00600E64">
        <w:t>A list of all supported trigger types can be obtained on the command line client with the command</w:t>
      </w:r>
      <w:r w:rsidR="008E2A0D" w:rsidRPr="00600E64">
        <w:t>:</w:t>
      </w:r>
    </w:p>
    <w:p w:rsidR="00DB6B51" w:rsidRPr="00600E64" w:rsidRDefault="00DB6B51" w:rsidP="00DB6B51">
      <w:pPr>
        <w:pStyle w:val="code"/>
        <w:rPr>
          <w:b/>
          <w:lang w:val="en-US"/>
        </w:rPr>
      </w:pPr>
      <w:r w:rsidRPr="00600E64">
        <w:rPr>
          <w:b/>
          <w:lang w:val="en-US"/>
        </w:rPr>
        <w:t xml:space="preserve">cm </w:t>
      </w:r>
      <w:proofErr w:type="spellStart"/>
      <w:r w:rsidRPr="00600E64">
        <w:rPr>
          <w:b/>
          <w:lang w:val="en-US"/>
        </w:rPr>
        <w:t>showtriggertypes</w:t>
      </w:r>
      <w:proofErr w:type="spellEnd"/>
    </w:p>
    <w:p w:rsidR="00582D3E" w:rsidRPr="00600E64" w:rsidRDefault="00582D3E" w:rsidP="00582D3E">
      <w:pPr>
        <w:pStyle w:val="Ttulo2"/>
        <w:rPr>
          <w:lang w:val="en-US"/>
        </w:rPr>
      </w:pPr>
      <w:bookmarkStart w:id="24" w:name="_Toc315275802"/>
      <w:r w:rsidRPr="00600E64">
        <w:rPr>
          <w:lang w:val="en-US"/>
        </w:rPr>
        <w:t>Trigger operations</w:t>
      </w:r>
      <w:bookmarkEnd w:id="24"/>
    </w:p>
    <w:p w:rsidR="00582D3E" w:rsidRPr="00600E64" w:rsidRDefault="008740F3" w:rsidP="008740F3">
      <w:pPr>
        <w:pStyle w:val="Ttulo3"/>
        <w:rPr>
          <w:lang w:val="en-US"/>
        </w:rPr>
      </w:pPr>
      <w:bookmarkStart w:id="25" w:name="_Toc315275803"/>
      <w:r w:rsidRPr="00600E64">
        <w:rPr>
          <w:lang w:val="en-US"/>
        </w:rPr>
        <w:t>Create trigger</w:t>
      </w:r>
      <w:bookmarkEnd w:id="25"/>
    </w:p>
    <w:p w:rsidR="00780768" w:rsidRPr="00600E64" w:rsidRDefault="00B7022C" w:rsidP="00780768">
      <w:r w:rsidRPr="00600E64">
        <w:t>Triggers are created from the command line client (cm). This is the syntax fo</w:t>
      </w:r>
      <w:r w:rsidR="008E2A0D" w:rsidRPr="00600E64">
        <w:t>r the trigger creation command:</w:t>
      </w:r>
    </w:p>
    <w:p w:rsidR="008740F3" w:rsidRPr="00600E64" w:rsidRDefault="00780768" w:rsidP="00780768">
      <w:pPr>
        <w:pStyle w:val="code"/>
        <w:rPr>
          <w:lang w:val="en-US"/>
        </w:rPr>
      </w:pPr>
      <w:r w:rsidRPr="00600E64">
        <w:rPr>
          <w:b/>
          <w:lang w:val="en-US"/>
        </w:rPr>
        <w:t xml:space="preserve">cm </w:t>
      </w:r>
      <w:proofErr w:type="spellStart"/>
      <w:r w:rsidRPr="00600E64">
        <w:rPr>
          <w:b/>
          <w:lang w:val="en-US"/>
        </w:rPr>
        <w:t>maketrigger</w:t>
      </w:r>
      <w:proofErr w:type="spellEnd"/>
      <w:r w:rsidRPr="00600E64">
        <w:rPr>
          <w:lang w:val="en-US"/>
        </w:rPr>
        <w:t xml:space="preserve"> </w:t>
      </w:r>
      <w:r w:rsidRPr="00600E64">
        <w:rPr>
          <w:i/>
          <w:lang w:val="en-US"/>
        </w:rPr>
        <w:t>{type} {name} {</w:t>
      </w:r>
      <w:r w:rsidR="000D0586" w:rsidRPr="00600E64">
        <w:rPr>
          <w:i/>
          <w:lang w:val="en-US"/>
        </w:rPr>
        <w:t>script</w:t>
      </w:r>
      <w:r w:rsidRPr="00600E64">
        <w:rPr>
          <w:i/>
          <w:lang w:val="en-US"/>
        </w:rPr>
        <w:t>}</w:t>
      </w:r>
      <w:r w:rsidR="005D21F2" w:rsidRPr="00600E64">
        <w:rPr>
          <w:i/>
          <w:lang w:val="en-US"/>
        </w:rPr>
        <w:t xml:space="preserve"> </w:t>
      </w:r>
      <w:r w:rsidR="009A36E1" w:rsidRPr="00600E64">
        <w:rPr>
          <w:i/>
          <w:lang w:val="en-US"/>
        </w:rPr>
        <w:br/>
        <w:t xml:space="preserve">    </w:t>
      </w:r>
      <w:r w:rsidR="005D21F2" w:rsidRPr="00600E64">
        <w:rPr>
          <w:b/>
          <w:lang w:val="en-US"/>
        </w:rPr>
        <w:t>[--position</w:t>
      </w:r>
      <w:r w:rsidR="00E355DB" w:rsidRPr="00600E64">
        <w:rPr>
          <w:lang w:val="en-US"/>
        </w:rPr>
        <w:t>=</w:t>
      </w:r>
      <w:r w:rsidR="00E355DB" w:rsidRPr="00600E64">
        <w:rPr>
          <w:i/>
          <w:lang w:val="en-US"/>
        </w:rPr>
        <w:t>value</w:t>
      </w:r>
      <w:r w:rsidR="005D21F2" w:rsidRPr="00600E64">
        <w:rPr>
          <w:lang w:val="en-US"/>
        </w:rPr>
        <w:t>]</w:t>
      </w:r>
      <w:r w:rsidR="009A36E1" w:rsidRPr="00600E64">
        <w:rPr>
          <w:lang w:val="en-US"/>
        </w:rPr>
        <w:br/>
        <w:t xml:space="preserve">   </w:t>
      </w:r>
      <w:r w:rsidR="005D21F2" w:rsidRPr="00600E64">
        <w:rPr>
          <w:lang w:val="en-US"/>
        </w:rPr>
        <w:t xml:space="preserve"> [</w:t>
      </w:r>
      <w:r w:rsidR="005D21F2" w:rsidRPr="00600E64">
        <w:rPr>
          <w:b/>
          <w:lang w:val="en-US"/>
        </w:rPr>
        <w:t>--server</w:t>
      </w:r>
      <w:r w:rsidR="00E355DB" w:rsidRPr="00600E64">
        <w:rPr>
          <w:lang w:val="en-US"/>
        </w:rPr>
        <w:t>=</w:t>
      </w:r>
      <w:proofErr w:type="spellStart"/>
      <w:r w:rsidR="00E355DB" w:rsidRPr="00600E64">
        <w:rPr>
          <w:i/>
          <w:lang w:val="en-US"/>
        </w:rPr>
        <w:t>server</w:t>
      </w:r>
      <w:proofErr w:type="gramStart"/>
      <w:r w:rsidR="00E355DB" w:rsidRPr="00600E64">
        <w:rPr>
          <w:i/>
          <w:lang w:val="en-US"/>
        </w:rPr>
        <w:t>:port</w:t>
      </w:r>
      <w:proofErr w:type="spellEnd"/>
      <w:proofErr w:type="gramEnd"/>
      <w:r w:rsidR="005D21F2" w:rsidRPr="00600E64">
        <w:rPr>
          <w:lang w:val="en-US"/>
        </w:rPr>
        <w:t>]</w:t>
      </w:r>
    </w:p>
    <w:p w:rsidR="00780768" w:rsidRPr="00600E64" w:rsidRDefault="00780768" w:rsidP="00780768">
      <w:r w:rsidRPr="00600E64">
        <w:t xml:space="preserve">Where: </w:t>
      </w:r>
    </w:p>
    <w:p w:rsidR="00780768" w:rsidRPr="00600E64" w:rsidRDefault="00780768" w:rsidP="00780768">
      <w:pPr>
        <w:numPr>
          <w:ilvl w:val="0"/>
          <w:numId w:val="28"/>
        </w:numPr>
      </w:pPr>
      <w:r w:rsidRPr="00600E64">
        <w:t xml:space="preserve">Type is the trigger type, as listed in the table of the previous section, </w:t>
      </w:r>
      <w:proofErr w:type="spellStart"/>
      <w:proofErr w:type="gramStart"/>
      <w:r w:rsidRPr="00600E64">
        <w:t>p.e</w:t>
      </w:r>
      <w:proofErr w:type="spellEnd"/>
      <w:proofErr w:type="gramEnd"/>
      <w:r w:rsidRPr="00600E64">
        <w:t>. before-</w:t>
      </w:r>
      <w:proofErr w:type="spellStart"/>
      <w:r w:rsidRPr="00600E64">
        <w:t>mkbranch</w:t>
      </w:r>
      <w:proofErr w:type="spellEnd"/>
      <w:r w:rsidRPr="00600E64">
        <w:t xml:space="preserve">, or </w:t>
      </w:r>
      <w:proofErr w:type="spellStart"/>
      <w:r w:rsidRPr="00600E64">
        <w:t>mkbranch</w:t>
      </w:r>
      <w:proofErr w:type="spellEnd"/>
      <w:r w:rsidRPr="00600E64">
        <w:t>-before</w:t>
      </w:r>
      <w:r w:rsidR="00EB7F73" w:rsidRPr="00600E64">
        <w:t xml:space="preserve">. This argument is required. </w:t>
      </w:r>
    </w:p>
    <w:p w:rsidR="00780768" w:rsidRPr="00600E64" w:rsidRDefault="00780768" w:rsidP="00780768">
      <w:pPr>
        <w:numPr>
          <w:ilvl w:val="0"/>
          <w:numId w:val="28"/>
        </w:numPr>
      </w:pPr>
      <w:r w:rsidRPr="00600E64">
        <w:t xml:space="preserve">Name is the name </w:t>
      </w:r>
      <w:r w:rsidR="003E3B50" w:rsidRPr="00600E64">
        <w:t xml:space="preserve">given to </w:t>
      </w:r>
      <w:r w:rsidRPr="00600E64">
        <w:t xml:space="preserve">the </w:t>
      </w:r>
      <w:r w:rsidR="003E3B50" w:rsidRPr="00600E64">
        <w:t xml:space="preserve">new </w:t>
      </w:r>
      <w:r w:rsidRPr="00600E64">
        <w:t>trigger</w:t>
      </w:r>
      <w:r w:rsidR="00474482" w:rsidRPr="00600E64">
        <w:t>. It is informational only and more than one trigger can be assigned the same name (triggers are uniquely identified by its type and position)</w:t>
      </w:r>
      <w:r w:rsidR="003E3B50" w:rsidRPr="00600E64">
        <w:t>.</w:t>
      </w:r>
      <w:r w:rsidR="00EB7F73" w:rsidRPr="00600E64">
        <w:t xml:space="preserve"> This argument is required.</w:t>
      </w:r>
    </w:p>
    <w:p w:rsidR="003E3B50" w:rsidRPr="00600E64" w:rsidRDefault="000D0586" w:rsidP="00780768">
      <w:pPr>
        <w:numPr>
          <w:ilvl w:val="0"/>
          <w:numId w:val="28"/>
        </w:numPr>
      </w:pPr>
      <w:r w:rsidRPr="00600E64">
        <w:lastRenderedPageBreak/>
        <w:t>Script</w:t>
      </w:r>
      <w:r w:rsidR="003E3B50" w:rsidRPr="00600E64">
        <w:t xml:space="preserve"> is the </w:t>
      </w:r>
      <w:r w:rsidRPr="00600E64">
        <w:t xml:space="preserve">full </w:t>
      </w:r>
      <w:r w:rsidR="003E3B50" w:rsidRPr="00600E64">
        <w:t xml:space="preserve">path </w:t>
      </w:r>
      <w:r w:rsidRPr="00600E64">
        <w:t>to</w:t>
      </w:r>
      <w:r w:rsidR="003E3B50" w:rsidRPr="00600E64">
        <w:t xml:space="preserve"> the script or program that will be executed. </w:t>
      </w:r>
      <w:r w:rsidR="0060385F" w:rsidRPr="00600E64">
        <w:t>The path points to a file in the Plastic server, so it needs to be a valid file specifi</w:t>
      </w:r>
      <w:r w:rsidR="00B95D7D" w:rsidRPr="00600E64">
        <w:t>cation that the server (either W</w:t>
      </w:r>
      <w:r w:rsidR="0060385F" w:rsidRPr="00600E64">
        <w:t xml:space="preserve">indows or </w:t>
      </w:r>
      <w:proofErr w:type="gramStart"/>
      <w:r w:rsidR="00B95D7D" w:rsidRPr="00600E64">
        <w:t>U</w:t>
      </w:r>
      <w:r w:rsidR="0060385F" w:rsidRPr="00600E64">
        <w:t>nix</w:t>
      </w:r>
      <w:proofErr w:type="gramEnd"/>
      <w:r w:rsidR="0060385F" w:rsidRPr="00600E64">
        <w:t xml:space="preserve">) </w:t>
      </w:r>
      <w:r w:rsidR="002119FC" w:rsidRPr="00600E64">
        <w:t>can</w:t>
      </w:r>
      <w:r w:rsidR="0060385F" w:rsidRPr="00600E64">
        <w:t xml:space="preserve"> understand. </w:t>
      </w:r>
      <w:r w:rsidR="00EB7F73" w:rsidRPr="00600E64">
        <w:t xml:space="preserve">This argument is required. </w:t>
      </w:r>
    </w:p>
    <w:p w:rsidR="003E3B50" w:rsidRPr="00600E64" w:rsidRDefault="003E3B50" w:rsidP="00780768">
      <w:pPr>
        <w:numPr>
          <w:ilvl w:val="0"/>
          <w:numId w:val="28"/>
        </w:numPr>
      </w:pPr>
      <w:r w:rsidRPr="00600E64">
        <w:t>Position refers to the position in the execution list of the given trigger type for the script. This parameter determines the execution order if se</w:t>
      </w:r>
      <w:r w:rsidR="008E2A0D" w:rsidRPr="00600E64">
        <w:t>veral scripts are registered on</w:t>
      </w:r>
      <w:r w:rsidRPr="00600E64">
        <w:t xml:space="preserve"> a given trigger type. </w:t>
      </w:r>
      <w:r w:rsidR="008E2A0D" w:rsidRPr="00600E64">
        <w:t>If the position is already being</w:t>
      </w:r>
      <w:r w:rsidR="00BF77CC" w:rsidRPr="00600E64">
        <w:t xml:space="preserve"> use</w:t>
      </w:r>
      <w:r w:rsidR="008E2A0D" w:rsidRPr="00600E64">
        <w:t>d</w:t>
      </w:r>
      <w:r w:rsidR="00BF77CC" w:rsidRPr="00600E64">
        <w:t xml:space="preserve"> by other script, an error is raised and the trigger </w:t>
      </w:r>
      <w:r w:rsidR="008E2A0D" w:rsidRPr="00600E64">
        <w:t>will not be</w:t>
      </w:r>
      <w:r w:rsidR="00BF77CC" w:rsidRPr="00600E64">
        <w:t xml:space="preserve"> created. This argument is optional, and if omitted, the trigger will be added at the end of the current list of scripts. </w:t>
      </w:r>
    </w:p>
    <w:p w:rsidR="00477C20" w:rsidRPr="00600E64" w:rsidRDefault="00477C20" w:rsidP="00780768">
      <w:pPr>
        <w:numPr>
          <w:ilvl w:val="0"/>
          <w:numId w:val="28"/>
        </w:numPr>
      </w:pPr>
      <w:r w:rsidRPr="00600E64">
        <w:t xml:space="preserve">Server is the server in which to create the trigger. If omitted, the trigger will be created on the default configured server. </w:t>
      </w:r>
      <w:r w:rsidR="00E355DB" w:rsidRPr="00600E64">
        <w:t>The syntax specifies a server host name, ‘:’, and a port, by default 8084.</w:t>
      </w:r>
    </w:p>
    <w:p w:rsidR="001F2871" w:rsidRPr="00600E64" w:rsidRDefault="001F2871" w:rsidP="00EB7F73">
      <w:r w:rsidRPr="00600E64">
        <w:t>Position of the script in the trigger type is unique</w:t>
      </w:r>
      <w:r w:rsidR="008C6D50" w:rsidRPr="00600E64">
        <w:t xml:space="preserve">, meaning that a list is maintained for each trigger type and positions in that list are either used by a trigger or not, but only one trigger can be assigned to a given position. </w:t>
      </w:r>
      <w:r w:rsidR="007F16D8" w:rsidRPr="00600E64">
        <w:t xml:space="preserve">If no position is specified, the </w:t>
      </w:r>
      <w:proofErr w:type="spellStart"/>
      <w:r w:rsidR="007F16D8" w:rsidRPr="00600E64">
        <w:t>tigger</w:t>
      </w:r>
      <w:proofErr w:type="spellEnd"/>
      <w:r w:rsidR="007F16D8" w:rsidRPr="00600E64">
        <w:t xml:space="preserve"> will be added to the end of the list. </w:t>
      </w:r>
      <w:r w:rsidR="000973C7" w:rsidRPr="00600E64">
        <w:t>The user will be able to change the position in the list later using the ‘</w:t>
      </w:r>
      <w:proofErr w:type="spellStart"/>
      <w:r w:rsidR="000973C7" w:rsidRPr="00600E64">
        <w:t>changetrigger</w:t>
      </w:r>
      <w:proofErr w:type="spellEnd"/>
      <w:r w:rsidR="000973C7" w:rsidRPr="00600E64">
        <w:t>’ command.</w:t>
      </w:r>
    </w:p>
    <w:p w:rsidR="00B554FB" w:rsidRPr="00600E64" w:rsidRDefault="00B554FB" w:rsidP="00EB7F73">
      <w:r w:rsidRPr="00600E64">
        <w:t>If the trigger script doesn’t exist, an error will be raised when the</w:t>
      </w:r>
      <w:r w:rsidR="00C41042" w:rsidRPr="00600E64">
        <w:t xml:space="preserve"> affected operation is executed</w:t>
      </w:r>
      <w:r w:rsidRPr="00600E64">
        <w:t xml:space="preserve"> (thus preventing it from completi</w:t>
      </w:r>
      <w:r w:rsidR="002119FC" w:rsidRPr="00600E64">
        <w:t>on</w:t>
      </w:r>
      <w:r w:rsidRPr="00600E64">
        <w:t xml:space="preserve"> in any case). </w:t>
      </w:r>
    </w:p>
    <w:p w:rsidR="00EB7F73" w:rsidRPr="00600E64" w:rsidRDefault="00EB7F73" w:rsidP="00EB7F73">
      <w:r w:rsidRPr="00600E64">
        <w:t>Here are some sample usages. To create a trigger that fires after setting a workspace selector, located at /home/scripts/plastic-backup at the server, and give it the name “backup”:</w:t>
      </w:r>
    </w:p>
    <w:p w:rsidR="00EB7F73" w:rsidRPr="00600E64" w:rsidRDefault="00EB7F73" w:rsidP="00EB7F73">
      <w:pPr>
        <w:pStyle w:val="code"/>
        <w:rPr>
          <w:lang w:val="en-US"/>
        </w:rPr>
      </w:pPr>
      <w:r w:rsidRPr="00600E64">
        <w:rPr>
          <w:b/>
          <w:lang w:val="en-US"/>
        </w:rPr>
        <w:t xml:space="preserve">cm </w:t>
      </w:r>
      <w:proofErr w:type="spellStart"/>
      <w:r w:rsidRPr="00600E64">
        <w:rPr>
          <w:b/>
          <w:lang w:val="en-US"/>
        </w:rPr>
        <w:t>maketrigger</w:t>
      </w:r>
      <w:proofErr w:type="spellEnd"/>
      <w:r w:rsidRPr="00600E64">
        <w:rPr>
          <w:b/>
          <w:lang w:val="en-US"/>
        </w:rPr>
        <w:t xml:space="preserve"> after-</w:t>
      </w:r>
      <w:proofErr w:type="spellStart"/>
      <w:r w:rsidRPr="00600E64">
        <w:rPr>
          <w:b/>
          <w:lang w:val="en-US"/>
        </w:rPr>
        <w:t>setselector</w:t>
      </w:r>
      <w:proofErr w:type="spellEnd"/>
      <w:r w:rsidRPr="00600E64">
        <w:rPr>
          <w:b/>
          <w:lang w:val="en-US"/>
        </w:rPr>
        <w:t xml:space="preserve"> backup /home/scripts/plastic-backup</w:t>
      </w:r>
      <w:r w:rsidR="00855F8A" w:rsidRPr="00600E64">
        <w:rPr>
          <w:b/>
          <w:lang w:val="en-US"/>
        </w:rPr>
        <w:br/>
      </w:r>
      <w:r w:rsidR="00D957FE" w:rsidRPr="00600E64">
        <w:rPr>
          <w:lang w:val="en-US"/>
        </w:rPr>
        <w:t>Trigger created on position 1.</w:t>
      </w:r>
    </w:p>
    <w:p w:rsidR="00EB7F73" w:rsidRPr="00600E64" w:rsidRDefault="00EB7F73" w:rsidP="00EB7F73">
      <w:r w:rsidRPr="00600E64">
        <w:t>To create a trigger that fires before a label is cre</w:t>
      </w:r>
      <w:r w:rsidR="001F6085" w:rsidRPr="00600E64">
        <w:t>ated, called “validate-label.bat”</w:t>
      </w:r>
      <w:r w:rsidRPr="00600E64">
        <w:t xml:space="preserve"> at server “</w:t>
      </w:r>
      <w:proofErr w:type="spellStart"/>
      <w:r w:rsidRPr="00600E64">
        <w:t>myserver</w:t>
      </w:r>
      <w:proofErr w:type="spellEnd"/>
      <w:r w:rsidRPr="00600E64">
        <w:t xml:space="preserve">” on </w:t>
      </w:r>
      <w:r w:rsidR="001F6085" w:rsidRPr="00600E64">
        <w:t>port 8084, and call</w:t>
      </w:r>
      <w:r w:rsidR="00C41042" w:rsidRPr="00600E64">
        <w:t>ing</w:t>
      </w:r>
      <w:r w:rsidR="001F6085" w:rsidRPr="00600E64">
        <w:t xml:space="preserve"> it “Validate label</w:t>
      </w:r>
      <w:r w:rsidRPr="00600E64">
        <w:t>”.</w:t>
      </w:r>
    </w:p>
    <w:p w:rsidR="00D957FE" w:rsidRPr="00600E64" w:rsidRDefault="001F6085" w:rsidP="00D957FE">
      <w:pPr>
        <w:pStyle w:val="code"/>
        <w:rPr>
          <w:lang w:val="en-US"/>
        </w:rPr>
      </w:pPr>
      <w:r w:rsidRPr="00600E64">
        <w:rPr>
          <w:b/>
          <w:lang w:val="en-US"/>
        </w:rPr>
        <w:t xml:space="preserve">cm </w:t>
      </w:r>
      <w:proofErr w:type="spellStart"/>
      <w:r w:rsidRPr="00600E64">
        <w:rPr>
          <w:b/>
          <w:lang w:val="en-US"/>
        </w:rPr>
        <w:t>mktrigger</w:t>
      </w:r>
      <w:proofErr w:type="spellEnd"/>
      <w:r w:rsidRPr="00600E64">
        <w:rPr>
          <w:b/>
          <w:lang w:val="en-US"/>
        </w:rPr>
        <w:t xml:space="preserve"> before-</w:t>
      </w:r>
      <w:proofErr w:type="spellStart"/>
      <w:r w:rsidRPr="00600E64">
        <w:rPr>
          <w:b/>
          <w:lang w:val="en-US"/>
        </w:rPr>
        <w:t>mklabel</w:t>
      </w:r>
      <w:proofErr w:type="spellEnd"/>
      <w:r w:rsidRPr="00600E64">
        <w:rPr>
          <w:b/>
          <w:lang w:val="en-US"/>
        </w:rPr>
        <w:t xml:space="preserve"> "Validate label" "c:\tmp\triggers\validate-label.bat" --server=myserver</w:t>
      </w:r>
      <w:proofErr w:type="gramStart"/>
      <w:r w:rsidRPr="00600E64">
        <w:rPr>
          <w:b/>
          <w:lang w:val="en-US"/>
        </w:rPr>
        <w:t>:8084</w:t>
      </w:r>
      <w:proofErr w:type="gramEnd"/>
      <w:r w:rsidR="00D957FE" w:rsidRPr="00600E64">
        <w:rPr>
          <w:b/>
          <w:lang w:val="en-US"/>
        </w:rPr>
        <w:br/>
      </w:r>
      <w:r w:rsidRPr="00600E64">
        <w:rPr>
          <w:lang w:val="en-US"/>
        </w:rPr>
        <w:t>Trigger created on position 1.</w:t>
      </w:r>
    </w:p>
    <w:p w:rsidR="00D957FE" w:rsidRPr="00600E64" w:rsidRDefault="00D957FE" w:rsidP="00D957FE">
      <w:pPr>
        <w:pStyle w:val="code"/>
        <w:rPr>
          <w:lang w:val="en-US"/>
        </w:rPr>
      </w:pPr>
      <w:r w:rsidRPr="00600E64">
        <w:rPr>
          <w:b/>
          <w:lang w:val="en-US"/>
        </w:rPr>
        <w:t xml:space="preserve">cm </w:t>
      </w:r>
      <w:proofErr w:type="spellStart"/>
      <w:r w:rsidRPr="00600E64">
        <w:rPr>
          <w:b/>
          <w:lang w:val="en-US"/>
        </w:rPr>
        <w:t>listtriggers</w:t>
      </w:r>
      <w:proofErr w:type="spellEnd"/>
      <w:r w:rsidRPr="00600E64">
        <w:rPr>
          <w:b/>
          <w:lang w:val="en-US"/>
        </w:rPr>
        <w:t xml:space="preserve"> before-</w:t>
      </w:r>
      <w:proofErr w:type="spellStart"/>
      <w:r w:rsidRPr="00600E64">
        <w:rPr>
          <w:b/>
          <w:lang w:val="en-US"/>
        </w:rPr>
        <w:t>mklabel</w:t>
      </w:r>
      <w:proofErr w:type="spellEnd"/>
      <w:r w:rsidRPr="00600E64">
        <w:rPr>
          <w:b/>
          <w:lang w:val="en-US"/>
        </w:rPr>
        <w:br/>
      </w:r>
      <w:r w:rsidRPr="00600E64">
        <w:rPr>
          <w:lang w:val="en-US"/>
        </w:rPr>
        <w:t xml:space="preserve">  </w:t>
      </w:r>
      <w:r w:rsidR="00634BEA" w:rsidRPr="00600E64">
        <w:rPr>
          <w:lang w:val="en-US"/>
        </w:rPr>
        <w:t xml:space="preserve">2 Validate </w:t>
      </w:r>
      <w:proofErr w:type="gramStart"/>
      <w:r w:rsidR="00634BEA" w:rsidRPr="00600E64">
        <w:rPr>
          <w:lang w:val="en-US"/>
        </w:rPr>
        <w:t>label</w:t>
      </w:r>
      <w:r w:rsidRPr="00600E64">
        <w:rPr>
          <w:lang w:val="en-US"/>
        </w:rPr>
        <w:t xml:space="preserve">  c</w:t>
      </w:r>
      <w:proofErr w:type="gramEnd"/>
      <w:r w:rsidRPr="00600E64">
        <w:rPr>
          <w:lang w:val="en-US"/>
        </w:rPr>
        <w:t xml:space="preserve">:\tmp\triggers\validate-label.bat </w:t>
      </w:r>
      <w:proofErr w:type="spellStart"/>
      <w:r w:rsidRPr="00600E64">
        <w:rPr>
          <w:lang w:val="en-US"/>
        </w:rPr>
        <w:t>dave</w:t>
      </w:r>
      <w:proofErr w:type="spellEnd"/>
      <w:r w:rsidRPr="00600E64">
        <w:rPr>
          <w:lang w:val="en-US"/>
        </w:rPr>
        <w:t xml:space="preserve"> </w:t>
      </w:r>
    </w:p>
    <w:p w:rsidR="00AF262A" w:rsidRPr="00600E64" w:rsidRDefault="00AF262A" w:rsidP="00AF262A">
      <w:r w:rsidRPr="00600E64">
        <w:t xml:space="preserve">To create a trigger that validates checkin contents before the checkin is actually performed in the repository, on a Windows server: </w:t>
      </w:r>
    </w:p>
    <w:p w:rsidR="00AF262A" w:rsidRPr="00600E64" w:rsidRDefault="00AF262A" w:rsidP="00AF262A">
      <w:pPr>
        <w:pStyle w:val="code"/>
        <w:rPr>
          <w:b/>
          <w:lang w:val="en-US"/>
        </w:rPr>
      </w:pPr>
      <w:r w:rsidRPr="00600E64">
        <w:rPr>
          <w:b/>
          <w:lang w:val="en-US"/>
        </w:rPr>
        <w:t xml:space="preserve">cm </w:t>
      </w:r>
      <w:proofErr w:type="spellStart"/>
      <w:r w:rsidRPr="00600E64">
        <w:rPr>
          <w:b/>
          <w:lang w:val="en-US"/>
        </w:rPr>
        <w:t>maketrigger</w:t>
      </w:r>
      <w:proofErr w:type="spellEnd"/>
      <w:r w:rsidRPr="00600E64">
        <w:rPr>
          <w:b/>
          <w:lang w:val="en-US"/>
        </w:rPr>
        <w:t xml:space="preserve"> before-checkin ensure-code-</w:t>
      </w:r>
      <w:proofErr w:type="spellStart"/>
      <w:r w:rsidRPr="00600E64">
        <w:rPr>
          <w:b/>
          <w:lang w:val="en-US"/>
        </w:rPr>
        <w:t>stds</w:t>
      </w:r>
      <w:proofErr w:type="spellEnd"/>
      <w:r w:rsidRPr="00600E64">
        <w:rPr>
          <w:b/>
          <w:lang w:val="en-US"/>
        </w:rPr>
        <w:t xml:space="preserve"> "c:\plastic\triggers\checkcode.bat" </w:t>
      </w:r>
      <w:r w:rsidR="00D957FE" w:rsidRPr="00600E64">
        <w:rPr>
          <w:b/>
          <w:lang w:val="en-US"/>
        </w:rPr>
        <w:br/>
      </w:r>
      <w:r w:rsidR="00D957FE" w:rsidRPr="00600E64">
        <w:rPr>
          <w:lang w:val="en-US"/>
        </w:rPr>
        <w:t>Trigger created on position 3.</w:t>
      </w:r>
    </w:p>
    <w:p w:rsidR="0012556C" w:rsidRPr="00600E64" w:rsidRDefault="0012556C" w:rsidP="0012556C">
      <w:r w:rsidRPr="00600E64">
        <w:t>Sample trigger scripts can be found on section “</w:t>
      </w:r>
      <w:r w:rsidR="00665FE9" w:rsidRPr="00600E64">
        <w:fldChar w:fldCharType="begin"/>
      </w:r>
      <w:r w:rsidRPr="00600E64">
        <w:instrText xml:space="preserve"> REF _Ref199083685 \h </w:instrText>
      </w:r>
      <w:r w:rsidR="00665FE9" w:rsidRPr="00600E64">
        <w:fldChar w:fldCharType="separate"/>
      </w:r>
      <w:r w:rsidR="009D201B" w:rsidRPr="00600E64">
        <w:t>Samples</w:t>
      </w:r>
      <w:r w:rsidR="00665FE9" w:rsidRPr="00600E64">
        <w:fldChar w:fldCharType="end"/>
      </w:r>
      <w:r w:rsidRPr="00600E64">
        <w:t>” at the end of the document.</w:t>
      </w:r>
    </w:p>
    <w:p w:rsidR="00DB6B51" w:rsidRPr="00600E64" w:rsidRDefault="00DB6B51" w:rsidP="008740F3">
      <w:pPr>
        <w:pStyle w:val="Ttulo3"/>
        <w:rPr>
          <w:lang w:val="en-US"/>
        </w:rPr>
      </w:pPr>
      <w:bookmarkStart w:id="26" w:name="_Toc315275804"/>
      <w:r w:rsidRPr="00600E64">
        <w:rPr>
          <w:lang w:val="en-US"/>
        </w:rPr>
        <w:t>Show trigger types</w:t>
      </w:r>
      <w:bookmarkEnd w:id="26"/>
    </w:p>
    <w:p w:rsidR="00DB6B51" w:rsidRPr="00600E64" w:rsidRDefault="00DB6B51" w:rsidP="00DB6B51">
      <w:r w:rsidRPr="00600E64">
        <w:t xml:space="preserve">To get a list </w:t>
      </w:r>
      <w:r w:rsidR="00C41042" w:rsidRPr="00600E64">
        <w:t xml:space="preserve">of the available trigger types </w:t>
      </w:r>
      <w:r w:rsidRPr="00600E64">
        <w:t>the ‘</w:t>
      </w:r>
      <w:proofErr w:type="spellStart"/>
      <w:r w:rsidRPr="00600E64">
        <w:t>showtriggertypes</w:t>
      </w:r>
      <w:proofErr w:type="spellEnd"/>
      <w:r w:rsidRPr="00600E64">
        <w:t>’ command</w:t>
      </w:r>
      <w:r w:rsidR="00C41042" w:rsidRPr="00600E64">
        <w:t xml:space="preserve"> must be used</w:t>
      </w:r>
      <w:r w:rsidRPr="00600E64">
        <w:t xml:space="preserve">. </w:t>
      </w:r>
      <w:r w:rsidR="00C41042" w:rsidRPr="00600E64">
        <w:t xml:space="preserve">Here is the </w:t>
      </w:r>
      <w:r w:rsidRPr="00600E64">
        <w:t>full syntax</w:t>
      </w:r>
      <w:r w:rsidR="00C41042" w:rsidRPr="00600E64">
        <w:t xml:space="preserve"> of the command</w:t>
      </w:r>
      <w:r w:rsidRPr="00600E64">
        <w:t>:</w:t>
      </w:r>
    </w:p>
    <w:p w:rsidR="00DB6B51" w:rsidRPr="00600E64" w:rsidRDefault="00DB6B51" w:rsidP="00DB6B51">
      <w:pPr>
        <w:pStyle w:val="code"/>
        <w:rPr>
          <w:lang w:val="en-US"/>
        </w:rPr>
      </w:pPr>
      <w:r w:rsidRPr="00600E64">
        <w:rPr>
          <w:b/>
          <w:lang w:val="en-US"/>
        </w:rPr>
        <w:t xml:space="preserve">cm </w:t>
      </w:r>
      <w:proofErr w:type="spellStart"/>
      <w:r w:rsidRPr="00600E64">
        <w:rPr>
          <w:b/>
          <w:lang w:val="en-US"/>
        </w:rPr>
        <w:t>showtriggertypes</w:t>
      </w:r>
      <w:proofErr w:type="spellEnd"/>
      <w:r w:rsidRPr="00600E64">
        <w:rPr>
          <w:b/>
          <w:lang w:val="en-US"/>
        </w:rPr>
        <w:t xml:space="preserve"> </w:t>
      </w:r>
    </w:p>
    <w:p w:rsidR="00400D21" w:rsidRPr="00600E64" w:rsidRDefault="00400D21" w:rsidP="00400D21">
      <w:r w:rsidRPr="00600E64">
        <w:t>This command is purely informational and just lists the possible trigge</w:t>
      </w:r>
      <w:r w:rsidR="00C41042" w:rsidRPr="00600E64">
        <w:t>r types, so it is independent from</w:t>
      </w:r>
      <w:r w:rsidRPr="00600E64">
        <w:t xml:space="preserve"> any server or client. </w:t>
      </w:r>
    </w:p>
    <w:p w:rsidR="008740F3" w:rsidRPr="00600E64" w:rsidRDefault="008740F3" w:rsidP="008740F3">
      <w:pPr>
        <w:pStyle w:val="Ttulo3"/>
        <w:rPr>
          <w:lang w:val="en-US"/>
        </w:rPr>
      </w:pPr>
      <w:bookmarkStart w:id="27" w:name="_Toc315275805"/>
      <w:r w:rsidRPr="00600E64">
        <w:rPr>
          <w:lang w:val="en-US"/>
        </w:rPr>
        <w:lastRenderedPageBreak/>
        <w:t>List trigger</w:t>
      </w:r>
      <w:r w:rsidR="00AF262A" w:rsidRPr="00600E64">
        <w:rPr>
          <w:lang w:val="en-US"/>
        </w:rPr>
        <w:t>s</w:t>
      </w:r>
      <w:bookmarkEnd w:id="27"/>
    </w:p>
    <w:p w:rsidR="008740F3" w:rsidRPr="00600E64" w:rsidRDefault="00B7022C" w:rsidP="008740F3">
      <w:r w:rsidRPr="00600E64">
        <w:t>It is possible to get a list of the registered triggers for any given trigger type. The syntax of the command is</w:t>
      </w:r>
      <w:r w:rsidR="00C41042" w:rsidRPr="00600E64">
        <w:t xml:space="preserve"> the following one</w:t>
      </w:r>
      <w:r w:rsidRPr="00600E64">
        <w:t>:</w:t>
      </w:r>
    </w:p>
    <w:p w:rsidR="00191006" w:rsidRPr="00600E64" w:rsidRDefault="00B7022C" w:rsidP="00191006">
      <w:pPr>
        <w:pStyle w:val="code"/>
        <w:rPr>
          <w:lang w:val="en-US"/>
        </w:rPr>
      </w:pPr>
      <w:r w:rsidRPr="00600E64">
        <w:rPr>
          <w:b/>
          <w:lang w:val="en-US"/>
        </w:rPr>
        <w:t xml:space="preserve">cm </w:t>
      </w:r>
      <w:proofErr w:type="spellStart"/>
      <w:r w:rsidRPr="00600E64">
        <w:rPr>
          <w:b/>
          <w:lang w:val="en-US"/>
        </w:rPr>
        <w:t>listtriggers</w:t>
      </w:r>
      <w:proofErr w:type="spellEnd"/>
      <w:r w:rsidRPr="00600E64">
        <w:rPr>
          <w:lang w:val="en-US"/>
        </w:rPr>
        <w:t xml:space="preserve"> </w:t>
      </w:r>
      <w:r w:rsidRPr="00600E64">
        <w:rPr>
          <w:i/>
          <w:lang w:val="en-US"/>
        </w:rPr>
        <w:t>{type}</w:t>
      </w:r>
      <w:r w:rsidRPr="00600E64">
        <w:rPr>
          <w:lang w:val="en-US"/>
        </w:rPr>
        <w:t xml:space="preserve"> </w:t>
      </w:r>
      <w:r w:rsidR="009A36E1" w:rsidRPr="00600E64">
        <w:rPr>
          <w:lang w:val="en-US"/>
        </w:rPr>
        <w:br/>
        <w:t xml:space="preserve">    </w:t>
      </w:r>
      <w:r w:rsidRPr="00600E64">
        <w:rPr>
          <w:lang w:val="en-US"/>
        </w:rPr>
        <w:t>[</w:t>
      </w:r>
      <w:r w:rsidRPr="00600E64">
        <w:rPr>
          <w:b/>
          <w:lang w:val="en-US"/>
        </w:rPr>
        <w:t>--server</w:t>
      </w:r>
      <w:r w:rsidR="009A36E1" w:rsidRPr="00600E64">
        <w:rPr>
          <w:lang w:val="en-US"/>
        </w:rPr>
        <w:t>=</w:t>
      </w:r>
      <w:proofErr w:type="spellStart"/>
      <w:r w:rsidR="009A36E1" w:rsidRPr="00600E64">
        <w:rPr>
          <w:i/>
          <w:lang w:val="en-US"/>
        </w:rPr>
        <w:t>server</w:t>
      </w:r>
      <w:proofErr w:type="gramStart"/>
      <w:r w:rsidR="009A36E1" w:rsidRPr="00600E64">
        <w:rPr>
          <w:i/>
          <w:lang w:val="en-US"/>
        </w:rPr>
        <w:t>:port</w:t>
      </w:r>
      <w:proofErr w:type="spellEnd"/>
      <w:proofErr w:type="gramEnd"/>
      <w:r w:rsidRPr="00600E64">
        <w:rPr>
          <w:lang w:val="en-US"/>
        </w:rPr>
        <w:t>]</w:t>
      </w:r>
      <w:r w:rsidR="00191006" w:rsidRPr="00600E64">
        <w:rPr>
          <w:lang w:val="en-US"/>
        </w:rPr>
        <w:br/>
        <w:t xml:space="preserve">    [</w:t>
      </w:r>
      <w:r w:rsidR="00191006" w:rsidRPr="00600E64">
        <w:rPr>
          <w:b/>
          <w:lang w:val="en-US"/>
        </w:rPr>
        <w:t>--format=</w:t>
      </w:r>
      <w:proofErr w:type="spellStart"/>
      <w:r w:rsidR="00191006" w:rsidRPr="00600E64">
        <w:rPr>
          <w:i/>
          <w:lang w:val="en-US"/>
        </w:rPr>
        <w:t>formatstring</w:t>
      </w:r>
      <w:proofErr w:type="spellEnd"/>
      <w:r w:rsidR="00191006" w:rsidRPr="00600E64">
        <w:rPr>
          <w:lang w:val="en-US"/>
        </w:rPr>
        <w:t>]</w:t>
      </w:r>
    </w:p>
    <w:p w:rsidR="00B7022C" w:rsidRPr="00600E64" w:rsidRDefault="00BC2BEC" w:rsidP="00B7022C">
      <w:r w:rsidRPr="00600E64">
        <w:t>Where:</w:t>
      </w:r>
    </w:p>
    <w:p w:rsidR="004F6838" w:rsidRPr="00600E64" w:rsidRDefault="004F6838" w:rsidP="004F6838">
      <w:pPr>
        <w:numPr>
          <w:ilvl w:val="0"/>
          <w:numId w:val="28"/>
        </w:numPr>
      </w:pPr>
      <w:r w:rsidRPr="00600E64">
        <w:t>Type is the trigger type to get the list of associated scripts, as listed in the table of section “</w:t>
      </w:r>
      <w:r w:rsidR="00665FE9" w:rsidRPr="00600E64">
        <w:fldChar w:fldCharType="begin"/>
      </w:r>
      <w:r w:rsidRPr="00600E64">
        <w:instrText xml:space="preserve"> REF _Ref199084296 \h </w:instrText>
      </w:r>
      <w:r w:rsidR="00665FE9" w:rsidRPr="00600E64">
        <w:fldChar w:fldCharType="separate"/>
      </w:r>
      <w:r w:rsidR="009D201B" w:rsidRPr="00600E64">
        <w:t>List of triggers</w:t>
      </w:r>
      <w:r w:rsidR="00665FE9" w:rsidRPr="00600E64">
        <w:fldChar w:fldCharType="end"/>
      </w:r>
      <w:r w:rsidRPr="00600E64">
        <w:t xml:space="preserve">”. This argument is required. </w:t>
      </w:r>
    </w:p>
    <w:p w:rsidR="00051898" w:rsidRPr="00600E64" w:rsidRDefault="00051898" w:rsidP="00051898">
      <w:pPr>
        <w:numPr>
          <w:ilvl w:val="0"/>
          <w:numId w:val="28"/>
        </w:numPr>
      </w:pPr>
      <w:r w:rsidRPr="00600E64">
        <w:t>Server is the server in which to create the trigger. If omitted, the trigger will be created on the default configured server. The syntax specifies a server</w:t>
      </w:r>
      <w:r w:rsidR="0070177F" w:rsidRPr="00600E64">
        <w:t>’s</w:t>
      </w:r>
      <w:r w:rsidRPr="00600E64">
        <w:t xml:space="preserve"> host name, ‘:’, and a port, by default 8084.</w:t>
      </w:r>
    </w:p>
    <w:p w:rsidR="00503F4D" w:rsidRPr="00600E64" w:rsidRDefault="00503F4D" w:rsidP="00051898">
      <w:pPr>
        <w:numPr>
          <w:ilvl w:val="0"/>
          <w:numId w:val="28"/>
        </w:numPr>
      </w:pPr>
      <w:r w:rsidRPr="00600E64">
        <w:t xml:space="preserve">Format is the </w:t>
      </w:r>
      <w:r w:rsidR="00013940" w:rsidRPr="00600E64">
        <w:t xml:space="preserve">usual format </w:t>
      </w:r>
      <w:proofErr w:type="spellStart"/>
      <w:r w:rsidR="00013940" w:rsidRPr="00600E64">
        <w:t>specifier</w:t>
      </w:r>
      <w:proofErr w:type="spellEnd"/>
      <w:r w:rsidR="00013940" w:rsidRPr="00600E64">
        <w:t xml:space="preserve"> used in Plastic commands. A reference of the available column values can be found below. </w:t>
      </w:r>
    </w:p>
    <w:p w:rsidR="00A75E37" w:rsidRPr="00600E64" w:rsidRDefault="00A75E37" w:rsidP="00A75E37">
      <w:r w:rsidRPr="00600E64">
        <w:t>Sample usage to list the scripts associated with the before-checkin event:</w:t>
      </w:r>
    </w:p>
    <w:p w:rsidR="00855F8A" w:rsidRPr="00600E64" w:rsidRDefault="00A75E37" w:rsidP="00855F8A">
      <w:pPr>
        <w:pStyle w:val="code"/>
        <w:rPr>
          <w:lang w:val="en-US"/>
        </w:rPr>
      </w:pPr>
      <w:r w:rsidRPr="00600E64">
        <w:rPr>
          <w:b/>
          <w:lang w:val="en-US"/>
        </w:rPr>
        <w:t xml:space="preserve">cm </w:t>
      </w:r>
      <w:proofErr w:type="spellStart"/>
      <w:r w:rsidRPr="00600E64">
        <w:rPr>
          <w:b/>
          <w:lang w:val="en-US"/>
        </w:rPr>
        <w:t>listtriggers</w:t>
      </w:r>
      <w:proofErr w:type="spellEnd"/>
      <w:r w:rsidRPr="00600E64">
        <w:rPr>
          <w:b/>
          <w:lang w:val="en-US"/>
        </w:rPr>
        <w:t xml:space="preserve"> before-checkin</w:t>
      </w:r>
      <w:r w:rsidR="00634BEA" w:rsidRPr="00600E64">
        <w:rPr>
          <w:b/>
          <w:lang w:val="en-US"/>
        </w:rPr>
        <w:br/>
      </w:r>
      <w:r w:rsidR="00634BEA" w:rsidRPr="00600E64">
        <w:rPr>
          <w:lang w:val="en-US"/>
        </w:rPr>
        <w:t xml:space="preserve">  1 </w:t>
      </w:r>
      <w:proofErr w:type="spellStart"/>
      <w:proofErr w:type="gramStart"/>
      <w:r w:rsidR="00634BEA" w:rsidRPr="00600E64">
        <w:rPr>
          <w:lang w:val="en-US"/>
        </w:rPr>
        <w:t>checkstyle</w:t>
      </w:r>
      <w:proofErr w:type="spellEnd"/>
      <w:r w:rsidR="00634BEA" w:rsidRPr="00600E64">
        <w:rPr>
          <w:lang w:val="en-US"/>
        </w:rPr>
        <w:t xml:space="preserve">  c</w:t>
      </w:r>
      <w:proofErr w:type="gramEnd"/>
      <w:r w:rsidR="00634BEA" w:rsidRPr="00600E64">
        <w:rPr>
          <w:lang w:val="en-US"/>
        </w:rPr>
        <w:t xml:space="preserve">:\tmp\triggers\checkin-checkstyle.bat </w:t>
      </w:r>
      <w:proofErr w:type="spellStart"/>
      <w:r w:rsidR="00634BEA" w:rsidRPr="00600E64">
        <w:rPr>
          <w:lang w:val="en-US"/>
        </w:rPr>
        <w:t>dave</w:t>
      </w:r>
      <w:proofErr w:type="spellEnd"/>
    </w:p>
    <w:p w:rsidR="00634BEA" w:rsidRPr="00600E64" w:rsidRDefault="00634BEA" w:rsidP="00634BEA">
      <w:r w:rsidRPr="00600E64">
        <w:t>This command will output one line for each trigger defined. This is the meaning of the output columns:</w:t>
      </w:r>
    </w:p>
    <w:p w:rsidR="00634BEA" w:rsidRPr="00600E64" w:rsidRDefault="00634BEA" w:rsidP="00634BEA">
      <w:pPr>
        <w:ind w:firstLine="708"/>
      </w:pPr>
      <w:proofErr w:type="gramStart"/>
      <w:r w:rsidRPr="00600E64">
        <w:t>0.-</w:t>
      </w:r>
      <w:proofErr w:type="gramEnd"/>
      <w:r w:rsidRPr="00600E64">
        <w:t xml:space="preserve"> Trigger position</w:t>
      </w:r>
    </w:p>
    <w:p w:rsidR="00634BEA" w:rsidRPr="00600E64" w:rsidRDefault="00634BEA" w:rsidP="00634BEA">
      <w:pPr>
        <w:ind w:firstLine="708"/>
      </w:pPr>
      <w:proofErr w:type="gramStart"/>
      <w:r w:rsidRPr="00600E64">
        <w:t>1.-</w:t>
      </w:r>
      <w:proofErr w:type="gramEnd"/>
      <w:r w:rsidRPr="00600E64">
        <w:t xml:space="preserve"> Trigger name</w:t>
      </w:r>
    </w:p>
    <w:p w:rsidR="00634BEA" w:rsidRPr="00600E64" w:rsidRDefault="00634BEA" w:rsidP="00634BEA">
      <w:pPr>
        <w:ind w:firstLine="708"/>
      </w:pPr>
      <w:proofErr w:type="gramStart"/>
      <w:r w:rsidRPr="00600E64">
        <w:t>2.-</w:t>
      </w:r>
      <w:proofErr w:type="gramEnd"/>
      <w:r w:rsidRPr="00600E64">
        <w:t xml:space="preserve"> Trigger script</w:t>
      </w:r>
    </w:p>
    <w:p w:rsidR="00634BEA" w:rsidRPr="00600E64" w:rsidRDefault="00634BEA" w:rsidP="00634BEA">
      <w:pPr>
        <w:ind w:firstLine="708"/>
      </w:pPr>
      <w:proofErr w:type="gramStart"/>
      <w:r w:rsidRPr="00600E64">
        <w:t>3.-</w:t>
      </w:r>
      <w:proofErr w:type="gramEnd"/>
      <w:r w:rsidRPr="00600E64">
        <w:t xml:space="preserve"> Trigger owner</w:t>
      </w:r>
    </w:p>
    <w:p w:rsidR="00113F98" w:rsidRPr="00600E64" w:rsidRDefault="00113F98" w:rsidP="001E5838">
      <w:r w:rsidRPr="00600E64">
        <w:t xml:space="preserve">The </w:t>
      </w:r>
      <w:r w:rsidR="008A5739" w:rsidRPr="00600E64">
        <w:t>index</w:t>
      </w:r>
      <w:r w:rsidRPr="00600E64">
        <w:t xml:space="preserve"> of those columns can be used with the –-format argument to print customized output</w:t>
      </w:r>
      <w:r w:rsidR="000F17CF" w:rsidRPr="00600E64">
        <w:t>s, like in this sample:</w:t>
      </w:r>
    </w:p>
    <w:p w:rsidR="000F17CF" w:rsidRDefault="00983E78" w:rsidP="00983E78">
      <w:pPr>
        <w:pStyle w:val="code"/>
        <w:rPr>
          <w:lang w:val="en-US"/>
        </w:rPr>
      </w:pPr>
      <w:r w:rsidRPr="00600E64">
        <w:rPr>
          <w:b/>
          <w:lang w:val="en-US"/>
        </w:rPr>
        <w:t xml:space="preserve">cm </w:t>
      </w:r>
      <w:proofErr w:type="spellStart"/>
      <w:r w:rsidRPr="00600E64">
        <w:rPr>
          <w:b/>
          <w:lang w:val="en-US"/>
        </w:rPr>
        <w:t>listtriggers</w:t>
      </w:r>
      <w:proofErr w:type="spellEnd"/>
      <w:r w:rsidRPr="00600E64">
        <w:rPr>
          <w:b/>
          <w:lang w:val="en-US"/>
        </w:rPr>
        <w:t xml:space="preserve"> before-</w:t>
      </w:r>
      <w:proofErr w:type="spellStart"/>
      <w:r w:rsidRPr="00600E64">
        <w:rPr>
          <w:b/>
          <w:lang w:val="en-US"/>
        </w:rPr>
        <w:t>mklabel</w:t>
      </w:r>
      <w:proofErr w:type="spellEnd"/>
      <w:r w:rsidRPr="00600E64">
        <w:rPr>
          <w:b/>
          <w:lang w:val="en-US"/>
        </w:rPr>
        <w:t xml:space="preserve"> --format="{0} = {2}"</w:t>
      </w:r>
      <w:r w:rsidRPr="00600E64">
        <w:rPr>
          <w:lang w:val="en-US"/>
        </w:rPr>
        <w:br/>
        <w:t>1 = c:\tmp\triggers\validate-label.bat</w:t>
      </w:r>
      <w:r w:rsidRPr="00600E64">
        <w:rPr>
          <w:lang w:val="en-US"/>
        </w:rPr>
        <w:br/>
        <w:t>2 = c:\tmp\triggers\loglabels.bat</w:t>
      </w:r>
    </w:p>
    <w:p w:rsidR="00F86F75" w:rsidRPr="00F86F75" w:rsidRDefault="00F86F75" w:rsidP="00F86F75">
      <w:r w:rsidRPr="00F86F75">
        <w:t xml:space="preserve">If no trigger type is provided, the </w:t>
      </w:r>
      <w:proofErr w:type="spellStart"/>
      <w:r>
        <w:rPr>
          <w:rFonts w:ascii="Courier New" w:hAnsi="Courier New" w:cs="Courier New"/>
          <w:b/>
        </w:rPr>
        <w:t>listtriggers</w:t>
      </w:r>
      <w:proofErr w:type="spellEnd"/>
      <w:r>
        <w:rPr>
          <w:rFonts w:ascii="Courier New" w:hAnsi="Courier New" w:cs="Courier New"/>
          <w:b/>
        </w:rPr>
        <w:t xml:space="preserve"> </w:t>
      </w:r>
      <w:r w:rsidRPr="00F86F75">
        <w:t>command will list the whole list of triggers present on the server</w:t>
      </w:r>
      <w:r>
        <w:rPr>
          <w:rFonts w:ascii="Courier New" w:hAnsi="Courier New" w:cs="Courier New"/>
          <w:b/>
        </w:rPr>
        <w:t>.</w:t>
      </w:r>
    </w:p>
    <w:p w:rsidR="008740F3" w:rsidRPr="00600E64" w:rsidRDefault="00B07E11" w:rsidP="008740F3">
      <w:pPr>
        <w:pStyle w:val="Ttulo3"/>
        <w:rPr>
          <w:lang w:val="en-US"/>
        </w:rPr>
      </w:pPr>
      <w:bookmarkStart w:id="28" w:name="_Toc315275806"/>
      <w:r w:rsidRPr="00600E64">
        <w:rPr>
          <w:lang w:val="en-US"/>
        </w:rPr>
        <w:t>Change</w:t>
      </w:r>
      <w:r w:rsidR="008740F3" w:rsidRPr="00600E64">
        <w:rPr>
          <w:lang w:val="en-US"/>
        </w:rPr>
        <w:t xml:space="preserve"> trigger</w:t>
      </w:r>
      <w:bookmarkEnd w:id="28"/>
    </w:p>
    <w:p w:rsidR="00B07E11" w:rsidRPr="00600E64" w:rsidRDefault="004E7C35" w:rsidP="00B07E11">
      <w:r w:rsidRPr="00600E64">
        <w:t>Once a trigger has been cre</w:t>
      </w:r>
      <w:r w:rsidR="00F01167" w:rsidRPr="00600E64">
        <w:t xml:space="preserve">ated, its options can be altered without recreating it through the </w:t>
      </w:r>
      <w:proofErr w:type="spellStart"/>
      <w:r w:rsidR="00F01167" w:rsidRPr="00600E64">
        <w:t>changetrigger</w:t>
      </w:r>
      <w:proofErr w:type="spellEnd"/>
      <w:r w:rsidR="00F01167" w:rsidRPr="00600E64">
        <w:t xml:space="preserve"> command. The syntax is: </w:t>
      </w:r>
    </w:p>
    <w:p w:rsidR="00F01167" w:rsidRPr="00600E64" w:rsidRDefault="00F01167" w:rsidP="009A36E1">
      <w:pPr>
        <w:pStyle w:val="code"/>
        <w:rPr>
          <w:lang w:val="en-US" w:eastAsia="es-ES_tradnl"/>
        </w:rPr>
      </w:pPr>
      <w:r w:rsidRPr="00600E64">
        <w:rPr>
          <w:b/>
          <w:lang w:val="en-US" w:eastAsia="es-ES_tradnl"/>
        </w:rPr>
        <w:t xml:space="preserve">cm </w:t>
      </w:r>
      <w:proofErr w:type="spellStart"/>
      <w:r w:rsidRPr="00600E64">
        <w:rPr>
          <w:b/>
          <w:lang w:val="en-US" w:eastAsia="es-ES_tradnl"/>
        </w:rPr>
        <w:t>changetrigger</w:t>
      </w:r>
      <w:proofErr w:type="spellEnd"/>
      <w:r w:rsidRPr="00600E64">
        <w:rPr>
          <w:lang w:val="en-US" w:eastAsia="es-ES_tradnl"/>
        </w:rPr>
        <w:t xml:space="preserve"> </w:t>
      </w:r>
      <w:r w:rsidRPr="00600E64">
        <w:rPr>
          <w:i/>
          <w:lang w:val="en-US" w:eastAsia="es-ES_tradnl"/>
        </w:rPr>
        <w:t>{type} {</w:t>
      </w:r>
      <w:r w:rsidR="00474482" w:rsidRPr="00600E64">
        <w:rPr>
          <w:i/>
          <w:lang w:val="en-US" w:eastAsia="es-ES_tradnl"/>
        </w:rPr>
        <w:t>existing-trigger-</w:t>
      </w:r>
      <w:r w:rsidRPr="00600E64">
        <w:rPr>
          <w:i/>
          <w:lang w:val="en-US" w:eastAsia="es-ES_tradnl"/>
        </w:rPr>
        <w:t xml:space="preserve">position} </w:t>
      </w:r>
      <w:r w:rsidR="009A36E1" w:rsidRPr="00600E64">
        <w:rPr>
          <w:i/>
          <w:lang w:val="en-US" w:eastAsia="es-ES_tradnl"/>
        </w:rPr>
        <w:br/>
      </w:r>
      <w:r w:rsidR="009A36E1" w:rsidRPr="00600E64">
        <w:rPr>
          <w:lang w:val="en-US" w:eastAsia="es-ES_tradnl"/>
        </w:rPr>
        <w:t xml:space="preserve">    [</w:t>
      </w:r>
      <w:r w:rsidR="009A36E1" w:rsidRPr="00600E64">
        <w:rPr>
          <w:b/>
          <w:lang w:val="en-US" w:eastAsia="es-ES_tradnl"/>
        </w:rPr>
        <w:t>--position=</w:t>
      </w:r>
      <w:r w:rsidR="009A36E1" w:rsidRPr="00600E64">
        <w:rPr>
          <w:i/>
          <w:lang w:val="en-US" w:eastAsia="es-ES_tradnl"/>
        </w:rPr>
        <w:t>value</w:t>
      </w:r>
      <w:r w:rsidR="009A36E1" w:rsidRPr="00600E64">
        <w:rPr>
          <w:lang w:val="en-US" w:eastAsia="es-ES_tradnl"/>
        </w:rPr>
        <w:t>]</w:t>
      </w:r>
      <w:r w:rsidR="009A36E1" w:rsidRPr="00600E64">
        <w:rPr>
          <w:lang w:val="en-US" w:eastAsia="es-ES_tradnl"/>
        </w:rPr>
        <w:br/>
        <w:t xml:space="preserve">    [</w:t>
      </w:r>
      <w:r w:rsidR="009A36E1" w:rsidRPr="00600E64">
        <w:rPr>
          <w:b/>
          <w:lang w:val="en-US" w:eastAsia="es-ES_tradnl"/>
        </w:rPr>
        <w:t>--name=</w:t>
      </w:r>
      <w:r w:rsidR="009A36E1" w:rsidRPr="00600E64">
        <w:rPr>
          <w:i/>
          <w:lang w:val="en-US" w:eastAsia="es-ES_tradnl"/>
        </w:rPr>
        <w:t>value</w:t>
      </w:r>
      <w:r w:rsidR="009A36E1" w:rsidRPr="00600E64">
        <w:rPr>
          <w:lang w:val="en-US" w:eastAsia="es-ES_tradnl"/>
        </w:rPr>
        <w:t>]</w:t>
      </w:r>
      <w:r w:rsidR="00051898" w:rsidRPr="00600E64">
        <w:rPr>
          <w:lang w:val="en-US" w:eastAsia="es-ES_tradnl"/>
        </w:rPr>
        <w:br/>
        <w:t xml:space="preserve">    [</w:t>
      </w:r>
      <w:r w:rsidR="00051898" w:rsidRPr="00600E64">
        <w:rPr>
          <w:b/>
          <w:lang w:val="en-US" w:eastAsia="es-ES_tradnl"/>
        </w:rPr>
        <w:t>--</w:t>
      </w:r>
      <w:r w:rsidR="000D0586" w:rsidRPr="00600E64">
        <w:rPr>
          <w:b/>
          <w:lang w:val="en-US" w:eastAsia="es-ES_tradnl"/>
        </w:rPr>
        <w:t>script</w:t>
      </w:r>
      <w:r w:rsidR="00051898" w:rsidRPr="00600E64">
        <w:rPr>
          <w:b/>
          <w:lang w:val="en-US" w:eastAsia="es-ES_tradnl"/>
        </w:rPr>
        <w:t>=</w:t>
      </w:r>
      <w:r w:rsidR="00051898" w:rsidRPr="00600E64">
        <w:rPr>
          <w:i/>
          <w:lang w:val="en-US" w:eastAsia="es-ES_tradnl"/>
        </w:rPr>
        <w:t>value</w:t>
      </w:r>
      <w:r w:rsidR="00051898" w:rsidRPr="00600E64">
        <w:rPr>
          <w:lang w:val="en-US" w:eastAsia="es-ES_tradnl"/>
        </w:rPr>
        <w:t>]</w:t>
      </w:r>
      <w:r w:rsidR="00051898" w:rsidRPr="00600E64">
        <w:rPr>
          <w:lang w:val="en-US" w:eastAsia="es-ES_tradnl"/>
        </w:rPr>
        <w:br/>
        <w:t xml:space="preserve">    [</w:t>
      </w:r>
      <w:r w:rsidR="00051898" w:rsidRPr="00600E64">
        <w:rPr>
          <w:b/>
          <w:lang w:val="en-US" w:eastAsia="es-ES_tradnl"/>
        </w:rPr>
        <w:t>--server=</w:t>
      </w:r>
      <w:proofErr w:type="spellStart"/>
      <w:r w:rsidR="00051898" w:rsidRPr="00600E64">
        <w:rPr>
          <w:i/>
          <w:lang w:val="en-US" w:eastAsia="es-ES_tradnl"/>
        </w:rPr>
        <w:t>server</w:t>
      </w:r>
      <w:proofErr w:type="gramStart"/>
      <w:r w:rsidR="00051898" w:rsidRPr="00600E64">
        <w:rPr>
          <w:i/>
          <w:lang w:val="en-US" w:eastAsia="es-ES_tradnl"/>
        </w:rPr>
        <w:t>:port</w:t>
      </w:r>
      <w:proofErr w:type="spellEnd"/>
      <w:proofErr w:type="gramEnd"/>
      <w:r w:rsidR="00051898" w:rsidRPr="00600E64">
        <w:rPr>
          <w:lang w:val="en-US" w:eastAsia="es-ES_tradnl"/>
        </w:rPr>
        <w:t>]</w:t>
      </w:r>
    </w:p>
    <w:p w:rsidR="00051898" w:rsidRPr="00600E64" w:rsidRDefault="00474482" w:rsidP="00051898">
      <w:pPr>
        <w:rPr>
          <w:lang w:eastAsia="es-ES_tradnl"/>
        </w:rPr>
      </w:pPr>
      <w:r w:rsidRPr="00600E64">
        <w:rPr>
          <w:lang w:eastAsia="es-ES_tradnl"/>
        </w:rPr>
        <w:t>Where:</w:t>
      </w:r>
    </w:p>
    <w:p w:rsidR="00474482" w:rsidRPr="00600E64" w:rsidRDefault="00474482" w:rsidP="00474482">
      <w:pPr>
        <w:numPr>
          <w:ilvl w:val="0"/>
          <w:numId w:val="28"/>
        </w:numPr>
      </w:pPr>
      <w:r w:rsidRPr="00600E64">
        <w:lastRenderedPageBreak/>
        <w:t>Type is the trigger type to get the list of associated scripts, as listed in the table of section “</w:t>
      </w:r>
      <w:r w:rsidR="00665FE9" w:rsidRPr="00600E64">
        <w:fldChar w:fldCharType="begin"/>
      </w:r>
      <w:r w:rsidRPr="00600E64">
        <w:instrText xml:space="preserve"> REF _Ref199084296 \h </w:instrText>
      </w:r>
      <w:r w:rsidR="00665FE9" w:rsidRPr="00600E64">
        <w:fldChar w:fldCharType="separate"/>
      </w:r>
      <w:r w:rsidR="009D201B" w:rsidRPr="00600E64">
        <w:t>List of triggers</w:t>
      </w:r>
      <w:r w:rsidR="00665FE9" w:rsidRPr="00600E64">
        <w:fldChar w:fldCharType="end"/>
      </w:r>
      <w:r w:rsidRPr="00600E64">
        <w:t xml:space="preserve">”. This argument is required. </w:t>
      </w:r>
    </w:p>
    <w:p w:rsidR="00474482" w:rsidRPr="00600E64" w:rsidRDefault="00474482" w:rsidP="00474482">
      <w:pPr>
        <w:numPr>
          <w:ilvl w:val="0"/>
          <w:numId w:val="28"/>
        </w:numPr>
      </w:pPr>
      <w:r w:rsidRPr="00600E64">
        <w:t>Existing trigger posi</w:t>
      </w:r>
      <w:r w:rsidR="000D1833" w:rsidRPr="00600E64">
        <w:t>t</w:t>
      </w:r>
      <w:r w:rsidRPr="00600E64">
        <w:t xml:space="preserve">ion is the index by which the trigger is referred </w:t>
      </w:r>
      <w:r w:rsidR="00C41042" w:rsidRPr="00600E64">
        <w:t xml:space="preserve">to </w:t>
      </w:r>
      <w:r w:rsidRPr="00600E64">
        <w:t>in the list of triggers associated to the trigger type. This value, together with the tr</w:t>
      </w:r>
      <w:r w:rsidR="00300A31" w:rsidRPr="00600E64">
        <w:t>igger type, uniquely identifies the script to be edited. This argument is required.</w:t>
      </w:r>
    </w:p>
    <w:p w:rsidR="00CE31EB" w:rsidRPr="00600E64" w:rsidRDefault="00CE31EB" w:rsidP="00474482">
      <w:pPr>
        <w:numPr>
          <w:ilvl w:val="0"/>
          <w:numId w:val="28"/>
        </w:numPr>
      </w:pPr>
      <w:r w:rsidRPr="00600E64">
        <w:t xml:space="preserve">Position is the new position for the trigger in the </w:t>
      </w:r>
      <w:r w:rsidR="001F2871" w:rsidRPr="00600E64">
        <w:t xml:space="preserve">trigger list. Note that the destination position must not be used by another trigger or an error will be raised. </w:t>
      </w:r>
      <w:r w:rsidR="00300A31" w:rsidRPr="00600E64">
        <w:t>This argument is optional.</w:t>
      </w:r>
    </w:p>
    <w:p w:rsidR="007679EA" w:rsidRPr="00600E64" w:rsidRDefault="007679EA" w:rsidP="00474482">
      <w:pPr>
        <w:numPr>
          <w:ilvl w:val="0"/>
          <w:numId w:val="28"/>
        </w:numPr>
      </w:pPr>
      <w:r w:rsidRPr="00600E64">
        <w:t xml:space="preserve">Name is the new name for the trigger. Note that the name is used only for readability. This argument is optional. </w:t>
      </w:r>
    </w:p>
    <w:p w:rsidR="007679EA" w:rsidRPr="00600E64" w:rsidRDefault="000D0586" w:rsidP="00474482">
      <w:pPr>
        <w:numPr>
          <w:ilvl w:val="0"/>
          <w:numId w:val="28"/>
        </w:numPr>
      </w:pPr>
      <w:r w:rsidRPr="00600E64">
        <w:t>Script</w:t>
      </w:r>
      <w:r w:rsidR="007679EA" w:rsidRPr="00600E64">
        <w:t xml:space="preserve"> is the new path for the script or program to run. The same </w:t>
      </w:r>
      <w:r w:rsidRPr="00600E64">
        <w:t>r</w:t>
      </w:r>
      <w:r w:rsidR="00CE2DA5" w:rsidRPr="00600E64">
        <w:t>estrictions that w</w:t>
      </w:r>
      <w:r w:rsidR="007679EA" w:rsidRPr="00600E64">
        <w:t xml:space="preserve">ere described for trigger creation </w:t>
      </w:r>
      <w:r w:rsidR="002E1602" w:rsidRPr="00600E64">
        <w:t xml:space="preserve">would </w:t>
      </w:r>
      <w:r w:rsidR="007679EA" w:rsidRPr="00600E64">
        <w:t xml:space="preserve">apply here. This argument is optional. </w:t>
      </w:r>
    </w:p>
    <w:p w:rsidR="007679EA" w:rsidRPr="00600E64" w:rsidRDefault="007679EA" w:rsidP="007679EA">
      <w:pPr>
        <w:numPr>
          <w:ilvl w:val="0"/>
          <w:numId w:val="28"/>
        </w:numPr>
      </w:pPr>
      <w:r w:rsidRPr="00600E64">
        <w:t>Server is the server in which to edit the trigger. If omitted, the trigger will be edited on the default configured server. The syntax specifies a server</w:t>
      </w:r>
      <w:r w:rsidR="0070177F" w:rsidRPr="00600E64">
        <w:t>’s</w:t>
      </w:r>
      <w:r w:rsidRPr="00600E64">
        <w:t xml:space="preserve"> host name, ‘:’, and a port, by default 8084.</w:t>
      </w:r>
    </w:p>
    <w:p w:rsidR="00474482" w:rsidRPr="00600E64" w:rsidRDefault="0070177F" w:rsidP="00474482">
      <w:r w:rsidRPr="00600E64">
        <w:t>Sample</w:t>
      </w:r>
      <w:r w:rsidR="005C120C" w:rsidRPr="00600E64">
        <w:t xml:space="preserve"> for changing a trigger’</w:t>
      </w:r>
      <w:r w:rsidR="000D0586" w:rsidRPr="00600E64">
        <w:t xml:space="preserve">s name and target script: </w:t>
      </w:r>
    </w:p>
    <w:p w:rsidR="00AB7143" w:rsidRPr="00600E64" w:rsidRDefault="005C120C" w:rsidP="002C6624">
      <w:pPr>
        <w:pStyle w:val="code"/>
        <w:rPr>
          <w:b/>
          <w:lang w:val="en-US" w:eastAsia="es-ES_tradnl"/>
        </w:rPr>
      </w:pPr>
      <w:r w:rsidRPr="00600E64">
        <w:rPr>
          <w:b/>
          <w:lang w:val="en-US" w:eastAsia="es-ES_tradnl"/>
        </w:rPr>
        <w:t xml:space="preserve">cm </w:t>
      </w:r>
      <w:proofErr w:type="spellStart"/>
      <w:r w:rsidRPr="00600E64">
        <w:rPr>
          <w:b/>
          <w:lang w:val="en-US" w:eastAsia="es-ES_tradnl"/>
        </w:rPr>
        <w:t>listtriggers</w:t>
      </w:r>
      <w:proofErr w:type="spellEnd"/>
      <w:r w:rsidRPr="00600E64">
        <w:rPr>
          <w:b/>
          <w:lang w:val="en-US" w:eastAsia="es-ES_tradnl"/>
        </w:rPr>
        <w:t xml:space="preserve"> </w:t>
      </w:r>
      <w:r w:rsidR="00634BEA" w:rsidRPr="00600E64">
        <w:rPr>
          <w:b/>
          <w:lang w:val="en-US" w:eastAsia="es-ES_tradnl"/>
        </w:rPr>
        <w:t>before</w:t>
      </w:r>
      <w:r w:rsidRPr="00600E64">
        <w:rPr>
          <w:b/>
          <w:lang w:val="en-US" w:eastAsia="es-ES_tradnl"/>
        </w:rPr>
        <w:t>-checkin</w:t>
      </w:r>
      <w:r w:rsidRPr="00600E64">
        <w:rPr>
          <w:b/>
          <w:lang w:val="en-US" w:eastAsia="es-ES_tradnl"/>
        </w:rPr>
        <w:br/>
      </w:r>
      <w:r w:rsidR="00634BEA" w:rsidRPr="00600E64">
        <w:rPr>
          <w:lang w:val="en-US" w:eastAsia="es-ES_tradnl"/>
        </w:rPr>
        <w:t xml:space="preserve"> 1 </w:t>
      </w:r>
      <w:proofErr w:type="spellStart"/>
      <w:r w:rsidR="00634BEA" w:rsidRPr="00600E64">
        <w:rPr>
          <w:lang w:val="en-US" w:eastAsia="es-ES_tradnl"/>
        </w:rPr>
        <w:t>checkstyle</w:t>
      </w:r>
      <w:proofErr w:type="spellEnd"/>
      <w:r w:rsidR="00634BEA" w:rsidRPr="00600E64">
        <w:rPr>
          <w:lang w:val="en-US" w:eastAsia="es-ES_tradnl"/>
        </w:rPr>
        <w:t xml:space="preserve"> c:\tmp\triggers\checkin-checkstyle.bat </w:t>
      </w:r>
      <w:proofErr w:type="spellStart"/>
      <w:proofErr w:type="gramStart"/>
      <w:r w:rsidR="00634BEA" w:rsidRPr="00600E64">
        <w:rPr>
          <w:lang w:val="en-US" w:eastAsia="es-ES_tradnl"/>
        </w:rPr>
        <w:t>dave</w:t>
      </w:r>
      <w:proofErr w:type="spellEnd"/>
      <w:proofErr w:type="gramEnd"/>
      <w:r w:rsidRPr="00600E64">
        <w:rPr>
          <w:b/>
          <w:lang w:val="en-US" w:eastAsia="es-ES_tradnl"/>
        </w:rPr>
        <w:br/>
      </w:r>
      <w:r w:rsidRPr="00600E64">
        <w:rPr>
          <w:b/>
          <w:lang w:val="en-US" w:eastAsia="es-ES_tradnl"/>
        </w:rPr>
        <w:br/>
        <w:t xml:space="preserve">cm </w:t>
      </w:r>
      <w:proofErr w:type="spellStart"/>
      <w:r w:rsidR="00634BEA" w:rsidRPr="00600E64">
        <w:rPr>
          <w:b/>
          <w:lang w:val="en-US" w:eastAsia="es-ES_tradnl"/>
        </w:rPr>
        <w:t>changetrigger</w:t>
      </w:r>
      <w:proofErr w:type="spellEnd"/>
      <w:r w:rsidR="00634BEA" w:rsidRPr="00600E64">
        <w:rPr>
          <w:b/>
          <w:lang w:val="en-US" w:eastAsia="es-ES_tradnl"/>
        </w:rPr>
        <w:t xml:space="preserve"> before</w:t>
      </w:r>
      <w:r w:rsidRPr="00600E64">
        <w:rPr>
          <w:b/>
          <w:lang w:val="en-US" w:eastAsia="es-ES_tradnl"/>
        </w:rPr>
        <w:t xml:space="preserve">-checkin 1 </w:t>
      </w:r>
      <w:r w:rsidR="00717941" w:rsidRPr="00600E64">
        <w:rPr>
          <w:b/>
          <w:lang w:val="en-US" w:eastAsia="es-ES_tradnl"/>
        </w:rPr>
        <w:t>–</w:t>
      </w:r>
      <w:r w:rsidR="00AB7143" w:rsidRPr="00600E64">
        <w:rPr>
          <w:b/>
          <w:lang w:val="en-US" w:eastAsia="es-ES_tradnl"/>
        </w:rPr>
        <w:t>-</w:t>
      </w:r>
      <w:r w:rsidRPr="00600E64">
        <w:rPr>
          <w:b/>
          <w:lang w:val="en-US" w:eastAsia="es-ES_tradnl"/>
        </w:rPr>
        <w:t>name</w:t>
      </w:r>
      <w:r w:rsidR="00AB7143" w:rsidRPr="00600E64">
        <w:rPr>
          <w:b/>
          <w:lang w:val="en-US" w:eastAsia="es-ES_tradnl"/>
        </w:rPr>
        <w:t>=</w:t>
      </w:r>
      <w:r w:rsidR="00634BEA" w:rsidRPr="00600E64">
        <w:rPr>
          <w:b/>
          <w:lang w:val="en-US" w:eastAsia="es-ES_tradnl"/>
        </w:rPr>
        <w:t>“</w:t>
      </w:r>
      <w:proofErr w:type="spellStart"/>
      <w:r w:rsidR="00AB7143" w:rsidRPr="00600E64">
        <w:rPr>
          <w:b/>
          <w:lang w:val="en-US" w:eastAsia="es-ES_tradnl"/>
        </w:rPr>
        <w:t>codestyle</w:t>
      </w:r>
      <w:proofErr w:type="spellEnd"/>
      <w:r w:rsidR="00AB7143" w:rsidRPr="00600E64">
        <w:rPr>
          <w:b/>
          <w:lang w:val="en-US" w:eastAsia="es-ES_tradnl"/>
        </w:rPr>
        <w:t>”</w:t>
      </w:r>
      <w:r w:rsidR="00AB7143" w:rsidRPr="00600E64">
        <w:rPr>
          <w:b/>
          <w:lang w:val="en-US" w:eastAsia="es-ES_tradnl"/>
        </w:rPr>
        <w:br/>
      </w:r>
      <w:r w:rsidR="00AB7143" w:rsidRPr="00600E64">
        <w:rPr>
          <w:b/>
          <w:lang w:val="en-US" w:eastAsia="es-ES_tradnl"/>
        </w:rPr>
        <w:br/>
        <w:t xml:space="preserve">cm </w:t>
      </w:r>
      <w:proofErr w:type="spellStart"/>
      <w:r w:rsidR="00AB7143" w:rsidRPr="00600E64">
        <w:rPr>
          <w:b/>
          <w:lang w:val="en-US" w:eastAsia="es-ES_tradnl"/>
        </w:rPr>
        <w:t>listtriggers</w:t>
      </w:r>
      <w:proofErr w:type="spellEnd"/>
      <w:r w:rsidR="00AB7143" w:rsidRPr="00600E64">
        <w:rPr>
          <w:b/>
          <w:lang w:val="en-US" w:eastAsia="es-ES_tradnl"/>
        </w:rPr>
        <w:t xml:space="preserve"> before-checkin</w:t>
      </w:r>
      <w:r w:rsidR="00AB7143" w:rsidRPr="00600E64">
        <w:rPr>
          <w:b/>
          <w:lang w:val="en-US" w:eastAsia="es-ES_tradnl"/>
        </w:rPr>
        <w:br/>
      </w:r>
      <w:r w:rsidR="00AB7143" w:rsidRPr="00600E64">
        <w:rPr>
          <w:lang w:val="en-US" w:eastAsia="es-ES_tradnl"/>
        </w:rPr>
        <w:t xml:space="preserve"> 1 </w:t>
      </w:r>
      <w:proofErr w:type="spellStart"/>
      <w:r w:rsidR="002F4907" w:rsidRPr="00600E64">
        <w:rPr>
          <w:lang w:val="en-US" w:eastAsia="es-ES_tradnl"/>
        </w:rPr>
        <w:t>code</w:t>
      </w:r>
      <w:r w:rsidR="00AB7143" w:rsidRPr="00600E64">
        <w:rPr>
          <w:lang w:val="en-US" w:eastAsia="es-ES_tradnl"/>
        </w:rPr>
        <w:t>style</w:t>
      </w:r>
      <w:proofErr w:type="spellEnd"/>
      <w:r w:rsidR="00AB7143" w:rsidRPr="00600E64">
        <w:rPr>
          <w:lang w:val="en-US" w:eastAsia="es-ES_tradnl"/>
        </w:rPr>
        <w:t xml:space="preserve"> c:\tmp\triggers\checkin-checkstyle.bat </w:t>
      </w:r>
      <w:proofErr w:type="spellStart"/>
      <w:r w:rsidR="00AB7143" w:rsidRPr="00600E64">
        <w:rPr>
          <w:lang w:val="en-US" w:eastAsia="es-ES_tradnl"/>
        </w:rPr>
        <w:t>dave</w:t>
      </w:r>
      <w:proofErr w:type="spellEnd"/>
    </w:p>
    <w:p w:rsidR="008740F3" w:rsidRPr="00600E64" w:rsidRDefault="008740F3" w:rsidP="008740F3">
      <w:pPr>
        <w:pStyle w:val="Ttulo3"/>
        <w:rPr>
          <w:lang w:val="en-US"/>
        </w:rPr>
      </w:pPr>
      <w:bookmarkStart w:id="29" w:name="_Toc315275807"/>
      <w:r w:rsidRPr="00600E64">
        <w:rPr>
          <w:lang w:val="en-US"/>
        </w:rPr>
        <w:t>Remove trigger</w:t>
      </w:r>
      <w:bookmarkEnd w:id="29"/>
    </w:p>
    <w:p w:rsidR="008740F3" w:rsidRPr="00600E64" w:rsidRDefault="00BD68A4" w:rsidP="008740F3">
      <w:r w:rsidRPr="00600E64">
        <w:t>Trigger</w:t>
      </w:r>
      <w:r w:rsidR="003D5686" w:rsidRPr="00600E64">
        <w:t>s</w:t>
      </w:r>
      <w:r w:rsidRPr="00600E64">
        <w:t xml:space="preserve"> can be removed from Plastic. Removing a trigger does not remove the associated trigger script or program on the file</w:t>
      </w:r>
      <w:r w:rsidR="003D5686" w:rsidRPr="00600E64">
        <w:t xml:space="preserve"> </w:t>
      </w:r>
      <w:proofErr w:type="gramStart"/>
      <w:r w:rsidRPr="00600E64">
        <w:t>system</w:t>
      </w:r>
      <w:r w:rsidR="003D5686" w:rsidRPr="00600E64">
        <w:t>,</w:t>
      </w:r>
      <w:proofErr w:type="gramEnd"/>
      <w:r w:rsidR="003D5686" w:rsidRPr="00600E64">
        <w:t xml:space="preserve"> it simply instructs Plastic</w:t>
      </w:r>
      <w:r w:rsidRPr="00600E64">
        <w:t xml:space="preserve"> not</w:t>
      </w:r>
      <w:r w:rsidR="003D5686" w:rsidRPr="00600E64">
        <w:t xml:space="preserve"> to</w:t>
      </w:r>
      <w:r w:rsidRPr="00600E64">
        <w:t xml:space="preserve"> execute the script anymore. </w:t>
      </w:r>
      <w:r w:rsidR="00521580" w:rsidRPr="00600E64">
        <w:t xml:space="preserve">This is the syntax of the command: </w:t>
      </w:r>
    </w:p>
    <w:p w:rsidR="00521580" w:rsidRPr="00600E64" w:rsidRDefault="00521580" w:rsidP="00521580">
      <w:pPr>
        <w:pStyle w:val="code"/>
        <w:rPr>
          <w:lang w:val="en-US" w:eastAsia="es-ES_tradnl"/>
        </w:rPr>
      </w:pPr>
      <w:r w:rsidRPr="00600E64">
        <w:rPr>
          <w:b/>
          <w:lang w:val="en-US" w:eastAsia="es-ES_tradnl"/>
        </w:rPr>
        <w:t xml:space="preserve">cm </w:t>
      </w:r>
      <w:proofErr w:type="spellStart"/>
      <w:r w:rsidRPr="00600E64">
        <w:rPr>
          <w:b/>
          <w:lang w:val="en-US" w:eastAsia="es-ES_tradnl"/>
        </w:rPr>
        <w:t>removetrigger</w:t>
      </w:r>
      <w:proofErr w:type="spellEnd"/>
      <w:r w:rsidRPr="00600E64">
        <w:rPr>
          <w:lang w:val="en-US" w:eastAsia="es-ES_tradnl"/>
        </w:rPr>
        <w:t xml:space="preserve"> {</w:t>
      </w:r>
      <w:r w:rsidRPr="00600E64">
        <w:rPr>
          <w:i/>
          <w:lang w:val="en-US" w:eastAsia="es-ES_tradnl"/>
        </w:rPr>
        <w:t>type</w:t>
      </w:r>
      <w:r w:rsidRPr="00600E64">
        <w:rPr>
          <w:lang w:val="en-US" w:eastAsia="es-ES_tradnl"/>
        </w:rPr>
        <w:t>} {</w:t>
      </w:r>
      <w:r w:rsidR="000D1833" w:rsidRPr="00600E64">
        <w:rPr>
          <w:i/>
          <w:lang w:val="en-US" w:eastAsia="es-ES_tradnl"/>
        </w:rPr>
        <w:t>existing-trigger-position</w:t>
      </w:r>
      <w:r w:rsidRPr="00600E64">
        <w:rPr>
          <w:lang w:val="en-US" w:eastAsia="es-ES_tradnl"/>
        </w:rPr>
        <w:t>}</w:t>
      </w:r>
      <w:r w:rsidRPr="00600E64">
        <w:rPr>
          <w:lang w:val="en-US" w:eastAsia="es-ES_tradnl"/>
        </w:rPr>
        <w:br/>
        <w:t xml:space="preserve">    [</w:t>
      </w:r>
      <w:r w:rsidRPr="00600E64">
        <w:rPr>
          <w:b/>
          <w:lang w:val="en-US" w:eastAsia="es-ES_tradnl"/>
        </w:rPr>
        <w:t>--server=</w:t>
      </w:r>
      <w:proofErr w:type="spellStart"/>
      <w:r w:rsidRPr="00600E64">
        <w:rPr>
          <w:i/>
          <w:lang w:val="en-US" w:eastAsia="es-ES_tradnl"/>
        </w:rPr>
        <w:t>server</w:t>
      </w:r>
      <w:proofErr w:type="gramStart"/>
      <w:r w:rsidRPr="00600E64">
        <w:rPr>
          <w:i/>
          <w:lang w:val="en-US" w:eastAsia="es-ES_tradnl"/>
        </w:rPr>
        <w:t>:port</w:t>
      </w:r>
      <w:proofErr w:type="spellEnd"/>
      <w:proofErr w:type="gramEnd"/>
      <w:r w:rsidRPr="00600E64">
        <w:rPr>
          <w:lang w:val="en-US" w:eastAsia="es-ES_tradnl"/>
        </w:rPr>
        <w:t>]</w:t>
      </w:r>
    </w:p>
    <w:p w:rsidR="00521580" w:rsidRPr="00600E64" w:rsidRDefault="000D1833" w:rsidP="00521580">
      <w:pPr>
        <w:rPr>
          <w:lang w:eastAsia="es-ES_tradnl"/>
        </w:rPr>
      </w:pPr>
      <w:r w:rsidRPr="00600E64">
        <w:rPr>
          <w:lang w:eastAsia="es-ES_tradnl"/>
        </w:rPr>
        <w:t>Where:</w:t>
      </w:r>
    </w:p>
    <w:p w:rsidR="000D1833" w:rsidRPr="00600E64" w:rsidRDefault="000D1833" w:rsidP="000D1833">
      <w:pPr>
        <w:numPr>
          <w:ilvl w:val="0"/>
          <w:numId w:val="28"/>
        </w:numPr>
      </w:pPr>
      <w:r w:rsidRPr="00600E64">
        <w:t>Type is the trigger type to get the list of associated scripts, as listed in the table of section “</w:t>
      </w:r>
      <w:r w:rsidR="00665FE9" w:rsidRPr="00600E64">
        <w:fldChar w:fldCharType="begin"/>
      </w:r>
      <w:r w:rsidRPr="00600E64">
        <w:instrText xml:space="preserve"> REF _Ref199084296 \h </w:instrText>
      </w:r>
      <w:r w:rsidR="00665FE9" w:rsidRPr="00600E64">
        <w:fldChar w:fldCharType="separate"/>
      </w:r>
      <w:r w:rsidR="009D201B" w:rsidRPr="00600E64">
        <w:t>List of triggers</w:t>
      </w:r>
      <w:r w:rsidR="00665FE9" w:rsidRPr="00600E64">
        <w:fldChar w:fldCharType="end"/>
      </w:r>
      <w:r w:rsidRPr="00600E64">
        <w:t xml:space="preserve">”. This argument is required. </w:t>
      </w:r>
    </w:p>
    <w:p w:rsidR="000D1833" w:rsidRPr="00600E64" w:rsidRDefault="000D1833" w:rsidP="000D1833">
      <w:pPr>
        <w:numPr>
          <w:ilvl w:val="0"/>
          <w:numId w:val="28"/>
        </w:numPr>
      </w:pPr>
      <w:r w:rsidRPr="00600E64">
        <w:t xml:space="preserve">Existing trigger position is the index by which the trigger is referred in the list of triggers associated to the trigger type. This value, together with the trigger type, uniquely identifies the script to be </w:t>
      </w:r>
      <w:r w:rsidR="005A3AE2" w:rsidRPr="00600E64">
        <w:t>removed</w:t>
      </w:r>
      <w:r w:rsidRPr="00600E64">
        <w:t>. This argument is required.</w:t>
      </w:r>
    </w:p>
    <w:p w:rsidR="000D1833" w:rsidRPr="00600E64" w:rsidRDefault="00CE2DA5" w:rsidP="00521580">
      <w:pPr>
        <w:rPr>
          <w:lang w:eastAsia="es-ES_tradnl"/>
        </w:rPr>
      </w:pPr>
      <w:r w:rsidRPr="00600E64">
        <w:rPr>
          <w:lang w:eastAsia="es-ES_tradnl"/>
        </w:rPr>
        <w:t>Example</w:t>
      </w:r>
      <w:r w:rsidR="005C120C" w:rsidRPr="00600E64">
        <w:rPr>
          <w:lang w:eastAsia="es-ES_tradnl"/>
        </w:rPr>
        <w:t xml:space="preserve">: </w:t>
      </w:r>
    </w:p>
    <w:p w:rsidR="005C120C" w:rsidRPr="00011F42" w:rsidRDefault="00C91439" w:rsidP="00C91439">
      <w:pPr>
        <w:pStyle w:val="code"/>
        <w:rPr>
          <w:lang w:val="da-DK" w:eastAsia="es-ES_tradnl"/>
        </w:rPr>
      </w:pPr>
      <w:r w:rsidRPr="00011F42">
        <w:rPr>
          <w:b/>
          <w:lang w:val="da-DK" w:eastAsia="es-ES_tradnl"/>
        </w:rPr>
        <w:t>cm listtriggers before-mklabel</w:t>
      </w:r>
      <w:r w:rsidRPr="00011F42">
        <w:rPr>
          <w:b/>
          <w:lang w:val="da-DK" w:eastAsia="es-ES_tradnl"/>
        </w:rPr>
        <w:br/>
      </w:r>
      <w:r w:rsidRPr="00011F42">
        <w:rPr>
          <w:lang w:val="da-DK" w:eastAsia="es-ES_tradnl"/>
        </w:rPr>
        <w:t xml:space="preserve"> 1 Validate label  c:\tmp\triggers\validate-label.bat dave</w:t>
      </w:r>
      <w:r w:rsidRPr="00011F42">
        <w:rPr>
          <w:lang w:val="da-DK" w:eastAsia="es-ES_tradnl"/>
        </w:rPr>
        <w:br/>
        <w:t xml:space="preserve"> 2 log labels  c:\tmp\triggers\loglabels.bat dave</w:t>
      </w:r>
      <w:r w:rsidR="00AE4998" w:rsidRPr="00011F42">
        <w:rPr>
          <w:lang w:val="da-DK" w:eastAsia="es-ES_tradnl"/>
        </w:rPr>
        <w:br/>
      </w:r>
      <w:r w:rsidRPr="00011F42">
        <w:rPr>
          <w:lang w:val="da-DK" w:eastAsia="es-ES_tradnl"/>
        </w:rPr>
        <w:br/>
      </w:r>
      <w:r w:rsidRPr="00011F42">
        <w:rPr>
          <w:b/>
          <w:lang w:val="da-DK" w:eastAsia="es-ES_tradnl"/>
        </w:rPr>
        <w:t>cm rmtrigger before-mklabel 2</w:t>
      </w:r>
      <w:r w:rsidRPr="00011F42">
        <w:rPr>
          <w:b/>
          <w:lang w:val="da-DK" w:eastAsia="es-ES_tradnl"/>
        </w:rPr>
        <w:br/>
      </w:r>
      <w:r w:rsidRPr="00011F42">
        <w:rPr>
          <w:b/>
          <w:lang w:val="da-DK" w:eastAsia="es-ES_tradnl"/>
        </w:rPr>
        <w:br/>
        <w:t>cm listtriggers before-mklabel</w:t>
      </w:r>
      <w:r w:rsidRPr="00011F42">
        <w:rPr>
          <w:b/>
          <w:lang w:val="da-DK" w:eastAsia="es-ES_tradnl"/>
        </w:rPr>
        <w:br/>
        <w:t xml:space="preserve"> </w:t>
      </w:r>
      <w:r w:rsidRPr="00011F42">
        <w:rPr>
          <w:lang w:val="da-DK" w:eastAsia="es-ES_tradnl"/>
        </w:rPr>
        <w:t>1 Validate label c:\tmp\triggers\validate-label.bat dave</w:t>
      </w:r>
    </w:p>
    <w:p w:rsidR="00582D3E" w:rsidRPr="00600E64" w:rsidRDefault="00ED4CA6" w:rsidP="00582D3E">
      <w:pPr>
        <w:pStyle w:val="Ttulo2"/>
        <w:rPr>
          <w:lang w:val="en-US"/>
        </w:rPr>
      </w:pPr>
      <w:bookmarkStart w:id="30" w:name="_Toc315275808"/>
      <w:r w:rsidRPr="00600E64">
        <w:rPr>
          <w:lang w:val="en-US"/>
        </w:rPr>
        <w:lastRenderedPageBreak/>
        <w:t xml:space="preserve">Trigger </w:t>
      </w:r>
      <w:proofErr w:type="spellStart"/>
      <w:r w:rsidRPr="00600E64">
        <w:rPr>
          <w:lang w:val="en-US"/>
        </w:rPr>
        <w:t>comunication</w:t>
      </w:r>
      <w:bookmarkEnd w:id="30"/>
      <w:proofErr w:type="spellEnd"/>
    </w:p>
    <w:p w:rsidR="003214D3" w:rsidRPr="00600E64" w:rsidRDefault="003214D3" w:rsidP="003214D3">
      <w:pPr>
        <w:pStyle w:val="Ttulo3"/>
        <w:rPr>
          <w:lang w:val="en-US"/>
        </w:rPr>
      </w:pPr>
      <w:bookmarkStart w:id="31" w:name="_Toc315275809"/>
      <w:r w:rsidRPr="00600E64">
        <w:rPr>
          <w:lang w:val="en-US"/>
        </w:rPr>
        <w:t>Input</w:t>
      </w:r>
      <w:bookmarkEnd w:id="31"/>
    </w:p>
    <w:p w:rsidR="00582D3E" w:rsidRPr="00600E64" w:rsidRDefault="00582D3E" w:rsidP="00582D3E">
      <w:r w:rsidRPr="00600E64">
        <w:t>Plastic SCM will send information to the trigger script related to the executing operation. Two approaches w</w:t>
      </w:r>
      <w:r w:rsidR="001C00CB" w:rsidRPr="00600E64">
        <w:t>ill be used:</w:t>
      </w:r>
    </w:p>
    <w:p w:rsidR="001C00CB" w:rsidRPr="00600E64" w:rsidRDefault="001C00CB" w:rsidP="001C00CB">
      <w:pPr>
        <w:numPr>
          <w:ilvl w:val="0"/>
          <w:numId w:val="26"/>
        </w:numPr>
      </w:pPr>
      <w:r w:rsidRPr="00600E64">
        <w:t xml:space="preserve">Standard input: usually object references like revision specs involved in the triggered operation will be pushed to the trigger script using the standard input. </w:t>
      </w:r>
    </w:p>
    <w:p w:rsidR="001C00CB" w:rsidRPr="00600E64" w:rsidRDefault="00392AC9" w:rsidP="001C00CB">
      <w:pPr>
        <w:numPr>
          <w:ilvl w:val="0"/>
          <w:numId w:val="26"/>
        </w:numPr>
      </w:pPr>
      <w:r w:rsidRPr="00600E64">
        <w:t>Environment variables: general informa</w:t>
      </w:r>
      <w:r w:rsidR="003D5686" w:rsidRPr="00600E64">
        <w:t>tion, like the Plastic user which</w:t>
      </w:r>
      <w:r w:rsidRPr="00600E64">
        <w:t xml:space="preserve"> started the operation or the client machine</w:t>
      </w:r>
      <w:r w:rsidR="00ED4CA6" w:rsidRPr="00600E64">
        <w:t xml:space="preserve">. For a detailed description of the variables used in a given operation, check the specific operation in the reference below. </w:t>
      </w:r>
    </w:p>
    <w:p w:rsidR="00392AC9" w:rsidRPr="00600E64" w:rsidRDefault="003214D3" w:rsidP="003214D3">
      <w:pPr>
        <w:pStyle w:val="Ttulo3"/>
        <w:rPr>
          <w:lang w:val="en-US"/>
        </w:rPr>
      </w:pPr>
      <w:bookmarkStart w:id="32" w:name="_Toc315275810"/>
      <w:r w:rsidRPr="00600E64">
        <w:rPr>
          <w:lang w:val="en-US"/>
        </w:rPr>
        <w:t>Output</w:t>
      </w:r>
      <w:bookmarkEnd w:id="32"/>
      <w:r w:rsidRPr="00600E64">
        <w:rPr>
          <w:lang w:val="en-US"/>
        </w:rPr>
        <w:t xml:space="preserve"> </w:t>
      </w:r>
    </w:p>
    <w:p w:rsidR="00392AC9" w:rsidRPr="00600E64" w:rsidRDefault="00C36063" w:rsidP="00B27781">
      <w:r w:rsidRPr="00600E64">
        <w:t>The trigger script will communicate the result of its execution using the result code. Plastic will interpret these result codes:</w:t>
      </w:r>
    </w:p>
    <w:p w:rsidR="00C36063" w:rsidRPr="00600E64" w:rsidRDefault="000619CD" w:rsidP="00C36063">
      <w:pPr>
        <w:numPr>
          <w:ilvl w:val="0"/>
          <w:numId w:val="27"/>
        </w:numPr>
      </w:pPr>
      <w:r w:rsidRPr="00600E64">
        <w:t>Zero (0)</w:t>
      </w:r>
      <w:r w:rsidR="00C36063" w:rsidRPr="00600E64">
        <w:t xml:space="preserve">: trigger finished correctly, operation can continue. </w:t>
      </w:r>
    </w:p>
    <w:p w:rsidR="00C36063" w:rsidRPr="00600E64" w:rsidRDefault="000619CD" w:rsidP="00C36063">
      <w:pPr>
        <w:numPr>
          <w:ilvl w:val="0"/>
          <w:numId w:val="27"/>
        </w:numPr>
      </w:pPr>
      <w:r w:rsidRPr="00600E64">
        <w:t>Non-zero (&gt;0)</w:t>
      </w:r>
      <w:r w:rsidR="00C36063" w:rsidRPr="00600E64">
        <w:t>: tri</w:t>
      </w:r>
      <w:r w:rsidR="003D5686" w:rsidRPr="00600E64">
        <w:t>gger failed, the operation cannot</w:t>
      </w:r>
      <w:r w:rsidR="00C36063" w:rsidRPr="00600E64">
        <w:t xml:space="preserve"> continue. </w:t>
      </w:r>
    </w:p>
    <w:p w:rsidR="002B6F18" w:rsidRPr="00600E64" w:rsidRDefault="002B6F18" w:rsidP="002B6F18">
      <w:r w:rsidRPr="00600E64">
        <w:t xml:space="preserve">If the result is non-zero for a ‘before’ trigger, the operation is cancelled, and the error is displayed on the client. </w:t>
      </w:r>
    </w:p>
    <w:p w:rsidR="002B6F18" w:rsidRPr="00600E64" w:rsidRDefault="002B6F18" w:rsidP="002B6F18">
      <w:r w:rsidRPr="00600E64">
        <w:t>If the result is non-zero for an ‘after’ trigger, the operation has been already performed and can’t be rolled back, however the exception</w:t>
      </w:r>
      <w:r w:rsidR="00BB0B12" w:rsidRPr="00600E64">
        <w:t xml:space="preserve"> is displayed on the client to</w:t>
      </w:r>
      <w:r w:rsidR="00085AB0" w:rsidRPr="00600E64">
        <w:t>o.</w:t>
      </w:r>
    </w:p>
    <w:p w:rsidR="00085AB0" w:rsidRPr="00600E64" w:rsidRDefault="00085AB0" w:rsidP="002B6F18">
      <w:r w:rsidRPr="00600E64">
        <w:t>When a trigger fails (error code is non-zero) the standard output of the trigger will be sent to the client as an error message.</w:t>
      </w:r>
    </w:p>
    <w:p w:rsidR="00C36063" w:rsidRPr="00600E64" w:rsidRDefault="00D66564" w:rsidP="00D66564">
      <w:pPr>
        <w:pStyle w:val="Ttulo3"/>
        <w:rPr>
          <w:lang w:val="en-US"/>
        </w:rPr>
      </w:pPr>
      <w:bookmarkStart w:id="33" w:name="_Ref199155757"/>
      <w:bookmarkStart w:id="34" w:name="_Ref199155771"/>
      <w:bookmarkStart w:id="35" w:name="_Toc315275811"/>
      <w:r w:rsidRPr="00600E64">
        <w:rPr>
          <w:lang w:val="en-US"/>
        </w:rPr>
        <w:t>Common environment variables</w:t>
      </w:r>
      <w:bookmarkEnd w:id="33"/>
      <w:bookmarkEnd w:id="34"/>
      <w:bookmarkEnd w:id="35"/>
    </w:p>
    <w:p w:rsidR="00D66564" w:rsidRPr="00600E64" w:rsidRDefault="00D66564" w:rsidP="00D66564">
      <w:r w:rsidRPr="00600E64">
        <w:t xml:space="preserve">This table details the environment variables that are available for every trigger script: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2948"/>
        <w:gridCol w:w="5412"/>
      </w:tblGrid>
      <w:tr w:rsidR="00D66564" w:rsidRPr="00600E64">
        <w:trPr>
          <w:jc w:val="center"/>
        </w:trPr>
        <w:tc>
          <w:tcPr>
            <w:tcW w:w="2948" w:type="dxa"/>
          </w:tcPr>
          <w:p w:rsidR="00D66564" w:rsidRPr="00600E64" w:rsidRDefault="00892E72" w:rsidP="00D9689F">
            <w:pPr>
              <w:tabs>
                <w:tab w:val="left" w:pos="1890"/>
              </w:tabs>
            </w:pPr>
            <w:r w:rsidRPr="00600E64">
              <w:rPr>
                <w:lang w:eastAsia="es-ES_tradnl"/>
              </w:rPr>
              <w:t>PLASTIC_USER</w:t>
            </w:r>
          </w:p>
        </w:tc>
        <w:tc>
          <w:tcPr>
            <w:tcW w:w="5412" w:type="dxa"/>
          </w:tcPr>
          <w:p w:rsidR="00D66564" w:rsidRPr="00600E64" w:rsidRDefault="003D5686" w:rsidP="00D66564">
            <w:r w:rsidRPr="00600E64">
              <w:t>The user who</w:t>
            </w:r>
            <w:r w:rsidR="00C51747" w:rsidRPr="00600E64">
              <w:t xml:space="preserve"> started the operation in the client.</w:t>
            </w:r>
          </w:p>
        </w:tc>
      </w:tr>
      <w:tr w:rsidR="00D66564" w:rsidRPr="00600E64">
        <w:trPr>
          <w:jc w:val="center"/>
        </w:trPr>
        <w:tc>
          <w:tcPr>
            <w:tcW w:w="2948" w:type="dxa"/>
          </w:tcPr>
          <w:p w:rsidR="00D66564" w:rsidRPr="00600E64" w:rsidRDefault="00892E72" w:rsidP="00892E72">
            <w:r w:rsidRPr="00600E64">
              <w:rPr>
                <w:lang w:eastAsia="es-ES_tradnl"/>
              </w:rPr>
              <w:t>PLASTIC_CLIENTMACHINE</w:t>
            </w:r>
          </w:p>
        </w:tc>
        <w:tc>
          <w:tcPr>
            <w:tcW w:w="5412" w:type="dxa"/>
          </w:tcPr>
          <w:p w:rsidR="00D66564" w:rsidRPr="00600E64" w:rsidRDefault="00C51747" w:rsidP="00D66564">
            <w:r w:rsidRPr="00600E64">
              <w:t>The client machine that started the operation.</w:t>
            </w:r>
          </w:p>
        </w:tc>
      </w:tr>
      <w:tr w:rsidR="00D66564" w:rsidRPr="00600E64">
        <w:trPr>
          <w:jc w:val="center"/>
        </w:trPr>
        <w:tc>
          <w:tcPr>
            <w:tcW w:w="2948" w:type="dxa"/>
          </w:tcPr>
          <w:p w:rsidR="00D66564" w:rsidRPr="00600E64" w:rsidRDefault="00892E72" w:rsidP="00892E72">
            <w:r w:rsidRPr="00600E64">
              <w:rPr>
                <w:lang w:eastAsia="es-ES_tradnl"/>
              </w:rPr>
              <w:t>PLASTIC_SERVER</w:t>
            </w:r>
          </w:p>
        </w:tc>
        <w:tc>
          <w:tcPr>
            <w:tcW w:w="5412" w:type="dxa"/>
          </w:tcPr>
          <w:p w:rsidR="00D66564" w:rsidRPr="00600E64" w:rsidRDefault="00C51747" w:rsidP="00D66564">
            <w:r w:rsidRPr="00600E64">
              <w:t>The hostname of the Plastic server.</w:t>
            </w:r>
          </w:p>
        </w:tc>
      </w:tr>
    </w:tbl>
    <w:p w:rsidR="00D66564" w:rsidRPr="00600E64" w:rsidRDefault="00A33352" w:rsidP="00A33352">
      <w:pPr>
        <w:pStyle w:val="Ttulo3"/>
        <w:rPr>
          <w:lang w:val="en-US"/>
        </w:rPr>
      </w:pPr>
      <w:bookmarkStart w:id="36" w:name="_Ref199155777"/>
      <w:bookmarkStart w:id="37" w:name="_Toc315275812"/>
      <w:proofErr w:type="spellStart"/>
      <w:r w:rsidRPr="00600E64">
        <w:rPr>
          <w:lang w:val="en-US"/>
        </w:rPr>
        <w:t>Server.conf</w:t>
      </w:r>
      <w:proofErr w:type="spellEnd"/>
      <w:r w:rsidRPr="00600E64">
        <w:rPr>
          <w:lang w:val="en-US"/>
        </w:rPr>
        <w:t xml:space="preserve"> variables</w:t>
      </w:r>
      <w:bookmarkEnd w:id="36"/>
      <w:bookmarkEnd w:id="37"/>
    </w:p>
    <w:p w:rsidR="00A33352" w:rsidRPr="00600E64" w:rsidRDefault="00A33352" w:rsidP="00A33352">
      <w:r w:rsidRPr="00600E64">
        <w:t xml:space="preserve">Variables can be defined on the </w:t>
      </w:r>
      <w:proofErr w:type="spellStart"/>
      <w:r w:rsidRPr="00600E64">
        <w:t>server.conf</w:t>
      </w:r>
      <w:proofErr w:type="spellEnd"/>
      <w:r w:rsidRPr="00600E64">
        <w:t xml:space="preserve"> file. Their value will be passed to the trigger script or program as environment variables. In order to define these variables, a section called ‘</w:t>
      </w:r>
      <w:proofErr w:type="spellStart"/>
      <w:r w:rsidRPr="00600E64">
        <w:t>TriggerVariables</w:t>
      </w:r>
      <w:proofErr w:type="spellEnd"/>
      <w:r w:rsidRPr="00600E64">
        <w:t xml:space="preserve">’ needs to be added to the </w:t>
      </w:r>
      <w:proofErr w:type="spellStart"/>
      <w:r w:rsidRPr="00600E64">
        <w:t>ser</w:t>
      </w:r>
      <w:r w:rsidR="00CE2DA5" w:rsidRPr="00600E64">
        <w:t>ver.conf</w:t>
      </w:r>
      <w:proofErr w:type="spellEnd"/>
      <w:r w:rsidR="00CE2DA5" w:rsidRPr="00600E64">
        <w:t xml:space="preserve"> file available in the </w:t>
      </w:r>
      <w:r w:rsidRPr="00600E64">
        <w:t xml:space="preserve">server installation folder. The following </w:t>
      </w:r>
      <w:r w:rsidR="00CE2DA5" w:rsidRPr="00600E64">
        <w:t>example</w:t>
      </w:r>
      <w:r w:rsidRPr="00600E64">
        <w:t xml:space="preserve"> shows a possible use of </w:t>
      </w:r>
      <w:r w:rsidR="003D5686" w:rsidRPr="00600E64">
        <w:t>this</w:t>
      </w:r>
      <w:r w:rsidRPr="00600E64">
        <w:t xml:space="preserve"> file: </w:t>
      </w:r>
    </w:p>
    <w:p w:rsidR="00A33352" w:rsidRPr="00600E64" w:rsidRDefault="00A33352" w:rsidP="00A33352">
      <w:pPr>
        <w:pStyle w:val="code"/>
        <w:rPr>
          <w:lang w:val="en-US"/>
        </w:rPr>
      </w:pPr>
      <w:proofErr w:type="gramStart"/>
      <w:r w:rsidRPr="00600E64">
        <w:rPr>
          <w:lang w:val="en-US"/>
        </w:rPr>
        <w:t>&lt;?xml</w:t>
      </w:r>
      <w:proofErr w:type="gramEnd"/>
      <w:r w:rsidRPr="00600E64">
        <w:rPr>
          <w:lang w:val="en-US"/>
        </w:rPr>
        <w:t xml:space="preserve"> version="1.0"?&gt;</w:t>
      </w:r>
      <w:r w:rsidRPr="00600E64">
        <w:rPr>
          <w:lang w:val="en-US"/>
        </w:rPr>
        <w:br/>
        <w:t>&lt;</w:t>
      </w:r>
      <w:proofErr w:type="spellStart"/>
      <w:r w:rsidRPr="00600E64">
        <w:rPr>
          <w:lang w:val="en-US"/>
        </w:rPr>
        <w:t>ServerConfigData</w:t>
      </w:r>
      <w:proofErr w:type="spellEnd"/>
      <w:r w:rsidRPr="00600E64">
        <w:rPr>
          <w:lang w:val="en-US"/>
        </w:rPr>
        <w:t>&gt;</w:t>
      </w:r>
      <w:r w:rsidRPr="00600E64">
        <w:rPr>
          <w:lang w:val="en-US"/>
        </w:rPr>
        <w:br/>
        <w:t xml:space="preserve">  &lt;Language&gt;en&lt;/Language&gt;</w:t>
      </w:r>
      <w:r w:rsidRPr="00600E64">
        <w:rPr>
          <w:lang w:val="en-US"/>
        </w:rPr>
        <w:br/>
        <w:t xml:space="preserve">  &lt;</w:t>
      </w:r>
      <w:proofErr w:type="spellStart"/>
      <w:r w:rsidRPr="00600E64">
        <w:rPr>
          <w:lang w:val="en-US"/>
        </w:rPr>
        <w:t>WorkingMode</w:t>
      </w:r>
      <w:proofErr w:type="spellEnd"/>
      <w:r w:rsidRPr="00600E64">
        <w:rPr>
          <w:lang w:val="en-US"/>
        </w:rPr>
        <w:t>&gt;</w:t>
      </w:r>
      <w:proofErr w:type="spellStart"/>
      <w:r w:rsidRPr="00600E64">
        <w:rPr>
          <w:lang w:val="en-US"/>
        </w:rPr>
        <w:t>UPWorkingMode</w:t>
      </w:r>
      <w:proofErr w:type="spellEnd"/>
      <w:r w:rsidRPr="00600E64">
        <w:rPr>
          <w:lang w:val="en-US"/>
        </w:rPr>
        <w:t>&lt;/</w:t>
      </w:r>
      <w:proofErr w:type="spellStart"/>
      <w:r w:rsidRPr="00600E64">
        <w:rPr>
          <w:lang w:val="en-US"/>
        </w:rPr>
        <w:t>WorkingMode</w:t>
      </w:r>
      <w:proofErr w:type="spellEnd"/>
      <w:r w:rsidRPr="00600E64">
        <w:rPr>
          <w:lang w:val="en-US"/>
        </w:rPr>
        <w:t>&gt;</w:t>
      </w:r>
      <w:r w:rsidRPr="00600E64">
        <w:rPr>
          <w:lang w:val="en-US"/>
        </w:rPr>
        <w:br/>
        <w:t xml:space="preserve">  &lt;</w:t>
      </w:r>
      <w:proofErr w:type="spellStart"/>
      <w:r w:rsidRPr="00600E64">
        <w:rPr>
          <w:lang w:val="en-US"/>
        </w:rPr>
        <w:t>ServerType</w:t>
      </w:r>
      <w:proofErr w:type="spellEnd"/>
      <w:r w:rsidRPr="00600E64">
        <w:rPr>
          <w:lang w:val="en-US"/>
        </w:rPr>
        <w:t>&gt;</w:t>
      </w:r>
      <w:proofErr w:type="spellStart"/>
      <w:r w:rsidRPr="00600E64">
        <w:rPr>
          <w:lang w:val="en-US"/>
        </w:rPr>
        <w:t>ServerTypeAll</w:t>
      </w:r>
      <w:proofErr w:type="spellEnd"/>
      <w:r w:rsidRPr="00600E64">
        <w:rPr>
          <w:lang w:val="en-US"/>
        </w:rPr>
        <w:t>&lt;/</w:t>
      </w:r>
      <w:proofErr w:type="spellStart"/>
      <w:r w:rsidRPr="00600E64">
        <w:rPr>
          <w:lang w:val="en-US"/>
        </w:rPr>
        <w:t>ServerType</w:t>
      </w:r>
      <w:proofErr w:type="spellEnd"/>
      <w:r w:rsidRPr="00600E64">
        <w:rPr>
          <w:lang w:val="en-US"/>
        </w:rPr>
        <w:t>&gt;</w:t>
      </w:r>
      <w:r w:rsidRPr="00600E64">
        <w:rPr>
          <w:lang w:val="en-US"/>
        </w:rPr>
        <w:br/>
        <w:t xml:space="preserve">  </w:t>
      </w:r>
      <w:r w:rsidRPr="00600E64">
        <w:rPr>
          <w:lang w:val="en-US"/>
        </w:rPr>
        <w:br/>
      </w:r>
      <w:r w:rsidRPr="00600E64">
        <w:rPr>
          <w:b/>
          <w:lang w:val="en-US"/>
        </w:rPr>
        <w:t xml:space="preserve">  &lt;</w:t>
      </w:r>
      <w:proofErr w:type="spellStart"/>
      <w:r w:rsidRPr="00600E64">
        <w:rPr>
          <w:b/>
          <w:lang w:val="en-US"/>
        </w:rPr>
        <w:t>TriggerVariables</w:t>
      </w:r>
      <w:proofErr w:type="spellEnd"/>
      <w:r w:rsidRPr="00600E64">
        <w:rPr>
          <w:b/>
          <w:lang w:val="en-US"/>
        </w:rPr>
        <w:t>&gt;</w:t>
      </w:r>
      <w:r w:rsidRPr="00600E64">
        <w:rPr>
          <w:b/>
          <w:lang w:val="en-US"/>
        </w:rPr>
        <w:br/>
        <w:t xml:space="preserve">    &lt;</w:t>
      </w:r>
      <w:proofErr w:type="spellStart"/>
      <w:r w:rsidRPr="00600E64">
        <w:rPr>
          <w:b/>
          <w:lang w:val="en-US"/>
        </w:rPr>
        <w:t>TriggerVariable</w:t>
      </w:r>
      <w:proofErr w:type="spellEnd"/>
      <w:r w:rsidRPr="00600E64">
        <w:rPr>
          <w:b/>
          <w:lang w:val="en-US"/>
        </w:rPr>
        <w:t xml:space="preserve"> name=”TRIGGERS_PATH” value=”c:\triggers” /&gt;</w:t>
      </w:r>
      <w:r w:rsidRPr="00600E64">
        <w:rPr>
          <w:b/>
          <w:lang w:val="en-US"/>
        </w:rPr>
        <w:br/>
        <w:t xml:space="preserve">  &lt;/</w:t>
      </w:r>
      <w:proofErr w:type="spellStart"/>
      <w:r w:rsidRPr="00600E64">
        <w:rPr>
          <w:b/>
          <w:lang w:val="en-US"/>
        </w:rPr>
        <w:t>TriggerVariables</w:t>
      </w:r>
      <w:proofErr w:type="spellEnd"/>
      <w:r w:rsidRPr="00600E64">
        <w:rPr>
          <w:b/>
          <w:lang w:val="en-US"/>
        </w:rPr>
        <w:t>&gt;</w:t>
      </w:r>
      <w:r w:rsidRPr="00600E64">
        <w:rPr>
          <w:b/>
          <w:lang w:val="en-US"/>
        </w:rPr>
        <w:br/>
      </w:r>
      <w:r w:rsidRPr="00600E64">
        <w:rPr>
          <w:lang w:val="en-US"/>
        </w:rPr>
        <w:lastRenderedPageBreak/>
        <w:br/>
        <w:t>&lt;/</w:t>
      </w:r>
      <w:proofErr w:type="spellStart"/>
      <w:r w:rsidRPr="00600E64">
        <w:rPr>
          <w:lang w:val="en-US"/>
        </w:rPr>
        <w:t>ServerConfigData</w:t>
      </w:r>
      <w:proofErr w:type="spellEnd"/>
      <w:r w:rsidRPr="00600E64">
        <w:rPr>
          <w:lang w:val="en-US"/>
        </w:rPr>
        <w:t>&gt;</w:t>
      </w:r>
    </w:p>
    <w:p w:rsidR="00754405" w:rsidRPr="00600E64" w:rsidRDefault="00754405" w:rsidP="00754405">
      <w:r w:rsidRPr="00600E64">
        <w:t>This sample defines a variable called ‘TRIGGERS_PATH’ with value ‘c</w:t>
      </w:r>
      <w:proofErr w:type="gramStart"/>
      <w:r w:rsidRPr="00600E64">
        <w:t>:\</w:t>
      </w:r>
      <w:proofErr w:type="gramEnd"/>
      <w:r w:rsidRPr="00600E64">
        <w:t xml:space="preserve">triggers’. </w:t>
      </w:r>
      <w:r w:rsidR="009C0E4C" w:rsidRPr="00600E64">
        <w:t>This variable can be used when creating a trigger, in the ‘script’ field, like i</w:t>
      </w:r>
      <w:r w:rsidR="00CE2DA5" w:rsidRPr="00600E64">
        <w:t>n</w:t>
      </w:r>
      <w:r w:rsidR="009C0E4C" w:rsidRPr="00600E64">
        <w:t xml:space="preserve"> this </w:t>
      </w:r>
      <w:r w:rsidR="00CE2DA5" w:rsidRPr="00600E64">
        <w:t>ex</w:t>
      </w:r>
      <w:r w:rsidR="009C0E4C" w:rsidRPr="00600E64">
        <w:t>ample:</w:t>
      </w:r>
    </w:p>
    <w:p w:rsidR="009C0E4C" w:rsidRPr="00600E64" w:rsidRDefault="009C0E4C" w:rsidP="00DE44A7">
      <w:pPr>
        <w:pStyle w:val="code"/>
        <w:rPr>
          <w:b/>
          <w:lang w:val="en-US"/>
        </w:rPr>
      </w:pPr>
      <w:r w:rsidRPr="00600E64">
        <w:rPr>
          <w:b/>
          <w:lang w:val="en-US"/>
        </w:rPr>
        <w:t xml:space="preserve">cm </w:t>
      </w:r>
      <w:proofErr w:type="spellStart"/>
      <w:r w:rsidRPr="00600E64">
        <w:rPr>
          <w:b/>
          <w:lang w:val="en-US"/>
        </w:rPr>
        <w:t>createtrigger</w:t>
      </w:r>
      <w:proofErr w:type="spellEnd"/>
      <w:r w:rsidRPr="00600E64">
        <w:rPr>
          <w:b/>
          <w:lang w:val="en-US"/>
        </w:rPr>
        <w:t xml:space="preserve"> </w:t>
      </w:r>
      <w:r w:rsidR="00DE44A7" w:rsidRPr="00600E64">
        <w:rPr>
          <w:b/>
          <w:lang w:val="en-US"/>
        </w:rPr>
        <w:t>before-checkin “code checker” “</w:t>
      </w:r>
      <w:r w:rsidR="00434425" w:rsidRPr="00600E64">
        <w:rPr>
          <w:b/>
          <w:lang w:val="en-US"/>
        </w:rPr>
        <w:t>@TRIGGERS_PATH\stylecheck.bat</w:t>
      </w:r>
      <w:r w:rsidR="00DE44A7" w:rsidRPr="00600E64">
        <w:rPr>
          <w:b/>
          <w:lang w:val="en-US"/>
        </w:rPr>
        <w:t>”</w:t>
      </w:r>
    </w:p>
    <w:p w:rsidR="00DE44A7" w:rsidRPr="00600E64" w:rsidRDefault="00594380" w:rsidP="00DE44A7">
      <w:r w:rsidRPr="00600E64">
        <w:t>Note</w:t>
      </w:r>
      <w:r w:rsidR="00434425" w:rsidRPr="00600E64">
        <w:t xml:space="preserve"> ‘@’ to refer to the variable in this context. The variable is also passed as an environment variable to the trigger script, so it could be used also inside </w:t>
      </w:r>
      <w:r w:rsidR="00CE2DA5" w:rsidRPr="00600E64">
        <w:t>the script itself like the following</w:t>
      </w:r>
      <w:r w:rsidR="00434425" w:rsidRPr="00600E64">
        <w:t>:</w:t>
      </w:r>
    </w:p>
    <w:p w:rsidR="00434425" w:rsidRPr="00600E64" w:rsidRDefault="00DD04AD" w:rsidP="00DD04AD">
      <w:pPr>
        <w:pStyle w:val="code"/>
        <w:rPr>
          <w:lang w:val="en-US"/>
        </w:rPr>
      </w:pPr>
      <w:r w:rsidRPr="00600E64">
        <w:rPr>
          <w:lang w:val="en-US"/>
        </w:rPr>
        <w:t>@echo off</w:t>
      </w:r>
      <w:r w:rsidRPr="00600E64">
        <w:rPr>
          <w:lang w:val="en-US"/>
        </w:rPr>
        <w:br/>
      </w:r>
      <w:r w:rsidRPr="00600E64">
        <w:rPr>
          <w:lang w:val="en-US"/>
        </w:rPr>
        <w:br/>
        <w:t>set OUTPUT_FILE=</w:t>
      </w:r>
      <w:r w:rsidRPr="00600E64">
        <w:rPr>
          <w:b/>
          <w:lang w:val="en-US"/>
        </w:rPr>
        <w:t>%TRIGGERS_PATH%</w:t>
      </w:r>
      <w:r w:rsidRPr="00600E64">
        <w:rPr>
          <w:lang w:val="en-US"/>
        </w:rPr>
        <w:t>\label.log.txt</w:t>
      </w:r>
      <w:r w:rsidRPr="00600E64">
        <w:rPr>
          <w:lang w:val="en-US"/>
        </w:rPr>
        <w:br/>
      </w:r>
      <w:r w:rsidRPr="00600E64">
        <w:rPr>
          <w:lang w:val="en-US"/>
        </w:rPr>
        <w:br/>
        <w:t>echo %PLASTIC_REPOSITORY_NAME% %PLASTIC_LABEL_NAME% &gt;&gt; %OUTPUT_FILE%</w:t>
      </w:r>
      <w:r w:rsidRPr="00600E64">
        <w:rPr>
          <w:lang w:val="en-US"/>
        </w:rPr>
        <w:br/>
      </w:r>
      <w:r w:rsidRPr="00600E64">
        <w:rPr>
          <w:lang w:val="en-US"/>
        </w:rPr>
        <w:br/>
        <w:t>exit 0</w:t>
      </w:r>
    </w:p>
    <w:p w:rsidR="00D66564" w:rsidRPr="00600E64" w:rsidRDefault="009B7742" w:rsidP="00F31943">
      <w:pPr>
        <w:pStyle w:val="Ttulo2"/>
        <w:rPr>
          <w:lang w:val="en-US"/>
        </w:rPr>
      </w:pPr>
      <w:bookmarkStart w:id="38" w:name="_Toc315275813"/>
      <w:r w:rsidRPr="00600E64">
        <w:rPr>
          <w:lang w:val="en-US"/>
        </w:rPr>
        <w:t>Detailed trigger reference</w:t>
      </w:r>
      <w:bookmarkEnd w:id="38"/>
    </w:p>
    <w:p w:rsidR="008873D6" w:rsidRPr="00600E64" w:rsidRDefault="006B5B9E" w:rsidP="006B5B9E">
      <w:r w:rsidRPr="00600E64">
        <w:t xml:space="preserve">The following sections will provide a detailed reference of all the triggers as well as input and output </w:t>
      </w:r>
      <w:proofErr w:type="spellStart"/>
      <w:r w:rsidRPr="00600E64">
        <w:t>paramenters</w:t>
      </w:r>
      <w:proofErr w:type="spellEnd"/>
      <w:r w:rsidRPr="00600E64">
        <w:t xml:space="preserve">. Samples are provided for the most common actions. </w:t>
      </w:r>
    </w:p>
    <w:p w:rsidR="008740F3" w:rsidRPr="00600E64" w:rsidRDefault="008740F3" w:rsidP="00627499">
      <w:pPr>
        <w:pStyle w:val="Ttulo3"/>
        <w:rPr>
          <w:lang w:val="en-US"/>
        </w:rPr>
      </w:pPr>
      <w:bookmarkStart w:id="39" w:name="_GoBack"/>
      <w:bookmarkStart w:id="40" w:name="_Toc315275814"/>
      <w:bookmarkEnd w:id="39"/>
      <w:r w:rsidRPr="00600E64">
        <w:rPr>
          <w:lang w:val="en-US"/>
        </w:rPr>
        <w:t>Add</w:t>
      </w:r>
      <w:bookmarkEnd w:id="40"/>
    </w:p>
    <w:p w:rsidR="006B5B9E" w:rsidRPr="00600E64" w:rsidRDefault="006B5B9E" w:rsidP="006B5B9E">
      <w:pPr>
        <w:pStyle w:val="Ttulo4"/>
      </w:pPr>
      <w:r w:rsidRPr="00600E64">
        <w:t>Trigger names</w:t>
      </w:r>
    </w:p>
    <w:p w:rsidR="006B5B9E" w:rsidRPr="00600E64" w:rsidRDefault="006B5B9E" w:rsidP="006B5B9E">
      <w:pPr>
        <w:pStyle w:val="code"/>
        <w:rPr>
          <w:lang w:val="en-US"/>
        </w:rPr>
      </w:pPr>
      <w:proofErr w:type="gramStart"/>
      <w:r w:rsidRPr="00600E64">
        <w:rPr>
          <w:lang w:val="en-US"/>
        </w:rPr>
        <w:t>before-</w:t>
      </w:r>
      <w:proofErr w:type="gramEnd"/>
      <w:r w:rsidR="00DB6B51" w:rsidRPr="00600E64">
        <w:rPr>
          <w:lang w:val="en-US"/>
        </w:rPr>
        <w:t>add</w:t>
      </w:r>
    </w:p>
    <w:p w:rsidR="006B5B9E" w:rsidRPr="00600E64" w:rsidRDefault="00DB6B51" w:rsidP="006B5B9E">
      <w:pPr>
        <w:pStyle w:val="code"/>
        <w:rPr>
          <w:lang w:val="en-US"/>
        </w:rPr>
      </w:pPr>
      <w:proofErr w:type="gramStart"/>
      <w:r w:rsidRPr="00600E64">
        <w:rPr>
          <w:lang w:val="en-US"/>
        </w:rPr>
        <w:t>after-</w:t>
      </w:r>
      <w:proofErr w:type="gramEnd"/>
      <w:r w:rsidRPr="00600E64">
        <w:rPr>
          <w:lang w:val="en-US"/>
        </w:rPr>
        <w:t>add</w:t>
      </w:r>
    </w:p>
    <w:p w:rsidR="006B5B9E" w:rsidRPr="00600E64" w:rsidRDefault="006B5B9E" w:rsidP="006B5B9E">
      <w:pPr>
        <w:pStyle w:val="Ttulo4"/>
      </w:pPr>
      <w:r w:rsidRPr="00600E64">
        <w:t>Description</w:t>
      </w:r>
    </w:p>
    <w:p w:rsidR="006B5B9E" w:rsidRPr="00600E64" w:rsidRDefault="00594380" w:rsidP="006B5B9E">
      <w:r w:rsidRPr="00600E64">
        <w:t>It e</w:t>
      </w:r>
      <w:r w:rsidR="006B5B9E" w:rsidRPr="00600E64">
        <w:t>xec</w:t>
      </w:r>
      <w:r w:rsidR="00DB6B51" w:rsidRPr="00600E64">
        <w:t xml:space="preserve">utes user scripts when items are added to the source control. </w:t>
      </w:r>
    </w:p>
    <w:p w:rsidR="006B5B9E" w:rsidRPr="00600E64" w:rsidRDefault="006B5B9E" w:rsidP="006B5B9E">
      <w:pPr>
        <w:pStyle w:val="Ttulo4"/>
      </w:pPr>
      <w:r w:rsidRPr="00600E64">
        <w:t>Runs on</w:t>
      </w:r>
    </w:p>
    <w:p w:rsidR="006B5B9E" w:rsidRPr="00600E64" w:rsidRDefault="001D373D" w:rsidP="006B5B9E">
      <w:proofErr w:type="gramStart"/>
      <w:r w:rsidRPr="00600E64">
        <w:t>Server</w:t>
      </w:r>
      <w:r w:rsidR="005A65DB" w:rsidRPr="00600E64">
        <w:t>.</w:t>
      </w:r>
      <w:proofErr w:type="gramEnd"/>
    </w:p>
    <w:p w:rsidR="006B5B9E" w:rsidRPr="00600E64" w:rsidRDefault="006B5B9E" w:rsidP="006B5B9E">
      <w:pPr>
        <w:pStyle w:val="Ttulo4"/>
      </w:pPr>
      <w:r w:rsidRPr="00600E64">
        <w:t>Standard input</w:t>
      </w:r>
    </w:p>
    <w:p w:rsidR="003228CD" w:rsidRPr="00600E64" w:rsidRDefault="00BF7BA1" w:rsidP="003228CD">
      <w:proofErr w:type="gramStart"/>
      <w:r w:rsidRPr="00600E64">
        <w:t>A list of files to be added.</w:t>
      </w:r>
      <w:proofErr w:type="gramEnd"/>
    </w:p>
    <w:p w:rsidR="003228CD" w:rsidRPr="00600E64" w:rsidRDefault="003228CD" w:rsidP="003228CD">
      <w:pPr>
        <w:pStyle w:val="Ttulo4"/>
      </w:pPr>
      <w:r w:rsidRPr="00600E64">
        <w:t>Output result</w:t>
      </w:r>
    </w:p>
    <w:p w:rsidR="003228CD" w:rsidRPr="00600E64" w:rsidRDefault="003228CD" w:rsidP="003228CD">
      <w:r w:rsidRPr="00600E64">
        <w:t>Result code from the trigger script or executable determines the succe</w:t>
      </w:r>
      <w:r w:rsidR="005A65DB" w:rsidRPr="00600E64">
        <w:t>ss or failure of the operation:</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1673"/>
        <w:gridCol w:w="6687"/>
      </w:tblGrid>
      <w:tr w:rsidR="003228CD" w:rsidRPr="00600E64">
        <w:trPr>
          <w:jc w:val="center"/>
        </w:trPr>
        <w:tc>
          <w:tcPr>
            <w:tcW w:w="1673" w:type="dxa"/>
          </w:tcPr>
          <w:p w:rsidR="003228CD" w:rsidRPr="00600E64" w:rsidRDefault="003228CD" w:rsidP="00A943E6">
            <w:r w:rsidRPr="00600E64">
              <w:rPr>
                <w:lang w:eastAsia="es-ES_tradnl"/>
              </w:rPr>
              <w:t>0</w:t>
            </w:r>
          </w:p>
        </w:tc>
        <w:tc>
          <w:tcPr>
            <w:tcW w:w="6687" w:type="dxa"/>
          </w:tcPr>
          <w:p w:rsidR="003228CD" w:rsidRPr="00600E64" w:rsidRDefault="003228CD" w:rsidP="00A943E6">
            <w:r w:rsidRPr="00600E64">
              <w:t xml:space="preserve">The trigger completed successfully. The branch will be created. </w:t>
            </w:r>
          </w:p>
        </w:tc>
      </w:tr>
      <w:tr w:rsidR="003228CD" w:rsidRPr="00600E64">
        <w:trPr>
          <w:jc w:val="center"/>
        </w:trPr>
        <w:tc>
          <w:tcPr>
            <w:tcW w:w="1673" w:type="dxa"/>
          </w:tcPr>
          <w:p w:rsidR="003228CD" w:rsidRPr="00600E64" w:rsidRDefault="003228CD" w:rsidP="00A943E6">
            <w:pPr>
              <w:rPr>
                <w:lang w:eastAsia="es-ES_tradnl"/>
              </w:rPr>
            </w:pPr>
            <w:r w:rsidRPr="00600E64">
              <w:rPr>
                <w:lang w:eastAsia="es-ES_tradnl"/>
              </w:rPr>
              <w:t>Non zero</w:t>
            </w:r>
          </w:p>
        </w:tc>
        <w:tc>
          <w:tcPr>
            <w:tcW w:w="6687" w:type="dxa"/>
          </w:tcPr>
          <w:p w:rsidR="003228CD" w:rsidRPr="00600E64" w:rsidRDefault="003228CD" w:rsidP="00A943E6">
            <w:r w:rsidRPr="00600E64">
              <w:t xml:space="preserve">The trigger reports failure. </w:t>
            </w:r>
          </w:p>
          <w:p w:rsidR="003228CD" w:rsidRPr="00600E64" w:rsidRDefault="003228CD" w:rsidP="00A943E6">
            <w:r w:rsidRPr="00600E64">
              <w:t>If the trigger is before</w:t>
            </w:r>
            <w:r w:rsidR="00C51314" w:rsidRPr="00600E64">
              <w:t>-add</w:t>
            </w:r>
            <w:r w:rsidRPr="00600E64">
              <w:t xml:space="preserve">, an error is reported and the </w:t>
            </w:r>
            <w:r w:rsidR="00C51314" w:rsidRPr="00600E64">
              <w:t>items are not added</w:t>
            </w:r>
            <w:r w:rsidR="00650A87" w:rsidRPr="00600E64">
              <w:t xml:space="preserve"> to the repository.</w:t>
            </w:r>
          </w:p>
          <w:p w:rsidR="003228CD" w:rsidRPr="00600E64" w:rsidRDefault="003228CD" w:rsidP="00DD0F1C">
            <w:r w:rsidRPr="00600E64">
              <w:lastRenderedPageBreak/>
              <w:t>If the trigger is after-</w:t>
            </w:r>
            <w:r w:rsidR="00DD0F1C" w:rsidRPr="00600E64">
              <w:t>add</w:t>
            </w:r>
            <w:r w:rsidRPr="00600E64">
              <w:t xml:space="preserve"> an error is reported. However the </w:t>
            </w:r>
            <w:r w:rsidR="00DD0F1C" w:rsidRPr="00600E64">
              <w:t>items have already been added</w:t>
            </w:r>
            <w:r w:rsidR="00696A64" w:rsidRPr="00600E64">
              <w:t xml:space="preserve"> to the repository.</w:t>
            </w:r>
          </w:p>
        </w:tc>
      </w:tr>
    </w:tbl>
    <w:p w:rsidR="003228CD" w:rsidRPr="00600E64" w:rsidRDefault="003228CD" w:rsidP="003228CD"/>
    <w:p w:rsidR="003228CD" w:rsidRPr="00600E64" w:rsidRDefault="003228CD" w:rsidP="003228CD">
      <w:pPr>
        <w:pStyle w:val="Ttulo4"/>
      </w:pPr>
      <w:r w:rsidRPr="00600E64">
        <w:t>Environment variables</w:t>
      </w:r>
    </w:p>
    <w:p w:rsidR="003228CD" w:rsidRPr="00600E64" w:rsidRDefault="003228CD" w:rsidP="003228CD">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proofErr w:type="spellStart"/>
      <w:r w:rsidR="00665FE9" w:rsidRPr="00600E64">
        <w:fldChar w:fldCharType="begin"/>
      </w:r>
      <w:r w:rsidRPr="00600E64">
        <w:instrText xml:space="preserve"> REF _Ref199155777 \h </w:instrText>
      </w:r>
      <w:r w:rsidR="00665FE9" w:rsidRPr="00600E64">
        <w:fldChar w:fldCharType="separate"/>
      </w:r>
      <w:r w:rsidR="009D201B" w:rsidRPr="00600E64">
        <w:t>Server.conf</w:t>
      </w:r>
      <w:proofErr w:type="spellEnd"/>
      <w:r w:rsidR="009D201B" w:rsidRPr="00600E64">
        <w:t xml:space="preserve">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3217"/>
        <w:gridCol w:w="5224"/>
      </w:tblGrid>
      <w:tr w:rsidR="003228CD" w:rsidRPr="00600E64">
        <w:trPr>
          <w:jc w:val="center"/>
        </w:trPr>
        <w:tc>
          <w:tcPr>
            <w:tcW w:w="3217" w:type="dxa"/>
          </w:tcPr>
          <w:p w:rsidR="003228CD" w:rsidRPr="00600E64" w:rsidRDefault="003228CD" w:rsidP="003228CD">
            <w:r w:rsidRPr="00600E64">
              <w:rPr>
                <w:lang w:eastAsia="es-ES_tradnl"/>
              </w:rPr>
              <w:t>PLASTIC_COMMENT</w:t>
            </w:r>
          </w:p>
        </w:tc>
        <w:tc>
          <w:tcPr>
            <w:tcW w:w="5224" w:type="dxa"/>
          </w:tcPr>
          <w:p w:rsidR="003228CD" w:rsidRPr="00600E64" w:rsidRDefault="003228CD" w:rsidP="003228CD">
            <w:r w:rsidRPr="00600E64">
              <w:t xml:space="preserve">The comment given by the user on </w:t>
            </w:r>
            <w:r w:rsidR="00594380" w:rsidRPr="00600E64">
              <w:t xml:space="preserve">the </w:t>
            </w:r>
            <w:r w:rsidRPr="00600E64">
              <w:t>add operation.</w:t>
            </w:r>
          </w:p>
        </w:tc>
      </w:tr>
    </w:tbl>
    <w:p w:rsidR="008740F3" w:rsidRPr="00600E64" w:rsidRDefault="008740F3" w:rsidP="00627499">
      <w:pPr>
        <w:pStyle w:val="Ttulo3"/>
        <w:rPr>
          <w:lang w:val="en-US"/>
        </w:rPr>
      </w:pPr>
      <w:bookmarkStart w:id="41" w:name="_Toc315275815"/>
      <w:r w:rsidRPr="00600E64">
        <w:rPr>
          <w:lang w:val="en-US"/>
        </w:rPr>
        <w:t>Check in</w:t>
      </w:r>
      <w:bookmarkEnd w:id="41"/>
    </w:p>
    <w:p w:rsidR="00B97282" w:rsidRPr="00600E64" w:rsidRDefault="00B97282" w:rsidP="002F7012">
      <w:pPr>
        <w:pStyle w:val="Ttulo4"/>
      </w:pPr>
      <w:r w:rsidRPr="00600E64">
        <w:t>Trigger names</w:t>
      </w:r>
    </w:p>
    <w:p w:rsidR="00B97282" w:rsidRPr="00600E64" w:rsidRDefault="00B97282" w:rsidP="00B97282">
      <w:pPr>
        <w:pStyle w:val="code"/>
        <w:rPr>
          <w:lang w:val="en-US"/>
        </w:rPr>
      </w:pPr>
      <w:proofErr w:type="gramStart"/>
      <w:r w:rsidRPr="00600E64">
        <w:rPr>
          <w:lang w:val="en-US"/>
        </w:rPr>
        <w:t>before-checkin</w:t>
      </w:r>
      <w:proofErr w:type="gramEnd"/>
    </w:p>
    <w:p w:rsidR="00B97282" w:rsidRPr="00600E64" w:rsidRDefault="00B97282" w:rsidP="00B97282">
      <w:pPr>
        <w:pStyle w:val="code"/>
        <w:rPr>
          <w:lang w:val="en-US"/>
        </w:rPr>
      </w:pPr>
      <w:proofErr w:type="gramStart"/>
      <w:r w:rsidRPr="00600E64">
        <w:rPr>
          <w:lang w:val="en-US"/>
        </w:rPr>
        <w:t>after-checkin</w:t>
      </w:r>
      <w:proofErr w:type="gramEnd"/>
    </w:p>
    <w:p w:rsidR="008740F3" w:rsidRPr="00600E64" w:rsidRDefault="008740F3" w:rsidP="002F7012">
      <w:pPr>
        <w:pStyle w:val="Ttulo4"/>
      </w:pPr>
      <w:r w:rsidRPr="00600E64">
        <w:t>Description</w:t>
      </w:r>
    </w:p>
    <w:p w:rsidR="00C970A2" w:rsidRPr="00600E64" w:rsidRDefault="00594380" w:rsidP="00C970A2">
      <w:r w:rsidRPr="00600E64">
        <w:t>It e</w:t>
      </w:r>
      <w:r w:rsidR="00603A7E" w:rsidRPr="00600E64">
        <w:t xml:space="preserve">xecutes user scripts when a check-in is performed on any client. </w:t>
      </w:r>
    </w:p>
    <w:p w:rsidR="00C970A2" w:rsidRPr="00600E64" w:rsidRDefault="00C970A2" w:rsidP="002F7012">
      <w:pPr>
        <w:pStyle w:val="Ttulo4"/>
      </w:pPr>
      <w:r w:rsidRPr="00600E64">
        <w:t>Comments</w:t>
      </w:r>
    </w:p>
    <w:p w:rsidR="00603A7E" w:rsidRPr="00600E64" w:rsidRDefault="00603A7E" w:rsidP="00C970A2">
      <w:r w:rsidRPr="00600E64">
        <w:t xml:space="preserve">The before and after check-in triggers are invoked </w:t>
      </w:r>
      <w:r w:rsidR="00594380" w:rsidRPr="00600E64">
        <w:t xml:space="preserve">only once </w:t>
      </w:r>
      <w:r w:rsidRPr="00600E64">
        <w:t xml:space="preserve">for all the items involved in the check-in. The standard input of the trigger will receive a list of the items involved. </w:t>
      </w:r>
    </w:p>
    <w:p w:rsidR="00C970A2" w:rsidRPr="00600E64" w:rsidRDefault="00C970A2" w:rsidP="00C970A2">
      <w:r w:rsidRPr="00600E64">
        <w:t xml:space="preserve">This is one of the most complex and useful triggers. </w:t>
      </w:r>
      <w:r w:rsidR="00CE2DA5" w:rsidRPr="00600E64">
        <w:t>Some examples of usages:</w:t>
      </w:r>
      <w:r w:rsidRPr="00600E64">
        <w:t xml:space="preserve"> checking code before it is checked in on the repository against some validation / formatting tool or sending emails / updating </w:t>
      </w:r>
      <w:proofErr w:type="spellStart"/>
      <w:r w:rsidRPr="00600E64">
        <w:t>rss</w:t>
      </w:r>
      <w:proofErr w:type="spellEnd"/>
      <w:r w:rsidRPr="00600E64">
        <w:t xml:space="preserve"> feeds when new code is in the repository. </w:t>
      </w:r>
    </w:p>
    <w:p w:rsidR="00603A7E" w:rsidRPr="00600E64" w:rsidRDefault="00603A7E" w:rsidP="00C970A2">
      <w:r w:rsidRPr="00600E64">
        <w:t xml:space="preserve">Revision contents can be accessed through the ‘cm cat’ command, specifying the </w:t>
      </w:r>
      <w:r w:rsidR="00E50E2A" w:rsidRPr="00600E64">
        <w:t xml:space="preserve">revision specification supplied in the standard input. They can be </w:t>
      </w:r>
      <w:r w:rsidR="00B81B30" w:rsidRPr="00600E64">
        <w:t>validated, modified and then stored</w:t>
      </w:r>
      <w:r w:rsidR="00E50E2A" w:rsidRPr="00600E64">
        <w:t xml:space="preserve"> back into the server with the ‘cm </w:t>
      </w:r>
      <w:proofErr w:type="gramStart"/>
      <w:r w:rsidR="00E50E2A" w:rsidRPr="00600E64">
        <w:t>shelve</w:t>
      </w:r>
      <w:proofErr w:type="gramEnd"/>
      <w:r w:rsidR="00E50E2A" w:rsidRPr="00600E64">
        <w:t>’</w:t>
      </w:r>
      <w:r w:rsidR="00B81B30" w:rsidRPr="00600E64">
        <w:t xml:space="preserve"> command. </w:t>
      </w:r>
      <w:r w:rsidR="00C25474" w:rsidRPr="00600E64">
        <w:t xml:space="preserve">In case a ‘shelve’ command updates the contents of a revision in the repository, the client performing the checkin operation </w:t>
      </w:r>
      <w:r w:rsidR="00C25474" w:rsidRPr="00600E64">
        <w:rPr>
          <w:b/>
        </w:rPr>
        <w:t>will automatically update those items</w:t>
      </w:r>
      <w:r w:rsidR="00C25474" w:rsidRPr="00600E64">
        <w:t xml:space="preserve"> so the contents of the workspace are always correct. </w:t>
      </w:r>
    </w:p>
    <w:p w:rsidR="002F7012" w:rsidRPr="00600E64" w:rsidRDefault="002F7012" w:rsidP="002F7012">
      <w:pPr>
        <w:pStyle w:val="Ttulo4"/>
      </w:pPr>
      <w:r w:rsidRPr="00600E64">
        <w:t>Runs on</w:t>
      </w:r>
    </w:p>
    <w:p w:rsidR="008740F3" w:rsidRPr="00600E64" w:rsidRDefault="001D373D" w:rsidP="008740F3">
      <w:proofErr w:type="gramStart"/>
      <w:r w:rsidRPr="00600E64">
        <w:t>Server.</w:t>
      </w:r>
      <w:proofErr w:type="gramEnd"/>
    </w:p>
    <w:p w:rsidR="008740F3" w:rsidRPr="00600E64" w:rsidRDefault="002F7012" w:rsidP="002F7012">
      <w:pPr>
        <w:pStyle w:val="Ttulo4"/>
      </w:pPr>
      <w:r w:rsidRPr="00600E64">
        <w:t>Standard input</w:t>
      </w:r>
    </w:p>
    <w:p w:rsidR="002F7012" w:rsidRPr="00600E64" w:rsidRDefault="00801115" w:rsidP="002F7012">
      <w:r w:rsidRPr="00600E64">
        <w:t xml:space="preserve">The standard input receives </w:t>
      </w:r>
      <w:r w:rsidR="00603A7E" w:rsidRPr="00600E64">
        <w:t>revision identifiers for all the items involved in the checkin operation, one per line. Each of them is a speci</w:t>
      </w:r>
      <w:r w:rsidR="00B81B30" w:rsidRPr="00600E64">
        <w:t>a</w:t>
      </w:r>
      <w:r w:rsidR="00603A7E" w:rsidRPr="00600E64">
        <w:t>lly formatted string, containing the server</w:t>
      </w:r>
      <w:r w:rsidR="000D0586" w:rsidRPr="00600E64">
        <w:t>’s</w:t>
      </w:r>
      <w:r w:rsidR="00603A7E" w:rsidRPr="00600E64">
        <w:t xml:space="preserve"> path of the item </w:t>
      </w:r>
      <w:r w:rsidR="000D0586" w:rsidRPr="00600E64">
        <w:t xml:space="preserve">(independent of any workspace) </w:t>
      </w:r>
      <w:r w:rsidR="00603A7E" w:rsidRPr="00600E64">
        <w:t xml:space="preserve">and the revision specification, so its contents are easily retrieved using the ‘cm cat’ command. </w:t>
      </w:r>
    </w:p>
    <w:p w:rsidR="002F7012" w:rsidRPr="00600E64" w:rsidRDefault="00C138B8" w:rsidP="002F7012">
      <w:r w:rsidRPr="00600E64">
        <w:t xml:space="preserve">This is the format of the revision specifications, one per line: </w:t>
      </w:r>
    </w:p>
    <w:p w:rsidR="00E1079D" w:rsidRPr="00600E64" w:rsidRDefault="00E1079D" w:rsidP="00E1079D">
      <w:pPr>
        <w:pStyle w:val="code"/>
        <w:rPr>
          <w:i/>
          <w:lang w:val="en-US" w:eastAsia="es-ES_tradnl"/>
        </w:rPr>
      </w:pPr>
      <w:proofErr w:type="spellStart"/>
      <w:r w:rsidRPr="00600E64">
        <w:rPr>
          <w:i/>
          <w:lang w:val="en-US" w:eastAsia="es-ES_tradnl"/>
        </w:rPr>
        <w:t>item_path</w:t>
      </w:r>
      <w:r w:rsidRPr="00600E64">
        <w:rPr>
          <w:b/>
          <w:lang w:val="en-US" w:eastAsia="es-ES_tradnl"/>
        </w:rPr>
        <w:t>#br:</w:t>
      </w:r>
      <w:r w:rsidRPr="00600E64">
        <w:rPr>
          <w:i/>
          <w:lang w:val="en-US" w:eastAsia="es-ES_tradnl"/>
        </w:rPr>
        <w:t>branch</w:t>
      </w:r>
      <w:r w:rsidRPr="00600E64">
        <w:rPr>
          <w:b/>
          <w:lang w:val="en-US" w:eastAsia="es-ES_tradnl"/>
        </w:rPr>
        <w:t>#</w:t>
      </w:r>
      <w:r w:rsidRPr="00600E64">
        <w:rPr>
          <w:i/>
          <w:lang w:val="en-US" w:eastAsia="es-ES_tradnl"/>
        </w:rPr>
        <w:t>rev_no</w:t>
      </w:r>
      <w:r w:rsidRPr="00600E64">
        <w:rPr>
          <w:b/>
          <w:lang w:val="en-US" w:eastAsia="es-ES_tradnl"/>
        </w:rPr>
        <w:t>;</w:t>
      </w:r>
      <w:r w:rsidRPr="00600E64">
        <w:rPr>
          <w:i/>
          <w:lang w:val="en-US" w:eastAsia="es-ES_tradnl"/>
        </w:rPr>
        <w:t>rev_id</w:t>
      </w:r>
      <w:r w:rsidRPr="00600E64">
        <w:rPr>
          <w:b/>
          <w:lang w:val="en-US" w:eastAsia="es-ES_tradnl"/>
        </w:rPr>
        <w:t>@rep:</w:t>
      </w:r>
      <w:r w:rsidRPr="00600E64">
        <w:rPr>
          <w:i/>
          <w:lang w:val="en-US" w:eastAsia="es-ES_tradnl"/>
        </w:rPr>
        <w:t>rep_name</w:t>
      </w:r>
      <w:r w:rsidRPr="00600E64">
        <w:rPr>
          <w:b/>
          <w:lang w:val="en-US" w:eastAsia="es-ES_tradnl"/>
        </w:rPr>
        <w:t>@</w:t>
      </w:r>
      <w:r w:rsidRPr="00600E64">
        <w:rPr>
          <w:lang w:val="en-US" w:eastAsia="es-ES_tradnl"/>
        </w:rPr>
        <w:t>repserver:</w:t>
      </w:r>
      <w:r w:rsidRPr="00600E64">
        <w:rPr>
          <w:i/>
          <w:lang w:val="en-US" w:eastAsia="es-ES_tradnl"/>
        </w:rPr>
        <w:t>server</w:t>
      </w:r>
      <w:proofErr w:type="spellEnd"/>
    </w:p>
    <w:p w:rsidR="00E1079D" w:rsidRPr="00600E64" w:rsidRDefault="00E1079D" w:rsidP="00E1079D">
      <w:pPr>
        <w:rPr>
          <w:lang w:eastAsia="es-ES_tradnl"/>
        </w:rPr>
      </w:pPr>
      <w:r w:rsidRPr="00600E64">
        <w:rPr>
          <w:lang w:eastAsia="es-ES_tradnl"/>
        </w:rPr>
        <w:t>The meaning of the members in italic is detailed in the following table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1673"/>
        <w:gridCol w:w="6687"/>
      </w:tblGrid>
      <w:tr w:rsidR="00E1079D" w:rsidRPr="00600E64">
        <w:trPr>
          <w:jc w:val="center"/>
        </w:trPr>
        <w:tc>
          <w:tcPr>
            <w:tcW w:w="1673" w:type="dxa"/>
          </w:tcPr>
          <w:p w:rsidR="00E1079D" w:rsidRPr="00600E64" w:rsidRDefault="00E1079D" w:rsidP="00E1079D">
            <w:proofErr w:type="spellStart"/>
            <w:r w:rsidRPr="00600E64">
              <w:t>item_path</w:t>
            </w:r>
            <w:proofErr w:type="spellEnd"/>
          </w:p>
        </w:tc>
        <w:tc>
          <w:tcPr>
            <w:tcW w:w="6687" w:type="dxa"/>
          </w:tcPr>
          <w:p w:rsidR="00E1079D" w:rsidRPr="00600E64" w:rsidRDefault="00E1079D" w:rsidP="00E1079D">
            <w:r w:rsidRPr="00600E64">
              <w:t xml:space="preserve">The revision’s path </w:t>
            </w:r>
            <w:r w:rsidRPr="00600E64">
              <w:rPr>
                <w:b/>
              </w:rPr>
              <w:t>in server format</w:t>
            </w:r>
            <w:r w:rsidRPr="00600E64">
              <w:t xml:space="preserve">, which is independent of </w:t>
            </w:r>
            <w:r w:rsidRPr="00600E64">
              <w:lastRenderedPageBreak/>
              <w:t>the client workspace and operating system.</w:t>
            </w:r>
          </w:p>
        </w:tc>
      </w:tr>
      <w:tr w:rsidR="00E1079D" w:rsidRPr="00600E64">
        <w:trPr>
          <w:jc w:val="center"/>
        </w:trPr>
        <w:tc>
          <w:tcPr>
            <w:tcW w:w="1673" w:type="dxa"/>
          </w:tcPr>
          <w:p w:rsidR="00E1079D" w:rsidRPr="00600E64" w:rsidRDefault="00E1079D" w:rsidP="00E1079D">
            <w:r w:rsidRPr="00600E64">
              <w:lastRenderedPageBreak/>
              <w:t>branch</w:t>
            </w:r>
          </w:p>
        </w:tc>
        <w:tc>
          <w:tcPr>
            <w:tcW w:w="6687" w:type="dxa"/>
          </w:tcPr>
          <w:p w:rsidR="00E1079D" w:rsidRPr="00600E64" w:rsidRDefault="008D2D3A" w:rsidP="00E1079D">
            <w:r w:rsidRPr="00600E64">
              <w:t xml:space="preserve">The branch of the revision. </w:t>
            </w:r>
          </w:p>
        </w:tc>
      </w:tr>
      <w:tr w:rsidR="00E1079D" w:rsidRPr="00600E64">
        <w:trPr>
          <w:jc w:val="center"/>
        </w:trPr>
        <w:tc>
          <w:tcPr>
            <w:tcW w:w="1673" w:type="dxa"/>
          </w:tcPr>
          <w:p w:rsidR="00E1079D" w:rsidRPr="00600E64" w:rsidRDefault="00E1079D" w:rsidP="00E1079D">
            <w:proofErr w:type="spellStart"/>
            <w:r w:rsidRPr="00600E64">
              <w:t>rev_no</w:t>
            </w:r>
            <w:proofErr w:type="spellEnd"/>
          </w:p>
        </w:tc>
        <w:tc>
          <w:tcPr>
            <w:tcW w:w="6687" w:type="dxa"/>
          </w:tcPr>
          <w:p w:rsidR="00E1079D" w:rsidRPr="00600E64" w:rsidRDefault="008D2D3A" w:rsidP="00E1079D">
            <w:r w:rsidRPr="00600E64">
              <w:t>The revision number</w:t>
            </w:r>
            <w:r w:rsidR="00426C2D" w:rsidRPr="00600E64">
              <w:t xml:space="preserve">, inside the branch, of the revision. </w:t>
            </w:r>
          </w:p>
        </w:tc>
      </w:tr>
      <w:tr w:rsidR="00E1079D" w:rsidRPr="00600E64">
        <w:trPr>
          <w:jc w:val="center"/>
        </w:trPr>
        <w:tc>
          <w:tcPr>
            <w:tcW w:w="1673" w:type="dxa"/>
          </w:tcPr>
          <w:p w:rsidR="00E1079D" w:rsidRPr="00600E64" w:rsidRDefault="00E1079D" w:rsidP="00E1079D">
            <w:proofErr w:type="spellStart"/>
            <w:r w:rsidRPr="00600E64">
              <w:t>rev_id</w:t>
            </w:r>
            <w:proofErr w:type="spellEnd"/>
          </w:p>
        </w:tc>
        <w:tc>
          <w:tcPr>
            <w:tcW w:w="6687" w:type="dxa"/>
          </w:tcPr>
          <w:p w:rsidR="00E1079D" w:rsidRPr="00600E64" w:rsidRDefault="00426C2D" w:rsidP="00E1079D">
            <w:r w:rsidRPr="00600E64">
              <w:t xml:space="preserve">The revision unique identifier. Can be used to ease parsing when accessing revisions with ‘cm cat’ or ‘cm shelve’ in the trigger script, as string after the first semicolon uniquely identifies the revision inside the server. </w:t>
            </w:r>
          </w:p>
        </w:tc>
      </w:tr>
      <w:tr w:rsidR="00E1079D" w:rsidRPr="00600E64">
        <w:trPr>
          <w:jc w:val="center"/>
        </w:trPr>
        <w:tc>
          <w:tcPr>
            <w:tcW w:w="1673" w:type="dxa"/>
          </w:tcPr>
          <w:p w:rsidR="00E1079D" w:rsidRPr="00600E64" w:rsidRDefault="00E1079D" w:rsidP="00E1079D">
            <w:proofErr w:type="spellStart"/>
            <w:r w:rsidRPr="00600E64">
              <w:t>rep_name</w:t>
            </w:r>
            <w:proofErr w:type="spellEnd"/>
          </w:p>
        </w:tc>
        <w:tc>
          <w:tcPr>
            <w:tcW w:w="6687" w:type="dxa"/>
          </w:tcPr>
          <w:p w:rsidR="00E1079D" w:rsidRPr="00600E64" w:rsidRDefault="00426C2D" w:rsidP="00E1079D">
            <w:r w:rsidRPr="00600E64">
              <w:t xml:space="preserve">The repository name where the revision belongs. </w:t>
            </w:r>
          </w:p>
        </w:tc>
      </w:tr>
      <w:tr w:rsidR="00E1079D" w:rsidRPr="00600E64">
        <w:trPr>
          <w:jc w:val="center"/>
        </w:trPr>
        <w:tc>
          <w:tcPr>
            <w:tcW w:w="1673" w:type="dxa"/>
          </w:tcPr>
          <w:p w:rsidR="00E1079D" w:rsidRPr="00600E64" w:rsidRDefault="00E1079D" w:rsidP="00E1079D">
            <w:proofErr w:type="spellStart"/>
            <w:r w:rsidRPr="00600E64">
              <w:t>rep_server</w:t>
            </w:r>
            <w:proofErr w:type="spellEnd"/>
          </w:p>
        </w:tc>
        <w:tc>
          <w:tcPr>
            <w:tcW w:w="6687" w:type="dxa"/>
          </w:tcPr>
          <w:p w:rsidR="00E1079D" w:rsidRPr="00600E64" w:rsidRDefault="00426C2D" w:rsidP="00D6084C">
            <w:r w:rsidRPr="00600E64">
              <w:t xml:space="preserve">The repository server where the </w:t>
            </w:r>
            <w:r w:rsidR="00D6084C" w:rsidRPr="00600E64">
              <w:t>repository</w:t>
            </w:r>
            <w:r w:rsidRPr="00600E64">
              <w:t xml:space="preserve"> belongs.</w:t>
            </w:r>
          </w:p>
        </w:tc>
      </w:tr>
    </w:tbl>
    <w:p w:rsidR="00CE2DA5" w:rsidRPr="00600E64" w:rsidRDefault="00CE2DA5" w:rsidP="002F7012"/>
    <w:p w:rsidR="002B6F18" w:rsidRPr="00600E64" w:rsidRDefault="00CE2DA5" w:rsidP="002F7012">
      <w:r w:rsidRPr="00600E64">
        <w:t>This example shows</w:t>
      </w:r>
      <w:r w:rsidR="002B6F18" w:rsidRPr="00600E64">
        <w:t xml:space="preserve"> standard input supplied to a checkin trigger:</w:t>
      </w:r>
    </w:p>
    <w:p w:rsidR="002B6F18" w:rsidRPr="00600E64" w:rsidRDefault="00254339" w:rsidP="008804A2">
      <w:pPr>
        <w:pStyle w:val="code"/>
        <w:rPr>
          <w:b/>
          <w:lang w:val="en-US"/>
        </w:rPr>
      </w:pPr>
      <w:r w:rsidRPr="00600E64">
        <w:rPr>
          <w:b/>
          <w:lang w:val="en-US"/>
        </w:rPr>
        <w:t>/code/clean.bat#br:/main#CO;revid:12936@rep:default@repserver:DARKTOWER:8084;wk:trigger_test@DARKTOWER</w:t>
      </w:r>
    </w:p>
    <w:p w:rsidR="002F7012" w:rsidRPr="00600E64" w:rsidRDefault="002F7012" w:rsidP="002F7012">
      <w:pPr>
        <w:pStyle w:val="Ttulo4"/>
      </w:pPr>
      <w:r w:rsidRPr="00600E64">
        <w:t>Output result</w:t>
      </w:r>
    </w:p>
    <w:p w:rsidR="002F7012" w:rsidRPr="00600E64" w:rsidRDefault="00E210BB" w:rsidP="002F7012">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1673"/>
        <w:gridCol w:w="6687"/>
      </w:tblGrid>
      <w:tr w:rsidR="00E210BB" w:rsidRPr="00600E64">
        <w:trPr>
          <w:jc w:val="center"/>
        </w:trPr>
        <w:tc>
          <w:tcPr>
            <w:tcW w:w="1673" w:type="dxa"/>
          </w:tcPr>
          <w:p w:rsidR="00E210BB" w:rsidRPr="00600E64" w:rsidRDefault="00E210BB" w:rsidP="0028673C">
            <w:r w:rsidRPr="00600E64">
              <w:rPr>
                <w:lang w:eastAsia="es-ES_tradnl"/>
              </w:rPr>
              <w:t>0</w:t>
            </w:r>
          </w:p>
        </w:tc>
        <w:tc>
          <w:tcPr>
            <w:tcW w:w="6687" w:type="dxa"/>
          </w:tcPr>
          <w:p w:rsidR="00E210BB" w:rsidRPr="00600E64" w:rsidRDefault="00E210BB" w:rsidP="004447E3">
            <w:r w:rsidRPr="00600E64">
              <w:t xml:space="preserve">The trigger completed successfully. Items will </w:t>
            </w:r>
            <w:r w:rsidR="004447E3" w:rsidRPr="00600E64">
              <w:t xml:space="preserve">be checked in to the repository. </w:t>
            </w:r>
          </w:p>
        </w:tc>
      </w:tr>
      <w:tr w:rsidR="00E210BB" w:rsidRPr="00600E64">
        <w:trPr>
          <w:jc w:val="center"/>
        </w:trPr>
        <w:tc>
          <w:tcPr>
            <w:tcW w:w="1673" w:type="dxa"/>
          </w:tcPr>
          <w:p w:rsidR="00E210BB" w:rsidRPr="00600E64" w:rsidRDefault="00E210BB" w:rsidP="0028673C">
            <w:pPr>
              <w:rPr>
                <w:lang w:eastAsia="es-ES_tradnl"/>
              </w:rPr>
            </w:pPr>
            <w:r w:rsidRPr="00600E64">
              <w:rPr>
                <w:lang w:eastAsia="es-ES_tradnl"/>
              </w:rPr>
              <w:t>Non zero</w:t>
            </w:r>
          </w:p>
        </w:tc>
        <w:tc>
          <w:tcPr>
            <w:tcW w:w="6687" w:type="dxa"/>
          </w:tcPr>
          <w:p w:rsidR="002213F0" w:rsidRPr="00600E64" w:rsidRDefault="00E210BB" w:rsidP="00E210BB">
            <w:r w:rsidRPr="00600E64">
              <w:t xml:space="preserve">The trigger reports failure. </w:t>
            </w:r>
          </w:p>
          <w:p w:rsidR="00E210BB" w:rsidRPr="00600E64" w:rsidRDefault="00E210BB" w:rsidP="00E210BB">
            <w:r w:rsidRPr="00600E64">
              <w:t xml:space="preserve">If the trigger is </w:t>
            </w:r>
            <w:r w:rsidR="00715A2A" w:rsidRPr="00600E64">
              <w:t>before</w:t>
            </w:r>
            <w:r w:rsidRPr="00600E64">
              <w:t xml:space="preserve">-checkin, the checkin operation is stopped and the items are not checked in, neither changeset is created. </w:t>
            </w:r>
            <w:r w:rsidR="003A2209" w:rsidRPr="00600E64">
              <w:t xml:space="preserve">An error message is </w:t>
            </w:r>
            <w:proofErr w:type="spellStart"/>
            <w:r w:rsidR="003A2209" w:rsidRPr="00600E64">
              <w:t>reposrted</w:t>
            </w:r>
            <w:proofErr w:type="spellEnd"/>
            <w:r w:rsidR="003A2209" w:rsidRPr="00600E64">
              <w:t xml:space="preserve"> to the client. </w:t>
            </w:r>
          </w:p>
          <w:p w:rsidR="00715A2A" w:rsidRPr="00600E64" w:rsidRDefault="00715A2A" w:rsidP="006D1645">
            <w:r w:rsidRPr="00600E64">
              <w:t>If the trigger is after-</w:t>
            </w:r>
            <w:r w:rsidR="006D1645" w:rsidRPr="00600E64">
              <w:t>checkin</w:t>
            </w:r>
            <w:r w:rsidRPr="00600E64">
              <w:t xml:space="preserve"> </w:t>
            </w:r>
            <w:r w:rsidR="006D1645" w:rsidRPr="00600E64">
              <w:t xml:space="preserve">an error message is reported to the client. However </w:t>
            </w:r>
            <w:r w:rsidRPr="00600E64">
              <w:t xml:space="preserve">the </w:t>
            </w:r>
            <w:r w:rsidR="006D1645" w:rsidRPr="00600E64">
              <w:t xml:space="preserve">checkin </w:t>
            </w:r>
            <w:r w:rsidRPr="00600E64">
              <w:t>operation has already been per</w:t>
            </w:r>
            <w:r w:rsidR="006D1645" w:rsidRPr="00600E64">
              <w:t xml:space="preserve">formed. </w:t>
            </w:r>
          </w:p>
        </w:tc>
      </w:tr>
    </w:tbl>
    <w:p w:rsidR="00E210BB" w:rsidRPr="00600E64" w:rsidRDefault="00E210BB" w:rsidP="002F7012"/>
    <w:p w:rsidR="002F7012" w:rsidRPr="00600E64" w:rsidRDefault="002F7012" w:rsidP="002F7012">
      <w:pPr>
        <w:pStyle w:val="Ttulo4"/>
      </w:pPr>
      <w:r w:rsidRPr="00600E64">
        <w:t>Environment variables</w:t>
      </w:r>
    </w:p>
    <w:p w:rsidR="003926CB" w:rsidRPr="00600E64" w:rsidRDefault="003926CB" w:rsidP="003926CB">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proofErr w:type="spellStart"/>
      <w:r w:rsidR="00665FE9" w:rsidRPr="00600E64">
        <w:fldChar w:fldCharType="begin"/>
      </w:r>
      <w:r w:rsidRPr="00600E64">
        <w:instrText xml:space="preserve"> REF _Ref199155777 \h </w:instrText>
      </w:r>
      <w:r w:rsidR="00665FE9" w:rsidRPr="00600E64">
        <w:fldChar w:fldCharType="separate"/>
      </w:r>
      <w:r w:rsidR="009D201B" w:rsidRPr="00600E64">
        <w:t>Server.conf</w:t>
      </w:r>
      <w:proofErr w:type="spellEnd"/>
      <w:r w:rsidR="009D201B" w:rsidRPr="00600E64">
        <w:t xml:space="preserve">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2665"/>
        <w:gridCol w:w="5695"/>
      </w:tblGrid>
      <w:tr w:rsidR="003C44B3" w:rsidRPr="00600E64">
        <w:trPr>
          <w:jc w:val="center"/>
        </w:trPr>
        <w:tc>
          <w:tcPr>
            <w:tcW w:w="2665" w:type="dxa"/>
          </w:tcPr>
          <w:p w:rsidR="003C44B3" w:rsidRPr="00600E64" w:rsidRDefault="003C44B3" w:rsidP="003C44B3">
            <w:r w:rsidRPr="00600E64">
              <w:rPr>
                <w:lang w:eastAsia="es-ES_tradnl"/>
              </w:rPr>
              <w:t>PLASTIC_COMMENT</w:t>
            </w:r>
          </w:p>
        </w:tc>
        <w:tc>
          <w:tcPr>
            <w:tcW w:w="5695" w:type="dxa"/>
          </w:tcPr>
          <w:p w:rsidR="003C44B3" w:rsidRPr="00600E64" w:rsidRDefault="00C970A2" w:rsidP="002F7012">
            <w:r w:rsidRPr="00600E64">
              <w:t xml:space="preserve">The comment given at checkin time by the user. </w:t>
            </w:r>
          </w:p>
        </w:tc>
      </w:tr>
      <w:tr w:rsidR="008D2D3A" w:rsidRPr="00600E64">
        <w:trPr>
          <w:jc w:val="center"/>
        </w:trPr>
        <w:tc>
          <w:tcPr>
            <w:tcW w:w="2665" w:type="dxa"/>
          </w:tcPr>
          <w:p w:rsidR="008D2D3A" w:rsidRPr="00600E64" w:rsidRDefault="00010785" w:rsidP="003C44B3">
            <w:pPr>
              <w:rPr>
                <w:lang w:eastAsia="es-ES_tradnl"/>
              </w:rPr>
            </w:pPr>
            <w:r w:rsidRPr="00600E64">
              <w:rPr>
                <w:lang w:eastAsia="es-ES_tradnl"/>
              </w:rPr>
              <w:t>PLASTIC_CHANGESET</w:t>
            </w:r>
          </w:p>
        </w:tc>
        <w:tc>
          <w:tcPr>
            <w:tcW w:w="5695" w:type="dxa"/>
          </w:tcPr>
          <w:p w:rsidR="001E1A62" w:rsidRPr="00600E64" w:rsidRDefault="00010785" w:rsidP="00AB2A12">
            <w:r w:rsidRPr="00600E64">
              <w:t xml:space="preserve">The changeset </w:t>
            </w:r>
            <w:r w:rsidR="00AB2A12" w:rsidRPr="00600E64">
              <w:t>or changesets that were</w:t>
            </w:r>
            <w:r w:rsidRPr="00600E64">
              <w:t xml:space="preserve"> created as</w:t>
            </w:r>
            <w:r w:rsidR="00594380" w:rsidRPr="00600E64">
              <w:t xml:space="preserve"> a</w:t>
            </w:r>
            <w:r w:rsidRPr="00600E64">
              <w:t xml:space="preserve"> result of the checkin operation. Note that this variable is only available in the ‘after-checkin’ trigger. </w:t>
            </w:r>
            <w:r w:rsidR="00AB2A12" w:rsidRPr="00600E64">
              <w:t>See notes below for the format of this variable.</w:t>
            </w:r>
          </w:p>
        </w:tc>
      </w:tr>
    </w:tbl>
    <w:p w:rsidR="001E1A62" w:rsidRPr="00600E64" w:rsidRDefault="001E1A62" w:rsidP="001E1A62"/>
    <w:p w:rsidR="001E1A62" w:rsidRPr="00600E64" w:rsidRDefault="001A5DE8" w:rsidP="001E1A62">
      <w:r w:rsidRPr="00600E64">
        <w:t>The PLASTIC_CHANGESET variable contains the specifications for the changesets that were created, separated by semi-colons (‘;’). This is a sample of a variable value with changesets created on two different repositories:</w:t>
      </w:r>
    </w:p>
    <w:p w:rsidR="00C15C07" w:rsidRPr="00600E64" w:rsidRDefault="00E04E67" w:rsidP="00521F6D">
      <w:pPr>
        <w:pStyle w:val="code"/>
        <w:rPr>
          <w:b/>
          <w:lang w:val="en-US"/>
        </w:rPr>
      </w:pPr>
      <w:r w:rsidRPr="00600E64">
        <w:rPr>
          <w:b/>
          <w:lang w:val="en-US"/>
        </w:rPr>
        <w:lastRenderedPageBreak/>
        <w:t>cs:23@br:/main@rep:default@repserver:DARKTOWER:8084</w:t>
      </w:r>
      <w:r w:rsidR="00D44FFD" w:rsidRPr="00600E64">
        <w:rPr>
          <w:b/>
          <w:lang w:val="en-US"/>
        </w:rPr>
        <w:t>; cs:19@br:/main@rep:secondrep@repserver:DARKTOWER:8084</w:t>
      </w:r>
    </w:p>
    <w:p w:rsidR="002F7012" w:rsidRPr="00600E64" w:rsidRDefault="002F7012" w:rsidP="002F7012">
      <w:pPr>
        <w:pStyle w:val="Ttulo4"/>
      </w:pPr>
      <w:r w:rsidRPr="00600E64">
        <w:t xml:space="preserve">Sample </w:t>
      </w:r>
      <w:r w:rsidR="00603A7E" w:rsidRPr="00600E64">
        <w:t xml:space="preserve">command line </w:t>
      </w:r>
      <w:r w:rsidRPr="00600E64">
        <w:t>creation</w:t>
      </w:r>
    </w:p>
    <w:p w:rsidR="00717941" w:rsidRPr="00600E64" w:rsidRDefault="00717941" w:rsidP="00717941">
      <w:pPr>
        <w:pStyle w:val="code"/>
        <w:rPr>
          <w:b/>
          <w:bCs/>
          <w:lang w:val="en-US"/>
        </w:rPr>
      </w:pPr>
      <w:r w:rsidRPr="00600E64">
        <w:rPr>
          <w:b/>
          <w:lang w:val="en-US"/>
        </w:rPr>
        <w:t xml:space="preserve">cm </w:t>
      </w:r>
      <w:proofErr w:type="spellStart"/>
      <w:r w:rsidRPr="00600E64">
        <w:rPr>
          <w:b/>
          <w:lang w:val="en-US"/>
        </w:rPr>
        <w:t>mktrigger</w:t>
      </w:r>
      <w:proofErr w:type="spellEnd"/>
      <w:r w:rsidRPr="00600E64">
        <w:rPr>
          <w:b/>
          <w:lang w:val="en-US"/>
        </w:rPr>
        <w:t xml:space="preserve"> checkin-before "</w:t>
      </w:r>
      <w:proofErr w:type="spellStart"/>
      <w:r w:rsidRPr="00600E64">
        <w:rPr>
          <w:b/>
          <w:lang w:val="en-US"/>
        </w:rPr>
        <w:t>checkstyle</w:t>
      </w:r>
      <w:proofErr w:type="spellEnd"/>
      <w:r w:rsidRPr="00600E64">
        <w:rPr>
          <w:b/>
          <w:lang w:val="en-US"/>
        </w:rPr>
        <w:t>" "c:\tmp\triggers\checkin-checkstyle.bat"</w:t>
      </w:r>
      <w:r w:rsidR="00EB4929" w:rsidRPr="00600E64">
        <w:rPr>
          <w:b/>
          <w:lang w:val="en-US"/>
        </w:rPr>
        <w:br/>
      </w:r>
      <w:r w:rsidR="00EB4929" w:rsidRPr="00600E64">
        <w:rPr>
          <w:bCs/>
          <w:lang w:val="en-US"/>
        </w:rPr>
        <w:t>Trigger created on position 1.</w:t>
      </w:r>
    </w:p>
    <w:p w:rsidR="002F7012" w:rsidRPr="00600E64" w:rsidRDefault="002F7012" w:rsidP="002F7012">
      <w:pPr>
        <w:pStyle w:val="Ttulo4"/>
      </w:pPr>
      <w:r w:rsidRPr="00600E64">
        <w:t>Sample trigger script</w:t>
      </w:r>
    </w:p>
    <w:p w:rsidR="002F2ADF" w:rsidRPr="00600E64" w:rsidRDefault="002F2ADF" w:rsidP="002F2ADF">
      <w:r w:rsidRPr="00600E64">
        <w:t>The following script simply reads all the standard input and redirects it to the ‘c</w:t>
      </w:r>
      <w:proofErr w:type="gramStart"/>
      <w:r w:rsidRPr="00600E64">
        <w:t>:\</w:t>
      </w:r>
      <w:proofErr w:type="gramEnd"/>
      <w:r w:rsidRPr="00600E64">
        <w:t>tmp\triggers\checkinout.txt’ file. The trick here is the use of the find.exe command in order to read the standard input in Windows command line ‘cmd.exe’:</w:t>
      </w:r>
    </w:p>
    <w:p w:rsidR="002F2ADF" w:rsidRPr="00600E64" w:rsidRDefault="002F2ADF" w:rsidP="002F2ADF">
      <w:pPr>
        <w:pStyle w:val="code"/>
        <w:rPr>
          <w:lang w:val="en-US"/>
        </w:rPr>
      </w:pPr>
      <w:r w:rsidRPr="00600E64">
        <w:rPr>
          <w:lang w:val="en-US"/>
        </w:rPr>
        <w:t>@echo off</w:t>
      </w:r>
      <w:r w:rsidRPr="00600E64">
        <w:rPr>
          <w:lang w:val="en-US"/>
        </w:rPr>
        <w:br/>
      </w:r>
      <w:r w:rsidRPr="00600E64">
        <w:rPr>
          <w:lang w:val="en-US"/>
        </w:rPr>
        <w:br/>
        <w:t xml:space="preserve">for /f "tokens=*" %%g in ('find /V ""') do ( </w:t>
      </w:r>
      <w:r w:rsidRPr="00600E64">
        <w:rPr>
          <w:lang w:val="en-US"/>
        </w:rPr>
        <w:br/>
      </w:r>
      <w:r w:rsidRPr="00600E64">
        <w:rPr>
          <w:lang w:val="en-US"/>
        </w:rPr>
        <w:tab/>
        <w:t xml:space="preserve">echo %%g </w:t>
      </w:r>
      <w:r w:rsidR="00F574CC" w:rsidRPr="00600E64">
        <w:rPr>
          <w:lang w:val="en-US"/>
        </w:rPr>
        <w:t>&gt;</w:t>
      </w:r>
      <w:r w:rsidRPr="00600E64">
        <w:rPr>
          <w:lang w:val="en-US"/>
        </w:rPr>
        <w:t xml:space="preserve">&gt; </w:t>
      </w:r>
      <w:r w:rsidRPr="00600E64">
        <w:rPr>
          <w:b/>
          <w:lang w:val="en-US"/>
        </w:rPr>
        <w:t>c:\tmp\triggers\checkinout.txt</w:t>
      </w:r>
      <w:r w:rsidRPr="00600E64">
        <w:rPr>
          <w:lang w:val="en-US"/>
        </w:rPr>
        <w:br/>
        <w:t xml:space="preserve">) </w:t>
      </w:r>
      <w:r w:rsidRPr="00600E64">
        <w:rPr>
          <w:lang w:val="en-US"/>
        </w:rPr>
        <w:br/>
      </w:r>
      <w:r w:rsidRPr="00600E64">
        <w:rPr>
          <w:lang w:val="en-US"/>
        </w:rPr>
        <w:br/>
        <w:t>exit 0</w:t>
      </w:r>
    </w:p>
    <w:p w:rsidR="008740F3" w:rsidRPr="00600E64" w:rsidRDefault="008740F3" w:rsidP="00627499">
      <w:pPr>
        <w:pStyle w:val="Ttulo3"/>
        <w:rPr>
          <w:lang w:val="en-US"/>
        </w:rPr>
      </w:pPr>
      <w:bookmarkStart w:id="42" w:name="_Toc315275816"/>
      <w:r w:rsidRPr="00600E64">
        <w:rPr>
          <w:lang w:val="en-US"/>
        </w:rPr>
        <w:t>Create branch</w:t>
      </w:r>
      <w:bookmarkEnd w:id="42"/>
    </w:p>
    <w:p w:rsidR="008A6946" w:rsidRPr="00600E64" w:rsidRDefault="008A6946" w:rsidP="008A6946">
      <w:pPr>
        <w:pStyle w:val="Ttulo4"/>
      </w:pPr>
      <w:r w:rsidRPr="00600E64">
        <w:t>Trigger names</w:t>
      </w:r>
    </w:p>
    <w:p w:rsidR="008A6946" w:rsidRPr="00600E64" w:rsidRDefault="008A6946" w:rsidP="008A6946">
      <w:pPr>
        <w:pStyle w:val="code"/>
        <w:rPr>
          <w:lang w:val="en-US"/>
        </w:rPr>
      </w:pPr>
      <w:proofErr w:type="gramStart"/>
      <w:r w:rsidRPr="00600E64">
        <w:rPr>
          <w:lang w:val="en-US"/>
        </w:rPr>
        <w:t>before-</w:t>
      </w:r>
      <w:proofErr w:type="spellStart"/>
      <w:r w:rsidRPr="00600E64">
        <w:rPr>
          <w:lang w:val="en-US"/>
        </w:rPr>
        <w:t>mkbranch</w:t>
      </w:r>
      <w:proofErr w:type="spellEnd"/>
      <w:proofErr w:type="gramEnd"/>
    </w:p>
    <w:p w:rsidR="008A6946" w:rsidRPr="00600E64" w:rsidRDefault="008A6946" w:rsidP="008A6946">
      <w:pPr>
        <w:pStyle w:val="code"/>
        <w:rPr>
          <w:lang w:val="en-US"/>
        </w:rPr>
      </w:pPr>
      <w:proofErr w:type="gramStart"/>
      <w:r w:rsidRPr="00600E64">
        <w:rPr>
          <w:lang w:val="en-US"/>
        </w:rPr>
        <w:t>after-</w:t>
      </w:r>
      <w:proofErr w:type="spellStart"/>
      <w:r w:rsidRPr="00600E64">
        <w:rPr>
          <w:lang w:val="en-US"/>
        </w:rPr>
        <w:t>mkbranch</w:t>
      </w:r>
      <w:proofErr w:type="spellEnd"/>
      <w:proofErr w:type="gramEnd"/>
    </w:p>
    <w:p w:rsidR="008A6946" w:rsidRPr="00600E64" w:rsidRDefault="008A6946" w:rsidP="008A6946">
      <w:pPr>
        <w:pStyle w:val="Ttulo4"/>
      </w:pPr>
      <w:r w:rsidRPr="00600E64">
        <w:t>Description</w:t>
      </w:r>
    </w:p>
    <w:p w:rsidR="008A6946" w:rsidRPr="00600E64" w:rsidRDefault="00594380" w:rsidP="008A6946">
      <w:r w:rsidRPr="00600E64">
        <w:t>It e</w:t>
      </w:r>
      <w:r w:rsidR="008A6946" w:rsidRPr="00600E64">
        <w:t>xecutes user scripts when a branch is created.</w:t>
      </w:r>
    </w:p>
    <w:p w:rsidR="008A6946" w:rsidRPr="00600E64" w:rsidRDefault="008A6946" w:rsidP="008A6946">
      <w:pPr>
        <w:pStyle w:val="Ttulo4"/>
      </w:pPr>
      <w:r w:rsidRPr="00600E64">
        <w:t>Comments</w:t>
      </w:r>
    </w:p>
    <w:p w:rsidR="008A6946" w:rsidRPr="00600E64" w:rsidRDefault="00E9562F" w:rsidP="008A6946">
      <w:r w:rsidRPr="00600E64">
        <w:t>These</w:t>
      </w:r>
      <w:r w:rsidR="008A6946" w:rsidRPr="00600E64">
        <w:t xml:space="preserve"> trigger</w:t>
      </w:r>
      <w:r w:rsidRPr="00600E64">
        <w:t>s</w:t>
      </w:r>
      <w:r w:rsidR="008A6946" w:rsidRPr="00600E64">
        <w:t xml:space="preserve"> fire on branch creation.</w:t>
      </w:r>
    </w:p>
    <w:p w:rsidR="008A6946" w:rsidRPr="00600E64" w:rsidRDefault="008A6946" w:rsidP="008A6946">
      <w:pPr>
        <w:pStyle w:val="Ttulo4"/>
      </w:pPr>
      <w:r w:rsidRPr="00600E64">
        <w:t>Runs on</w:t>
      </w:r>
    </w:p>
    <w:p w:rsidR="008A6946" w:rsidRPr="00600E64" w:rsidRDefault="001946A8" w:rsidP="008A6946">
      <w:pPr>
        <w:rPr>
          <w:u w:val="single"/>
        </w:rPr>
      </w:pPr>
      <w:proofErr w:type="gramStart"/>
      <w:r w:rsidRPr="00600E64">
        <w:t>Server.</w:t>
      </w:r>
      <w:proofErr w:type="gramEnd"/>
    </w:p>
    <w:p w:rsidR="008A6946" w:rsidRPr="00600E64" w:rsidRDefault="008A6946" w:rsidP="008A6946">
      <w:pPr>
        <w:pStyle w:val="Ttulo4"/>
      </w:pPr>
      <w:r w:rsidRPr="00600E64">
        <w:t>Standard input</w:t>
      </w:r>
    </w:p>
    <w:p w:rsidR="008A6946" w:rsidRPr="00600E64" w:rsidRDefault="008A6946" w:rsidP="008A6946">
      <w:r w:rsidRPr="00600E64">
        <w:t xml:space="preserve">No standard input is supplied to these triggers. </w:t>
      </w:r>
    </w:p>
    <w:p w:rsidR="008A6946" w:rsidRPr="00600E64" w:rsidRDefault="008A6946" w:rsidP="008A6946">
      <w:pPr>
        <w:pStyle w:val="Ttulo4"/>
      </w:pPr>
      <w:r w:rsidRPr="00600E64">
        <w:t>Output result</w:t>
      </w:r>
    </w:p>
    <w:p w:rsidR="008A6946" w:rsidRPr="00600E64" w:rsidRDefault="008A6946" w:rsidP="008A6946">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1673"/>
        <w:gridCol w:w="6687"/>
      </w:tblGrid>
      <w:tr w:rsidR="008A6946" w:rsidRPr="00600E64">
        <w:trPr>
          <w:jc w:val="center"/>
        </w:trPr>
        <w:tc>
          <w:tcPr>
            <w:tcW w:w="1673" w:type="dxa"/>
          </w:tcPr>
          <w:p w:rsidR="008A6946" w:rsidRPr="00600E64" w:rsidRDefault="008A6946" w:rsidP="00A943E6">
            <w:r w:rsidRPr="00600E64">
              <w:rPr>
                <w:lang w:eastAsia="es-ES_tradnl"/>
              </w:rPr>
              <w:t>0</w:t>
            </w:r>
          </w:p>
        </w:tc>
        <w:tc>
          <w:tcPr>
            <w:tcW w:w="6687" w:type="dxa"/>
          </w:tcPr>
          <w:p w:rsidR="008A6946" w:rsidRPr="00600E64" w:rsidRDefault="008A6946" w:rsidP="00307177">
            <w:r w:rsidRPr="00600E64">
              <w:t xml:space="preserve">The trigger completed successfully. The </w:t>
            </w:r>
            <w:r w:rsidR="00307177" w:rsidRPr="00600E64">
              <w:t>branch</w:t>
            </w:r>
            <w:r w:rsidRPr="00600E64">
              <w:t xml:space="preserve"> will be created. </w:t>
            </w:r>
          </w:p>
        </w:tc>
      </w:tr>
      <w:tr w:rsidR="008A6946" w:rsidRPr="00600E64">
        <w:trPr>
          <w:jc w:val="center"/>
        </w:trPr>
        <w:tc>
          <w:tcPr>
            <w:tcW w:w="1673" w:type="dxa"/>
          </w:tcPr>
          <w:p w:rsidR="008A6946" w:rsidRPr="00600E64" w:rsidRDefault="008A6946" w:rsidP="00A943E6">
            <w:pPr>
              <w:rPr>
                <w:lang w:eastAsia="es-ES_tradnl"/>
              </w:rPr>
            </w:pPr>
            <w:r w:rsidRPr="00600E64">
              <w:rPr>
                <w:lang w:eastAsia="es-ES_tradnl"/>
              </w:rPr>
              <w:t>Non zero</w:t>
            </w:r>
          </w:p>
        </w:tc>
        <w:tc>
          <w:tcPr>
            <w:tcW w:w="6687" w:type="dxa"/>
          </w:tcPr>
          <w:p w:rsidR="008A6946" w:rsidRPr="00600E64" w:rsidRDefault="008A6946" w:rsidP="00A943E6">
            <w:r w:rsidRPr="00600E64">
              <w:t xml:space="preserve">The trigger reports failure. </w:t>
            </w:r>
          </w:p>
          <w:p w:rsidR="008A6946" w:rsidRPr="00600E64" w:rsidRDefault="008A6946" w:rsidP="00A943E6">
            <w:r w:rsidRPr="00600E64">
              <w:t>If the trigger is before-</w:t>
            </w:r>
            <w:proofErr w:type="spellStart"/>
            <w:r w:rsidRPr="00600E64">
              <w:t>mk</w:t>
            </w:r>
            <w:r w:rsidR="00751397" w:rsidRPr="00600E64">
              <w:t>branch</w:t>
            </w:r>
            <w:proofErr w:type="spellEnd"/>
            <w:r w:rsidRPr="00600E64">
              <w:t xml:space="preserve">, an error is reported and the </w:t>
            </w:r>
            <w:r w:rsidR="00751397" w:rsidRPr="00600E64">
              <w:lastRenderedPageBreak/>
              <w:t>branch</w:t>
            </w:r>
            <w:r w:rsidRPr="00600E64">
              <w:t xml:space="preserve"> is not created.</w:t>
            </w:r>
          </w:p>
          <w:p w:rsidR="008A6946" w:rsidRPr="00600E64" w:rsidRDefault="008A6946" w:rsidP="00751397">
            <w:r w:rsidRPr="00600E64">
              <w:t>If the trigger is after-</w:t>
            </w:r>
            <w:proofErr w:type="spellStart"/>
            <w:r w:rsidR="00751397" w:rsidRPr="00600E64">
              <w:t>mkbranch</w:t>
            </w:r>
            <w:proofErr w:type="spellEnd"/>
            <w:r w:rsidRPr="00600E64">
              <w:t xml:space="preserve"> an error is reported. However the </w:t>
            </w:r>
            <w:r w:rsidR="00751397" w:rsidRPr="00600E64">
              <w:t>branch</w:t>
            </w:r>
            <w:r w:rsidRPr="00600E64">
              <w:t xml:space="preserve"> has already been created.</w:t>
            </w:r>
          </w:p>
        </w:tc>
      </w:tr>
    </w:tbl>
    <w:p w:rsidR="008A6946" w:rsidRPr="00600E64" w:rsidRDefault="008A6946" w:rsidP="008A6946">
      <w:pPr>
        <w:pStyle w:val="Ttulo4"/>
      </w:pPr>
      <w:r w:rsidRPr="00600E64">
        <w:lastRenderedPageBreak/>
        <w:t>Environment variables</w:t>
      </w:r>
    </w:p>
    <w:p w:rsidR="003926CB" w:rsidRPr="00600E64" w:rsidRDefault="003926CB" w:rsidP="003926CB">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proofErr w:type="spellStart"/>
      <w:r w:rsidR="00665FE9" w:rsidRPr="00600E64">
        <w:fldChar w:fldCharType="begin"/>
      </w:r>
      <w:r w:rsidRPr="00600E64">
        <w:instrText xml:space="preserve"> REF _Ref199155777 \h </w:instrText>
      </w:r>
      <w:r w:rsidR="00665FE9" w:rsidRPr="00600E64">
        <w:fldChar w:fldCharType="separate"/>
      </w:r>
      <w:r w:rsidR="009D201B" w:rsidRPr="00600E64">
        <w:t>Server.conf</w:t>
      </w:r>
      <w:proofErr w:type="spellEnd"/>
      <w:r w:rsidR="009D201B" w:rsidRPr="00600E64">
        <w:t xml:space="preserve">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3217"/>
        <w:gridCol w:w="5695"/>
      </w:tblGrid>
      <w:tr w:rsidR="008A6946" w:rsidRPr="00600E64">
        <w:trPr>
          <w:jc w:val="center"/>
        </w:trPr>
        <w:tc>
          <w:tcPr>
            <w:tcW w:w="2665" w:type="dxa"/>
          </w:tcPr>
          <w:p w:rsidR="008A6946" w:rsidRPr="00600E64" w:rsidRDefault="008A6946" w:rsidP="00A943E6">
            <w:r w:rsidRPr="00600E64">
              <w:rPr>
                <w:lang w:eastAsia="es-ES_tradnl"/>
              </w:rPr>
              <w:t>PLASTIC_COMMENT</w:t>
            </w:r>
          </w:p>
        </w:tc>
        <w:tc>
          <w:tcPr>
            <w:tcW w:w="5695" w:type="dxa"/>
          </w:tcPr>
          <w:p w:rsidR="008A6946" w:rsidRPr="00600E64" w:rsidRDefault="008A6946" w:rsidP="001D6E5B">
            <w:r w:rsidRPr="00600E64">
              <w:t>The comment given by the user</w:t>
            </w:r>
            <w:r w:rsidR="001D6E5B" w:rsidRPr="00600E64">
              <w:t xml:space="preserve"> at branch</w:t>
            </w:r>
            <w:r w:rsidRPr="00600E64">
              <w:t xml:space="preserve"> creation.</w:t>
            </w:r>
          </w:p>
        </w:tc>
      </w:tr>
      <w:tr w:rsidR="008A6946" w:rsidRPr="00600E64">
        <w:trPr>
          <w:jc w:val="center"/>
        </w:trPr>
        <w:tc>
          <w:tcPr>
            <w:tcW w:w="2665" w:type="dxa"/>
          </w:tcPr>
          <w:p w:rsidR="008A6946" w:rsidRPr="00600E64" w:rsidRDefault="001D6E5B" w:rsidP="00A943E6">
            <w:pPr>
              <w:rPr>
                <w:lang w:eastAsia="es-ES_tradnl"/>
              </w:rPr>
            </w:pPr>
            <w:r w:rsidRPr="00600E64">
              <w:rPr>
                <w:lang w:eastAsia="es-ES_tradnl"/>
              </w:rPr>
              <w:t>PLASTIC_BRANCH</w:t>
            </w:r>
            <w:r w:rsidR="008A6946" w:rsidRPr="00600E64">
              <w:rPr>
                <w:lang w:eastAsia="es-ES_tradnl"/>
              </w:rPr>
              <w:t>_NAME</w:t>
            </w:r>
          </w:p>
        </w:tc>
        <w:tc>
          <w:tcPr>
            <w:tcW w:w="5695" w:type="dxa"/>
          </w:tcPr>
          <w:p w:rsidR="008A6946" w:rsidRPr="00600E64" w:rsidRDefault="001D6E5B" w:rsidP="00A943E6">
            <w:r w:rsidRPr="00600E64">
              <w:t>The branch</w:t>
            </w:r>
            <w:r w:rsidR="008A6946" w:rsidRPr="00600E64">
              <w:t xml:space="preserve"> that is being created.</w:t>
            </w:r>
          </w:p>
        </w:tc>
      </w:tr>
      <w:tr w:rsidR="008A6946" w:rsidRPr="00600E64">
        <w:trPr>
          <w:jc w:val="center"/>
        </w:trPr>
        <w:tc>
          <w:tcPr>
            <w:tcW w:w="2665" w:type="dxa"/>
          </w:tcPr>
          <w:p w:rsidR="008A6946" w:rsidRPr="00600E64" w:rsidRDefault="008A6946" w:rsidP="00A943E6">
            <w:pPr>
              <w:rPr>
                <w:lang w:eastAsia="es-ES_tradnl"/>
              </w:rPr>
            </w:pPr>
            <w:r w:rsidRPr="00600E64">
              <w:rPr>
                <w:lang w:eastAsia="es-ES_tradnl"/>
              </w:rPr>
              <w:t>PLASTIC_REPOSITORY_NAME</w:t>
            </w:r>
          </w:p>
        </w:tc>
        <w:tc>
          <w:tcPr>
            <w:tcW w:w="5695" w:type="dxa"/>
          </w:tcPr>
          <w:p w:rsidR="008A6946" w:rsidRPr="00600E64" w:rsidRDefault="008A6946" w:rsidP="00A943E6">
            <w:r w:rsidRPr="00600E64">
              <w:t>The repository</w:t>
            </w:r>
            <w:r w:rsidR="001D6E5B" w:rsidRPr="00600E64">
              <w:t xml:space="preserve"> name where the branch</w:t>
            </w:r>
            <w:r w:rsidRPr="00600E64">
              <w:t xml:space="preserve"> is being created.</w:t>
            </w:r>
          </w:p>
        </w:tc>
      </w:tr>
    </w:tbl>
    <w:p w:rsidR="008740F3" w:rsidRPr="00600E64" w:rsidRDefault="008740F3" w:rsidP="00627499">
      <w:pPr>
        <w:pStyle w:val="Ttulo3"/>
        <w:rPr>
          <w:lang w:val="en-US"/>
        </w:rPr>
      </w:pPr>
      <w:bookmarkStart w:id="43" w:name="_Toc315275817"/>
      <w:r w:rsidRPr="00600E64">
        <w:rPr>
          <w:lang w:val="en-US"/>
        </w:rPr>
        <w:t>Create label</w:t>
      </w:r>
      <w:bookmarkEnd w:id="43"/>
      <w:r w:rsidRPr="00600E64">
        <w:rPr>
          <w:lang w:val="en-US"/>
        </w:rPr>
        <w:t xml:space="preserve"> </w:t>
      </w:r>
    </w:p>
    <w:p w:rsidR="008D2E37" w:rsidRPr="00600E64" w:rsidRDefault="008D2E37" w:rsidP="008D2E37">
      <w:pPr>
        <w:pStyle w:val="Ttulo4"/>
      </w:pPr>
      <w:r w:rsidRPr="00600E64">
        <w:t>Trigger names</w:t>
      </w:r>
    </w:p>
    <w:p w:rsidR="008D2E37" w:rsidRPr="00600E64" w:rsidRDefault="008D2E37" w:rsidP="008D2E37">
      <w:pPr>
        <w:pStyle w:val="code"/>
        <w:rPr>
          <w:lang w:val="en-US"/>
        </w:rPr>
      </w:pPr>
      <w:proofErr w:type="gramStart"/>
      <w:r w:rsidRPr="00600E64">
        <w:rPr>
          <w:lang w:val="en-US"/>
        </w:rPr>
        <w:t>before-</w:t>
      </w:r>
      <w:proofErr w:type="spellStart"/>
      <w:r w:rsidRPr="00600E64">
        <w:rPr>
          <w:lang w:val="en-US"/>
        </w:rPr>
        <w:t>mklabel</w:t>
      </w:r>
      <w:proofErr w:type="spellEnd"/>
      <w:proofErr w:type="gramEnd"/>
    </w:p>
    <w:p w:rsidR="008D2E37" w:rsidRPr="00600E64" w:rsidRDefault="008D2E37" w:rsidP="008D2E37">
      <w:pPr>
        <w:pStyle w:val="code"/>
        <w:rPr>
          <w:lang w:val="en-US"/>
        </w:rPr>
      </w:pPr>
      <w:proofErr w:type="gramStart"/>
      <w:r w:rsidRPr="00600E64">
        <w:rPr>
          <w:lang w:val="en-US"/>
        </w:rPr>
        <w:t>after-</w:t>
      </w:r>
      <w:proofErr w:type="spellStart"/>
      <w:r w:rsidRPr="00600E64">
        <w:rPr>
          <w:lang w:val="en-US"/>
        </w:rPr>
        <w:t>mklabel</w:t>
      </w:r>
      <w:proofErr w:type="spellEnd"/>
      <w:proofErr w:type="gramEnd"/>
    </w:p>
    <w:p w:rsidR="008D2E37" w:rsidRPr="00600E64" w:rsidRDefault="008D2E37" w:rsidP="008D2E37">
      <w:pPr>
        <w:pStyle w:val="Ttulo4"/>
      </w:pPr>
      <w:r w:rsidRPr="00600E64">
        <w:t>Description</w:t>
      </w:r>
    </w:p>
    <w:p w:rsidR="008D2E37" w:rsidRPr="00600E64" w:rsidRDefault="00594380" w:rsidP="008D2E37">
      <w:r w:rsidRPr="00600E64">
        <w:t>It e</w:t>
      </w:r>
      <w:r w:rsidR="008D2E37" w:rsidRPr="00600E64">
        <w:t>xecutes user scripts when a label is created.</w:t>
      </w:r>
    </w:p>
    <w:p w:rsidR="008D2E37" w:rsidRPr="00600E64" w:rsidRDefault="008D2E37" w:rsidP="008D2E37">
      <w:pPr>
        <w:pStyle w:val="Ttulo4"/>
      </w:pPr>
      <w:r w:rsidRPr="00600E64">
        <w:t>Comments</w:t>
      </w:r>
    </w:p>
    <w:p w:rsidR="006A45C2" w:rsidRPr="00600E64" w:rsidRDefault="006A45C2" w:rsidP="006A45C2">
      <w:r w:rsidRPr="00600E64">
        <w:t>This trigger fires on label creation.</w:t>
      </w:r>
    </w:p>
    <w:p w:rsidR="008D2E37" w:rsidRPr="00600E64" w:rsidRDefault="008D2E37" w:rsidP="008D2E37">
      <w:pPr>
        <w:pStyle w:val="Ttulo4"/>
      </w:pPr>
      <w:r w:rsidRPr="00600E64">
        <w:t>Runs on</w:t>
      </w:r>
    </w:p>
    <w:p w:rsidR="008D2E37" w:rsidRPr="00600E64" w:rsidRDefault="00396842" w:rsidP="008D2E37">
      <w:pPr>
        <w:rPr>
          <w:u w:val="single"/>
        </w:rPr>
      </w:pPr>
      <w:proofErr w:type="gramStart"/>
      <w:r w:rsidRPr="00600E64">
        <w:t>Server.</w:t>
      </w:r>
      <w:proofErr w:type="gramEnd"/>
    </w:p>
    <w:p w:rsidR="008D2E37" w:rsidRPr="00600E64" w:rsidRDefault="008D2E37" w:rsidP="008D2E37">
      <w:pPr>
        <w:pStyle w:val="Ttulo4"/>
      </w:pPr>
      <w:r w:rsidRPr="00600E64">
        <w:t>Standard input</w:t>
      </w:r>
    </w:p>
    <w:p w:rsidR="008D2E37" w:rsidRPr="00600E64" w:rsidRDefault="002A6107" w:rsidP="002A6107">
      <w:r w:rsidRPr="00600E64">
        <w:t xml:space="preserve">No standard input is supplied to these triggers. </w:t>
      </w:r>
    </w:p>
    <w:p w:rsidR="008D2E37" w:rsidRPr="00600E64" w:rsidRDefault="008D2E37" w:rsidP="008D2E37">
      <w:pPr>
        <w:pStyle w:val="Ttulo4"/>
      </w:pPr>
      <w:r w:rsidRPr="00600E64">
        <w:t>Output result</w:t>
      </w:r>
    </w:p>
    <w:p w:rsidR="008D2E37" w:rsidRPr="00600E64" w:rsidRDefault="008D2E37" w:rsidP="008D2E37">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1673"/>
        <w:gridCol w:w="6687"/>
      </w:tblGrid>
      <w:tr w:rsidR="008D2E37" w:rsidRPr="00600E64">
        <w:trPr>
          <w:jc w:val="center"/>
        </w:trPr>
        <w:tc>
          <w:tcPr>
            <w:tcW w:w="1673" w:type="dxa"/>
          </w:tcPr>
          <w:p w:rsidR="008D2E37" w:rsidRPr="00600E64" w:rsidRDefault="008D2E37" w:rsidP="00A943E6">
            <w:r w:rsidRPr="00600E64">
              <w:rPr>
                <w:lang w:eastAsia="es-ES_tradnl"/>
              </w:rPr>
              <w:t>0</w:t>
            </w:r>
          </w:p>
        </w:tc>
        <w:tc>
          <w:tcPr>
            <w:tcW w:w="6687" w:type="dxa"/>
          </w:tcPr>
          <w:p w:rsidR="008D2E37" w:rsidRPr="00600E64" w:rsidRDefault="008D2E37" w:rsidP="000921F9">
            <w:r w:rsidRPr="00600E64">
              <w:t xml:space="preserve">The trigger completed successfully. </w:t>
            </w:r>
            <w:r w:rsidR="000921F9" w:rsidRPr="00600E64">
              <w:t xml:space="preserve">The label will be created. </w:t>
            </w:r>
          </w:p>
        </w:tc>
      </w:tr>
      <w:tr w:rsidR="008D2E37" w:rsidRPr="00600E64">
        <w:trPr>
          <w:jc w:val="center"/>
        </w:trPr>
        <w:tc>
          <w:tcPr>
            <w:tcW w:w="1673" w:type="dxa"/>
          </w:tcPr>
          <w:p w:rsidR="008D2E37" w:rsidRPr="00600E64" w:rsidRDefault="008D2E37" w:rsidP="00A943E6">
            <w:pPr>
              <w:rPr>
                <w:lang w:eastAsia="es-ES_tradnl"/>
              </w:rPr>
            </w:pPr>
            <w:r w:rsidRPr="00600E64">
              <w:rPr>
                <w:lang w:eastAsia="es-ES_tradnl"/>
              </w:rPr>
              <w:t>Non zero</w:t>
            </w:r>
          </w:p>
        </w:tc>
        <w:tc>
          <w:tcPr>
            <w:tcW w:w="6687" w:type="dxa"/>
          </w:tcPr>
          <w:p w:rsidR="008D2E37" w:rsidRPr="00600E64" w:rsidRDefault="008D2E37" w:rsidP="00A943E6">
            <w:r w:rsidRPr="00600E64">
              <w:t xml:space="preserve">The trigger reports failure. </w:t>
            </w:r>
          </w:p>
          <w:p w:rsidR="008D2E37" w:rsidRPr="00600E64" w:rsidRDefault="008D2E37" w:rsidP="00A943E6">
            <w:r w:rsidRPr="00600E64">
              <w:t>If the trigger is before-</w:t>
            </w:r>
            <w:proofErr w:type="spellStart"/>
            <w:r w:rsidR="00783C43" w:rsidRPr="00600E64">
              <w:t>mklabel</w:t>
            </w:r>
            <w:proofErr w:type="spellEnd"/>
            <w:r w:rsidRPr="00600E64">
              <w:t xml:space="preserve">, </w:t>
            </w:r>
            <w:r w:rsidR="00783C43" w:rsidRPr="00600E64">
              <w:t>an error is reported and the label is not created.</w:t>
            </w:r>
          </w:p>
          <w:p w:rsidR="008D2E37" w:rsidRPr="00600E64" w:rsidRDefault="008D2E37" w:rsidP="00930A78">
            <w:r w:rsidRPr="00600E64">
              <w:t>If the trigger is after-</w:t>
            </w:r>
            <w:proofErr w:type="spellStart"/>
            <w:r w:rsidR="00783C43" w:rsidRPr="00600E64">
              <w:t>mklabel</w:t>
            </w:r>
            <w:proofErr w:type="spellEnd"/>
            <w:r w:rsidR="00783C43" w:rsidRPr="00600E64">
              <w:t xml:space="preserve"> an error is reported</w:t>
            </w:r>
            <w:r w:rsidR="00930A78" w:rsidRPr="00600E64">
              <w:t>. H</w:t>
            </w:r>
            <w:r w:rsidR="00783C43" w:rsidRPr="00600E64">
              <w:t>owever the label has already been created</w:t>
            </w:r>
            <w:r w:rsidR="00FB74F5" w:rsidRPr="00600E64">
              <w:t>.</w:t>
            </w:r>
          </w:p>
        </w:tc>
      </w:tr>
    </w:tbl>
    <w:p w:rsidR="008D2E37" w:rsidRPr="00600E64" w:rsidRDefault="008D2E37" w:rsidP="008D2E37">
      <w:pPr>
        <w:pStyle w:val="Ttulo4"/>
      </w:pPr>
      <w:r w:rsidRPr="00600E64">
        <w:lastRenderedPageBreak/>
        <w:t>Environment variables</w:t>
      </w:r>
    </w:p>
    <w:p w:rsidR="003926CB" w:rsidRPr="00600E64" w:rsidRDefault="003926CB" w:rsidP="003926CB">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proofErr w:type="spellStart"/>
      <w:r w:rsidR="00665FE9" w:rsidRPr="00600E64">
        <w:fldChar w:fldCharType="begin"/>
      </w:r>
      <w:r w:rsidRPr="00600E64">
        <w:instrText xml:space="preserve"> REF _Ref199155777 \h </w:instrText>
      </w:r>
      <w:r w:rsidR="00665FE9" w:rsidRPr="00600E64">
        <w:fldChar w:fldCharType="separate"/>
      </w:r>
      <w:r w:rsidR="009D201B" w:rsidRPr="00600E64">
        <w:t>Server.conf</w:t>
      </w:r>
      <w:proofErr w:type="spellEnd"/>
      <w:r w:rsidR="009D201B" w:rsidRPr="00600E64">
        <w:t xml:space="preserve">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3217"/>
        <w:gridCol w:w="5695"/>
      </w:tblGrid>
      <w:tr w:rsidR="008D2E37" w:rsidRPr="00600E64">
        <w:trPr>
          <w:jc w:val="center"/>
        </w:trPr>
        <w:tc>
          <w:tcPr>
            <w:tcW w:w="2665" w:type="dxa"/>
          </w:tcPr>
          <w:p w:rsidR="008D2E37" w:rsidRPr="00600E64" w:rsidRDefault="008D2E37" w:rsidP="00A943E6">
            <w:r w:rsidRPr="00600E64">
              <w:rPr>
                <w:lang w:eastAsia="es-ES_tradnl"/>
              </w:rPr>
              <w:t>PLASTIC_COMMENT</w:t>
            </w:r>
          </w:p>
        </w:tc>
        <w:tc>
          <w:tcPr>
            <w:tcW w:w="5695" w:type="dxa"/>
          </w:tcPr>
          <w:p w:rsidR="008D2E37" w:rsidRPr="00600E64" w:rsidRDefault="00C92B33" w:rsidP="00C92B33">
            <w:r w:rsidRPr="00600E64">
              <w:t xml:space="preserve">The comment given </w:t>
            </w:r>
            <w:r w:rsidR="008D2E37" w:rsidRPr="00600E64">
              <w:t>by the user</w:t>
            </w:r>
            <w:r w:rsidRPr="00600E64">
              <w:t xml:space="preserve"> at label creation.</w:t>
            </w:r>
          </w:p>
        </w:tc>
      </w:tr>
      <w:tr w:rsidR="008D2E37" w:rsidRPr="00600E64">
        <w:trPr>
          <w:jc w:val="center"/>
        </w:trPr>
        <w:tc>
          <w:tcPr>
            <w:tcW w:w="2665" w:type="dxa"/>
          </w:tcPr>
          <w:p w:rsidR="008D2E37" w:rsidRPr="00600E64" w:rsidRDefault="0048431D" w:rsidP="0048431D">
            <w:pPr>
              <w:rPr>
                <w:lang w:eastAsia="es-ES_tradnl"/>
              </w:rPr>
            </w:pPr>
            <w:r w:rsidRPr="00600E64">
              <w:rPr>
                <w:lang w:eastAsia="es-ES_tradnl"/>
              </w:rPr>
              <w:t>PLASTIC_LABEL_NAME</w:t>
            </w:r>
          </w:p>
        </w:tc>
        <w:tc>
          <w:tcPr>
            <w:tcW w:w="5695" w:type="dxa"/>
          </w:tcPr>
          <w:p w:rsidR="008D2E37" w:rsidRPr="00600E64" w:rsidRDefault="0048431D" w:rsidP="00A943E6">
            <w:r w:rsidRPr="00600E64">
              <w:t>The label that is being created</w:t>
            </w:r>
            <w:r w:rsidR="0007346F" w:rsidRPr="00600E64">
              <w:t>.</w:t>
            </w:r>
          </w:p>
        </w:tc>
      </w:tr>
      <w:tr w:rsidR="0048431D" w:rsidRPr="00600E64">
        <w:trPr>
          <w:jc w:val="center"/>
        </w:trPr>
        <w:tc>
          <w:tcPr>
            <w:tcW w:w="2665" w:type="dxa"/>
          </w:tcPr>
          <w:p w:rsidR="0048431D" w:rsidRPr="00600E64" w:rsidRDefault="0048431D" w:rsidP="0048431D">
            <w:pPr>
              <w:rPr>
                <w:lang w:eastAsia="es-ES_tradnl"/>
              </w:rPr>
            </w:pPr>
            <w:r w:rsidRPr="00600E64">
              <w:rPr>
                <w:lang w:eastAsia="es-ES_tradnl"/>
              </w:rPr>
              <w:t>PLASTIC_REPOSITORY_NAME</w:t>
            </w:r>
          </w:p>
        </w:tc>
        <w:tc>
          <w:tcPr>
            <w:tcW w:w="5695" w:type="dxa"/>
          </w:tcPr>
          <w:p w:rsidR="0048431D" w:rsidRPr="00600E64" w:rsidRDefault="0048431D" w:rsidP="00A943E6">
            <w:r w:rsidRPr="00600E64">
              <w:t>The repository name where the label is being created.</w:t>
            </w:r>
          </w:p>
        </w:tc>
      </w:tr>
    </w:tbl>
    <w:p w:rsidR="008D2E37" w:rsidRPr="00600E64" w:rsidRDefault="008D2E37" w:rsidP="008D2E37">
      <w:pPr>
        <w:pStyle w:val="Ttulo4"/>
      </w:pPr>
      <w:r w:rsidRPr="00600E64">
        <w:t>Sample command line creation</w:t>
      </w:r>
    </w:p>
    <w:p w:rsidR="009B4591" w:rsidRPr="00600E64" w:rsidRDefault="009B4591" w:rsidP="009B4591">
      <w:pPr>
        <w:pStyle w:val="code"/>
        <w:rPr>
          <w:lang w:val="en-US"/>
        </w:rPr>
      </w:pPr>
      <w:r w:rsidRPr="00600E64">
        <w:rPr>
          <w:b/>
          <w:lang w:val="en-US"/>
        </w:rPr>
        <w:t xml:space="preserve">cm </w:t>
      </w:r>
      <w:proofErr w:type="spellStart"/>
      <w:r w:rsidRPr="00600E64">
        <w:rPr>
          <w:b/>
          <w:lang w:val="en-US"/>
        </w:rPr>
        <w:t>maketrigger</w:t>
      </w:r>
      <w:proofErr w:type="spellEnd"/>
      <w:r w:rsidRPr="00600E64">
        <w:rPr>
          <w:b/>
          <w:lang w:val="en-US"/>
        </w:rPr>
        <w:t xml:space="preserve"> before-</w:t>
      </w:r>
      <w:proofErr w:type="spellStart"/>
      <w:r w:rsidRPr="00600E64">
        <w:rPr>
          <w:b/>
          <w:lang w:val="en-US"/>
        </w:rPr>
        <w:t>mklabel</w:t>
      </w:r>
      <w:proofErr w:type="spellEnd"/>
      <w:r w:rsidRPr="00600E64">
        <w:rPr>
          <w:b/>
          <w:lang w:val="en-US"/>
        </w:rPr>
        <w:t xml:space="preserve"> “validate label” “c:\plastic\triggers\Validate-label.bat” </w:t>
      </w:r>
      <w:r w:rsidRPr="00600E64">
        <w:rPr>
          <w:b/>
          <w:lang w:val="en-US"/>
        </w:rPr>
        <w:br/>
      </w:r>
      <w:r w:rsidRPr="00600E64">
        <w:rPr>
          <w:lang w:val="en-US"/>
        </w:rPr>
        <w:t>Trigger created on position 1.</w:t>
      </w:r>
    </w:p>
    <w:p w:rsidR="009B4591" w:rsidRPr="00011F42" w:rsidRDefault="009B4591" w:rsidP="009B4591">
      <w:pPr>
        <w:pStyle w:val="code"/>
        <w:rPr>
          <w:lang w:val="da-DK"/>
        </w:rPr>
      </w:pPr>
      <w:r w:rsidRPr="00011F42">
        <w:rPr>
          <w:b/>
          <w:lang w:val="da-DK"/>
        </w:rPr>
        <w:t>cm listtriggers before-mklabel</w:t>
      </w:r>
      <w:r w:rsidRPr="00011F42">
        <w:rPr>
          <w:lang w:val="da-DK"/>
        </w:rPr>
        <w:br/>
        <w:t xml:space="preserve">  2 Validate label  c:\tmp\triggers\validate-label.bat dave</w:t>
      </w:r>
    </w:p>
    <w:p w:rsidR="008D2E37" w:rsidRPr="00600E64" w:rsidRDefault="008D2E37" w:rsidP="008D2E37">
      <w:pPr>
        <w:pStyle w:val="Ttulo4"/>
      </w:pPr>
      <w:r w:rsidRPr="00600E64">
        <w:t>Sample trigger script</w:t>
      </w:r>
    </w:p>
    <w:p w:rsidR="008D2E37" w:rsidRPr="00600E64" w:rsidRDefault="00A33352" w:rsidP="008D2E37">
      <w:r w:rsidRPr="00600E64">
        <w:t>The following script saves a record of created branches on the c:\plastic\triggers\labels.log.txt file.</w:t>
      </w:r>
    </w:p>
    <w:p w:rsidR="00BB6536" w:rsidRPr="00600E64" w:rsidRDefault="00BB6536" w:rsidP="00BB6536">
      <w:pPr>
        <w:pStyle w:val="code"/>
        <w:rPr>
          <w:lang w:val="en-US"/>
        </w:rPr>
      </w:pPr>
      <w:r w:rsidRPr="00600E64">
        <w:rPr>
          <w:lang w:val="en-US"/>
        </w:rPr>
        <w:t>@echo off</w:t>
      </w:r>
      <w:r w:rsidRPr="00600E64">
        <w:rPr>
          <w:lang w:val="en-US"/>
        </w:rPr>
        <w:br/>
      </w:r>
      <w:r w:rsidRPr="00600E64">
        <w:rPr>
          <w:lang w:val="en-US"/>
        </w:rPr>
        <w:br/>
        <w:t>echo %PLASTIC_REPOSITORY_NAME% %PLASTIC_LABEL_NAME% &gt;&gt; c:\plastic\triggers\labels.log.txt</w:t>
      </w:r>
      <w:r w:rsidRPr="00600E64">
        <w:rPr>
          <w:lang w:val="en-US"/>
        </w:rPr>
        <w:br/>
      </w:r>
      <w:r w:rsidRPr="00600E64">
        <w:rPr>
          <w:lang w:val="en-US"/>
        </w:rPr>
        <w:br/>
        <w:t>exit 0</w:t>
      </w:r>
    </w:p>
    <w:p w:rsidR="008740F3" w:rsidRPr="00600E64" w:rsidRDefault="008740F3" w:rsidP="00627499">
      <w:pPr>
        <w:pStyle w:val="Ttulo3"/>
        <w:rPr>
          <w:lang w:val="en-US"/>
        </w:rPr>
      </w:pPr>
      <w:bookmarkStart w:id="44" w:name="_Toc315275818"/>
      <w:r w:rsidRPr="00600E64">
        <w:rPr>
          <w:lang w:val="en-US"/>
        </w:rPr>
        <w:t>Create attribute</w:t>
      </w:r>
      <w:bookmarkEnd w:id="44"/>
    </w:p>
    <w:p w:rsidR="0004278D" w:rsidRPr="00600E64" w:rsidRDefault="0004278D" w:rsidP="0004278D">
      <w:pPr>
        <w:pStyle w:val="Ttulo4"/>
      </w:pPr>
      <w:r w:rsidRPr="00600E64">
        <w:t>Trigger names</w:t>
      </w:r>
    </w:p>
    <w:p w:rsidR="0004278D" w:rsidRPr="00600E64" w:rsidRDefault="0004278D" w:rsidP="0004278D">
      <w:pPr>
        <w:pStyle w:val="code"/>
        <w:rPr>
          <w:lang w:val="en-US"/>
        </w:rPr>
      </w:pPr>
      <w:proofErr w:type="gramStart"/>
      <w:r w:rsidRPr="00600E64">
        <w:rPr>
          <w:lang w:val="en-US"/>
        </w:rPr>
        <w:t>before-</w:t>
      </w:r>
      <w:proofErr w:type="spellStart"/>
      <w:r w:rsidRPr="00600E64">
        <w:rPr>
          <w:lang w:val="en-US"/>
        </w:rPr>
        <w:t>mkatt</w:t>
      </w:r>
      <w:proofErr w:type="spellEnd"/>
      <w:proofErr w:type="gramEnd"/>
    </w:p>
    <w:p w:rsidR="0004278D" w:rsidRPr="00600E64" w:rsidRDefault="0004278D" w:rsidP="0004278D">
      <w:pPr>
        <w:pStyle w:val="code"/>
        <w:rPr>
          <w:lang w:val="en-US"/>
        </w:rPr>
      </w:pPr>
      <w:proofErr w:type="gramStart"/>
      <w:r w:rsidRPr="00600E64">
        <w:rPr>
          <w:lang w:val="en-US"/>
        </w:rPr>
        <w:t>after-</w:t>
      </w:r>
      <w:proofErr w:type="spellStart"/>
      <w:r w:rsidRPr="00600E64">
        <w:rPr>
          <w:lang w:val="en-US"/>
        </w:rPr>
        <w:t>mkatt</w:t>
      </w:r>
      <w:proofErr w:type="spellEnd"/>
      <w:proofErr w:type="gramEnd"/>
    </w:p>
    <w:p w:rsidR="0004278D" w:rsidRPr="00600E64" w:rsidRDefault="0004278D" w:rsidP="0004278D">
      <w:pPr>
        <w:pStyle w:val="Ttulo4"/>
      </w:pPr>
      <w:r w:rsidRPr="00600E64">
        <w:t>Description</w:t>
      </w:r>
    </w:p>
    <w:p w:rsidR="0004278D" w:rsidRPr="00600E64" w:rsidRDefault="0004278D" w:rsidP="0004278D">
      <w:r w:rsidRPr="00600E64">
        <w:t>Executes user scripts when an attribute is created</w:t>
      </w:r>
    </w:p>
    <w:p w:rsidR="0004278D" w:rsidRPr="00600E64" w:rsidRDefault="0004278D" w:rsidP="0004278D">
      <w:pPr>
        <w:pStyle w:val="Ttulo4"/>
      </w:pPr>
      <w:r w:rsidRPr="00600E64">
        <w:t>Comments</w:t>
      </w:r>
    </w:p>
    <w:p w:rsidR="0004278D" w:rsidRPr="00600E64" w:rsidRDefault="0004278D" w:rsidP="0004278D">
      <w:r w:rsidRPr="00600E64">
        <w:t xml:space="preserve">These triggers fire on </w:t>
      </w:r>
      <w:r w:rsidR="00FB521D" w:rsidRPr="00600E64">
        <w:t>attribute</w:t>
      </w:r>
      <w:r w:rsidRPr="00600E64">
        <w:t xml:space="preserve"> creation.</w:t>
      </w:r>
    </w:p>
    <w:p w:rsidR="0004278D" w:rsidRPr="00600E64" w:rsidRDefault="0004278D" w:rsidP="0004278D">
      <w:pPr>
        <w:pStyle w:val="Ttulo4"/>
      </w:pPr>
      <w:r w:rsidRPr="00600E64">
        <w:t>Runs on</w:t>
      </w:r>
    </w:p>
    <w:p w:rsidR="0004278D" w:rsidRPr="00600E64" w:rsidRDefault="006051B9" w:rsidP="0004278D">
      <w:pPr>
        <w:rPr>
          <w:u w:val="single"/>
        </w:rPr>
      </w:pPr>
      <w:proofErr w:type="gramStart"/>
      <w:r w:rsidRPr="00600E64">
        <w:t>Server</w:t>
      </w:r>
      <w:r w:rsidR="00396842" w:rsidRPr="00600E64">
        <w:t>.</w:t>
      </w:r>
      <w:proofErr w:type="gramEnd"/>
    </w:p>
    <w:p w:rsidR="0004278D" w:rsidRPr="00600E64" w:rsidRDefault="0004278D" w:rsidP="0004278D">
      <w:pPr>
        <w:pStyle w:val="Ttulo4"/>
      </w:pPr>
      <w:r w:rsidRPr="00600E64">
        <w:t>Standard input</w:t>
      </w:r>
    </w:p>
    <w:p w:rsidR="0004278D" w:rsidRPr="00600E64" w:rsidRDefault="0004278D" w:rsidP="0004278D">
      <w:r w:rsidRPr="00600E64">
        <w:t xml:space="preserve">No standard input is supplied to these triggers. </w:t>
      </w:r>
    </w:p>
    <w:p w:rsidR="0004278D" w:rsidRPr="00600E64" w:rsidRDefault="0004278D" w:rsidP="0004278D">
      <w:pPr>
        <w:pStyle w:val="Ttulo4"/>
      </w:pPr>
      <w:r w:rsidRPr="00600E64">
        <w:lastRenderedPageBreak/>
        <w:t>Output result</w:t>
      </w:r>
    </w:p>
    <w:p w:rsidR="0004278D" w:rsidRPr="00600E64" w:rsidRDefault="003B257C" w:rsidP="0004278D">
      <w:r w:rsidRPr="00600E64">
        <w:t>The r</w:t>
      </w:r>
      <w:r w:rsidR="0004278D" w:rsidRPr="00600E64">
        <w:t xml:space="preserve">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1673"/>
        <w:gridCol w:w="6687"/>
      </w:tblGrid>
      <w:tr w:rsidR="0004278D" w:rsidRPr="00600E64">
        <w:trPr>
          <w:jc w:val="center"/>
        </w:trPr>
        <w:tc>
          <w:tcPr>
            <w:tcW w:w="1673" w:type="dxa"/>
          </w:tcPr>
          <w:p w:rsidR="0004278D" w:rsidRPr="00600E64" w:rsidRDefault="0004278D" w:rsidP="00A943E6">
            <w:r w:rsidRPr="00600E64">
              <w:rPr>
                <w:lang w:eastAsia="es-ES_tradnl"/>
              </w:rPr>
              <w:t>0</w:t>
            </w:r>
          </w:p>
        </w:tc>
        <w:tc>
          <w:tcPr>
            <w:tcW w:w="6687" w:type="dxa"/>
          </w:tcPr>
          <w:p w:rsidR="0004278D" w:rsidRPr="00600E64" w:rsidRDefault="0004278D" w:rsidP="00A943E6">
            <w:r w:rsidRPr="00600E64">
              <w:t xml:space="preserve">The trigger completed successfully. The </w:t>
            </w:r>
            <w:r w:rsidR="00E122EB" w:rsidRPr="00600E64">
              <w:t xml:space="preserve">attribute </w:t>
            </w:r>
            <w:r w:rsidRPr="00600E64">
              <w:t xml:space="preserve">will be created. </w:t>
            </w:r>
          </w:p>
        </w:tc>
      </w:tr>
      <w:tr w:rsidR="0004278D" w:rsidRPr="00600E64">
        <w:trPr>
          <w:jc w:val="center"/>
        </w:trPr>
        <w:tc>
          <w:tcPr>
            <w:tcW w:w="1673" w:type="dxa"/>
          </w:tcPr>
          <w:p w:rsidR="0004278D" w:rsidRPr="00600E64" w:rsidRDefault="0004278D" w:rsidP="00A943E6">
            <w:pPr>
              <w:rPr>
                <w:lang w:eastAsia="es-ES_tradnl"/>
              </w:rPr>
            </w:pPr>
            <w:r w:rsidRPr="00600E64">
              <w:rPr>
                <w:lang w:eastAsia="es-ES_tradnl"/>
              </w:rPr>
              <w:t>Non zero</w:t>
            </w:r>
          </w:p>
        </w:tc>
        <w:tc>
          <w:tcPr>
            <w:tcW w:w="6687" w:type="dxa"/>
          </w:tcPr>
          <w:p w:rsidR="0004278D" w:rsidRPr="00600E64" w:rsidRDefault="0004278D" w:rsidP="00A943E6">
            <w:r w:rsidRPr="00600E64">
              <w:t xml:space="preserve">The trigger reports failure. </w:t>
            </w:r>
          </w:p>
          <w:p w:rsidR="0004278D" w:rsidRPr="00600E64" w:rsidRDefault="0004278D" w:rsidP="00A943E6">
            <w:r w:rsidRPr="00600E64">
              <w:t>If the trigger is before-</w:t>
            </w:r>
            <w:proofErr w:type="spellStart"/>
            <w:r w:rsidRPr="00600E64">
              <w:t>mk</w:t>
            </w:r>
            <w:r w:rsidR="005812DB" w:rsidRPr="00600E64">
              <w:t>att</w:t>
            </w:r>
            <w:proofErr w:type="spellEnd"/>
            <w:r w:rsidRPr="00600E64">
              <w:t>, an error is reported and the branch is not created.</w:t>
            </w:r>
          </w:p>
          <w:p w:rsidR="0004278D" w:rsidRPr="00600E64" w:rsidRDefault="0004278D" w:rsidP="00907294">
            <w:r w:rsidRPr="00600E64">
              <w:t>If the trigger is after-</w:t>
            </w:r>
            <w:proofErr w:type="spellStart"/>
            <w:r w:rsidRPr="00600E64">
              <w:t>mk</w:t>
            </w:r>
            <w:r w:rsidR="005812DB" w:rsidRPr="00600E64">
              <w:t>att</w:t>
            </w:r>
            <w:proofErr w:type="spellEnd"/>
            <w:r w:rsidRPr="00600E64">
              <w:t xml:space="preserve"> an error is reported. However the </w:t>
            </w:r>
            <w:r w:rsidR="00907294">
              <w:t>attribute</w:t>
            </w:r>
            <w:r w:rsidRPr="00600E64">
              <w:t xml:space="preserve"> has already been created.</w:t>
            </w:r>
          </w:p>
        </w:tc>
      </w:tr>
    </w:tbl>
    <w:p w:rsidR="0004278D" w:rsidRPr="00600E64" w:rsidRDefault="0004278D" w:rsidP="0004278D">
      <w:pPr>
        <w:pStyle w:val="Ttulo4"/>
      </w:pPr>
      <w:r w:rsidRPr="00600E64">
        <w:t>Environment variables</w:t>
      </w:r>
    </w:p>
    <w:p w:rsidR="0004278D" w:rsidRPr="00600E64" w:rsidRDefault="0004278D" w:rsidP="0004278D">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proofErr w:type="spellStart"/>
      <w:r w:rsidR="00665FE9" w:rsidRPr="00600E64">
        <w:fldChar w:fldCharType="begin"/>
      </w:r>
      <w:r w:rsidRPr="00600E64">
        <w:instrText xml:space="preserve"> REF _Ref199155777 \h </w:instrText>
      </w:r>
      <w:r w:rsidR="00665FE9" w:rsidRPr="00600E64">
        <w:fldChar w:fldCharType="separate"/>
      </w:r>
      <w:r w:rsidR="009D201B" w:rsidRPr="00600E64">
        <w:t>Server.conf</w:t>
      </w:r>
      <w:proofErr w:type="spellEnd"/>
      <w:r w:rsidR="009D201B" w:rsidRPr="00600E64">
        <w:t xml:space="preserve">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3217"/>
        <w:gridCol w:w="5695"/>
      </w:tblGrid>
      <w:tr w:rsidR="0004278D" w:rsidRPr="00600E64">
        <w:trPr>
          <w:jc w:val="center"/>
        </w:trPr>
        <w:tc>
          <w:tcPr>
            <w:tcW w:w="2665" w:type="dxa"/>
          </w:tcPr>
          <w:p w:rsidR="0004278D" w:rsidRPr="00600E64" w:rsidRDefault="0004278D" w:rsidP="00A943E6">
            <w:r w:rsidRPr="00600E64">
              <w:rPr>
                <w:lang w:eastAsia="es-ES_tradnl"/>
              </w:rPr>
              <w:t>PLASTIC_COMMENT</w:t>
            </w:r>
          </w:p>
        </w:tc>
        <w:tc>
          <w:tcPr>
            <w:tcW w:w="5695" w:type="dxa"/>
          </w:tcPr>
          <w:p w:rsidR="0004278D" w:rsidRPr="00600E64" w:rsidRDefault="0004278D" w:rsidP="00431232">
            <w:r w:rsidRPr="00600E64">
              <w:t xml:space="preserve">The comment given by the user at </w:t>
            </w:r>
            <w:r w:rsidR="00431232" w:rsidRPr="00600E64">
              <w:t>attribute</w:t>
            </w:r>
            <w:r w:rsidRPr="00600E64">
              <w:t xml:space="preserve"> creation.</w:t>
            </w:r>
          </w:p>
        </w:tc>
      </w:tr>
      <w:tr w:rsidR="0004278D" w:rsidRPr="00600E64">
        <w:trPr>
          <w:jc w:val="center"/>
        </w:trPr>
        <w:tc>
          <w:tcPr>
            <w:tcW w:w="2665" w:type="dxa"/>
          </w:tcPr>
          <w:p w:rsidR="0004278D" w:rsidRPr="00600E64" w:rsidRDefault="0004278D" w:rsidP="00A943E6">
            <w:pPr>
              <w:rPr>
                <w:lang w:eastAsia="es-ES_tradnl"/>
              </w:rPr>
            </w:pPr>
            <w:r w:rsidRPr="00600E64">
              <w:rPr>
                <w:lang w:eastAsia="es-ES_tradnl"/>
              </w:rPr>
              <w:t>PLASTIC_</w:t>
            </w:r>
            <w:r w:rsidR="00431232" w:rsidRPr="00600E64">
              <w:rPr>
                <w:lang w:eastAsia="es-ES_tradnl"/>
              </w:rPr>
              <w:t>ATTRIBUTE</w:t>
            </w:r>
            <w:r w:rsidRPr="00600E64">
              <w:rPr>
                <w:lang w:eastAsia="es-ES_tradnl"/>
              </w:rPr>
              <w:t>_NAME</w:t>
            </w:r>
          </w:p>
        </w:tc>
        <w:tc>
          <w:tcPr>
            <w:tcW w:w="5695" w:type="dxa"/>
          </w:tcPr>
          <w:p w:rsidR="0004278D" w:rsidRPr="00600E64" w:rsidRDefault="0004278D" w:rsidP="00A943E6">
            <w:r w:rsidRPr="00600E64">
              <w:t xml:space="preserve">The </w:t>
            </w:r>
            <w:r w:rsidR="00431232" w:rsidRPr="00600E64">
              <w:t xml:space="preserve">attribute </w:t>
            </w:r>
            <w:r w:rsidRPr="00600E64">
              <w:t>that is being created.</w:t>
            </w:r>
          </w:p>
        </w:tc>
      </w:tr>
      <w:tr w:rsidR="0004278D" w:rsidRPr="00600E64">
        <w:trPr>
          <w:jc w:val="center"/>
        </w:trPr>
        <w:tc>
          <w:tcPr>
            <w:tcW w:w="2665" w:type="dxa"/>
          </w:tcPr>
          <w:p w:rsidR="0004278D" w:rsidRPr="00600E64" w:rsidRDefault="0004278D" w:rsidP="00A943E6">
            <w:pPr>
              <w:rPr>
                <w:lang w:eastAsia="es-ES_tradnl"/>
              </w:rPr>
            </w:pPr>
            <w:r w:rsidRPr="00600E64">
              <w:rPr>
                <w:lang w:eastAsia="es-ES_tradnl"/>
              </w:rPr>
              <w:t>PLASTIC_REPOSITORY_NAME</w:t>
            </w:r>
          </w:p>
        </w:tc>
        <w:tc>
          <w:tcPr>
            <w:tcW w:w="5695" w:type="dxa"/>
          </w:tcPr>
          <w:p w:rsidR="0004278D" w:rsidRPr="00600E64" w:rsidRDefault="0004278D" w:rsidP="00A943E6">
            <w:r w:rsidRPr="00600E64">
              <w:t xml:space="preserve">The repository name where the </w:t>
            </w:r>
            <w:r w:rsidR="00431232" w:rsidRPr="00600E64">
              <w:t xml:space="preserve">attribute </w:t>
            </w:r>
            <w:r w:rsidRPr="00600E64">
              <w:t>is being created.</w:t>
            </w:r>
          </w:p>
        </w:tc>
      </w:tr>
    </w:tbl>
    <w:p w:rsidR="00F31943" w:rsidRPr="00600E64" w:rsidRDefault="008740F3" w:rsidP="00627499">
      <w:pPr>
        <w:pStyle w:val="Ttulo3"/>
        <w:rPr>
          <w:lang w:val="en-US"/>
        </w:rPr>
      </w:pPr>
      <w:bookmarkStart w:id="45" w:name="_Toc315275819"/>
      <w:r w:rsidRPr="00600E64">
        <w:rPr>
          <w:lang w:val="en-US"/>
        </w:rPr>
        <w:t>Create repository</w:t>
      </w:r>
      <w:bookmarkEnd w:id="45"/>
    </w:p>
    <w:p w:rsidR="00B03BAB" w:rsidRPr="00600E64" w:rsidRDefault="00B03BAB" w:rsidP="00B03BAB">
      <w:pPr>
        <w:pStyle w:val="Ttulo4"/>
      </w:pPr>
      <w:r w:rsidRPr="00600E64">
        <w:t>Trigger names</w:t>
      </w:r>
    </w:p>
    <w:p w:rsidR="00B03BAB" w:rsidRPr="00600E64" w:rsidRDefault="00B03BAB" w:rsidP="00B03BAB">
      <w:pPr>
        <w:pStyle w:val="code"/>
        <w:rPr>
          <w:lang w:val="en-US"/>
        </w:rPr>
      </w:pPr>
      <w:proofErr w:type="gramStart"/>
      <w:r w:rsidRPr="00600E64">
        <w:rPr>
          <w:lang w:val="en-US"/>
        </w:rPr>
        <w:t>before-</w:t>
      </w:r>
      <w:proofErr w:type="spellStart"/>
      <w:r w:rsidRPr="00600E64">
        <w:rPr>
          <w:lang w:val="en-US"/>
        </w:rPr>
        <w:t>mkrep</w:t>
      </w:r>
      <w:proofErr w:type="spellEnd"/>
      <w:proofErr w:type="gramEnd"/>
    </w:p>
    <w:p w:rsidR="00B03BAB" w:rsidRPr="00600E64" w:rsidRDefault="00B03BAB" w:rsidP="00B03BAB">
      <w:pPr>
        <w:pStyle w:val="code"/>
        <w:rPr>
          <w:lang w:val="en-US"/>
        </w:rPr>
      </w:pPr>
      <w:proofErr w:type="gramStart"/>
      <w:r w:rsidRPr="00600E64">
        <w:rPr>
          <w:lang w:val="en-US"/>
        </w:rPr>
        <w:t>after-</w:t>
      </w:r>
      <w:proofErr w:type="spellStart"/>
      <w:r w:rsidRPr="00600E64">
        <w:rPr>
          <w:lang w:val="en-US"/>
        </w:rPr>
        <w:t>mkrep</w:t>
      </w:r>
      <w:proofErr w:type="spellEnd"/>
      <w:proofErr w:type="gramEnd"/>
    </w:p>
    <w:p w:rsidR="00B03BAB" w:rsidRPr="00600E64" w:rsidRDefault="00B03BAB" w:rsidP="00B03BAB">
      <w:pPr>
        <w:pStyle w:val="Ttulo4"/>
      </w:pPr>
      <w:r w:rsidRPr="00600E64">
        <w:t>Description</w:t>
      </w:r>
    </w:p>
    <w:p w:rsidR="00B03BAB" w:rsidRPr="00600E64" w:rsidRDefault="003B257C" w:rsidP="00B03BAB">
      <w:r w:rsidRPr="00600E64">
        <w:t>It e</w:t>
      </w:r>
      <w:r w:rsidR="00B03BAB" w:rsidRPr="00600E64">
        <w:t xml:space="preserve">xecutes user scripts when a </w:t>
      </w:r>
      <w:r w:rsidR="004541BF" w:rsidRPr="00600E64">
        <w:t>repository</w:t>
      </w:r>
      <w:r w:rsidR="00B03BAB" w:rsidRPr="00600E64">
        <w:t xml:space="preserve"> is created</w:t>
      </w:r>
      <w:r w:rsidR="00DA134F">
        <w:t>.</w:t>
      </w:r>
    </w:p>
    <w:p w:rsidR="00B03BAB" w:rsidRPr="00600E64" w:rsidRDefault="00B03BAB" w:rsidP="00B03BAB">
      <w:pPr>
        <w:pStyle w:val="Ttulo4"/>
      </w:pPr>
      <w:r w:rsidRPr="00600E64">
        <w:t>Comments</w:t>
      </w:r>
    </w:p>
    <w:p w:rsidR="00B03BAB" w:rsidRPr="00600E64" w:rsidRDefault="00B03BAB" w:rsidP="00B03BAB">
      <w:r w:rsidRPr="00600E64">
        <w:t xml:space="preserve">These triggers fire on </w:t>
      </w:r>
      <w:r w:rsidR="004541BF" w:rsidRPr="00600E64">
        <w:t>repository</w:t>
      </w:r>
      <w:r w:rsidRPr="00600E64">
        <w:t xml:space="preserve"> creation.</w:t>
      </w:r>
    </w:p>
    <w:p w:rsidR="00B03BAB" w:rsidRPr="00600E64" w:rsidRDefault="00B03BAB" w:rsidP="00B03BAB">
      <w:pPr>
        <w:pStyle w:val="Ttulo4"/>
      </w:pPr>
      <w:r w:rsidRPr="00600E64">
        <w:t>Runs on</w:t>
      </w:r>
    </w:p>
    <w:p w:rsidR="00B03BAB" w:rsidRPr="00600E64" w:rsidRDefault="00396842" w:rsidP="00B03BAB">
      <w:pPr>
        <w:rPr>
          <w:u w:val="single"/>
        </w:rPr>
      </w:pPr>
      <w:proofErr w:type="gramStart"/>
      <w:r w:rsidRPr="00600E64">
        <w:t>Server.</w:t>
      </w:r>
      <w:proofErr w:type="gramEnd"/>
    </w:p>
    <w:p w:rsidR="00B03BAB" w:rsidRPr="00600E64" w:rsidRDefault="00B03BAB" w:rsidP="00B03BAB">
      <w:pPr>
        <w:pStyle w:val="Ttulo4"/>
      </w:pPr>
      <w:r w:rsidRPr="00600E64">
        <w:t>Standard input</w:t>
      </w:r>
    </w:p>
    <w:p w:rsidR="00B03BAB" w:rsidRPr="00600E64" w:rsidRDefault="00B03BAB" w:rsidP="00B03BAB">
      <w:r w:rsidRPr="00600E64">
        <w:t xml:space="preserve">No standard input is supplied to these triggers. </w:t>
      </w:r>
    </w:p>
    <w:p w:rsidR="00B03BAB" w:rsidRPr="00600E64" w:rsidRDefault="00B03BAB" w:rsidP="00B03BAB">
      <w:pPr>
        <w:pStyle w:val="Ttulo4"/>
      </w:pPr>
      <w:r w:rsidRPr="00600E64">
        <w:t>Output result</w:t>
      </w:r>
    </w:p>
    <w:p w:rsidR="00B03BAB" w:rsidRPr="00600E64" w:rsidRDefault="00B03BAB" w:rsidP="00B03BAB">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1673"/>
        <w:gridCol w:w="6687"/>
      </w:tblGrid>
      <w:tr w:rsidR="00B03BAB" w:rsidRPr="00600E64">
        <w:trPr>
          <w:jc w:val="center"/>
        </w:trPr>
        <w:tc>
          <w:tcPr>
            <w:tcW w:w="1673" w:type="dxa"/>
          </w:tcPr>
          <w:p w:rsidR="00B03BAB" w:rsidRPr="00600E64" w:rsidRDefault="00B03BAB" w:rsidP="00A943E6">
            <w:r w:rsidRPr="00600E64">
              <w:rPr>
                <w:lang w:eastAsia="es-ES_tradnl"/>
              </w:rPr>
              <w:t>0</w:t>
            </w:r>
          </w:p>
        </w:tc>
        <w:tc>
          <w:tcPr>
            <w:tcW w:w="6687" w:type="dxa"/>
          </w:tcPr>
          <w:p w:rsidR="00B03BAB" w:rsidRPr="00600E64" w:rsidRDefault="00B03BAB" w:rsidP="005F7760">
            <w:r w:rsidRPr="00600E64">
              <w:t xml:space="preserve">The trigger completed successfully. The </w:t>
            </w:r>
            <w:r w:rsidR="005F7760" w:rsidRPr="00600E64">
              <w:t>repository</w:t>
            </w:r>
            <w:r w:rsidRPr="00600E64">
              <w:t xml:space="preserve"> will be created. </w:t>
            </w:r>
          </w:p>
        </w:tc>
      </w:tr>
      <w:tr w:rsidR="00B03BAB" w:rsidRPr="00600E64">
        <w:trPr>
          <w:jc w:val="center"/>
        </w:trPr>
        <w:tc>
          <w:tcPr>
            <w:tcW w:w="1673" w:type="dxa"/>
          </w:tcPr>
          <w:p w:rsidR="00B03BAB" w:rsidRPr="00600E64" w:rsidRDefault="00B03BAB" w:rsidP="00A943E6">
            <w:pPr>
              <w:rPr>
                <w:lang w:eastAsia="es-ES_tradnl"/>
              </w:rPr>
            </w:pPr>
            <w:r w:rsidRPr="00600E64">
              <w:rPr>
                <w:lang w:eastAsia="es-ES_tradnl"/>
              </w:rPr>
              <w:lastRenderedPageBreak/>
              <w:t>Non zero</w:t>
            </w:r>
          </w:p>
        </w:tc>
        <w:tc>
          <w:tcPr>
            <w:tcW w:w="6687" w:type="dxa"/>
          </w:tcPr>
          <w:p w:rsidR="00B03BAB" w:rsidRPr="00600E64" w:rsidRDefault="00B03BAB" w:rsidP="00A943E6">
            <w:r w:rsidRPr="00600E64">
              <w:t xml:space="preserve">The trigger reports failure. </w:t>
            </w:r>
          </w:p>
          <w:p w:rsidR="00B03BAB" w:rsidRPr="00600E64" w:rsidRDefault="00B03BAB" w:rsidP="00A943E6">
            <w:r w:rsidRPr="00600E64">
              <w:t>If the trigger is before-</w:t>
            </w:r>
            <w:proofErr w:type="spellStart"/>
            <w:r w:rsidRPr="00600E64">
              <w:t>mk</w:t>
            </w:r>
            <w:r w:rsidR="005F7760" w:rsidRPr="00600E64">
              <w:t>rep</w:t>
            </w:r>
            <w:proofErr w:type="spellEnd"/>
            <w:r w:rsidRPr="00600E64">
              <w:t xml:space="preserve">, an error is reported and the </w:t>
            </w:r>
            <w:r w:rsidR="005F7760" w:rsidRPr="00600E64">
              <w:t xml:space="preserve">repository </w:t>
            </w:r>
            <w:r w:rsidRPr="00600E64">
              <w:t>is not created.</w:t>
            </w:r>
          </w:p>
          <w:p w:rsidR="00B03BAB" w:rsidRPr="00600E64" w:rsidRDefault="00B03BAB" w:rsidP="00907294">
            <w:r w:rsidRPr="00600E64">
              <w:t>If the trigger is after-</w:t>
            </w:r>
            <w:proofErr w:type="spellStart"/>
            <w:r w:rsidRPr="00600E64">
              <w:t>mk</w:t>
            </w:r>
            <w:r w:rsidR="005F7760" w:rsidRPr="00600E64">
              <w:t>rep</w:t>
            </w:r>
            <w:proofErr w:type="spellEnd"/>
            <w:r w:rsidRPr="00600E64">
              <w:t xml:space="preserve"> an error is reported. However the </w:t>
            </w:r>
            <w:r w:rsidR="005F7760" w:rsidRPr="00600E64">
              <w:t xml:space="preserve">repository </w:t>
            </w:r>
            <w:r w:rsidRPr="00600E64">
              <w:t>has already been created.</w:t>
            </w:r>
          </w:p>
        </w:tc>
      </w:tr>
    </w:tbl>
    <w:p w:rsidR="00B03BAB" w:rsidRPr="00600E64" w:rsidRDefault="00B03BAB" w:rsidP="00B03BAB"/>
    <w:p w:rsidR="00B03BAB" w:rsidRPr="00600E64" w:rsidRDefault="00B03BAB" w:rsidP="00B03BAB">
      <w:pPr>
        <w:pStyle w:val="Ttulo4"/>
      </w:pPr>
      <w:r w:rsidRPr="00600E64">
        <w:t>Environment variables</w:t>
      </w:r>
    </w:p>
    <w:p w:rsidR="00B03BAB" w:rsidRPr="00600E64" w:rsidRDefault="00B03BAB" w:rsidP="00B03BAB">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proofErr w:type="spellStart"/>
      <w:r w:rsidR="00665FE9" w:rsidRPr="00600E64">
        <w:fldChar w:fldCharType="begin"/>
      </w:r>
      <w:r w:rsidRPr="00600E64">
        <w:instrText xml:space="preserve"> REF _Ref199155777 \h </w:instrText>
      </w:r>
      <w:r w:rsidR="00665FE9" w:rsidRPr="00600E64">
        <w:fldChar w:fldCharType="separate"/>
      </w:r>
      <w:r w:rsidR="009D201B" w:rsidRPr="00600E64">
        <w:t>Server.conf</w:t>
      </w:r>
      <w:proofErr w:type="spellEnd"/>
      <w:r w:rsidR="009D201B" w:rsidRPr="00600E64">
        <w:t xml:space="preserve">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3217"/>
        <w:gridCol w:w="5224"/>
      </w:tblGrid>
      <w:tr w:rsidR="00B03BAB" w:rsidRPr="00600E64">
        <w:trPr>
          <w:jc w:val="center"/>
        </w:trPr>
        <w:tc>
          <w:tcPr>
            <w:tcW w:w="3217" w:type="dxa"/>
          </w:tcPr>
          <w:p w:rsidR="00B03BAB" w:rsidRPr="00600E64" w:rsidRDefault="00B03BAB" w:rsidP="00A943E6">
            <w:pPr>
              <w:rPr>
                <w:lang w:eastAsia="es-ES_tradnl"/>
              </w:rPr>
            </w:pPr>
            <w:r w:rsidRPr="00600E64">
              <w:rPr>
                <w:lang w:eastAsia="es-ES_tradnl"/>
              </w:rPr>
              <w:t>PLASTIC_REPOSITORY_NAME</w:t>
            </w:r>
          </w:p>
        </w:tc>
        <w:tc>
          <w:tcPr>
            <w:tcW w:w="5224" w:type="dxa"/>
          </w:tcPr>
          <w:p w:rsidR="00B03BAB" w:rsidRPr="00600E64" w:rsidRDefault="00B03BAB" w:rsidP="00A943E6">
            <w:r w:rsidRPr="00600E64">
              <w:t>The repository name where the attribute is being created.</w:t>
            </w:r>
          </w:p>
        </w:tc>
      </w:tr>
    </w:tbl>
    <w:p w:rsidR="00DA134F" w:rsidRPr="00600E64" w:rsidRDefault="00DA134F" w:rsidP="00DA134F">
      <w:pPr>
        <w:pStyle w:val="Ttulo3"/>
        <w:rPr>
          <w:lang w:val="en-US"/>
        </w:rPr>
      </w:pPr>
      <w:bookmarkStart w:id="46" w:name="_Toc315275820"/>
      <w:r>
        <w:rPr>
          <w:lang w:val="en-US"/>
        </w:rPr>
        <w:t>Create code review</w:t>
      </w:r>
      <w:bookmarkEnd w:id="46"/>
    </w:p>
    <w:p w:rsidR="00DA134F" w:rsidRPr="00600E64" w:rsidRDefault="00DA134F" w:rsidP="00DA134F">
      <w:pPr>
        <w:pStyle w:val="Ttulo4"/>
      </w:pPr>
      <w:r w:rsidRPr="00600E64">
        <w:t>Trigger names</w:t>
      </w:r>
    </w:p>
    <w:p w:rsidR="00DA134F" w:rsidRPr="00600E64" w:rsidRDefault="00DA134F" w:rsidP="00DA134F">
      <w:pPr>
        <w:pStyle w:val="code"/>
        <w:rPr>
          <w:lang w:val="en-US"/>
        </w:rPr>
      </w:pPr>
      <w:proofErr w:type="gramStart"/>
      <w:r>
        <w:rPr>
          <w:lang w:val="en-US"/>
        </w:rPr>
        <w:t>before-</w:t>
      </w:r>
      <w:proofErr w:type="spellStart"/>
      <w:r>
        <w:rPr>
          <w:lang w:val="en-US"/>
        </w:rPr>
        <w:t>mkreview</w:t>
      </w:r>
      <w:proofErr w:type="spellEnd"/>
      <w:proofErr w:type="gramEnd"/>
    </w:p>
    <w:p w:rsidR="00DA134F" w:rsidRPr="00600E64" w:rsidRDefault="00DA134F" w:rsidP="00DA134F">
      <w:pPr>
        <w:pStyle w:val="code"/>
        <w:rPr>
          <w:lang w:val="en-US"/>
        </w:rPr>
      </w:pPr>
      <w:proofErr w:type="gramStart"/>
      <w:r>
        <w:rPr>
          <w:lang w:val="en-US"/>
        </w:rPr>
        <w:t>after-</w:t>
      </w:r>
      <w:proofErr w:type="spellStart"/>
      <w:r>
        <w:rPr>
          <w:lang w:val="en-US"/>
        </w:rPr>
        <w:t>mkreview</w:t>
      </w:r>
      <w:proofErr w:type="spellEnd"/>
      <w:proofErr w:type="gramEnd"/>
    </w:p>
    <w:p w:rsidR="00DA134F" w:rsidRPr="00600E64" w:rsidRDefault="00DA134F" w:rsidP="00DA134F">
      <w:pPr>
        <w:pStyle w:val="Ttulo4"/>
      </w:pPr>
      <w:r w:rsidRPr="00600E64">
        <w:t>Description</w:t>
      </w:r>
    </w:p>
    <w:p w:rsidR="00DA134F" w:rsidRPr="00600E64" w:rsidRDefault="00DA134F" w:rsidP="00DA134F">
      <w:r w:rsidRPr="00600E64">
        <w:t>It executes user scripts when a</w:t>
      </w:r>
      <w:r>
        <w:t xml:space="preserve"> code review is created.</w:t>
      </w:r>
    </w:p>
    <w:p w:rsidR="00DA134F" w:rsidRPr="00600E64" w:rsidRDefault="00DA134F" w:rsidP="00DA134F">
      <w:pPr>
        <w:pStyle w:val="Ttulo4"/>
      </w:pPr>
      <w:r w:rsidRPr="00600E64">
        <w:t>Comments</w:t>
      </w:r>
    </w:p>
    <w:p w:rsidR="00DA134F" w:rsidRPr="00600E64" w:rsidRDefault="00DA134F" w:rsidP="00DA134F">
      <w:r>
        <w:t xml:space="preserve">These triggers fire when a new code review is created in the Plastic SCM GUI. </w:t>
      </w:r>
    </w:p>
    <w:p w:rsidR="00DA134F" w:rsidRPr="00600E64" w:rsidRDefault="00DA134F" w:rsidP="00DA134F">
      <w:pPr>
        <w:pStyle w:val="Ttulo4"/>
      </w:pPr>
      <w:r w:rsidRPr="00600E64">
        <w:t>Runs on</w:t>
      </w:r>
    </w:p>
    <w:p w:rsidR="00DA134F" w:rsidRPr="00600E64" w:rsidRDefault="00DA134F" w:rsidP="00DA134F">
      <w:pPr>
        <w:tabs>
          <w:tab w:val="left" w:pos="1110"/>
        </w:tabs>
        <w:rPr>
          <w:u w:val="single"/>
        </w:rPr>
      </w:pPr>
      <w:proofErr w:type="gramStart"/>
      <w:r>
        <w:t>Server.</w:t>
      </w:r>
      <w:proofErr w:type="gramEnd"/>
    </w:p>
    <w:p w:rsidR="00DA134F" w:rsidRPr="00600E64" w:rsidRDefault="00DA134F" w:rsidP="00DA134F">
      <w:pPr>
        <w:pStyle w:val="Ttulo4"/>
      </w:pPr>
      <w:r w:rsidRPr="00600E64">
        <w:t>Standard input</w:t>
      </w:r>
    </w:p>
    <w:p w:rsidR="00DA134F" w:rsidRPr="00600E64" w:rsidRDefault="00DA134F" w:rsidP="00DA134F">
      <w:r w:rsidRPr="00600E64">
        <w:t xml:space="preserve">No standard input is supplied to these triggers. </w:t>
      </w:r>
    </w:p>
    <w:p w:rsidR="00DA134F" w:rsidRPr="00600E64" w:rsidRDefault="00DA134F" w:rsidP="00DA134F">
      <w:pPr>
        <w:pStyle w:val="Ttulo4"/>
      </w:pPr>
      <w:r w:rsidRPr="00600E64">
        <w:t>Output result</w:t>
      </w:r>
    </w:p>
    <w:p w:rsidR="00DA134F" w:rsidRPr="00600E64" w:rsidRDefault="00DA134F" w:rsidP="00DA134F">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1673"/>
        <w:gridCol w:w="6687"/>
      </w:tblGrid>
      <w:tr w:rsidR="00DA134F" w:rsidRPr="00600E64" w:rsidTr="0059051F">
        <w:trPr>
          <w:jc w:val="center"/>
        </w:trPr>
        <w:tc>
          <w:tcPr>
            <w:tcW w:w="1673" w:type="dxa"/>
          </w:tcPr>
          <w:p w:rsidR="00DA134F" w:rsidRPr="00600E64" w:rsidRDefault="00DA134F" w:rsidP="0059051F">
            <w:r w:rsidRPr="00600E64">
              <w:rPr>
                <w:lang w:eastAsia="es-ES_tradnl"/>
              </w:rPr>
              <w:t>0</w:t>
            </w:r>
          </w:p>
        </w:tc>
        <w:tc>
          <w:tcPr>
            <w:tcW w:w="6687" w:type="dxa"/>
          </w:tcPr>
          <w:p w:rsidR="00DA134F" w:rsidRPr="00600E64" w:rsidRDefault="00DA134F" w:rsidP="009D201B">
            <w:r w:rsidRPr="00600E64">
              <w:t xml:space="preserve">The trigger completed successfully. The </w:t>
            </w:r>
            <w:r w:rsidR="009D201B">
              <w:t>code review</w:t>
            </w:r>
            <w:r w:rsidRPr="00600E64">
              <w:t xml:space="preserve"> will be created. </w:t>
            </w:r>
          </w:p>
        </w:tc>
      </w:tr>
      <w:tr w:rsidR="00DA134F" w:rsidRPr="00600E64" w:rsidTr="0059051F">
        <w:trPr>
          <w:jc w:val="center"/>
        </w:trPr>
        <w:tc>
          <w:tcPr>
            <w:tcW w:w="1673" w:type="dxa"/>
          </w:tcPr>
          <w:p w:rsidR="00DA134F" w:rsidRPr="00600E64" w:rsidRDefault="00DA134F" w:rsidP="0059051F">
            <w:pPr>
              <w:rPr>
                <w:lang w:eastAsia="es-ES_tradnl"/>
              </w:rPr>
            </w:pPr>
            <w:r w:rsidRPr="00600E64">
              <w:rPr>
                <w:lang w:eastAsia="es-ES_tradnl"/>
              </w:rPr>
              <w:t>Non zero</w:t>
            </w:r>
          </w:p>
        </w:tc>
        <w:tc>
          <w:tcPr>
            <w:tcW w:w="6687" w:type="dxa"/>
          </w:tcPr>
          <w:p w:rsidR="00DA134F" w:rsidRPr="00600E64" w:rsidRDefault="00DA134F" w:rsidP="0059051F">
            <w:r w:rsidRPr="00600E64">
              <w:t xml:space="preserve">The trigger reports failure. </w:t>
            </w:r>
          </w:p>
          <w:p w:rsidR="00DA134F" w:rsidRPr="00600E64" w:rsidRDefault="00DA134F" w:rsidP="0059051F">
            <w:r w:rsidRPr="00600E64">
              <w:t>If the trigger is before-</w:t>
            </w:r>
            <w:proofErr w:type="spellStart"/>
            <w:r>
              <w:t>mkreview</w:t>
            </w:r>
            <w:proofErr w:type="spellEnd"/>
            <w:r w:rsidRPr="00600E64">
              <w:t>, an error is reported and the workspace is not created.</w:t>
            </w:r>
          </w:p>
          <w:p w:rsidR="00DA134F" w:rsidRPr="00600E64" w:rsidRDefault="00DA134F" w:rsidP="009D201B">
            <w:r w:rsidRPr="00600E64">
              <w:t>If the trigger is after-</w:t>
            </w:r>
            <w:proofErr w:type="spellStart"/>
            <w:r>
              <w:t>mkreview</w:t>
            </w:r>
            <w:proofErr w:type="spellEnd"/>
            <w:r w:rsidRPr="00600E64">
              <w:t xml:space="preserve"> an error is reported. However the </w:t>
            </w:r>
            <w:r w:rsidR="009D201B">
              <w:t>code review</w:t>
            </w:r>
            <w:r w:rsidRPr="00600E64">
              <w:t xml:space="preserve"> has already been created.</w:t>
            </w:r>
          </w:p>
        </w:tc>
      </w:tr>
    </w:tbl>
    <w:p w:rsidR="00DA134F" w:rsidRPr="00600E64" w:rsidRDefault="00DA134F" w:rsidP="00DA134F">
      <w:pPr>
        <w:pStyle w:val="Ttulo4"/>
      </w:pPr>
      <w:r w:rsidRPr="00600E64">
        <w:lastRenderedPageBreak/>
        <w:t>Environment variables</w:t>
      </w:r>
    </w:p>
    <w:p w:rsidR="00DA134F" w:rsidRPr="00600E64" w:rsidRDefault="00DA134F" w:rsidP="00DA134F">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proofErr w:type="spellStart"/>
      <w:r w:rsidR="00665FE9" w:rsidRPr="00600E64">
        <w:fldChar w:fldCharType="begin"/>
      </w:r>
      <w:r w:rsidRPr="00600E64">
        <w:instrText xml:space="preserve"> REF _Ref199155777 \h </w:instrText>
      </w:r>
      <w:r w:rsidR="00665FE9" w:rsidRPr="00600E64">
        <w:fldChar w:fldCharType="separate"/>
      </w:r>
      <w:r w:rsidR="009D201B" w:rsidRPr="00600E64">
        <w:t>Server.conf</w:t>
      </w:r>
      <w:proofErr w:type="spellEnd"/>
      <w:r w:rsidR="009D201B" w:rsidRPr="00600E64">
        <w:t xml:space="preserve">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3563"/>
        <w:gridCol w:w="5238"/>
      </w:tblGrid>
      <w:tr w:rsidR="00DA134F" w:rsidRPr="00600E64" w:rsidTr="00DA134F">
        <w:trPr>
          <w:jc w:val="center"/>
        </w:trPr>
        <w:tc>
          <w:tcPr>
            <w:tcW w:w="3563" w:type="dxa"/>
          </w:tcPr>
          <w:p w:rsidR="00DA134F" w:rsidRPr="00600E64" w:rsidRDefault="00DA134F" w:rsidP="00DA134F">
            <w:pPr>
              <w:rPr>
                <w:lang w:eastAsia="es-ES_tradnl"/>
              </w:rPr>
            </w:pPr>
            <w:r>
              <w:rPr>
                <w:lang w:eastAsia="es-ES_tradnl"/>
              </w:rPr>
              <w:t>P</w:t>
            </w:r>
            <w:r w:rsidRPr="00DA134F">
              <w:rPr>
                <w:lang w:eastAsia="es-ES_tradnl"/>
              </w:rPr>
              <w:t>LASTIC_REPOSITORY_NAME</w:t>
            </w:r>
          </w:p>
        </w:tc>
        <w:tc>
          <w:tcPr>
            <w:tcW w:w="5238" w:type="dxa"/>
          </w:tcPr>
          <w:p w:rsidR="00DA134F" w:rsidRPr="00600E64" w:rsidRDefault="00DA134F" w:rsidP="0059051F">
            <w:r>
              <w:t>The repository name where the code review is created</w:t>
            </w:r>
            <w:r w:rsidR="009D201B">
              <w:t>.</w:t>
            </w:r>
          </w:p>
        </w:tc>
      </w:tr>
      <w:tr w:rsidR="00DA134F" w:rsidRPr="00600E64" w:rsidTr="00DA134F">
        <w:trPr>
          <w:jc w:val="center"/>
        </w:trPr>
        <w:tc>
          <w:tcPr>
            <w:tcW w:w="3563" w:type="dxa"/>
          </w:tcPr>
          <w:p w:rsidR="00DA134F" w:rsidRPr="00600E64" w:rsidRDefault="00DA134F" w:rsidP="0059051F">
            <w:pPr>
              <w:rPr>
                <w:lang w:eastAsia="es-ES_tradnl"/>
              </w:rPr>
            </w:pPr>
            <w:r>
              <w:rPr>
                <w:lang w:eastAsia="es-ES_tradnl"/>
              </w:rPr>
              <w:t>PLASTIC_REVIEW_TITLE</w:t>
            </w:r>
          </w:p>
        </w:tc>
        <w:tc>
          <w:tcPr>
            <w:tcW w:w="5238" w:type="dxa"/>
          </w:tcPr>
          <w:p w:rsidR="00DA134F" w:rsidRPr="00600E64" w:rsidRDefault="00DA134F" w:rsidP="0059051F">
            <w:r>
              <w:t>The title given to the code review</w:t>
            </w:r>
            <w:r w:rsidR="009D201B">
              <w:t>.</w:t>
            </w:r>
          </w:p>
        </w:tc>
      </w:tr>
      <w:tr w:rsidR="00DA134F" w:rsidRPr="00600E64" w:rsidTr="00DA134F">
        <w:trPr>
          <w:jc w:val="center"/>
        </w:trPr>
        <w:tc>
          <w:tcPr>
            <w:tcW w:w="3563" w:type="dxa"/>
          </w:tcPr>
          <w:p w:rsidR="00DA134F" w:rsidRDefault="00DA134F" w:rsidP="0059051F">
            <w:pPr>
              <w:rPr>
                <w:lang w:eastAsia="es-ES_tradnl"/>
              </w:rPr>
            </w:pPr>
            <w:r>
              <w:rPr>
                <w:lang w:eastAsia="es-ES_tradnl"/>
              </w:rPr>
              <w:t>PLASTIC_REVIEW_STATUS</w:t>
            </w:r>
          </w:p>
        </w:tc>
        <w:tc>
          <w:tcPr>
            <w:tcW w:w="5238" w:type="dxa"/>
          </w:tcPr>
          <w:p w:rsidR="00DA134F" w:rsidRPr="00600E64" w:rsidRDefault="00DA134F" w:rsidP="0059051F">
            <w:r>
              <w:t>“Pending” / “Approved” / “Discarded”</w:t>
            </w:r>
            <w:r w:rsidR="009D201B">
              <w:t>.</w:t>
            </w:r>
          </w:p>
        </w:tc>
      </w:tr>
      <w:tr w:rsidR="00DA134F" w:rsidRPr="00600E64" w:rsidTr="00DA134F">
        <w:trPr>
          <w:jc w:val="center"/>
        </w:trPr>
        <w:tc>
          <w:tcPr>
            <w:tcW w:w="3563" w:type="dxa"/>
          </w:tcPr>
          <w:p w:rsidR="00DA134F" w:rsidRDefault="00DA134F" w:rsidP="0059051F">
            <w:pPr>
              <w:rPr>
                <w:lang w:eastAsia="es-ES_tradnl"/>
              </w:rPr>
            </w:pPr>
            <w:r>
              <w:rPr>
                <w:lang w:eastAsia="es-ES_tradnl"/>
              </w:rPr>
              <w:t>PLASTIC_REVIEW_ASSIGNEE</w:t>
            </w:r>
          </w:p>
        </w:tc>
        <w:tc>
          <w:tcPr>
            <w:tcW w:w="5238" w:type="dxa"/>
          </w:tcPr>
          <w:p w:rsidR="00DA134F" w:rsidRPr="00600E64" w:rsidRDefault="00DA134F" w:rsidP="0059051F">
            <w:r>
              <w:t xml:space="preserve">The user assigned to the code review, if any. </w:t>
            </w:r>
            <w:r>
              <w:br/>
              <w:t>Not set if no user is assigned to the code review.</w:t>
            </w:r>
          </w:p>
        </w:tc>
      </w:tr>
      <w:tr w:rsidR="00DA134F" w:rsidRPr="00600E64" w:rsidTr="00DA134F">
        <w:trPr>
          <w:jc w:val="center"/>
        </w:trPr>
        <w:tc>
          <w:tcPr>
            <w:tcW w:w="3563" w:type="dxa"/>
          </w:tcPr>
          <w:p w:rsidR="00DA134F" w:rsidRDefault="00DA134F" w:rsidP="0059051F">
            <w:pPr>
              <w:rPr>
                <w:lang w:eastAsia="es-ES_tradnl"/>
              </w:rPr>
            </w:pPr>
            <w:r>
              <w:rPr>
                <w:lang w:eastAsia="es-ES_tradnl"/>
              </w:rPr>
              <w:t>PLASTIC_REVIEW_TARGET</w:t>
            </w:r>
          </w:p>
        </w:tc>
        <w:tc>
          <w:tcPr>
            <w:tcW w:w="5238" w:type="dxa"/>
          </w:tcPr>
          <w:p w:rsidR="00DA134F" w:rsidRPr="00600E64" w:rsidRDefault="00DA134F" w:rsidP="0059051F">
            <w:r>
              <w:t>The specification of the object for which the code review has been created. Either a changeset or a branch.</w:t>
            </w:r>
          </w:p>
        </w:tc>
      </w:tr>
      <w:tr w:rsidR="00DA134F" w:rsidRPr="00600E64" w:rsidTr="00DA134F">
        <w:trPr>
          <w:jc w:val="center"/>
        </w:trPr>
        <w:tc>
          <w:tcPr>
            <w:tcW w:w="3563" w:type="dxa"/>
          </w:tcPr>
          <w:p w:rsidR="00DA134F" w:rsidRDefault="00DA134F" w:rsidP="0059051F">
            <w:pPr>
              <w:rPr>
                <w:lang w:eastAsia="es-ES_tradnl"/>
              </w:rPr>
            </w:pPr>
            <w:r>
              <w:rPr>
                <w:lang w:eastAsia="es-ES_tradnl"/>
              </w:rPr>
              <w:t>PLASTIC_REVIEW_TARGET_TYPE</w:t>
            </w:r>
          </w:p>
        </w:tc>
        <w:tc>
          <w:tcPr>
            <w:tcW w:w="5238" w:type="dxa"/>
          </w:tcPr>
          <w:p w:rsidR="00DA134F" w:rsidRPr="00600E64" w:rsidRDefault="00DA134F" w:rsidP="0059051F">
            <w:r>
              <w:t>“</w:t>
            </w:r>
            <w:proofErr w:type="gramStart"/>
            <w:r>
              <w:t>branch</w:t>
            </w:r>
            <w:proofErr w:type="gramEnd"/>
            <w:r>
              <w:t>” / “changeset”</w:t>
            </w:r>
            <w:r w:rsidR="009D201B">
              <w:t>.</w:t>
            </w:r>
          </w:p>
        </w:tc>
      </w:tr>
    </w:tbl>
    <w:p w:rsidR="00DA134F" w:rsidRPr="00600E64" w:rsidRDefault="00DA134F" w:rsidP="00DA134F">
      <w:pPr>
        <w:pStyle w:val="Ttulo3"/>
        <w:rPr>
          <w:lang w:val="en-US"/>
        </w:rPr>
      </w:pPr>
      <w:bookmarkStart w:id="47" w:name="_Toc315275821"/>
      <w:r>
        <w:rPr>
          <w:lang w:val="en-US"/>
        </w:rPr>
        <w:t>Edit code review</w:t>
      </w:r>
      <w:bookmarkEnd w:id="47"/>
    </w:p>
    <w:p w:rsidR="00DA134F" w:rsidRPr="00600E64" w:rsidRDefault="00DA134F" w:rsidP="00DA134F">
      <w:pPr>
        <w:pStyle w:val="Ttulo4"/>
      </w:pPr>
      <w:r w:rsidRPr="00600E64">
        <w:t>Trigger names</w:t>
      </w:r>
    </w:p>
    <w:p w:rsidR="00DA134F" w:rsidRPr="00600E64" w:rsidRDefault="00DA134F" w:rsidP="00DA134F">
      <w:pPr>
        <w:pStyle w:val="code"/>
        <w:rPr>
          <w:lang w:val="en-US"/>
        </w:rPr>
      </w:pPr>
      <w:proofErr w:type="gramStart"/>
      <w:r>
        <w:rPr>
          <w:lang w:val="en-US"/>
        </w:rPr>
        <w:t>before-</w:t>
      </w:r>
      <w:proofErr w:type="spellStart"/>
      <w:r>
        <w:rPr>
          <w:lang w:val="en-US"/>
        </w:rPr>
        <w:t>editreview</w:t>
      </w:r>
      <w:proofErr w:type="spellEnd"/>
      <w:proofErr w:type="gramEnd"/>
    </w:p>
    <w:p w:rsidR="00DA134F" w:rsidRPr="00600E64" w:rsidRDefault="00DA134F" w:rsidP="00DA134F">
      <w:pPr>
        <w:pStyle w:val="code"/>
        <w:rPr>
          <w:lang w:val="en-US"/>
        </w:rPr>
      </w:pPr>
      <w:proofErr w:type="gramStart"/>
      <w:r>
        <w:rPr>
          <w:lang w:val="en-US"/>
        </w:rPr>
        <w:t>after-</w:t>
      </w:r>
      <w:proofErr w:type="spellStart"/>
      <w:r>
        <w:rPr>
          <w:lang w:val="en-US"/>
        </w:rPr>
        <w:t>editreview</w:t>
      </w:r>
      <w:proofErr w:type="spellEnd"/>
      <w:proofErr w:type="gramEnd"/>
    </w:p>
    <w:p w:rsidR="00DA134F" w:rsidRPr="00600E64" w:rsidRDefault="00DA134F" w:rsidP="00DA134F">
      <w:pPr>
        <w:pStyle w:val="Ttulo4"/>
      </w:pPr>
      <w:r w:rsidRPr="00600E64">
        <w:t>Description</w:t>
      </w:r>
    </w:p>
    <w:p w:rsidR="00DA134F" w:rsidRPr="00600E64" w:rsidRDefault="00DA134F" w:rsidP="00DA134F">
      <w:r w:rsidRPr="00600E64">
        <w:t>It executes user scripts when a</w:t>
      </w:r>
      <w:r>
        <w:t xml:space="preserve"> code review is edited.</w:t>
      </w:r>
    </w:p>
    <w:p w:rsidR="00DA134F" w:rsidRPr="00600E64" w:rsidRDefault="00DA134F" w:rsidP="00DA134F">
      <w:pPr>
        <w:pStyle w:val="Ttulo4"/>
      </w:pPr>
      <w:r w:rsidRPr="00600E64">
        <w:t>Comments</w:t>
      </w:r>
    </w:p>
    <w:p w:rsidR="00DA134F" w:rsidRPr="00600E64" w:rsidRDefault="00DA134F" w:rsidP="00DA134F">
      <w:r>
        <w:t xml:space="preserve">These triggers fire when a new code review is edited in the Plastic SCM GUI. </w:t>
      </w:r>
    </w:p>
    <w:p w:rsidR="00DA134F" w:rsidRPr="00600E64" w:rsidRDefault="00DA134F" w:rsidP="00DA134F">
      <w:pPr>
        <w:pStyle w:val="Ttulo4"/>
      </w:pPr>
      <w:r w:rsidRPr="00600E64">
        <w:t>Runs on</w:t>
      </w:r>
    </w:p>
    <w:p w:rsidR="00DA134F" w:rsidRPr="00600E64" w:rsidRDefault="00DA134F" w:rsidP="00DA134F">
      <w:pPr>
        <w:tabs>
          <w:tab w:val="left" w:pos="1110"/>
        </w:tabs>
        <w:rPr>
          <w:u w:val="single"/>
        </w:rPr>
      </w:pPr>
      <w:proofErr w:type="gramStart"/>
      <w:r>
        <w:t>Server.</w:t>
      </w:r>
      <w:proofErr w:type="gramEnd"/>
    </w:p>
    <w:p w:rsidR="00DA134F" w:rsidRPr="00600E64" w:rsidRDefault="00DA134F" w:rsidP="00DA134F">
      <w:pPr>
        <w:pStyle w:val="Ttulo4"/>
      </w:pPr>
      <w:r w:rsidRPr="00600E64">
        <w:t>Standard input</w:t>
      </w:r>
    </w:p>
    <w:p w:rsidR="00DA134F" w:rsidRPr="00600E64" w:rsidRDefault="00DA134F" w:rsidP="00DA134F">
      <w:r w:rsidRPr="00600E64">
        <w:t xml:space="preserve">No standard input is supplied to these triggers. </w:t>
      </w:r>
    </w:p>
    <w:p w:rsidR="00DA134F" w:rsidRPr="00600E64" w:rsidRDefault="00DA134F" w:rsidP="00DA134F">
      <w:pPr>
        <w:pStyle w:val="Ttulo4"/>
      </w:pPr>
      <w:r w:rsidRPr="00600E64">
        <w:t>Output result</w:t>
      </w:r>
    </w:p>
    <w:p w:rsidR="00DA134F" w:rsidRPr="00600E64" w:rsidRDefault="00DA134F" w:rsidP="00DA134F">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1673"/>
        <w:gridCol w:w="6687"/>
      </w:tblGrid>
      <w:tr w:rsidR="00DA134F" w:rsidRPr="00600E64" w:rsidTr="0059051F">
        <w:trPr>
          <w:jc w:val="center"/>
        </w:trPr>
        <w:tc>
          <w:tcPr>
            <w:tcW w:w="1673" w:type="dxa"/>
          </w:tcPr>
          <w:p w:rsidR="00DA134F" w:rsidRPr="00600E64" w:rsidRDefault="00DA134F" w:rsidP="0059051F">
            <w:r w:rsidRPr="00600E64">
              <w:rPr>
                <w:lang w:eastAsia="es-ES_tradnl"/>
              </w:rPr>
              <w:t>0</w:t>
            </w:r>
          </w:p>
        </w:tc>
        <w:tc>
          <w:tcPr>
            <w:tcW w:w="6687" w:type="dxa"/>
          </w:tcPr>
          <w:p w:rsidR="00DA134F" w:rsidRPr="00600E64" w:rsidRDefault="00DA134F" w:rsidP="009D201B">
            <w:r w:rsidRPr="00600E64">
              <w:t xml:space="preserve">The trigger completed successfully. The </w:t>
            </w:r>
            <w:r w:rsidR="009D201B">
              <w:t>code review edition is saved to the repository</w:t>
            </w:r>
            <w:r w:rsidRPr="00600E64">
              <w:t xml:space="preserve">. </w:t>
            </w:r>
          </w:p>
        </w:tc>
      </w:tr>
      <w:tr w:rsidR="00DA134F" w:rsidRPr="00600E64" w:rsidTr="0059051F">
        <w:trPr>
          <w:jc w:val="center"/>
        </w:trPr>
        <w:tc>
          <w:tcPr>
            <w:tcW w:w="1673" w:type="dxa"/>
          </w:tcPr>
          <w:p w:rsidR="00DA134F" w:rsidRPr="00600E64" w:rsidRDefault="00DA134F" w:rsidP="0059051F">
            <w:pPr>
              <w:rPr>
                <w:lang w:eastAsia="es-ES_tradnl"/>
              </w:rPr>
            </w:pPr>
            <w:r w:rsidRPr="00600E64">
              <w:rPr>
                <w:lang w:eastAsia="es-ES_tradnl"/>
              </w:rPr>
              <w:t>Non zero</w:t>
            </w:r>
          </w:p>
        </w:tc>
        <w:tc>
          <w:tcPr>
            <w:tcW w:w="6687" w:type="dxa"/>
          </w:tcPr>
          <w:p w:rsidR="00DA134F" w:rsidRPr="00600E64" w:rsidRDefault="00DA134F" w:rsidP="0059051F">
            <w:r w:rsidRPr="00600E64">
              <w:t xml:space="preserve">The trigger reports failure. </w:t>
            </w:r>
          </w:p>
          <w:p w:rsidR="00DA134F" w:rsidRPr="00600E64" w:rsidRDefault="00DA134F" w:rsidP="0059051F">
            <w:r w:rsidRPr="00600E64">
              <w:t>If the trigger is before-</w:t>
            </w:r>
            <w:proofErr w:type="spellStart"/>
            <w:r>
              <w:t>editreview</w:t>
            </w:r>
            <w:proofErr w:type="spellEnd"/>
            <w:r w:rsidRPr="00600E64">
              <w:t xml:space="preserve">, an error is reported and the </w:t>
            </w:r>
            <w:r w:rsidR="009D201B">
              <w:t>code review edition is not saved in the repository</w:t>
            </w:r>
            <w:r w:rsidRPr="00600E64">
              <w:t>.</w:t>
            </w:r>
          </w:p>
          <w:p w:rsidR="00DA134F" w:rsidRPr="00600E64" w:rsidRDefault="00DA134F" w:rsidP="009D201B">
            <w:r w:rsidRPr="00600E64">
              <w:lastRenderedPageBreak/>
              <w:t>If the trigger is after-</w:t>
            </w:r>
            <w:proofErr w:type="spellStart"/>
            <w:r>
              <w:t>editreview</w:t>
            </w:r>
            <w:proofErr w:type="spellEnd"/>
            <w:r w:rsidRPr="00600E64">
              <w:t xml:space="preserve"> an error is reported. However the </w:t>
            </w:r>
            <w:r w:rsidR="009D201B">
              <w:t>code review edition is saved to the repository</w:t>
            </w:r>
            <w:r w:rsidRPr="00600E64">
              <w:t>.</w:t>
            </w:r>
          </w:p>
        </w:tc>
      </w:tr>
    </w:tbl>
    <w:p w:rsidR="00DA134F" w:rsidRPr="00600E64" w:rsidRDefault="00DA134F" w:rsidP="00DA134F">
      <w:pPr>
        <w:pStyle w:val="Ttulo4"/>
      </w:pPr>
      <w:r w:rsidRPr="00600E64">
        <w:lastRenderedPageBreak/>
        <w:t>Environment variables</w:t>
      </w:r>
    </w:p>
    <w:p w:rsidR="00DA134F" w:rsidRPr="00600E64" w:rsidRDefault="00DA134F" w:rsidP="00DA134F">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proofErr w:type="spellStart"/>
      <w:r w:rsidR="00665FE9" w:rsidRPr="00600E64">
        <w:fldChar w:fldCharType="begin"/>
      </w:r>
      <w:r w:rsidRPr="00600E64">
        <w:instrText xml:space="preserve"> REF _Ref199155777 \h </w:instrText>
      </w:r>
      <w:r w:rsidR="00665FE9" w:rsidRPr="00600E64">
        <w:fldChar w:fldCharType="separate"/>
      </w:r>
      <w:r w:rsidR="009D201B" w:rsidRPr="00600E64">
        <w:t>Server.conf</w:t>
      </w:r>
      <w:proofErr w:type="spellEnd"/>
      <w:r w:rsidR="009D201B" w:rsidRPr="00600E64">
        <w:t xml:space="preserve">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3563"/>
        <w:gridCol w:w="5238"/>
      </w:tblGrid>
      <w:tr w:rsidR="00DA134F" w:rsidRPr="00600E64" w:rsidTr="0059051F">
        <w:trPr>
          <w:jc w:val="center"/>
        </w:trPr>
        <w:tc>
          <w:tcPr>
            <w:tcW w:w="3563" w:type="dxa"/>
          </w:tcPr>
          <w:p w:rsidR="00DA134F" w:rsidRPr="00600E64" w:rsidRDefault="00DA134F" w:rsidP="0059051F">
            <w:pPr>
              <w:rPr>
                <w:lang w:eastAsia="es-ES_tradnl"/>
              </w:rPr>
            </w:pPr>
            <w:r>
              <w:rPr>
                <w:lang w:eastAsia="es-ES_tradnl"/>
              </w:rPr>
              <w:t>P</w:t>
            </w:r>
            <w:r w:rsidRPr="00DA134F">
              <w:rPr>
                <w:lang w:eastAsia="es-ES_tradnl"/>
              </w:rPr>
              <w:t>LASTIC_REPOSITORY_NAME</w:t>
            </w:r>
          </w:p>
        </w:tc>
        <w:tc>
          <w:tcPr>
            <w:tcW w:w="5238" w:type="dxa"/>
          </w:tcPr>
          <w:p w:rsidR="00DA134F" w:rsidRPr="00600E64" w:rsidRDefault="00DA134F" w:rsidP="0059051F">
            <w:r>
              <w:t>The repository name where the code review is created</w:t>
            </w:r>
          </w:p>
        </w:tc>
      </w:tr>
      <w:tr w:rsidR="00DA134F" w:rsidRPr="00600E64" w:rsidTr="0059051F">
        <w:trPr>
          <w:jc w:val="center"/>
        </w:trPr>
        <w:tc>
          <w:tcPr>
            <w:tcW w:w="3563" w:type="dxa"/>
          </w:tcPr>
          <w:p w:rsidR="00DA134F" w:rsidRPr="00600E64" w:rsidRDefault="00DA134F" w:rsidP="0059051F">
            <w:pPr>
              <w:rPr>
                <w:lang w:eastAsia="es-ES_tradnl"/>
              </w:rPr>
            </w:pPr>
            <w:r>
              <w:rPr>
                <w:lang w:eastAsia="es-ES_tradnl"/>
              </w:rPr>
              <w:t>PLASTIC_REVIEW_TITLE</w:t>
            </w:r>
          </w:p>
        </w:tc>
        <w:tc>
          <w:tcPr>
            <w:tcW w:w="5238" w:type="dxa"/>
          </w:tcPr>
          <w:p w:rsidR="00DA134F" w:rsidRPr="00600E64" w:rsidRDefault="00DA134F" w:rsidP="0059051F">
            <w:r>
              <w:t>The title given to the code review</w:t>
            </w:r>
          </w:p>
        </w:tc>
      </w:tr>
      <w:tr w:rsidR="00DA134F" w:rsidRPr="00600E64" w:rsidTr="0059051F">
        <w:trPr>
          <w:jc w:val="center"/>
        </w:trPr>
        <w:tc>
          <w:tcPr>
            <w:tcW w:w="3563" w:type="dxa"/>
          </w:tcPr>
          <w:p w:rsidR="00DA134F" w:rsidRDefault="00DA134F" w:rsidP="0059051F">
            <w:pPr>
              <w:rPr>
                <w:lang w:eastAsia="es-ES_tradnl"/>
              </w:rPr>
            </w:pPr>
            <w:r>
              <w:rPr>
                <w:lang w:eastAsia="es-ES_tradnl"/>
              </w:rPr>
              <w:t>PLASTIC_REVIEW_STATUS</w:t>
            </w:r>
          </w:p>
        </w:tc>
        <w:tc>
          <w:tcPr>
            <w:tcW w:w="5238" w:type="dxa"/>
          </w:tcPr>
          <w:p w:rsidR="00DA134F" w:rsidRPr="00600E64" w:rsidRDefault="00DA134F" w:rsidP="0059051F">
            <w:r>
              <w:t>“Pending” / “Approved” / “Discarded”</w:t>
            </w:r>
          </w:p>
        </w:tc>
      </w:tr>
      <w:tr w:rsidR="00DA134F" w:rsidRPr="00600E64" w:rsidTr="0059051F">
        <w:trPr>
          <w:jc w:val="center"/>
        </w:trPr>
        <w:tc>
          <w:tcPr>
            <w:tcW w:w="3563" w:type="dxa"/>
          </w:tcPr>
          <w:p w:rsidR="00DA134F" w:rsidRDefault="00DA134F" w:rsidP="0059051F">
            <w:pPr>
              <w:rPr>
                <w:lang w:eastAsia="es-ES_tradnl"/>
              </w:rPr>
            </w:pPr>
            <w:r>
              <w:rPr>
                <w:lang w:eastAsia="es-ES_tradnl"/>
              </w:rPr>
              <w:t>PLASTIC_REVIEW_ASSIGNEE</w:t>
            </w:r>
          </w:p>
        </w:tc>
        <w:tc>
          <w:tcPr>
            <w:tcW w:w="5238" w:type="dxa"/>
          </w:tcPr>
          <w:p w:rsidR="00DA134F" w:rsidRPr="00600E64" w:rsidRDefault="00DA134F" w:rsidP="0059051F">
            <w:r>
              <w:t xml:space="preserve">The user assigned to the code review, if any. </w:t>
            </w:r>
            <w:r>
              <w:br/>
              <w:t>Not set if no user is assigned to the code review.</w:t>
            </w:r>
          </w:p>
        </w:tc>
      </w:tr>
      <w:tr w:rsidR="00DA134F" w:rsidRPr="00600E64" w:rsidTr="0059051F">
        <w:trPr>
          <w:jc w:val="center"/>
        </w:trPr>
        <w:tc>
          <w:tcPr>
            <w:tcW w:w="3563" w:type="dxa"/>
          </w:tcPr>
          <w:p w:rsidR="00DA134F" w:rsidRDefault="00DA134F" w:rsidP="0059051F">
            <w:pPr>
              <w:rPr>
                <w:lang w:eastAsia="es-ES_tradnl"/>
              </w:rPr>
            </w:pPr>
            <w:r>
              <w:rPr>
                <w:lang w:eastAsia="es-ES_tradnl"/>
              </w:rPr>
              <w:t>PLASTIC_REVIEW_TARGET</w:t>
            </w:r>
          </w:p>
        </w:tc>
        <w:tc>
          <w:tcPr>
            <w:tcW w:w="5238" w:type="dxa"/>
          </w:tcPr>
          <w:p w:rsidR="00DA134F" w:rsidRPr="00600E64" w:rsidRDefault="00DA134F" w:rsidP="0059051F">
            <w:r>
              <w:t>The specification of the object for which the code review has been created. Either a changeset or a branch.</w:t>
            </w:r>
          </w:p>
        </w:tc>
      </w:tr>
      <w:tr w:rsidR="00DA134F" w:rsidRPr="00600E64" w:rsidTr="0059051F">
        <w:trPr>
          <w:jc w:val="center"/>
        </w:trPr>
        <w:tc>
          <w:tcPr>
            <w:tcW w:w="3563" w:type="dxa"/>
          </w:tcPr>
          <w:p w:rsidR="00DA134F" w:rsidRDefault="00DA134F" w:rsidP="0059051F">
            <w:pPr>
              <w:rPr>
                <w:lang w:eastAsia="es-ES_tradnl"/>
              </w:rPr>
            </w:pPr>
            <w:r>
              <w:rPr>
                <w:lang w:eastAsia="es-ES_tradnl"/>
              </w:rPr>
              <w:t>PLASTIC_REVIEW_TARGET_TYPE</w:t>
            </w:r>
          </w:p>
        </w:tc>
        <w:tc>
          <w:tcPr>
            <w:tcW w:w="5238" w:type="dxa"/>
          </w:tcPr>
          <w:p w:rsidR="00DA134F" w:rsidRPr="00600E64" w:rsidRDefault="00DA134F" w:rsidP="0059051F">
            <w:r>
              <w:t>“branch” / “changeset”</w:t>
            </w:r>
          </w:p>
        </w:tc>
      </w:tr>
    </w:tbl>
    <w:p w:rsidR="008740F3" w:rsidRPr="00600E64" w:rsidRDefault="008740F3" w:rsidP="00627499">
      <w:pPr>
        <w:pStyle w:val="Ttulo3"/>
        <w:rPr>
          <w:lang w:val="en-US"/>
        </w:rPr>
      </w:pPr>
      <w:bookmarkStart w:id="48" w:name="_Toc315275822"/>
      <w:r w:rsidRPr="00600E64">
        <w:rPr>
          <w:lang w:val="en-US"/>
        </w:rPr>
        <w:t>Create workspace</w:t>
      </w:r>
      <w:bookmarkEnd w:id="48"/>
    </w:p>
    <w:p w:rsidR="00155A17" w:rsidRPr="00600E64" w:rsidRDefault="00155A17" w:rsidP="00155A17">
      <w:pPr>
        <w:pStyle w:val="Ttulo4"/>
      </w:pPr>
      <w:r w:rsidRPr="00600E64">
        <w:t>Trigger names</w:t>
      </w:r>
    </w:p>
    <w:p w:rsidR="00155A17" w:rsidRPr="00600E64" w:rsidRDefault="00155A17" w:rsidP="00155A17">
      <w:pPr>
        <w:pStyle w:val="code"/>
        <w:rPr>
          <w:lang w:val="en-US"/>
        </w:rPr>
      </w:pPr>
      <w:proofErr w:type="gramStart"/>
      <w:r w:rsidRPr="00600E64">
        <w:rPr>
          <w:lang w:val="en-US"/>
        </w:rPr>
        <w:t>before-</w:t>
      </w:r>
      <w:proofErr w:type="spellStart"/>
      <w:r w:rsidRPr="00600E64">
        <w:rPr>
          <w:lang w:val="en-US"/>
        </w:rPr>
        <w:t>mkworkspace</w:t>
      </w:r>
      <w:proofErr w:type="spellEnd"/>
      <w:proofErr w:type="gramEnd"/>
    </w:p>
    <w:p w:rsidR="00155A17" w:rsidRPr="00600E64" w:rsidRDefault="00155A17" w:rsidP="00155A17">
      <w:pPr>
        <w:pStyle w:val="code"/>
        <w:rPr>
          <w:lang w:val="en-US"/>
        </w:rPr>
      </w:pPr>
      <w:proofErr w:type="gramStart"/>
      <w:r w:rsidRPr="00600E64">
        <w:rPr>
          <w:lang w:val="en-US"/>
        </w:rPr>
        <w:t>after-</w:t>
      </w:r>
      <w:proofErr w:type="spellStart"/>
      <w:r w:rsidRPr="00600E64">
        <w:rPr>
          <w:lang w:val="en-US"/>
        </w:rPr>
        <w:t>mkworkspace</w:t>
      </w:r>
      <w:proofErr w:type="spellEnd"/>
      <w:proofErr w:type="gramEnd"/>
    </w:p>
    <w:p w:rsidR="00155A17" w:rsidRPr="00600E64" w:rsidRDefault="00155A17" w:rsidP="00155A17">
      <w:pPr>
        <w:pStyle w:val="Ttulo4"/>
      </w:pPr>
      <w:r w:rsidRPr="00600E64">
        <w:t>Description</w:t>
      </w:r>
    </w:p>
    <w:p w:rsidR="00155A17" w:rsidRPr="00600E64" w:rsidRDefault="003B257C" w:rsidP="00155A17">
      <w:r w:rsidRPr="00600E64">
        <w:t>It e</w:t>
      </w:r>
      <w:r w:rsidR="00155A17" w:rsidRPr="00600E64">
        <w:t>xecutes user scripts when a</w:t>
      </w:r>
      <w:r w:rsidR="00391B0A" w:rsidRPr="00600E64">
        <w:t xml:space="preserve"> workspace </w:t>
      </w:r>
      <w:r w:rsidR="00155A17" w:rsidRPr="00600E64">
        <w:t>is created</w:t>
      </w:r>
    </w:p>
    <w:p w:rsidR="00155A17" w:rsidRPr="00600E64" w:rsidRDefault="00155A17" w:rsidP="00155A17">
      <w:pPr>
        <w:pStyle w:val="Ttulo4"/>
      </w:pPr>
      <w:r w:rsidRPr="00600E64">
        <w:t>Comments</w:t>
      </w:r>
    </w:p>
    <w:p w:rsidR="00155A17" w:rsidRPr="00600E64" w:rsidRDefault="00155A17" w:rsidP="00155A17">
      <w:r w:rsidRPr="00600E64">
        <w:t xml:space="preserve">These triggers fire on </w:t>
      </w:r>
      <w:r w:rsidR="00820258" w:rsidRPr="00600E64">
        <w:t>workspace</w:t>
      </w:r>
      <w:r w:rsidRPr="00600E64">
        <w:t xml:space="preserve"> creation.</w:t>
      </w:r>
    </w:p>
    <w:p w:rsidR="00155A17" w:rsidRPr="00600E64" w:rsidRDefault="00155A17" w:rsidP="00155A17">
      <w:pPr>
        <w:pStyle w:val="Ttulo4"/>
      </w:pPr>
      <w:r w:rsidRPr="00600E64">
        <w:t>Runs on</w:t>
      </w:r>
    </w:p>
    <w:p w:rsidR="00155A17" w:rsidRPr="00600E64" w:rsidRDefault="00E64A71" w:rsidP="00155A17">
      <w:pPr>
        <w:rPr>
          <w:u w:val="single"/>
        </w:rPr>
      </w:pPr>
      <w:proofErr w:type="gramStart"/>
      <w:r w:rsidRPr="00600E64">
        <w:t>Client</w:t>
      </w:r>
      <w:r w:rsidR="00396842" w:rsidRPr="00600E64">
        <w:t>.</w:t>
      </w:r>
      <w:proofErr w:type="gramEnd"/>
    </w:p>
    <w:p w:rsidR="00155A17" w:rsidRPr="00600E64" w:rsidRDefault="00155A17" w:rsidP="00155A17">
      <w:pPr>
        <w:pStyle w:val="Ttulo4"/>
      </w:pPr>
      <w:r w:rsidRPr="00600E64">
        <w:t>Standard input</w:t>
      </w:r>
    </w:p>
    <w:p w:rsidR="00155A17" w:rsidRPr="00600E64" w:rsidRDefault="00155A17" w:rsidP="00155A17">
      <w:r w:rsidRPr="00600E64">
        <w:t xml:space="preserve">No standard input is supplied to these triggers. </w:t>
      </w:r>
    </w:p>
    <w:p w:rsidR="00155A17" w:rsidRPr="00600E64" w:rsidRDefault="00155A17" w:rsidP="00155A17">
      <w:pPr>
        <w:pStyle w:val="Ttulo4"/>
      </w:pPr>
      <w:r w:rsidRPr="00600E64">
        <w:t>Output result</w:t>
      </w:r>
    </w:p>
    <w:p w:rsidR="00155A17" w:rsidRPr="00600E64" w:rsidRDefault="00155A17" w:rsidP="00155A17">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1673"/>
        <w:gridCol w:w="6687"/>
      </w:tblGrid>
      <w:tr w:rsidR="00155A17" w:rsidRPr="00600E64">
        <w:trPr>
          <w:jc w:val="center"/>
        </w:trPr>
        <w:tc>
          <w:tcPr>
            <w:tcW w:w="1673" w:type="dxa"/>
          </w:tcPr>
          <w:p w:rsidR="00155A17" w:rsidRPr="00600E64" w:rsidRDefault="00155A17" w:rsidP="00A943E6">
            <w:r w:rsidRPr="00600E64">
              <w:rPr>
                <w:lang w:eastAsia="es-ES_tradnl"/>
              </w:rPr>
              <w:t>0</w:t>
            </w:r>
          </w:p>
        </w:tc>
        <w:tc>
          <w:tcPr>
            <w:tcW w:w="6687" w:type="dxa"/>
          </w:tcPr>
          <w:p w:rsidR="00155A17" w:rsidRPr="00600E64" w:rsidRDefault="00155A17" w:rsidP="004E5E50">
            <w:r w:rsidRPr="00600E64">
              <w:t xml:space="preserve">The trigger completed successfully. The </w:t>
            </w:r>
            <w:r w:rsidR="004E5E50" w:rsidRPr="00600E64">
              <w:t>workspace</w:t>
            </w:r>
            <w:r w:rsidRPr="00600E64">
              <w:t xml:space="preserve"> will be created. </w:t>
            </w:r>
          </w:p>
        </w:tc>
      </w:tr>
      <w:tr w:rsidR="00155A17" w:rsidRPr="00600E64">
        <w:trPr>
          <w:jc w:val="center"/>
        </w:trPr>
        <w:tc>
          <w:tcPr>
            <w:tcW w:w="1673" w:type="dxa"/>
          </w:tcPr>
          <w:p w:rsidR="00155A17" w:rsidRPr="00600E64" w:rsidRDefault="00155A17" w:rsidP="00A943E6">
            <w:pPr>
              <w:rPr>
                <w:lang w:eastAsia="es-ES_tradnl"/>
              </w:rPr>
            </w:pPr>
            <w:r w:rsidRPr="00600E64">
              <w:rPr>
                <w:lang w:eastAsia="es-ES_tradnl"/>
              </w:rPr>
              <w:lastRenderedPageBreak/>
              <w:t>Non zero</w:t>
            </w:r>
          </w:p>
        </w:tc>
        <w:tc>
          <w:tcPr>
            <w:tcW w:w="6687" w:type="dxa"/>
          </w:tcPr>
          <w:p w:rsidR="00155A17" w:rsidRPr="00600E64" w:rsidRDefault="00155A17" w:rsidP="00A943E6">
            <w:r w:rsidRPr="00600E64">
              <w:t xml:space="preserve">The trigger reports failure. </w:t>
            </w:r>
          </w:p>
          <w:p w:rsidR="00155A17" w:rsidRPr="00600E64" w:rsidRDefault="00155A17" w:rsidP="00A943E6">
            <w:r w:rsidRPr="00600E64">
              <w:t>If the trigger is before-</w:t>
            </w:r>
            <w:proofErr w:type="spellStart"/>
            <w:r w:rsidRPr="00600E64">
              <w:t>mk</w:t>
            </w:r>
            <w:r w:rsidR="004E5E50" w:rsidRPr="00600E64">
              <w:t>workspace</w:t>
            </w:r>
            <w:proofErr w:type="spellEnd"/>
            <w:r w:rsidRPr="00600E64">
              <w:t xml:space="preserve">, an error is reported and the </w:t>
            </w:r>
            <w:r w:rsidR="004E5E50" w:rsidRPr="00600E64">
              <w:t xml:space="preserve">workspace </w:t>
            </w:r>
            <w:r w:rsidRPr="00600E64">
              <w:t>is not created.</w:t>
            </w:r>
          </w:p>
          <w:p w:rsidR="00155A17" w:rsidRPr="00600E64" w:rsidRDefault="00155A17" w:rsidP="004E5E50">
            <w:r w:rsidRPr="00600E64">
              <w:t>If the trigger is after-</w:t>
            </w:r>
            <w:proofErr w:type="spellStart"/>
            <w:r w:rsidRPr="00600E64">
              <w:t>mk</w:t>
            </w:r>
            <w:r w:rsidR="004E5E50" w:rsidRPr="00600E64">
              <w:t>workspace</w:t>
            </w:r>
            <w:proofErr w:type="spellEnd"/>
            <w:r w:rsidRPr="00600E64">
              <w:t xml:space="preserve"> an error is reported. However the </w:t>
            </w:r>
            <w:r w:rsidR="004E5E50" w:rsidRPr="00600E64">
              <w:t xml:space="preserve">workspace </w:t>
            </w:r>
            <w:r w:rsidRPr="00600E64">
              <w:t>has already been created.</w:t>
            </w:r>
          </w:p>
        </w:tc>
      </w:tr>
    </w:tbl>
    <w:p w:rsidR="00155A17" w:rsidRPr="00600E64" w:rsidRDefault="00155A17" w:rsidP="00155A17">
      <w:pPr>
        <w:pStyle w:val="Ttulo4"/>
      </w:pPr>
      <w:r w:rsidRPr="00600E64">
        <w:t>Environment variables</w:t>
      </w:r>
    </w:p>
    <w:p w:rsidR="00155A17" w:rsidRPr="00600E64" w:rsidRDefault="00155A17" w:rsidP="00155A17">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proofErr w:type="spellStart"/>
      <w:r w:rsidR="00665FE9" w:rsidRPr="00600E64">
        <w:fldChar w:fldCharType="begin"/>
      </w:r>
      <w:r w:rsidRPr="00600E64">
        <w:instrText xml:space="preserve"> REF _Ref199155777 \h </w:instrText>
      </w:r>
      <w:r w:rsidR="00665FE9" w:rsidRPr="00600E64">
        <w:fldChar w:fldCharType="separate"/>
      </w:r>
      <w:r w:rsidR="009D201B" w:rsidRPr="00600E64">
        <w:t>Server.conf</w:t>
      </w:r>
      <w:proofErr w:type="spellEnd"/>
      <w:r w:rsidR="009D201B" w:rsidRPr="00600E64">
        <w:t xml:space="preserve">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3203"/>
        <w:gridCol w:w="5238"/>
      </w:tblGrid>
      <w:tr w:rsidR="00155A17" w:rsidRPr="00600E64">
        <w:trPr>
          <w:jc w:val="center"/>
        </w:trPr>
        <w:tc>
          <w:tcPr>
            <w:tcW w:w="3203" w:type="dxa"/>
          </w:tcPr>
          <w:p w:rsidR="00155A17" w:rsidRPr="00600E64" w:rsidRDefault="004E5E50" w:rsidP="00A943E6">
            <w:pPr>
              <w:rPr>
                <w:lang w:eastAsia="es-ES_tradnl"/>
              </w:rPr>
            </w:pPr>
            <w:r w:rsidRPr="00600E64">
              <w:rPr>
                <w:lang w:eastAsia="es-ES_tradnl"/>
              </w:rPr>
              <w:t>PLASTIC_WORKSPACE</w:t>
            </w:r>
            <w:r w:rsidR="00155A17" w:rsidRPr="00600E64">
              <w:rPr>
                <w:lang w:eastAsia="es-ES_tradnl"/>
              </w:rPr>
              <w:t>_NAME</w:t>
            </w:r>
          </w:p>
        </w:tc>
        <w:tc>
          <w:tcPr>
            <w:tcW w:w="5238" w:type="dxa"/>
          </w:tcPr>
          <w:p w:rsidR="00155A17" w:rsidRPr="00600E64" w:rsidRDefault="00155A17" w:rsidP="004E5E50">
            <w:r w:rsidRPr="00600E64">
              <w:t xml:space="preserve">The </w:t>
            </w:r>
            <w:r w:rsidR="004E5E50" w:rsidRPr="00600E64">
              <w:t>name given to the new workspace.</w:t>
            </w:r>
          </w:p>
        </w:tc>
      </w:tr>
      <w:tr w:rsidR="004E5E50" w:rsidRPr="00600E64">
        <w:trPr>
          <w:jc w:val="center"/>
        </w:trPr>
        <w:tc>
          <w:tcPr>
            <w:tcW w:w="3203" w:type="dxa"/>
          </w:tcPr>
          <w:p w:rsidR="004E5E50" w:rsidRPr="00600E64" w:rsidRDefault="004E5E50" w:rsidP="004E5E50">
            <w:pPr>
              <w:rPr>
                <w:lang w:eastAsia="es-ES_tradnl"/>
              </w:rPr>
            </w:pPr>
            <w:r w:rsidRPr="00600E64">
              <w:rPr>
                <w:lang w:eastAsia="es-ES_tradnl"/>
              </w:rPr>
              <w:t>PLASTIC_WORKSPACE_PATH</w:t>
            </w:r>
          </w:p>
        </w:tc>
        <w:tc>
          <w:tcPr>
            <w:tcW w:w="5238" w:type="dxa"/>
          </w:tcPr>
          <w:p w:rsidR="004E5E50" w:rsidRPr="00600E64" w:rsidRDefault="004E5E50" w:rsidP="004E5E50">
            <w:r w:rsidRPr="00600E64">
              <w:t>The path of the workspace on the client machine.</w:t>
            </w:r>
          </w:p>
        </w:tc>
      </w:tr>
    </w:tbl>
    <w:p w:rsidR="008740F3" w:rsidRPr="00600E64" w:rsidRDefault="008740F3" w:rsidP="00627499">
      <w:pPr>
        <w:pStyle w:val="Ttulo3"/>
        <w:rPr>
          <w:lang w:val="en-US"/>
        </w:rPr>
      </w:pPr>
      <w:bookmarkStart w:id="49" w:name="_Toc315275823"/>
      <w:r w:rsidRPr="00600E64">
        <w:rPr>
          <w:lang w:val="en-US"/>
        </w:rPr>
        <w:t>Set selector</w:t>
      </w:r>
      <w:bookmarkEnd w:id="49"/>
    </w:p>
    <w:p w:rsidR="0039336D" w:rsidRPr="00600E64" w:rsidRDefault="0039336D" w:rsidP="0039336D">
      <w:pPr>
        <w:pStyle w:val="Ttulo4"/>
      </w:pPr>
      <w:r w:rsidRPr="00600E64">
        <w:t>Trigger names</w:t>
      </w:r>
    </w:p>
    <w:p w:rsidR="0039336D" w:rsidRPr="00600E64" w:rsidRDefault="0039336D" w:rsidP="0039336D">
      <w:pPr>
        <w:pStyle w:val="code"/>
        <w:rPr>
          <w:lang w:val="en-US"/>
        </w:rPr>
      </w:pPr>
      <w:proofErr w:type="gramStart"/>
      <w:r w:rsidRPr="00600E64">
        <w:rPr>
          <w:lang w:val="en-US"/>
        </w:rPr>
        <w:t>before-</w:t>
      </w:r>
      <w:proofErr w:type="spellStart"/>
      <w:r w:rsidRPr="00600E64">
        <w:rPr>
          <w:lang w:val="en-US"/>
        </w:rPr>
        <w:t>setselector</w:t>
      </w:r>
      <w:proofErr w:type="spellEnd"/>
      <w:proofErr w:type="gramEnd"/>
    </w:p>
    <w:p w:rsidR="0039336D" w:rsidRPr="00600E64" w:rsidRDefault="0039336D" w:rsidP="0039336D">
      <w:pPr>
        <w:pStyle w:val="code"/>
        <w:rPr>
          <w:lang w:val="en-US"/>
        </w:rPr>
      </w:pPr>
      <w:proofErr w:type="gramStart"/>
      <w:r w:rsidRPr="00600E64">
        <w:rPr>
          <w:lang w:val="en-US"/>
        </w:rPr>
        <w:t>after-</w:t>
      </w:r>
      <w:proofErr w:type="spellStart"/>
      <w:r w:rsidRPr="00600E64">
        <w:rPr>
          <w:lang w:val="en-US"/>
        </w:rPr>
        <w:t>setselector</w:t>
      </w:r>
      <w:proofErr w:type="spellEnd"/>
      <w:proofErr w:type="gramEnd"/>
    </w:p>
    <w:p w:rsidR="0039336D" w:rsidRPr="00600E64" w:rsidRDefault="0039336D" w:rsidP="0039336D">
      <w:pPr>
        <w:pStyle w:val="Ttulo4"/>
      </w:pPr>
      <w:r w:rsidRPr="00600E64">
        <w:t>Description</w:t>
      </w:r>
    </w:p>
    <w:p w:rsidR="0039336D" w:rsidRPr="00600E64" w:rsidRDefault="0039336D" w:rsidP="0039336D">
      <w:proofErr w:type="gramStart"/>
      <w:r w:rsidRPr="00600E64">
        <w:t>Executes user scripts when a</w:t>
      </w:r>
      <w:r w:rsidR="00F63903" w:rsidRPr="00600E64">
        <w:t xml:space="preserve"> workspace selector is changed.</w:t>
      </w:r>
      <w:proofErr w:type="gramEnd"/>
    </w:p>
    <w:p w:rsidR="0039336D" w:rsidRPr="00600E64" w:rsidRDefault="0039336D" w:rsidP="0039336D">
      <w:pPr>
        <w:pStyle w:val="Ttulo4"/>
      </w:pPr>
      <w:r w:rsidRPr="00600E64">
        <w:t>Comments</w:t>
      </w:r>
    </w:p>
    <w:p w:rsidR="0039336D" w:rsidRPr="00600E64" w:rsidRDefault="0039336D" w:rsidP="0039336D">
      <w:r w:rsidRPr="00600E64">
        <w:t>Selectors are modified either with the ‘</w:t>
      </w:r>
      <w:proofErr w:type="spellStart"/>
      <w:r w:rsidRPr="00600E64">
        <w:t>setselector</w:t>
      </w:r>
      <w:proofErr w:type="spellEnd"/>
      <w:r w:rsidRPr="00600E64">
        <w:t xml:space="preserve">’ command or with the ‘Switch </w:t>
      </w:r>
      <w:r w:rsidR="00447624" w:rsidRPr="00600E64">
        <w:t xml:space="preserve">workspace </w:t>
      </w:r>
      <w:r w:rsidRPr="00600E64">
        <w:t>t</w:t>
      </w:r>
      <w:r w:rsidR="00447624" w:rsidRPr="00600E64">
        <w:t>o branch / label</w:t>
      </w:r>
      <w:r w:rsidRPr="00600E64">
        <w:t xml:space="preserve">’ commands </w:t>
      </w:r>
      <w:r w:rsidR="002567E1" w:rsidRPr="00600E64">
        <w:t xml:space="preserve">in </w:t>
      </w:r>
      <w:proofErr w:type="gramStart"/>
      <w:r w:rsidRPr="00600E64">
        <w:t>both the command line interface or</w:t>
      </w:r>
      <w:proofErr w:type="gramEnd"/>
      <w:r w:rsidRPr="00600E64">
        <w:t xml:space="preserve"> the GUI client. </w:t>
      </w:r>
    </w:p>
    <w:p w:rsidR="0039336D" w:rsidRPr="00600E64" w:rsidRDefault="0039336D" w:rsidP="0039336D">
      <w:pPr>
        <w:pStyle w:val="Ttulo4"/>
      </w:pPr>
      <w:r w:rsidRPr="00600E64">
        <w:t>Runs on</w:t>
      </w:r>
    </w:p>
    <w:p w:rsidR="0039336D" w:rsidRPr="00600E64" w:rsidRDefault="00E64A71" w:rsidP="0039336D">
      <w:pPr>
        <w:rPr>
          <w:u w:val="single"/>
        </w:rPr>
      </w:pPr>
      <w:proofErr w:type="gramStart"/>
      <w:r w:rsidRPr="00600E64">
        <w:t>Client</w:t>
      </w:r>
      <w:r w:rsidR="00396842" w:rsidRPr="00600E64">
        <w:t>.</w:t>
      </w:r>
      <w:proofErr w:type="gramEnd"/>
    </w:p>
    <w:p w:rsidR="0039336D" w:rsidRPr="00600E64" w:rsidRDefault="0039336D" w:rsidP="0039336D">
      <w:pPr>
        <w:pStyle w:val="Ttulo4"/>
      </w:pPr>
      <w:r w:rsidRPr="00600E64">
        <w:t>Standard input</w:t>
      </w:r>
    </w:p>
    <w:p w:rsidR="0039336D" w:rsidRPr="00600E64" w:rsidRDefault="007F5C51" w:rsidP="0039336D">
      <w:r w:rsidRPr="00600E64">
        <w:t xml:space="preserve">The standard input in these triggers receives the selector contents that are being set by the client. </w:t>
      </w:r>
    </w:p>
    <w:p w:rsidR="0039336D" w:rsidRPr="00600E64" w:rsidRDefault="0039336D" w:rsidP="0039336D">
      <w:pPr>
        <w:pStyle w:val="Ttulo4"/>
      </w:pPr>
      <w:r w:rsidRPr="00600E64">
        <w:t>Output result</w:t>
      </w:r>
    </w:p>
    <w:p w:rsidR="0039336D" w:rsidRPr="00600E64" w:rsidRDefault="0039336D" w:rsidP="0039336D">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1673"/>
        <w:gridCol w:w="6687"/>
      </w:tblGrid>
      <w:tr w:rsidR="0039336D" w:rsidRPr="00600E64">
        <w:trPr>
          <w:jc w:val="center"/>
        </w:trPr>
        <w:tc>
          <w:tcPr>
            <w:tcW w:w="1673" w:type="dxa"/>
          </w:tcPr>
          <w:p w:rsidR="0039336D" w:rsidRPr="00600E64" w:rsidRDefault="0039336D" w:rsidP="00A943E6">
            <w:r w:rsidRPr="00600E64">
              <w:rPr>
                <w:lang w:eastAsia="es-ES_tradnl"/>
              </w:rPr>
              <w:t>0</w:t>
            </w:r>
          </w:p>
        </w:tc>
        <w:tc>
          <w:tcPr>
            <w:tcW w:w="6687" w:type="dxa"/>
          </w:tcPr>
          <w:p w:rsidR="0039336D" w:rsidRPr="00600E64" w:rsidRDefault="0039336D" w:rsidP="007F5C51">
            <w:r w:rsidRPr="00600E64">
              <w:t xml:space="preserve">The trigger completed successfully. The </w:t>
            </w:r>
            <w:r w:rsidR="007F5C51" w:rsidRPr="00600E64">
              <w:t>selector</w:t>
            </w:r>
            <w:r w:rsidRPr="00600E64">
              <w:t xml:space="preserve"> will be created. </w:t>
            </w:r>
          </w:p>
        </w:tc>
      </w:tr>
      <w:tr w:rsidR="0039336D" w:rsidRPr="00600E64">
        <w:trPr>
          <w:jc w:val="center"/>
        </w:trPr>
        <w:tc>
          <w:tcPr>
            <w:tcW w:w="1673" w:type="dxa"/>
          </w:tcPr>
          <w:p w:rsidR="0039336D" w:rsidRPr="00600E64" w:rsidRDefault="0039336D" w:rsidP="00A943E6">
            <w:pPr>
              <w:rPr>
                <w:lang w:eastAsia="es-ES_tradnl"/>
              </w:rPr>
            </w:pPr>
            <w:r w:rsidRPr="00600E64">
              <w:rPr>
                <w:lang w:eastAsia="es-ES_tradnl"/>
              </w:rPr>
              <w:t>Non zero</w:t>
            </w:r>
          </w:p>
        </w:tc>
        <w:tc>
          <w:tcPr>
            <w:tcW w:w="6687" w:type="dxa"/>
          </w:tcPr>
          <w:p w:rsidR="0039336D" w:rsidRPr="00600E64" w:rsidRDefault="0039336D" w:rsidP="00A943E6">
            <w:r w:rsidRPr="00600E64">
              <w:t xml:space="preserve">The trigger reports failure. </w:t>
            </w:r>
          </w:p>
          <w:p w:rsidR="0039336D" w:rsidRPr="00600E64" w:rsidRDefault="0039336D" w:rsidP="00A943E6">
            <w:r w:rsidRPr="00600E64">
              <w:t>If t</w:t>
            </w:r>
            <w:r w:rsidR="003B257C" w:rsidRPr="00600E64">
              <w:t>he trigger is before-</w:t>
            </w:r>
            <w:proofErr w:type="spellStart"/>
            <w:r w:rsidR="003B257C" w:rsidRPr="00600E64">
              <w:t>setselector</w:t>
            </w:r>
            <w:proofErr w:type="spellEnd"/>
            <w:r w:rsidRPr="00600E64">
              <w:t xml:space="preserve">, an error is reported and the </w:t>
            </w:r>
            <w:r w:rsidR="003B257C" w:rsidRPr="00600E64">
              <w:t>selector is not modified</w:t>
            </w:r>
            <w:r w:rsidRPr="00600E64">
              <w:t>.</w:t>
            </w:r>
          </w:p>
          <w:p w:rsidR="0039336D" w:rsidRPr="00600E64" w:rsidRDefault="003B257C" w:rsidP="00A943E6">
            <w:r w:rsidRPr="00600E64">
              <w:t>If the trigger is after-</w:t>
            </w:r>
            <w:proofErr w:type="spellStart"/>
            <w:r w:rsidRPr="00600E64">
              <w:t>setselector</w:t>
            </w:r>
            <w:proofErr w:type="spellEnd"/>
            <w:r w:rsidR="0039336D" w:rsidRPr="00600E64">
              <w:t xml:space="preserve"> an error is reported. However the </w:t>
            </w:r>
            <w:r w:rsidRPr="00600E64">
              <w:t>operation has already been done</w:t>
            </w:r>
            <w:r w:rsidR="0039336D" w:rsidRPr="00600E64">
              <w:t>.</w:t>
            </w:r>
          </w:p>
        </w:tc>
      </w:tr>
    </w:tbl>
    <w:p w:rsidR="0039336D" w:rsidRPr="00600E64" w:rsidRDefault="0039336D" w:rsidP="0039336D">
      <w:pPr>
        <w:pStyle w:val="Ttulo4"/>
      </w:pPr>
      <w:r w:rsidRPr="00600E64">
        <w:lastRenderedPageBreak/>
        <w:t>Environment variables</w:t>
      </w:r>
    </w:p>
    <w:p w:rsidR="0039336D" w:rsidRPr="00600E64" w:rsidRDefault="0039336D" w:rsidP="0039336D">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proofErr w:type="spellStart"/>
      <w:r w:rsidR="00665FE9" w:rsidRPr="00600E64">
        <w:fldChar w:fldCharType="begin"/>
      </w:r>
      <w:r w:rsidRPr="00600E64">
        <w:instrText xml:space="preserve"> REF _Ref199155777 \h </w:instrText>
      </w:r>
      <w:r w:rsidR="00665FE9" w:rsidRPr="00600E64">
        <w:fldChar w:fldCharType="separate"/>
      </w:r>
      <w:r w:rsidR="009D201B" w:rsidRPr="00600E64">
        <w:t>Server.conf</w:t>
      </w:r>
      <w:proofErr w:type="spellEnd"/>
      <w:r w:rsidR="009D201B" w:rsidRPr="00600E64">
        <w:t xml:space="preserve">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3203"/>
        <w:gridCol w:w="5238"/>
      </w:tblGrid>
      <w:tr w:rsidR="0039336D" w:rsidRPr="00600E64">
        <w:trPr>
          <w:jc w:val="center"/>
        </w:trPr>
        <w:tc>
          <w:tcPr>
            <w:tcW w:w="3203" w:type="dxa"/>
          </w:tcPr>
          <w:p w:rsidR="0039336D" w:rsidRPr="00600E64" w:rsidRDefault="0039336D" w:rsidP="00A943E6">
            <w:pPr>
              <w:rPr>
                <w:lang w:eastAsia="es-ES_tradnl"/>
              </w:rPr>
            </w:pPr>
            <w:r w:rsidRPr="00600E64">
              <w:rPr>
                <w:lang w:eastAsia="es-ES_tradnl"/>
              </w:rPr>
              <w:t>PLASTIC_WORKSPACE_NAME</w:t>
            </w:r>
          </w:p>
        </w:tc>
        <w:tc>
          <w:tcPr>
            <w:tcW w:w="5238" w:type="dxa"/>
          </w:tcPr>
          <w:p w:rsidR="0039336D" w:rsidRPr="00600E64" w:rsidRDefault="0039336D" w:rsidP="00FA0F03">
            <w:r w:rsidRPr="00600E64">
              <w:t xml:space="preserve">The name </w:t>
            </w:r>
            <w:r w:rsidR="00FA0F03" w:rsidRPr="00600E64">
              <w:t>of the</w:t>
            </w:r>
            <w:r w:rsidRPr="00600E64">
              <w:t xml:space="preserve"> </w:t>
            </w:r>
            <w:r w:rsidR="00FA0F03" w:rsidRPr="00600E64">
              <w:t>w</w:t>
            </w:r>
            <w:r w:rsidRPr="00600E64">
              <w:t>orkspace</w:t>
            </w:r>
            <w:r w:rsidR="00FA0F03" w:rsidRPr="00600E64">
              <w:t xml:space="preserve"> </w:t>
            </w:r>
            <w:r w:rsidR="00FF3D0B" w:rsidRPr="00600E64">
              <w:t>which</w:t>
            </w:r>
            <w:r w:rsidR="00FA0F03" w:rsidRPr="00600E64">
              <w:t xml:space="preserve"> selector is being set.</w:t>
            </w:r>
          </w:p>
        </w:tc>
      </w:tr>
      <w:tr w:rsidR="0039336D" w:rsidRPr="00600E64">
        <w:trPr>
          <w:jc w:val="center"/>
        </w:trPr>
        <w:tc>
          <w:tcPr>
            <w:tcW w:w="3203" w:type="dxa"/>
          </w:tcPr>
          <w:p w:rsidR="0039336D" w:rsidRPr="00600E64" w:rsidRDefault="0039336D" w:rsidP="00A943E6">
            <w:pPr>
              <w:rPr>
                <w:lang w:eastAsia="es-ES_tradnl"/>
              </w:rPr>
            </w:pPr>
            <w:r w:rsidRPr="00600E64">
              <w:rPr>
                <w:lang w:eastAsia="es-ES_tradnl"/>
              </w:rPr>
              <w:t>PLASTIC_WORKSPACE_PATH</w:t>
            </w:r>
          </w:p>
        </w:tc>
        <w:tc>
          <w:tcPr>
            <w:tcW w:w="5238" w:type="dxa"/>
          </w:tcPr>
          <w:p w:rsidR="0039336D" w:rsidRPr="00600E64" w:rsidRDefault="0039336D" w:rsidP="00B7497D">
            <w:r w:rsidRPr="00600E64">
              <w:t xml:space="preserve">The </w:t>
            </w:r>
            <w:r w:rsidR="00B7497D" w:rsidRPr="00600E64">
              <w:t xml:space="preserve">client </w:t>
            </w:r>
            <w:r w:rsidRPr="00600E64">
              <w:t xml:space="preserve">path of the workspace </w:t>
            </w:r>
            <w:r w:rsidR="00B7497D" w:rsidRPr="00600E64">
              <w:t>wh</w:t>
            </w:r>
            <w:r w:rsidR="00FF3D0B" w:rsidRPr="00600E64">
              <w:t>ich</w:t>
            </w:r>
            <w:r w:rsidR="00B7497D" w:rsidRPr="00600E64">
              <w:t xml:space="preserve"> selector is being set.</w:t>
            </w:r>
          </w:p>
        </w:tc>
      </w:tr>
    </w:tbl>
    <w:p w:rsidR="00CE37A4" w:rsidRPr="00600E64" w:rsidRDefault="00CE37A4" w:rsidP="00627499">
      <w:pPr>
        <w:pStyle w:val="Ttulo3"/>
        <w:rPr>
          <w:lang w:val="en-US"/>
        </w:rPr>
      </w:pPr>
      <w:bookmarkStart w:id="50" w:name="_Toc315275824"/>
      <w:r w:rsidRPr="00600E64">
        <w:rPr>
          <w:lang w:val="en-US"/>
        </w:rPr>
        <w:t>Update</w:t>
      </w:r>
      <w:bookmarkEnd w:id="50"/>
    </w:p>
    <w:p w:rsidR="00CE37A4" w:rsidRPr="00600E64" w:rsidRDefault="00CE37A4" w:rsidP="00CE37A4">
      <w:pPr>
        <w:pStyle w:val="Ttulo4"/>
      </w:pPr>
      <w:r w:rsidRPr="00600E64">
        <w:t>Trigger names</w:t>
      </w:r>
    </w:p>
    <w:p w:rsidR="00CE37A4" w:rsidRPr="00600E64" w:rsidRDefault="00CE37A4" w:rsidP="00CE37A4">
      <w:pPr>
        <w:pStyle w:val="code"/>
        <w:rPr>
          <w:lang w:val="en-US"/>
        </w:rPr>
      </w:pPr>
      <w:proofErr w:type="gramStart"/>
      <w:r w:rsidRPr="00600E64">
        <w:rPr>
          <w:lang w:val="en-US"/>
        </w:rPr>
        <w:t>before-update</w:t>
      </w:r>
      <w:proofErr w:type="gramEnd"/>
    </w:p>
    <w:p w:rsidR="00CE37A4" w:rsidRPr="00600E64" w:rsidRDefault="00CE37A4" w:rsidP="00CE37A4">
      <w:pPr>
        <w:pStyle w:val="code"/>
        <w:rPr>
          <w:lang w:val="en-US"/>
        </w:rPr>
      </w:pPr>
      <w:proofErr w:type="gramStart"/>
      <w:r w:rsidRPr="00600E64">
        <w:rPr>
          <w:lang w:val="en-US"/>
        </w:rPr>
        <w:t>after-update</w:t>
      </w:r>
      <w:proofErr w:type="gramEnd"/>
    </w:p>
    <w:p w:rsidR="00CE37A4" w:rsidRPr="00600E64" w:rsidRDefault="00CE37A4" w:rsidP="00CE37A4">
      <w:pPr>
        <w:pStyle w:val="Ttulo4"/>
      </w:pPr>
      <w:r w:rsidRPr="00600E64">
        <w:t>Description</w:t>
      </w:r>
    </w:p>
    <w:p w:rsidR="00CE37A4" w:rsidRPr="00600E64" w:rsidRDefault="00FF3D0B" w:rsidP="00CE37A4">
      <w:r w:rsidRPr="00600E64">
        <w:t>It e</w:t>
      </w:r>
      <w:r w:rsidR="00CE37A4" w:rsidRPr="00600E64">
        <w:t>xecutes user scrip</w:t>
      </w:r>
      <w:r w:rsidR="00F63903" w:rsidRPr="00600E64">
        <w:t>ts when a workspace is updated.</w:t>
      </w:r>
    </w:p>
    <w:p w:rsidR="00CE37A4" w:rsidRPr="00600E64" w:rsidRDefault="00CE37A4" w:rsidP="00CE37A4">
      <w:pPr>
        <w:pStyle w:val="Ttulo4"/>
      </w:pPr>
      <w:r w:rsidRPr="00600E64">
        <w:t>Comments</w:t>
      </w:r>
    </w:p>
    <w:p w:rsidR="00CE37A4" w:rsidRPr="00600E64" w:rsidRDefault="006A2582" w:rsidP="00CE37A4">
      <w:r w:rsidRPr="00600E64">
        <w:t>This trigger runs on the client</w:t>
      </w:r>
      <w:r w:rsidR="006C6443" w:rsidRPr="00600E64">
        <w:t xml:space="preserve">, so the script locations are relative to the client machine filesystems. This is an important difference to note when creating this kind of triggers. </w:t>
      </w:r>
    </w:p>
    <w:p w:rsidR="00CE37A4" w:rsidRPr="00600E64" w:rsidRDefault="00CE37A4" w:rsidP="00CE37A4">
      <w:pPr>
        <w:pStyle w:val="Ttulo4"/>
      </w:pPr>
      <w:r w:rsidRPr="00600E64">
        <w:t>Runs on</w:t>
      </w:r>
    </w:p>
    <w:p w:rsidR="00CE37A4" w:rsidRPr="00600E64" w:rsidRDefault="00CE37A4" w:rsidP="00CE37A4">
      <w:pPr>
        <w:rPr>
          <w:u w:val="single"/>
        </w:rPr>
      </w:pPr>
      <w:proofErr w:type="gramStart"/>
      <w:r w:rsidRPr="00600E64">
        <w:t>Client</w:t>
      </w:r>
      <w:r w:rsidR="00897E0F" w:rsidRPr="00600E64">
        <w:t>.</w:t>
      </w:r>
      <w:proofErr w:type="gramEnd"/>
    </w:p>
    <w:p w:rsidR="00CE37A4" w:rsidRPr="00600E64" w:rsidRDefault="00CE37A4" w:rsidP="00CE37A4">
      <w:pPr>
        <w:pStyle w:val="Ttulo4"/>
      </w:pPr>
      <w:r w:rsidRPr="00600E64">
        <w:t>Standard input</w:t>
      </w:r>
    </w:p>
    <w:p w:rsidR="00732E80" w:rsidRPr="00600E64" w:rsidRDefault="00732E80" w:rsidP="00732E80">
      <w:r w:rsidRPr="00600E64">
        <w:t xml:space="preserve">No standard input is supplied to these triggers. </w:t>
      </w:r>
    </w:p>
    <w:p w:rsidR="00CE37A4" w:rsidRPr="00600E64" w:rsidRDefault="00CE37A4" w:rsidP="00CE37A4">
      <w:pPr>
        <w:pStyle w:val="Ttulo4"/>
      </w:pPr>
      <w:r w:rsidRPr="00600E64">
        <w:t>Output result</w:t>
      </w:r>
    </w:p>
    <w:p w:rsidR="00CE37A4" w:rsidRPr="00600E64" w:rsidRDefault="00CE37A4" w:rsidP="00CE37A4">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1673"/>
        <w:gridCol w:w="6687"/>
      </w:tblGrid>
      <w:tr w:rsidR="00CE37A4" w:rsidRPr="00600E64">
        <w:trPr>
          <w:jc w:val="center"/>
        </w:trPr>
        <w:tc>
          <w:tcPr>
            <w:tcW w:w="1673" w:type="dxa"/>
          </w:tcPr>
          <w:p w:rsidR="00CE37A4" w:rsidRPr="00600E64" w:rsidRDefault="00CE37A4" w:rsidP="00A943E6">
            <w:r w:rsidRPr="00600E64">
              <w:rPr>
                <w:lang w:eastAsia="es-ES_tradnl"/>
              </w:rPr>
              <w:t>0</w:t>
            </w:r>
          </w:p>
        </w:tc>
        <w:tc>
          <w:tcPr>
            <w:tcW w:w="6687" w:type="dxa"/>
          </w:tcPr>
          <w:p w:rsidR="00CE37A4" w:rsidRPr="00600E64" w:rsidRDefault="00CE37A4" w:rsidP="006D0C30">
            <w:r w:rsidRPr="00600E64">
              <w:t xml:space="preserve">The trigger completed successfully. </w:t>
            </w:r>
            <w:r w:rsidR="006D0C30" w:rsidRPr="00600E64">
              <w:t>Update operation will proceed.</w:t>
            </w:r>
            <w:r w:rsidRPr="00600E64">
              <w:t xml:space="preserve"> </w:t>
            </w:r>
          </w:p>
        </w:tc>
      </w:tr>
      <w:tr w:rsidR="00CE37A4" w:rsidRPr="00600E64">
        <w:trPr>
          <w:jc w:val="center"/>
        </w:trPr>
        <w:tc>
          <w:tcPr>
            <w:tcW w:w="1673" w:type="dxa"/>
          </w:tcPr>
          <w:p w:rsidR="00CE37A4" w:rsidRPr="00600E64" w:rsidRDefault="00CE37A4" w:rsidP="00A943E6">
            <w:pPr>
              <w:rPr>
                <w:lang w:eastAsia="es-ES_tradnl"/>
              </w:rPr>
            </w:pPr>
            <w:r w:rsidRPr="00600E64">
              <w:rPr>
                <w:lang w:eastAsia="es-ES_tradnl"/>
              </w:rPr>
              <w:t>Non zero</w:t>
            </w:r>
          </w:p>
        </w:tc>
        <w:tc>
          <w:tcPr>
            <w:tcW w:w="6687" w:type="dxa"/>
          </w:tcPr>
          <w:p w:rsidR="00CE37A4" w:rsidRPr="00600E64" w:rsidRDefault="00CE37A4" w:rsidP="00A943E6">
            <w:r w:rsidRPr="00600E64">
              <w:t xml:space="preserve">The trigger reports failure. </w:t>
            </w:r>
          </w:p>
          <w:p w:rsidR="00CE37A4" w:rsidRPr="00600E64" w:rsidRDefault="00CE37A4" w:rsidP="00A943E6">
            <w:r w:rsidRPr="00600E64">
              <w:t>If the trigger is before-</w:t>
            </w:r>
            <w:r w:rsidR="006D0C30" w:rsidRPr="00600E64">
              <w:t>update</w:t>
            </w:r>
            <w:r w:rsidRPr="00600E64">
              <w:t>, an error is reported and the workspace is not</w:t>
            </w:r>
            <w:r w:rsidR="006D0C30" w:rsidRPr="00600E64">
              <w:t xml:space="preserve"> updated</w:t>
            </w:r>
            <w:r w:rsidRPr="00600E64">
              <w:t>.</w:t>
            </w:r>
          </w:p>
          <w:p w:rsidR="00CE37A4" w:rsidRPr="00600E64" w:rsidRDefault="00CE37A4" w:rsidP="006D0C30">
            <w:r w:rsidRPr="00600E64">
              <w:t>If the trigger is after-</w:t>
            </w:r>
            <w:r w:rsidR="006D0C30" w:rsidRPr="00600E64">
              <w:t>update</w:t>
            </w:r>
            <w:r w:rsidRPr="00600E64">
              <w:t xml:space="preserve"> an error is reported. However the workspace has alre</w:t>
            </w:r>
            <w:r w:rsidR="006D0C30" w:rsidRPr="00600E64">
              <w:t>ady been updated</w:t>
            </w:r>
            <w:r w:rsidRPr="00600E64">
              <w:t>.</w:t>
            </w:r>
          </w:p>
        </w:tc>
      </w:tr>
    </w:tbl>
    <w:p w:rsidR="00CE37A4" w:rsidRPr="00600E64" w:rsidRDefault="00CE37A4" w:rsidP="00CE37A4">
      <w:pPr>
        <w:pStyle w:val="Ttulo4"/>
      </w:pPr>
      <w:r w:rsidRPr="00600E64">
        <w:t>Environment variables</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3203"/>
        <w:gridCol w:w="5238"/>
      </w:tblGrid>
      <w:tr w:rsidR="00D9689F" w:rsidRPr="00600E64">
        <w:trPr>
          <w:jc w:val="center"/>
        </w:trPr>
        <w:tc>
          <w:tcPr>
            <w:tcW w:w="3203" w:type="dxa"/>
          </w:tcPr>
          <w:p w:rsidR="00D9689F" w:rsidRPr="00600E64" w:rsidRDefault="00D9689F" w:rsidP="00A943E6">
            <w:pPr>
              <w:tabs>
                <w:tab w:val="left" w:pos="1890"/>
              </w:tabs>
            </w:pPr>
            <w:r w:rsidRPr="00600E64">
              <w:rPr>
                <w:lang w:eastAsia="es-ES_tradnl"/>
              </w:rPr>
              <w:t>PLASTIC_USER</w:t>
            </w:r>
          </w:p>
        </w:tc>
        <w:tc>
          <w:tcPr>
            <w:tcW w:w="5238" w:type="dxa"/>
          </w:tcPr>
          <w:p w:rsidR="00D9689F" w:rsidRPr="00600E64" w:rsidRDefault="00FF3D0B" w:rsidP="00A943E6">
            <w:r w:rsidRPr="00600E64">
              <w:t>The user who</w:t>
            </w:r>
            <w:r w:rsidR="00D9689F" w:rsidRPr="00600E64">
              <w:t xml:space="preserve"> star</w:t>
            </w:r>
            <w:r w:rsidR="00CB29C5" w:rsidRPr="00600E64">
              <w:t>ted the update operation.</w:t>
            </w:r>
            <w:r w:rsidR="00D9689F" w:rsidRPr="00600E64">
              <w:t xml:space="preserve"> </w:t>
            </w:r>
          </w:p>
        </w:tc>
      </w:tr>
      <w:tr w:rsidR="00D9689F" w:rsidRPr="00600E64">
        <w:trPr>
          <w:jc w:val="center"/>
        </w:trPr>
        <w:tc>
          <w:tcPr>
            <w:tcW w:w="3203" w:type="dxa"/>
          </w:tcPr>
          <w:p w:rsidR="00D9689F" w:rsidRPr="00600E64" w:rsidRDefault="00D9689F" w:rsidP="00A943E6">
            <w:r w:rsidRPr="00600E64">
              <w:rPr>
                <w:lang w:eastAsia="es-ES_tradnl"/>
              </w:rPr>
              <w:t>PLASTIC_CLIENTMACHINE</w:t>
            </w:r>
          </w:p>
        </w:tc>
        <w:tc>
          <w:tcPr>
            <w:tcW w:w="5238" w:type="dxa"/>
          </w:tcPr>
          <w:p w:rsidR="00D9689F" w:rsidRPr="00600E64" w:rsidRDefault="00897E0F" w:rsidP="00A943E6">
            <w:r w:rsidRPr="00600E64">
              <w:t>The client machine in which the operation was started.</w:t>
            </w:r>
          </w:p>
        </w:tc>
      </w:tr>
      <w:tr w:rsidR="00CE37A4" w:rsidRPr="00600E64">
        <w:trPr>
          <w:jc w:val="center"/>
        </w:trPr>
        <w:tc>
          <w:tcPr>
            <w:tcW w:w="3203" w:type="dxa"/>
          </w:tcPr>
          <w:p w:rsidR="00CE37A4" w:rsidRPr="00600E64" w:rsidRDefault="00623399" w:rsidP="00623399">
            <w:pPr>
              <w:rPr>
                <w:lang w:eastAsia="es-ES_tradnl"/>
              </w:rPr>
            </w:pPr>
            <w:r w:rsidRPr="00600E64">
              <w:rPr>
                <w:lang w:eastAsia="es-ES_tradnl"/>
              </w:rPr>
              <w:lastRenderedPageBreak/>
              <w:t>PLASTIC_UPDATE_PATH</w:t>
            </w:r>
          </w:p>
        </w:tc>
        <w:tc>
          <w:tcPr>
            <w:tcW w:w="5238" w:type="dxa"/>
          </w:tcPr>
          <w:p w:rsidR="00CE37A4" w:rsidRPr="00600E64" w:rsidRDefault="00CE37A4" w:rsidP="00A943E6">
            <w:r w:rsidRPr="00600E64">
              <w:t xml:space="preserve">The client path of the workspace </w:t>
            </w:r>
            <w:r w:rsidR="00623399" w:rsidRPr="00600E64">
              <w:t xml:space="preserve">being updated. </w:t>
            </w:r>
          </w:p>
        </w:tc>
      </w:tr>
    </w:tbl>
    <w:p w:rsidR="0012785D" w:rsidRPr="00600E64" w:rsidRDefault="0012785D" w:rsidP="00627499">
      <w:pPr>
        <w:pStyle w:val="Ttulo3"/>
        <w:rPr>
          <w:lang w:val="en-US"/>
        </w:rPr>
      </w:pPr>
      <w:bookmarkStart w:id="51" w:name="_Toc315275825"/>
      <w:r w:rsidRPr="00600E64">
        <w:rPr>
          <w:lang w:val="en-US"/>
        </w:rPr>
        <w:t>Client checkout</w:t>
      </w:r>
      <w:bookmarkEnd w:id="51"/>
    </w:p>
    <w:p w:rsidR="0012785D" w:rsidRPr="00600E64" w:rsidRDefault="0012785D" w:rsidP="0012785D">
      <w:pPr>
        <w:pStyle w:val="Ttulo4"/>
      </w:pPr>
      <w:r w:rsidRPr="00600E64">
        <w:t>Trigger names</w:t>
      </w:r>
    </w:p>
    <w:p w:rsidR="0012785D" w:rsidRPr="00600E64" w:rsidRDefault="0012785D" w:rsidP="0012785D">
      <w:pPr>
        <w:pStyle w:val="code"/>
        <w:rPr>
          <w:lang w:val="en-US"/>
        </w:rPr>
      </w:pPr>
      <w:proofErr w:type="gramStart"/>
      <w:r w:rsidRPr="00600E64">
        <w:rPr>
          <w:lang w:val="en-US"/>
        </w:rPr>
        <w:t>before-</w:t>
      </w:r>
      <w:proofErr w:type="spellStart"/>
      <w:r w:rsidRPr="00600E64">
        <w:rPr>
          <w:lang w:val="en-US"/>
        </w:rPr>
        <w:t>clientcheckout</w:t>
      </w:r>
      <w:proofErr w:type="spellEnd"/>
      <w:proofErr w:type="gramEnd"/>
    </w:p>
    <w:p w:rsidR="0012785D" w:rsidRPr="00600E64" w:rsidRDefault="0012785D" w:rsidP="0012785D">
      <w:pPr>
        <w:pStyle w:val="code"/>
        <w:rPr>
          <w:lang w:val="en-US"/>
        </w:rPr>
      </w:pPr>
      <w:proofErr w:type="gramStart"/>
      <w:r w:rsidRPr="00600E64">
        <w:rPr>
          <w:lang w:val="en-US"/>
        </w:rPr>
        <w:t>after-</w:t>
      </w:r>
      <w:proofErr w:type="spellStart"/>
      <w:r w:rsidRPr="00600E64">
        <w:rPr>
          <w:lang w:val="en-US"/>
        </w:rPr>
        <w:t>clientcheckout</w:t>
      </w:r>
      <w:proofErr w:type="spellEnd"/>
      <w:proofErr w:type="gramEnd"/>
    </w:p>
    <w:p w:rsidR="0012785D" w:rsidRPr="00600E64" w:rsidRDefault="0012785D" w:rsidP="0012785D">
      <w:pPr>
        <w:pStyle w:val="Ttulo4"/>
      </w:pPr>
      <w:r w:rsidRPr="00600E64">
        <w:t>Description</w:t>
      </w:r>
    </w:p>
    <w:p w:rsidR="0012785D" w:rsidRPr="00600E64" w:rsidRDefault="0012785D" w:rsidP="0012785D">
      <w:r w:rsidRPr="00600E64">
        <w:t xml:space="preserve">It executes user scripts </w:t>
      </w:r>
      <w:r w:rsidR="00D5279F" w:rsidRPr="00600E64">
        <w:t xml:space="preserve">on the client </w:t>
      </w:r>
      <w:r w:rsidRPr="00600E64">
        <w:t xml:space="preserve">when </w:t>
      </w:r>
      <w:r w:rsidR="00F63903" w:rsidRPr="00600E64">
        <w:t>a checkout operation is executed</w:t>
      </w:r>
      <w:r w:rsidR="00EF5FB9" w:rsidRPr="00600E64">
        <w:t>.</w:t>
      </w:r>
    </w:p>
    <w:p w:rsidR="0012785D" w:rsidRPr="00600E64" w:rsidRDefault="0012785D" w:rsidP="0012785D">
      <w:pPr>
        <w:pStyle w:val="Ttulo4"/>
      </w:pPr>
      <w:r w:rsidRPr="00600E64">
        <w:t>Comments</w:t>
      </w:r>
    </w:p>
    <w:p w:rsidR="0012785D" w:rsidRPr="00600E64" w:rsidRDefault="0012785D" w:rsidP="0012785D">
      <w:r w:rsidRPr="00600E64">
        <w:t xml:space="preserve">This trigger runs on the client, so the script locations are relative to the client machine filesystems. This is an important difference to note when creating this kind of triggers. </w:t>
      </w:r>
    </w:p>
    <w:p w:rsidR="0012785D" w:rsidRPr="00600E64" w:rsidRDefault="0012785D" w:rsidP="0012785D">
      <w:pPr>
        <w:pStyle w:val="Ttulo4"/>
      </w:pPr>
      <w:r w:rsidRPr="00600E64">
        <w:t>Runs on</w:t>
      </w:r>
    </w:p>
    <w:p w:rsidR="0012785D" w:rsidRPr="00600E64" w:rsidRDefault="0012785D" w:rsidP="0012785D">
      <w:pPr>
        <w:rPr>
          <w:u w:val="single"/>
        </w:rPr>
      </w:pPr>
      <w:proofErr w:type="gramStart"/>
      <w:r w:rsidRPr="00600E64">
        <w:t>Client</w:t>
      </w:r>
      <w:r w:rsidR="00897E0F" w:rsidRPr="00600E64">
        <w:t>.</w:t>
      </w:r>
      <w:proofErr w:type="gramEnd"/>
    </w:p>
    <w:p w:rsidR="0012785D" w:rsidRPr="00600E64" w:rsidRDefault="0012785D" w:rsidP="0012785D">
      <w:pPr>
        <w:pStyle w:val="Ttulo4"/>
      </w:pPr>
      <w:r w:rsidRPr="00600E64">
        <w:t>Standard input</w:t>
      </w:r>
    </w:p>
    <w:p w:rsidR="0012785D" w:rsidRPr="00600E64" w:rsidRDefault="00F63903" w:rsidP="0012785D">
      <w:r w:rsidRPr="00600E64">
        <w:t>The standard input in these triggers receives the list of items specified by the user on the checkout operation.</w:t>
      </w:r>
    </w:p>
    <w:p w:rsidR="0012785D" w:rsidRPr="00600E64" w:rsidRDefault="0012785D" w:rsidP="0012785D">
      <w:pPr>
        <w:pStyle w:val="Ttulo4"/>
      </w:pPr>
      <w:r w:rsidRPr="00600E64">
        <w:t>Output result</w:t>
      </w:r>
    </w:p>
    <w:p w:rsidR="0012785D" w:rsidRPr="00600E64" w:rsidRDefault="0012785D" w:rsidP="0012785D">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1673"/>
        <w:gridCol w:w="6687"/>
      </w:tblGrid>
      <w:tr w:rsidR="0012785D" w:rsidRPr="00600E64">
        <w:trPr>
          <w:jc w:val="center"/>
        </w:trPr>
        <w:tc>
          <w:tcPr>
            <w:tcW w:w="1673" w:type="dxa"/>
          </w:tcPr>
          <w:p w:rsidR="0012785D" w:rsidRPr="00600E64" w:rsidRDefault="0012785D" w:rsidP="008C7D4B">
            <w:r w:rsidRPr="00600E64">
              <w:rPr>
                <w:lang w:eastAsia="es-ES_tradnl"/>
              </w:rPr>
              <w:t>0</w:t>
            </w:r>
          </w:p>
        </w:tc>
        <w:tc>
          <w:tcPr>
            <w:tcW w:w="6687" w:type="dxa"/>
          </w:tcPr>
          <w:p w:rsidR="0012785D" w:rsidRPr="00600E64" w:rsidRDefault="0012785D" w:rsidP="008C7D4B">
            <w:r w:rsidRPr="00600E64">
              <w:t xml:space="preserve">The trigger completed successfully. </w:t>
            </w:r>
            <w:r w:rsidR="00FD0700" w:rsidRPr="00600E64">
              <w:t>Checkout</w:t>
            </w:r>
            <w:r w:rsidRPr="00600E64">
              <w:t xml:space="preserve"> operation will proceed. </w:t>
            </w:r>
          </w:p>
        </w:tc>
      </w:tr>
      <w:tr w:rsidR="0012785D" w:rsidRPr="00600E64">
        <w:trPr>
          <w:jc w:val="center"/>
        </w:trPr>
        <w:tc>
          <w:tcPr>
            <w:tcW w:w="1673" w:type="dxa"/>
          </w:tcPr>
          <w:p w:rsidR="0012785D" w:rsidRPr="00600E64" w:rsidRDefault="0012785D" w:rsidP="008C7D4B">
            <w:pPr>
              <w:rPr>
                <w:lang w:eastAsia="es-ES_tradnl"/>
              </w:rPr>
            </w:pPr>
            <w:r w:rsidRPr="00600E64">
              <w:rPr>
                <w:lang w:eastAsia="es-ES_tradnl"/>
              </w:rPr>
              <w:t>Non zero</w:t>
            </w:r>
          </w:p>
        </w:tc>
        <w:tc>
          <w:tcPr>
            <w:tcW w:w="6687" w:type="dxa"/>
          </w:tcPr>
          <w:p w:rsidR="0012785D" w:rsidRPr="00600E64" w:rsidRDefault="0012785D" w:rsidP="008C7D4B">
            <w:r w:rsidRPr="00600E64">
              <w:t xml:space="preserve">The trigger reports failure. </w:t>
            </w:r>
          </w:p>
          <w:p w:rsidR="0012785D" w:rsidRPr="00600E64" w:rsidRDefault="0012785D" w:rsidP="008C7D4B">
            <w:r w:rsidRPr="00600E64">
              <w:t>If the trigger is before-</w:t>
            </w:r>
            <w:proofErr w:type="spellStart"/>
            <w:r w:rsidR="00FD0700" w:rsidRPr="00600E64">
              <w:t>clientcheckout</w:t>
            </w:r>
            <w:proofErr w:type="spellEnd"/>
            <w:r w:rsidRPr="00600E64">
              <w:t xml:space="preserve">, an error is reported and the </w:t>
            </w:r>
            <w:r w:rsidR="00FD0700" w:rsidRPr="00600E64">
              <w:t>operation is cancelled</w:t>
            </w:r>
            <w:r w:rsidRPr="00600E64">
              <w:t>.</w:t>
            </w:r>
          </w:p>
          <w:p w:rsidR="0012785D" w:rsidRPr="00600E64" w:rsidRDefault="0012785D" w:rsidP="008C7D4B">
            <w:r w:rsidRPr="00600E64">
              <w:t>If the trigger is after-</w:t>
            </w:r>
            <w:proofErr w:type="spellStart"/>
            <w:r w:rsidR="00FD0700" w:rsidRPr="00600E64">
              <w:t>clientcheckout</w:t>
            </w:r>
            <w:proofErr w:type="spellEnd"/>
            <w:r w:rsidR="00897E0F" w:rsidRPr="00600E64">
              <w:t>, an</w:t>
            </w:r>
            <w:r w:rsidRPr="00600E64">
              <w:t xml:space="preserve"> error is reported. However the </w:t>
            </w:r>
            <w:r w:rsidR="00FD0700" w:rsidRPr="00600E64">
              <w:t>items have been already checked out</w:t>
            </w:r>
            <w:r w:rsidRPr="00600E64">
              <w:t>.</w:t>
            </w:r>
          </w:p>
        </w:tc>
      </w:tr>
    </w:tbl>
    <w:p w:rsidR="0012785D" w:rsidRPr="00600E64" w:rsidRDefault="0012785D" w:rsidP="0012785D">
      <w:pPr>
        <w:pStyle w:val="Ttulo4"/>
      </w:pPr>
      <w:r w:rsidRPr="00600E64">
        <w:t>Environment variables</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3203"/>
        <w:gridCol w:w="5238"/>
      </w:tblGrid>
      <w:tr w:rsidR="0012785D" w:rsidRPr="00600E64">
        <w:trPr>
          <w:jc w:val="center"/>
        </w:trPr>
        <w:tc>
          <w:tcPr>
            <w:tcW w:w="3203" w:type="dxa"/>
          </w:tcPr>
          <w:p w:rsidR="0012785D" w:rsidRPr="00600E64" w:rsidRDefault="0012785D" w:rsidP="008C7D4B">
            <w:pPr>
              <w:tabs>
                <w:tab w:val="left" w:pos="1890"/>
              </w:tabs>
            </w:pPr>
            <w:r w:rsidRPr="00600E64">
              <w:rPr>
                <w:lang w:eastAsia="es-ES_tradnl"/>
              </w:rPr>
              <w:t>PLASTIC</w:t>
            </w:r>
            <w:r w:rsidR="00897E0F" w:rsidRPr="00600E64">
              <w:rPr>
                <w:lang w:eastAsia="es-ES_tradnl"/>
              </w:rPr>
              <w:t>_USER</w:t>
            </w:r>
          </w:p>
        </w:tc>
        <w:tc>
          <w:tcPr>
            <w:tcW w:w="5238" w:type="dxa"/>
          </w:tcPr>
          <w:p w:rsidR="0012785D" w:rsidRPr="00600E64" w:rsidRDefault="0012785D" w:rsidP="008C7D4B">
            <w:r w:rsidRPr="00600E64">
              <w:t xml:space="preserve">The user who started the </w:t>
            </w:r>
            <w:r w:rsidR="00FD0700" w:rsidRPr="00600E64">
              <w:t>checkout</w:t>
            </w:r>
            <w:r w:rsidRPr="00600E64">
              <w:t xml:space="preserve"> operation. </w:t>
            </w:r>
          </w:p>
        </w:tc>
      </w:tr>
      <w:tr w:rsidR="0012785D" w:rsidRPr="00600E64">
        <w:trPr>
          <w:jc w:val="center"/>
        </w:trPr>
        <w:tc>
          <w:tcPr>
            <w:tcW w:w="3203" w:type="dxa"/>
          </w:tcPr>
          <w:p w:rsidR="0012785D" w:rsidRPr="00600E64" w:rsidRDefault="0012785D" w:rsidP="008C7D4B">
            <w:r w:rsidRPr="00600E64">
              <w:rPr>
                <w:lang w:eastAsia="es-ES_tradnl"/>
              </w:rPr>
              <w:t>PLASTIC_CLIENTMACHINE</w:t>
            </w:r>
          </w:p>
        </w:tc>
        <w:tc>
          <w:tcPr>
            <w:tcW w:w="5238" w:type="dxa"/>
          </w:tcPr>
          <w:p w:rsidR="0012785D" w:rsidRPr="00600E64" w:rsidRDefault="00897E0F" w:rsidP="008C7D4B">
            <w:r w:rsidRPr="00600E64">
              <w:t>The client machine in which the operation was started</w:t>
            </w:r>
            <w:proofErr w:type="gramStart"/>
            <w:r w:rsidRPr="00600E64">
              <w:t>.</w:t>
            </w:r>
            <w:r w:rsidR="0012785D" w:rsidRPr="00600E64">
              <w:t>.</w:t>
            </w:r>
            <w:proofErr w:type="gramEnd"/>
          </w:p>
        </w:tc>
      </w:tr>
      <w:tr w:rsidR="0012785D" w:rsidRPr="00600E64">
        <w:trPr>
          <w:jc w:val="center"/>
        </w:trPr>
        <w:tc>
          <w:tcPr>
            <w:tcW w:w="3203" w:type="dxa"/>
          </w:tcPr>
          <w:p w:rsidR="0012785D" w:rsidRPr="00600E64" w:rsidRDefault="002C0467" w:rsidP="008C7D4B">
            <w:pPr>
              <w:rPr>
                <w:lang w:eastAsia="es-ES_tradnl"/>
              </w:rPr>
            </w:pPr>
            <w:r w:rsidRPr="00600E64">
              <w:rPr>
                <w:lang w:eastAsia="es-ES_tradnl"/>
              </w:rPr>
              <w:t>PLASTIC_COMMENT</w:t>
            </w:r>
          </w:p>
        </w:tc>
        <w:tc>
          <w:tcPr>
            <w:tcW w:w="5238" w:type="dxa"/>
          </w:tcPr>
          <w:p w:rsidR="0012785D" w:rsidRPr="00600E64" w:rsidRDefault="002C0467" w:rsidP="008C7D4B">
            <w:r w:rsidRPr="00600E64">
              <w:t>The comment specified by the user on the checkout operation</w:t>
            </w:r>
          </w:p>
        </w:tc>
      </w:tr>
    </w:tbl>
    <w:p w:rsidR="00813930" w:rsidRPr="00600E64" w:rsidRDefault="00813930" w:rsidP="00627499">
      <w:pPr>
        <w:pStyle w:val="Ttulo3"/>
        <w:rPr>
          <w:lang w:val="en-US"/>
        </w:rPr>
      </w:pPr>
      <w:bookmarkStart w:id="52" w:name="_Toc315275826"/>
      <w:r w:rsidRPr="00600E64">
        <w:rPr>
          <w:lang w:val="en-US"/>
        </w:rPr>
        <w:t>Client checkin</w:t>
      </w:r>
      <w:bookmarkEnd w:id="52"/>
    </w:p>
    <w:p w:rsidR="00813930" w:rsidRPr="00600E64" w:rsidRDefault="00813930" w:rsidP="00813930">
      <w:pPr>
        <w:pStyle w:val="Ttulo4"/>
      </w:pPr>
      <w:r w:rsidRPr="00600E64">
        <w:lastRenderedPageBreak/>
        <w:t>Trigger names</w:t>
      </w:r>
    </w:p>
    <w:p w:rsidR="00813930" w:rsidRPr="00600E64" w:rsidRDefault="00813930" w:rsidP="00813930">
      <w:pPr>
        <w:pStyle w:val="code"/>
        <w:rPr>
          <w:lang w:val="en-US"/>
        </w:rPr>
      </w:pPr>
      <w:proofErr w:type="gramStart"/>
      <w:r w:rsidRPr="00600E64">
        <w:rPr>
          <w:lang w:val="en-US"/>
        </w:rPr>
        <w:t>before-</w:t>
      </w:r>
      <w:proofErr w:type="spellStart"/>
      <w:r w:rsidRPr="00600E64">
        <w:rPr>
          <w:lang w:val="en-US"/>
        </w:rPr>
        <w:t>clientcheckin</w:t>
      </w:r>
      <w:proofErr w:type="spellEnd"/>
      <w:proofErr w:type="gramEnd"/>
    </w:p>
    <w:p w:rsidR="00813930" w:rsidRPr="00600E64" w:rsidRDefault="00813930" w:rsidP="00813930">
      <w:pPr>
        <w:pStyle w:val="code"/>
        <w:rPr>
          <w:lang w:val="en-US"/>
        </w:rPr>
      </w:pPr>
      <w:proofErr w:type="gramStart"/>
      <w:r w:rsidRPr="00600E64">
        <w:rPr>
          <w:lang w:val="en-US"/>
        </w:rPr>
        <w:t>after-</w:t>
      </w:r>
      <w:proofErr w:type="spellStart"/>
      <w:r w:rsidRPr="00600E64">
        <w:rPr>
          <w:lang w:val="en-US"/>
        </w:rPr>
        <w:t>clientcheckin</w:t>
      </w:r>
      <w:proofErr w:type="spellEnd"/>
      <w:proofErr w:type="gramEnd"/>
    </w:p>
    <w:p w:rsidR="00813930" w:rsidRPr="00600E64" w:rsidRDefault="00813930" w:rsidP="00813930">
      <w:pPr>
        <w:pStyle w:val="Ttulo4"/>
      </w:pPr>
      <w:r w:rsidRPr="00600E64">
        <w:t>Description</w:t>
      </w:r>
    </w:p>
    <w:p w:rsidR="00813930" w:rsidRPr="00600E64" w:rsidRDefault="00813930" w:rsidP="00813930">
      <w:r w:rsidRPr="00600E64">
        <w:t>It executes user scripts on the client when a checkin operation is executed.</w:t>
      </w:r>
    </w:p>
    <w:p w:rsidR="00813930" w:rsidRPr="00600E64" w:rsidRDefault="00813930" w:rsidP="00813930">
      <w:pPr>
        <w:pStyle w:val="Ttulo4"/>
      </w:pPr>
      <w:r w:rsidRPr="00600E64">
        <w:t>Comments</w:t>
      </w:r>
    </w:p>
    <w:p w:rsidR="00813930" w:rsidRPr="00600E64" w:rsidRDefault="00813930" w:rsidP="00813930">
      <w:r w:rsidRPr="00600E64">
        <w:t xml:space="preserve">This trigger runs on the client, so the script locations are relative to the client machine filesystems. This is an important difference to note when creating this kind of triggers. </w:t>
      </w:r>
    </w:p>
    <w:p w:rsidR="00813930" w:rsidRPr="00600E64" w:rsidRDefault="00813930" w:rsidP="00813930">
      <w:pPr>
        <w:pStyle w:val="Ttulo4"/>
      </w:pPr>
      <w:r w:rsidRPr="00600E64">
        <w:t>Runs on</w:t>
      </w:r>
    </w:p>
    <w:p w:rsidR="00813930" w:rsidRPr="00600E64" w:rsidRDefault="00813930" w:rsidP="00813930">
      <w:pPr>
        <w:rPr>
          <w:u w:val="single"/>
        </w:rPr>
      </w:pPr>
      <w:proofErr w:type="gramStart"/>
      <w:r w:rsidRPr="00600E64">
        <w:t>Client</w:t>
      </w:r>
      <w:r w:rsidR="00897E0F" w:rsidRPr="00600E64">
        <w:t>.</w:t>
      </w:r>
      <w:proofErr w:type="gramEnd"/>
    </w:p>
    <w:p w:rsidR="00813930" w:rsidRPr="00600E64" w:rsidRDefault="00813930" w:rsidP="00813930">
      <w:pPr>
        <w:pStyle w:val="Ttulo4"/>
      </w:pPr>
      <w:r w:rsidRPr="00600E64">
        <w:t>Standard input</w:t>
      </w:r>
    </w:p>
    <w:p w:rsidR="00813930" w:rsidRPr="00600E64" w:rsidRDefault="00813930" w:rsidP="00813930">
      <w:r w:rsidRPr="00600E64">
        <w:t>The standard input in these triggers receives the list of items specified by the user on the checkin operation.</w:t>
      </w:r>
    </w:p>
    <w:p w:rsidR="00813930" w:rsidRPr="00600E64" w:rsidRDefault="00813930" w:rsidP="00813930">
      <w:pPr>
        <w:pStyle w:val="Ttulo4"/>
      </w:pPr>
      <w:r w:rsidRPr="00600E64">
        <w:t>Output result</w:t>
      </w:r>
    </w:p>
    <w:p w:rsidR="00813930" w:rsidRPr="00600E64" w:rsidRDefault="00813930" w:rsidP="00813930">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1673"/>
        <w:gridCol w:w="6687"/>
      </w:tblGrid>
      <w:tr w:rsidR="00813930" w:rsidRPr="00600E64">
        <w:trPr>
          <w:jc w:val="center"/>
        </w:trPr>
        <w:tc>
          <w:tcPr>
            <w:tcW w:w="1673" w:type="dxa"/>
          </w:tcPr>
          <w:p w:rsidR="00813930" w:rsidRPr="00600E64" w:rsidRDefault="00813930" w:rsidP="008C7D4B">
            <w:r w:rsidRPr="00600E64">
              <w:rPr>
                <w:lang w:eastAsia="es-ES_tradnl"/>
              </w:rPr>
              <w:t>0</w:t>
            </w:r>
          </w:p>
        </w:tc>
        <w:tc>
          <w:tcPr>
            <w:tcW w:w="6687" w:type="dxa"/>
          </w:tcPr>
          <w:p w:rsidR="00813930" w:rsidRPr="00600E64" w:rsidRDefault="00813930" w:rsidP="008C7D4B">
            <w:r w:rsidRPr="00600E64">
              <w:t xml:space="preserve">The trigger completed successfully. </w:t>
            </w:r>
            <w:r w:rsidR="00FD0700" w:rsidRPr="00600E64">
              <w:t>Checkin</w:t>
            </w:r>
            <w:r w:rsidRPr="00600E64">
              <w:t xml:space="preserve"> operation will proceed. </w:t>
            </w:r>
          </w:p>
        </w:tc>
      </w:tr>
      <w:tr w:rsidR="00813930" w:rsidRPr="00600E64">
        <w:trPr>
          <w:jc w:val="center"/>
        </w:trPr>
        <w:tc>
          <w:tcPr>
            <w:tcW w:w="1673" w:type="dxa"/>
          </w:tcPr>
          <w:p w:rsidR="00813930" w:rsidRPr="00600E64" w:rsidRDefault="00813930" w:rsidP="008C7D4B">
            <w:pPr>
              <w:rPr>
                <w:lang w:eastAsia="es-ES_tradnl"/>
              </w:rPr>
            </w:pPr>
            <w:r w:rsidRPr="00600E64">
              <w:rPr>
                <w:lang w:eastAsia="es-ES_tradnl"/>
              </w:rPr>
              <w:t>Non zero</w:t>
            </w:r>
          </w:p>
        </w:tc>
        <w:tc>
          <w:tcPr>
            <w:tcW w:w="6687" w:type="dxa"/>
          </w:tcPr>
          <w:p w:rsidR="00813930" w:rsidRPr="00600E64" w:rsidRDefault="00813930" w:rsidP="008C7D4B">
            <w:r w:rsidRPr="00600E64">
              <w:t xml:space="preserve">The trigger reports failure. </w:t>
            </w:r>
          </w:p>
          <w:p w:rsidR="00813930" w:rsidRPr="00600E64" w:rsidRDefault="00FD0700" w:rsidP="008C7D4B">
            <w:r w:rsidRPr="00600E64">
              <w:t>If the trigger is before-</w:t>
            </w:r>
            <w:proofErr w:type="spellStart"/>
            <w:r w:rsidRPr="00600E64">
              <w:t>clientcheckin</w:t>
            </w:r>
            <w:proofErr w:type="spellEnd"/>
            <w:r w:rsidR="00813930" w:rsidRPr="00600E64">
              <w:t xml:space="preserve">, an error is reported and the </w:t>
            </w:r>
            <w:r w:rsidRPr="00600E64">
              <w:t>checkin operation is aborted.</w:t>
            </w:r>
          </w:p>
          <w:p w:rsidR="00813930" w:rsidRPr="00600E64" w:rsidRDefault="00813930" w:rsidP="008C7D4B">
            <w:r w:rsidRPr="00600E64">
              <w:t>If the trigger is after-</w:t>
            </w:r>
            <w:proofErr w:type="spellStart"/>
            <w:r w:rsidR="00FD0700" w:rsidRPr="00600E64">
              <w:t>clientcheckin</w:t>
            </w:r>
            <w:proofErr w:type="spellEnd"/>
            <w:r w:rsidRPr="00600E64">
              <w:t xml:space="preserve"> an error is reported. </w:t>
            </w:r>
            <w:r w:rsidR="00FD0700" w:rsidRPr="00600E64">
              <w:t>The items are already checked in</w:t>
            </w:r>
            <w:r w:rsidRPr="00600E64">
              <w:t>.</w:t>
            </w:r>
          </w:p>
        </w:tc>
      </w:tr>
    </w:tbl>
    <w:p w:rsidR="00813930" w:rsidRPr="00600E64" w:rsidRDefault="00813930" w:rsidP="00813930">
      <w:pPr>
        <w:pStyle w:val="Ttulo4"/>
      </w:pPr>
      <w:r w:rsidRPr="00600E64">
        <w:t>Environment variables</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tblPr>
      <w:tblGrid>
        <w:gridCol w:w="3203"/>
        <w:gridCol w:w="5238"/>
      </w:tblGrid>
      <w:tr w:rsidR="00813930" w:rsidRPr="00600E64">
        <w:trPr>
          <w:jc w:val="center"/>
        </w:trPr>
        <w:tc>
          <w:tcPr>
            <w:tcW w:w="3203" w:type="dxa"/>
          </w:tcPr>
          <w:p w:rsidR="00813930" w:rsidRPr="00600E64" w:rsidRDefault="00813930" w:rsidP="008C7D4B">
            <w:pPr>
              <w:tabs>
                <w:tab w:val="left" w:pos="1890"/>
              </w:tabs>
            </w:pPr>
            <w:r w:rsidRPr="00600E64">
              <w:rPr>
                <w:lang w:eastAsia="es-ES_tradnl"/>
              </w:rPr>
              <w:t>PLASTIC_USER</w:t>
            </w:r>
          </w:p>
        </w:tc>
        <w:tc>
          <w:tcPr>
            <w:tcW w:w="5238" w:type="dxa"/>
          </w:tcPr>
          <w:p w:rsidR="00813930" w:rsidRPr="00600E64" w:rsidRDefault="00813930" w:rsidP="008C7D4B">
            <w:r w:rsidRPr="00600E64">
              <w:t xml:space="preserve">The user who started the </w:t>
            </w:r>
            <w:r w:rsidR="00FD0700" w:rsidRPr="00600E64">
              <w:t>checkin</w:t>
            </w:r>
            <w:r w:rsidRPr="00600E64">
              <w:t xml:space="preserve"> operation. </w:t>
            </w:r>
          </w:p>
        </w:tc>
      </w:tr>
      <w:tr w:rsidR="00813930" w:rsidRPr="00600E64">
        <w:trPr>
          <w:jc w:val="center"/>
        </w:trPr>
        <w:tc>
          <w:tcPr>
            <w:tcW w:w="3203" w:type="dxa"/>
          </w:tcPr>
          <w:p w:rsidR="00813930" w:rsidRPr="00600E64" w:rsidRDefault="00813930" w:rsidP="008C7D4B">
            <w:r w:rsidRPr="00600E64">
              <w:rPr>
                <w:lang w:eastAsia="es-ES_tradnl"/>
              </w:rPr>
              <w:t>PLASTIC_CLIENTMACHINE</w:t>
            </w:r>
          </w:p>
        </w:tc>
        <w:tc>
          <w:tcPr>
            <w:tcW w:w="5238" w:type="dxa"/>
          </w:tcPr>
          <w:p w:rsidR="00813930" w:rsidRPr="00600E64" w:rsidRDefault="00813930" w:rsidP="008C7D4B">
            <w:r w:rsidRPr="00600E64">
              <w:t>The client machine</w:t>
            </w:r>
            <w:r w:rsidR="00897E0F" w:rsidRPr="00600E64">
              <w:t xml:space="preserve"> in which</w:t>
            </w:r>
            <w:r w:rsidRPr="00600E64">
              <w:t xml:space="preserve"> the operation</w:t>
            </w:r>
            <w:r w:rsidR="00897E0F" w:rsidRPr="00600E64">
              <w:t xml:space="preserve"> was started</w:t>
            </w:r>
            <w:r w:rsidRPr="00600E64">
              <w:t>.</w:t>
            </w:r>
          </w:p>
        </w:tc>
      </w:tr>
      <w:tr w:rsidR="00813930" w:rsidRPr="00600E64">
        <w:trPr>
          <w:jc w:val="center"/>
        </w:trPr>
        <w:tc>
          <w:tcPr>
            <w:tcW w:w="3203" w:type="dxa"/>
          </w:tcPr>
          <w:p w:rsidR="00813930" w:rsidRPr="00600E64" w:rsidRDefault="00813930" w:rsidP="008C7D4B">
            <w:pPr>
              <w:rPr>
                <w:lang w:eastAsia="es-ES_tradnl"/>
              </w:rPr>
            </w:pPr>
            <w:r w:rsidRPr="00600E64">
              <w:rPr>
                <w:lang w:eastAsia="es-ES_tradnl"/>
              </w:rPr>
              <w:t>PLASTIC_COMMENT</w:t>
            </w:r>
          </w:p>
        </w:tc>
        <w:tc>
          <w:tcPr>
            <w:tcW w:w="5238" w:type="dxa"/>
          </w:tcPr>
          <w:p w:rsidR="00813930" w:rsidRPr="00600E64" w:rsidRDefault="00813930" w:rsidP="008C7D4B">
            <w:r w:rsidRPr="00600E64">
              <w:t>The comment specified by the user on the checkin operation</w:t>
            </w:r>
          </w:p>
        </w:tc>
      </w:tr>
    </w:tbl>
    <w:p w:rsidR="00B27781" w:rsidRPr="00600E64" w:rsidRDefault="00B27781" w:rsidP="00B27781">
      <w:pPr>
        <w:pStyle w:val="Ttulo1"/>
        <w:rPr>
          <w:lang w:val="en-US"/>
        </w:rPr>
      </w:pPr>
      <w:bookmarkStart w:id="53" w:name="_Ref199083675"/>
      <w:bookmarkStart w:id="54" w:name="_Ref199083678"/>
      <w:bookmarkStart w:id="55" w:name="_Ref199083679"/>
      <w:bookmarkStart w:id="56" w:name="_Ref199083685"/>
      <w:bookmarkStart w:id="57" w:name="_Toc315275827"/>
      <w:r w:rsidRPr="00600E64">
        <w:rPr>
          <w:lang w:val="en-US"/>
        </w:rPr>
        <w:lastRenderedPageBreak/>
        <w:t>Samples</w:t>
      </w:r>
      <w:bookmarkEnd w:id="53"/>
      <w:bookmarkEnd w:id="54"/>
      <w:bookmarkEnd w:id="55"/>
      <w:bookmarkEnd w:id="56"/>
      <w:bookmarkEnd w:id="57"/>
    </w:p>
    <w:p w:rsidR="00EA3774" w:rsidRPr="00600E64" w:rsidRDefault="00EA3774" w:rsidP="00EA3774">
      <w:r w:rsidRPr="00600E64">
        <w:t>All the samples in this section can be found on the ‘triggers’ folder</w:t>
      </w:r>
      <w:r w:rsidR="00897E0F" w:rsidRPr="00600E64">
        <w:t>,</w:t>
      </w:r>
      <w:r w:rsidRPr="00600E64">
        <w:t xml:space="preserve"> </w:t>
      </w:r>
      <w:r w:rsidR="00897E0F" w:rsidRPr="00600E64">
        <w:t>with</w:t>
      </w:r>
      <w:r w:rsidRPr="00600E64">
        <w:t>in the server installation folder.</w:t>
      </w:r>
    </w:p>
    <w:p w:rsidR="00B27781" w:rsidRPr="00600E64" w:rsidRDefault="0060284C" w:rsidP="00F1398E">
      <w:pPr>
        <w:pStyle w:val="Ttulo2"/>
        <w:rPr>
          <w:lang w:val="en-US"/>
        </w:rPr>
      </w:pPr>
      <w:r w:rsidRPr="00600E64">
        <w:rPr>
          <w:lang w:val="en-US"/>
        </w:rPr>
        <w:br w:type="page"/>
      </w:r>
      <w:bookmarkStart w:id="58" w:name="_Toc315275828"/>
      <w:r w:rsidR="005E31B9" w:rsidRPr="00600E64">
        <w:rPr>
          <w:lang w:val="en-US"/>
        </w:rPr>
        <w:lastRenderedPageBreak/>
        <w:t>C</w:t>
      </w:r>
      <w:r w:rsidR="00F1398E" w:rsidRPr="00600E64">
        <w:rPr>
          <w:lang w:val="en-US"/>
        </w:rPr>
        <w:t>heckin</w:t>
      </w:r>
      <w:bookmarkEnd w:id="58"/>
    </w:p>
    <w:p w:rsidR="00F1398E" w:rsidRPr="00600E64" w:rsidRDefault="00F1398E" w:rsidP="00F1398E">
      <w:pPr>
        <w:pStyle w:val="Ttulo3"/>
        <w:rPr>
          <w:lang w:val="en-US"/>
        </w:rPr>
      </w:pPr>
      <w:bookmarkStart w:id="59" w:name="_Toc315275829"/>
      <w:r w:rsidRPr="00600E64">
        <w:rPr>
          <w:lang w:val="en-US"/>
        </w:rPr>
        <w:t xml:space="preserve">Apply </w:t>
      </w:r>
      <w:r w:rsidR="00514952" w:rsidRPr="00600E64">
        <w:rPr>
          <w:lang w:val="en-US"/>
        </w:rPr>
        <w:t>code beautifier</w:t>
      </w:r>
      <w:r w:rsidRPr="00600E64">
        <w:rPr>
          <w:lang w:val="en-US"/>
        </w:rPr>
        <w:t xml:space="preserve"> to .java files</w:t>
      </w:r>
      <w:bookmarkEnd w:id="59"/>
    </w:p>
    <w:p w:rsidR="00514952" w:rsidRPr="00600E64" w:rsidRDefault="00514952" w:rsidP="00514952">
      <w:r w:rsidRPr="00600E64">
        <w:t>This sample will process all java file</w:t>
      </w:r>
      <w:r w:rsidR="00FF3D0B" w:rsidRPr="00600E64">
        <w:t>s</w:t>
      </w:r>
      <w:r w:rsidRPr="00600E64">
        <w:t xml:space="preserve"> through a code beautifier (</w:t>
      </w:r>
      <w:proofErr w:type="spellStart"/>
      <w:r w:rsidRPr="00600E64">
        <w:t>jindent</w:t>
      </w:r>
      <w:proofErr w:type="spellEnd"/>
      <w:r w:rsidRPr="00600E64">
        <w:t xml:space="preserve"> used </w:t>
      </w:r>
      <w:r w:rsidR="0003271F" w:rsidRPr="00600E64">
        <w:t>here</w:t>
      </w:r>
      <w:r w:rsidRPr="00600E64">
        <w:t>, replace with your favorite tool)</w:t>
      </w:r>
      <w:r w:rsidR="006C05C9" w:rsidRPr="00600E64">
        <w:t xml:space="preserve">. </w:t>
      </w:r>
      <w:r w:rsidR="00D86212" w:rsidRPr="00600E64">
        <w:t>Script is written in Ruby.</w:t>
      </w:r>
    </w:p>
    <w:p w:rsidR="00F1398E" w:rsidRPr="00600E64" w:rsidRDefault="00637879" w:rsidP="00637879">
      <w:pPr>
        <w:pStyle w:val="code"/>
        <w:rPr>
          <w:lang w:val="en-US"/>
        </w:rPr>
      </w:pPr>
      <w:proofErr w:type="gramStart"/>
      <w:r w:rsidRPr="00600E64">
        <w:rPr>
          <w:color w:val="76923C"/>
          <w:lang w:val="en-US"/>
        </w:rPr>
        <w:t>#!/</w:t>
      </w:r>
      <w:proofErr w:type="spellStart"/>
      <w:proofErr w:type="gramEnd"/>
      <w:r w:rsidRPr="00600E64">
        <w:rPr>
          <w:color w:val="76923C"/>
          <w:lang w:val="en-US"/>
        </w:rPr>
        <w:t>usr</w:t>
      </w:r>
      <w:proofErr w:type="spellEnd"/>
      <w:r w:rsidRPr="00600E64">
        <w:rPr>
          <w:color w:val="76923C"/>
          <w:lang w:val="en-US"/>
        </w:rPr>
        <w:t>/bin/</w:t>
      </w:r>
      <w:proofErr w:type="spellStart"/>
      <w:r w:rsidRPr="00600E64">
        <w:rPr>
          <w:color w:val="76923C"/>
          <w:lang w:val="en-US"/>
        </w:rPr>
        <w:t>env</w:t>
      </w:r>
      <w:proofErr w:type="spellEnd"/>
      <w:r w:rsidRPr="00600E64">
        <w:rPr>
          <w:color w:val="76923C"/>
          <w:lang w:val="en-US"/>
        </w:rPr>
        <w:t xml:space="preserve"> ruby</w:t>
      </w:r>
      <w:r w:rsidR="00F1398E" w:rsidRPr="00600E64">
        <w:rPr>
          <w:lang w:val="en-US"/>
        </w:rPr>
        <w:br/>
      </w:r>
      <w:r w:rsidR="00F1398E" w:rsidRPr="00600E64">
        <w:rPr>
          <w:lang w:val="en-US"/>
        </w:rPr>
        <w:br/>
        <w:t xml:space="preserve"># temp file that will be used for </w:t>
      </w:r>
      <w:proofErr w:type="spellStart"/>
      <w:r w:rsidR="00F1398E" w:rsidRPr="00600E64">
        <w:rPr>
          <w:lang w:val="en-US"/>
        </w:rPr>
        <w:t>jindent</w:t>
      </w:r>
      <w:proofErr w:type="spellEnd"/>
      <w:r w:rsidR="00F1398E" w:rsidRPr="00600E64">
        <w:rPr>
          <w:lang w:val="en-US"/>
        </w:rPr>
        <w:br/>
      </w:r>
      <w:proofErr w:type="spellStart"/>
      <w:r w:rsidR="00F1398E" w:rsidRPr="00600E64">
        <w:rPr>
          <w:lang w:val="en-US"/>
        </w:rPr>
        <w:t>tmpfile</w:t>
      </w:r>
      <w:proofErr w:type="spellEnd"/>
      <w:r w:rsidR="00F1398E" w:rsidRPr="00600E64">
        <w:rPr>
          <w:lang w:val="en-US"/>
        </w:rPr>
        <w:t xml:space="preserve"> = "c:\\</w:t>
      </w:r>
      <w:proofErr w:type="spellStart"/>
      <w:r w:rsidR="00F1398E" w:rsidRPr="00600E64">
        <w:rPr>
          <w:lang w:val="en-US"/>
        </w:rPr>
        <w:t>tmp</w:t>
      </w:r>
      <w:proofErr w:type="spellEnd"/>
      <w:r w:rsidR="00F1398E" w:rsidRPr="00600E64">
        <w:rPr>
          <w:lang w:val="en-US"/>
        </w:rPr>
        <w:t>\\triggers\\trigger-validate.java"</w:t>
      </w:r>
    </w:p>
    <w:p w:rsidR="00F1398E" w:rsidRPr="00600E64" w:rsidRDefault="00F1398E" w:rsidP="00F1398E">
      <w:pPr>
        <w:pStyle w:val="code"/>
        <w:rPr>
          <w:lang w:val="en-US"/>
        </w:rPr>
      </w:pPr>
      <w:r w:rsidRPr="00600E64">
        <w:rPr>
          <w:color w:val="76923C"/>
          <w:lang w:val="en-US"/>
        </w:rPr>
        <w:t xml:space="preserve"># Process each line of </w:t>
      </w:r>
      <w:proofErr w:type="spellStart"/>
      <w:r w:rsidRPr="00600E64">
        <w:rPr>
          <w:color w:val="76923C"/>
          <w:lang w:val="en-US"/>
        </w:rPr>
        <w:t>stdin</w:t>
      </w:r>
      <w:proofErr w:type="spellEnd"/>
      <w:r w:rsidRPr="00600E64">
        <w:rPr>
          <w:color w:val="76923C"/>
          <w:lang w:val="en-US"/>
        </w:rPr>
        <w:br/>
      </w:r>
      <w:proofErr w:type="spellStart"/>
      <w:r w:rsidRPr="00600E64">
        <w:rPr>
          <w:lang w:val="en-US"/>
        </w:rPr>
        <w:t>STDIN.readlines.each_with_index</w:t>
      </w:r>
      <w:proofErr w:type="spellEnd"/>
      <w:r w:rsidRPr="00600E64">
        <w:rPr>
          <w:lang w:val="en-US"/>
        </w:rPr>
        <w:t xml:space="preserve"> do |line, index|</w:t>
      </w:r>
    </w:p>
    <w:p w:rsidR="00F1398E" w:rsidRPr="00600E64" w:rsidRDefault="00F1398E" w:rsidP="00F1398E">
      <w:pPr>
        <w:pStyle w:val="code"/>
        <w:rPr>
          <w:lang w:val="en-US"/>
        </w:rPr>
      </w:pPr>
      <w:r w:rsidRPr="00600E64">
        <w:rPr>
          <w:lang w:val="en-US"/>
        </w:rPr>
        <w:t xml:space="preserve">  </w:t>
      </w:r>
      <w:r w:rsidRPr="00600E64">
        <w:rPr>
          <w:color w:val="76923C"/>
          <w:lang w:val="en-US"/>
        </w:rPr>
        <w:t xml:space="preserve"># split into item, </w:t>
      </w:r>
      <w:proofErr w:type="spellStart"/>
      <w:r w:rsidRPr="00600E64">
        <w:rPr>
          <w:color w:val="76923C"/>
          <w:lang w:val="en-US"/>
        </w:rPr>
        <w:t>revspec</w:t>
      </w:r>
      <w:proofErr w:type="spellEnd"/>
      <w:r w:rsidRPr="00600E64">
        <w:rPr>
          <w:color w:val="76923C"/>
          <w:lang w:val="en-US"/>
        </w:rPr>
        <w:t xml:space="preserve"> and </w:t>
      </w:r>
      <w:proofErr w:type="spellStart"/>
      <w:r w:rsidRPr="00600E64">
        <w:rPr>
          <w:color w:val="76923C"/>
          <w:lang w:val="en-US"/>
        </w:rPr>
        <w:t>wkspec</w:t>
      </w:r>
      <w:proofErr w:type="spellEnd"/>
      <w:r w:rsidRPr="00600E64">
        <w:rPr>
          <w:color w:val="76923C"/>
          <w:lang w:val="en-US"/>
        </w:rPr>
        <w:br/>
      </w:r>
      <w:r w:rsidRPr="00600E64">
        <w:rPr>
          <w:lang w:val="en-US"/>
        </w:rPr>
        <w:t xml:space="preserve">  </w:t>
      </w:r>
      <w:proofErr w:type="spellStart"/>
      <w:r w:rsidRPr="00600E64">
        <w:rPr>
          <w:lang w:val="en-US"/>
        </w:rPr>
        <w:t>splitted</w:t>
      </w:r>
      <w:proofErr w:type="spellEnd"/>
      <w:r w:rsidRPr="00600E64">
        <w:rPr>
          <w:lang w:val="en-US"/>
        </w:rPr>
        <w:t xml:space="preserve"> = </w:t>
      </w:r>
      <w:proofErr w:type="spellStart"/>
      <w:proofErr w:type="gramStart"/>
      <w:r w:rsidRPr="00600E64">
        <w:rPr>
          <w:lang w:val="en-US"/>
        </w:rPr>
        <w:t>line.split</w:t>
      </w:r>
      <w:proofErr w:type="spellEnd"/>
      <w:r w:rsidRPr="00600E64">
        <w:rPr>
          <w:lang w:val="en-US"/>
        </w:rPr>
        <w:t>(</w:t>
      </w:r>
      <w:proofErr w:type="gramEnd"/>
      <w:r w:rsidRPr="00600E64">
        <w:rPr>
          <w:lang w:val="en-US"/>
        </w:rPr>
        <w:t>';')</w:t>
      </w:r>
    </w:p>
    <w:p w:rsidR="00F1398E" w:rsidRPr="00600E64" w:rsidRDefault="00F1398E" w:rsidP="00F1398E">
      <w:pPr>
        <w:pStyle w:val="code"/>
        <w:rPr>
          <w:lang w:val="en-US"/>
        </w:rPr>
      </w:pPr>
      <w:r w:rsidRPr="00600E64">
        <w:rPr>
          <w:lang w:val="en-US"/>
        </w:rPr>
        <w:t xml:space="preserve">  </w:t>
      </w:r>
      <w:r w:rsidRPr="00600E64">
        <w:rPr>
          <w:color w:val="76923C"/>
          <w:lang w:val="en-US"/>
        </w:rPr>
        <w:t xml:space="preserve"># </w:t>
      </w:r>
      <w:proofErr w:type="gramStart"/>
      <w:r w:rsidRPr="00600E64">
        <w:rPr>
          <w:color w:val="76923C"/>
          <w:lang w:val="en-US"/>
        </w:rPr>
        <w:t>pick</w:t>
      </w:r>
      <w:proofErr w:type="gramEnd"/>
      <w:r w:rsidRPr="00600E64">
        <w:rPr>
          <w:color w:val="76923C"/>
          <w:lang w:val="en-US"/>
        </w:rPr>
        <w:t xml:space="preserve"> item name from item spec</w:t>
      </w:r>
      <w:r w:rsidRPr="00600E64">
        <w:rPr>
          <w:color w:val="76923C"/>
          <w:lang w:val="en-US"/>
        </w:rPr>
        <w:br/>
      </w:r>
      <w:r w:rsidRPr="00600E64">
        <w:rPr>
          <w:lang w:val="en-US"/>
        </w:rPr>
        <w:t xml:space="preserve">  filename = </w:t>
      </w:r>
      <w:proofErr w:type="spellStart"/>
      <w:r w:rsidRPr="00600E64">
        <w:rPr>
          <w:lang w:val="en-US"/>
        </w:rPr>
        <w:t>splitted</w:t>
      </w:r>
      <w:proofErr w:type="spellEnd"/>
      <w:r w:rsidRPr="00600E64">
        <w:rPr>
          <w:lang w:val="en-US"/>
        </w:rPr>
        <w:t>[0].split('#')[0]</w:t>
      </w:r>
    </w:p>
    <w:p w:rsidR="00F1398E" w:rsidRPr="00600E64" w:rsidRDefault="00F1398E" w:rsidP="00F1398E">
      <w:pPr>
        <w:pStyle w:val="code"/>
        <w:rPr>
          <w:lang w:val="en-US"/>
        </w:rPr>
      </w:pPr>
      <w:r w:rsidRPr="00600E64">
        <w:rPr>
          <w:lang w:val="en-US"/>
        </w:rPr>
        <w:t xml:space="preserve">  </w:t>
      </w:r>
      <w:r w:rsidRPr="00600E64">
        <w:rPr>
          <w:color w:val="76923C"/>
          <w:lang w:val="en-US"/>
        </w:rPr>
        <w:t xml:space="preserve"># </w:t>
      </w:r>
      <w:proofErr w:type="gramStart"/>
      <w:r w:rsidRPr="00600E64">
        <w:rPr>
          <w:color w:val="76923C"/>
          <w:lang w:val="en-US"/>
        </w:rPr>
        <w:t>if</w:t>
      </w:r>
      <w:proofErr w:type="gramEnd"/>
      <w:r w:rsidRPr="00600E64">
        <w:rPr>
          <w:color w:val="76923C"/>
          <w:lang w:val="en-US"/>
        </w:rPr>
        <w:t xml:space="preserve"> it is a .java file, apply </w:t>
      </w:r>
      <w:proofErr w:type="spellStart"/>
      <w:r w:rsidRPr="00600E64">
        <w:rPr>
          <w:color w:val="76923C"/>
          <w:lang w:val="en-US"/>
        </w:rPr>
        <w:t>jindent</w:t>
      </w:r>
      <w:proofErr w:type="spellEnd"/>
      <w:r w:rsidRPr="00600E64">
        <w:rPr>
          <w:color w:val="76923C"/>
          <w:lang w:val="en-US"/>
        </w:rPr>
        <w:br/>
      </w:r>
      <w:r w:rsidRPr="00600E64">
        <w:rPr>
          <w:lang w:val="en-US"/>
        </w:rPr>
        <w:t xml:space="preserve">  if (filename =~ /\.java$/) then </w:t>
      </w:r>
    </w:p>
    <w:p w:rsidR="00F1398E" w:rsidRPr="00600E64" w:rsidRDefault="00F1398E" w:rsidP="00F1398E">
      <w:pPr>
        <w:pStyle w:val="code"/>
        <w:rPr>
          <w:lang w:val="en-US"/>
        </w:rPr>
      </w:pPr>
      <w:r w:rsidRPr="00600E64">
        <w:rPr>
          <w:lang w:val="en-US"/>
        </w:rPr>
        <w:t xml:space="preserve">    </w:t>
      </w:r>
      <w:r w:rsidRPr="00600E64">
        <w:rPr>
          <w:color w:val="76923C"/>
          <w:lang w:val="en-US"/>
        </w:rPr>
        <w:t xml:space="preserve"># </w:t>
      </w:r>
      <w:proofErr w:type="spellStart"/>
      <w:proofErr w:type="gramStart"/>
      <w:r w:rsidRPr="00600E64">
        <w:rPr>
          <w:color w:val="76923C"/>
          <w:lang w:val="en-US"/>
        </w:rPr>
        <w:t>revspec</w:t>
      </w:r>
      <w:proofErr w:type="spellEnd"/>
      <w:proofErr w:type="gramEnd"/>
      <w:r w:rsidRPr="00600E64">
        <w:rPr>
          <w:color w:val="76923C"/>
          <w:lang w:val="en-US"/>
        </w:rPr>
        <w:t xml:space="preserve"> is after the first ;</w:t>
      </w:r>
      <w:r w:rsidRPr="00600E64">
        <w:rPr>
          <w:color w:val="76923C"/>
          <w:lang w:val="en-US"/>
        </w:rPr>
        <w:br/>
      </w:r>
      <w:r w:rsidRPr="00600E64">
        <w:rPr>
          <w:lang w:val="en-US"/>
        </w:rPr>
        <w:t xml:space="preserve">    </w:t>
      </w:r>
      <w:proofErr w:type="spellStart"/>
      <w:r w:rsidRPr="00600E64">
        <w:rPr>
          <w:lang w:val="en-US"/>
        </w:rPr>
        <w:t>revspec</w:t>
      </w:r>
      <w:proofErr w:type="spellEnd"/>
      <w:r w:rsidRPr="00600E64">
        <w:rPr>
          <w:lang w:val="en-US"/>
        </w:rPr>
        <w:t xml:space="preserve"> = </w:t>
      </w:r>
      <w:proofErr w:type="spellStart"/>
      <w:r w:rsidRPr="00600E64">
        <w:rPr>
          <w:lang w:val="en-US"/>
        </w:rPr>
        <w:t>splitted</w:t>
      </w:r>
      <w:proofErr w:type="spellEnd"/>
      <w:r w:rsidRPr="00600E64">
        <w:rPr>
          <w:lang w:val="en-US"/>
        </w:rPr>
        <w:t xml:space="preserve">[1];    </w:t>
      </w:r>
    </w:p>
    <w:p w:rsidR="00F1398E" w:rsidRPr="00600E64" w:rsidRDefault="00F1398E" w:rsidP="009F1412">
      <w:pPr>
        <w:pStyle w:val="code"/>
        <w:rPr>
          <w:lang w:val="en-US"/>
        </w:rPr>
      </w:pPr>
      <w:r w:rsidRPr="00600E64">
        <w:rPr>
          <w:lang w:val="en-US"/>
        </w:rPr>
        <w:t xml:space="preserve">    </w:t>
      </w:r>
      <w:r w:rsidRPr="00600E64">
        <w:rPr>
          <w:color w:val="76923C"/>
          <w:lang w:val="en-US"/>
        </w:rPr>
        <w:t xml:space="preserve"># </w:t>
      </w:r>
      <w:proofErr w:type="gramStart"/>
      <w:r w:rsidRPr="00600E64">
        <w:rPr>
          <w:color w:val="76923C"/>
          <w:lang w:val="en-US"/>
        </w:rPr>
        <w:t>extract</w:t>
      </w:r>
      <w:proofErr w:type="gramEnd"/>
      <w:r w:rsidRPr="00600E64">
        <w:rPr>
          <w:color w:val="76923C"/>
          <w:lang w:val="en-US"/>
        </w:rPr>
        <w:t xml:space="preserve"> revision content from repository to temp file</w:t>
      </w:r>
      <w:r w:rsidRPr="00600E64">
        <w:rPr>
          <w:lang w:val="en-US"/>
        </w:rPr>
        <w:br/>
        <w:t xml:space="preserve">    res = system("cm cat #{</w:t>
      </w:r>
      <w:proofErr w:type="spellStart"/>
      <w:r w:rsidRPr="00600E64">
        <w:rPr>
          <w:lang w:val="en-US"/>
        </w:rPr>
        <w:t>revspec</w:t>
      </w:r>
      <w:proofErr w:type="spellEnd"/>
      <w:r w:rsidRPr="00600E64">
        <w:rPr>
          <w:lang w:val="en-US"/>
        </w:rPr>
        <w:t>} --file=\"#{</w:t>
      </w:r>
      <w:proofErr w:type="spellStart"/>
      <w:r w:rsidRPr="00600E64">
        <w:rPr>
          <w:lang w:val="en-US"/>
        </w:rPr>
        <w:t>tmpfile</w:t>
      </w:r>
      <w:proofErr w:type="spellEnd"/>
      <w:r w:rsidRPr="00600E64">
        <w:rPr>
          <w:lang w:val="en-US"/>
        </w:rPr>
        <w:t>}\"")</w:t>
      </w:r>
    </w:p>
    <w:p w:rsidR="00F1398E" w:rsidRPr="00600E64" w:rsidRDefault="00F1398E" w:rsidP="00F1398E">
      <w:pPr>
        <w:pStyle w:val="code"/>
        <w:rPr>
          <w:lang w:val="en-US"/>
        </w:rPr>
      </w:pPr>
      <w:r w:rsidRPr="00600E64">
        <w:rPr>
          <w:lang w:val="en-US"/>
        </w:rPr>
        <w:t xml:space="preserve">    </w:t>
      </w:r>
      <w:r w:rsidRPr="00600E64">
        <w:rPr>
          <w:color w:val="76923C"/>
          <w:lang w:val="en-US"/>
        </w:rPr>
        <w:t xml:space="preserve"># execute </w:t>
      </w:r>
      <w:proofErr w:type="spellStart"/>
      <w:r w:rsidRPr="00600E64">
        <w:rPr>
          <w:color w:val="76923C"/>
          <w:lang w:val="en-US"/>
        </w:rPr>
        <w:t>jindent</w:t>
      </w:r>
      <w:proofErr w:type="spellEnd"/>
      <w:r w:rsidRPr="00600E64">
        <w:rPr>
          <w:color w:val="76923C"/>
          <w:lang w:val="en-US"/>
        </w:rPr>
        <w:t xml:space="preserve"> on temp file (</w:t>
      </w:r>
      <w:proofErr w:type="spellStart"/>
      <w:r w:rsidRPr="00600E64">
        <w:rPr>
          <w:color w:val="76923C"/>
          <w:lang w:val="en-US"/>
        </w:rPr>
        <w:t>jindent</w:t>
      </w:r>
      <w:proofErr w:type="spellEnd"/>
      <w:r w:rsidRPr="00600E64">
        <w:rPr>
          <w:color w:val="76923C"/>
          <w:lang w:val="en-US"/>
        </w:rPr>
        <w:t xml:space="preserve"> should be on path)</w:t>
      </w:r>
      <w:r w:rsidRPr="00600E64">
        <w:rPr>
          <w:color w:val="76923C"/>
          <w:lang w:val="en-US"/>
        </w:rPr>
        <w:br/>
      </w:r>
      <w:r w:rsidRPr="00600E64">
        <w:rPr>
          <w:lang w:val="en-US"/>
        </w:rPr>
        <w:t xml:space="preserve">    if (res) then res = </w:t>
      </w:r>
      <w:proofErr w:type="gramStart"/>
      <w:r w:rsidRPr="00600E64">
        <w:rPr>
          <w:lang w:val="en-US"/>
        </w:rPr>
        <w:t>system(</w:t>
      </w:r>
      <w:proofErr w:type="gramEnd"/>
      <w:r w:rsidRPr="00600E64">
        <w:rPr>
          <w:lang w:val="en-US"/>
        </w:rPr>
        <w:t>"</w:t>
      </w:r>
      <w:proofErr w:type="spellStart"/>
      <w:r w:rsidRPr="00600E64">
        <w:rPr>
          <w:lang w:val="en-US"/>
        </w:rPr>
        <w:t>jindent</w:t>
      </w:r>
      <w:proofErr w:type="spellEnd"/>
      <w:r w:rsidRPr="00600E64">
        <w:rPr>
          <w:lang w:val="en-US"/>
        </w:rPr>
        <w:t xml:space="preserve"> \"#{</w:t>
      </w:r>
      <w:proofErr w:type="spellStart"/>
      <w:r w:rsidRPr="00600E64">
        <w:rPr>
          <w:lang w:val="en-US"/>
        </w:rPr>
        <w:t>tmpfile</w:t>
      </w:r>
      <w:proofErr w:type="spellEnd"/>
      <w:r w:rsidRPr="00600E64">
        <w:rPr>
          <w:lang w:val="en-US"/>
        </w:rPr>
        <w:t>}\"") end</w:t>
      </w:r>
    </w:p>
    <w:p w:rsidR="00F1398E" w:rsidRPr="00600E64" w:rsidRDefault="00F1398E" w:rsidP="00F1398E">
      <w:pPr>
        <w:pStyle w:val="code"/>
        <w:rPr>
          <w:lang w:val="en-US"/>
        </w:rPr>
      </w:pPr>
      <w:r w:rsidRPr="00600E64">
        <w:rPr>
          <w:lang w:val="en-US"/>
        </w:rPr>
        <w:t xml:space="preserve">    </w:t>
      </w:r>
      <w:r w:rsidRPr="00600E64">
        <w:rPr>
          <w:color w:val="76923C"/>
          <w:lang w:val="en-US"/>
        </w:rPr>
        <w:t xml:space="preserve"># </w:t>
      </w:r>
      <w:proofErr w:type="gramStart"/>
      <w:r w:rsidRPr="00600E64">
        <w:rPr>
          <w:color w:val="76923C"/>
          <w:lang w:val="en-US"/>
        </w:rPr>
        <w:t>if</w:t>
      </w:r>
      <w:proofErr w:type="gramEnd"/>
      <w:r w:rsidRPr="00600E64">
        <w:rPr>
          <w:color w:val="76923C"/>
          <w:lang w:val="en-US"/>
        </w:rPr>
        <w:t xml:space="preserve"> </w:t>
      </w:r>
      <w:proofErr w:type="spellStart"/>
      <w:r w:rsidRPr="00600E64">
        <w:rPr>
          <w:color w:val="76923C"/>
          <w:lang w:val="en-US"/>
        </w:rPr>
        <w:t>jindent</w:t>
      </w:r>
      <w:proofErr w:type="spellEnd"/>
      <w:r w:rsidRPr="00600E64">
        <w:rPr>
          <w:color w:val="76923C"/>
          <w:lang w:val="en-US"/>
        </w:rPr>
        <w:t xml:space="preserve"> failed, signal the trigger failed too</w:t>
      </w:r>
      <w:r w:rsidRPr="00600E64">
        <w:rPr>
          <w:lang w:val="en-US"/>
        </w:rPr>
        <w:br/>
        <w:t xml:space="preserve">    if (!res || $? != 0) then exit(1) end    </w:t>
      </w:r>
    </w:p>
    <w:p w:rsidR="00F1398E" w:rsidRPr="00600E64" w:rsidRDefault="00F1398E" w:rsidP="00F1398E">
      <w:pPr>
        <w:pStyle w:val="code"/>
        <w:rPr>
          <w:lang w:val="en-US"/>
        </w:rPr>
      </w:pPr>
      <w:r w:rsidRPr="00600E64">
        <w:rPr>
          <w:lang w:val="en-US"/>
        </w:rPr>
        <w:t xml:space="preserve">    </w:t>
      </w:r>
      <w:r w:rsidRPr="00600E64">
        <w:rPr>
          <w:color w:val="76923C"/>
          <w:lang w:val="en-US"/>
        </w:rPr>
        <w:t xml:space="preserve"># </w:t>
      </w:r>
      <w:proofErr w:type="gramStart"/>
      <w:r w:rsidRPr="00600E64">
        <w:rPr>
          <w:color w:val="76923C"/>
          <w:lang w:val="en-US"/>
        </w:rPr>
        <w:t>store</w:t>
      </w:r>
      <w:proofErr w:type="gramEnd"/>
      <w:r w:rsidRPr="00600E64">
        <w:rPr>
          <w:color w:val="76923C"/>
          <w:lang w:val="en-US"/>
        </w:rPr>
        <w:t xml:space="preserve"> the re-formatted file on Plastic repository</w:t>
      </w:r>
      <w:r w:rsidRPr="00600E64">
        <w:rPr>
          <w:lang w:val="en-US"/>
        </w:rPr>
        <w:br/>
        <w:t xml:space="preserve">    if (res) then system("cm shelve #{</w:t>
      </w:r>
      <w:proofErr w:type="spellStart"/>
      <w:r w:rsidRPr="00600E64">
        <w:rPr>
          <w:lang w:val="en-US"/>
        </w:rPr>
        <w:t>revspec</w:t>
      </w:r>
      <w:proofErr w:type="spellEnd"/>
      <w:r w:rsidRPr="00600E64">
        <w:rPr>
          <w:lang w:val="en-US"/>
        </w:rPr>
        <w:t>} --file=\"#{</w:t>
      </w:r>
      <w:proofErr w:type="spellStart"/>
      <w:r w:rsidRPr="00600E64">
        <w:rPr>
          <w:lang w:val="en-US"/>
        </w:rPr>
        <w:t>tmpfile</w:t>
      </w:r>
      <w:proofErr w:type="spellEnd"/>
      <w:r w:rsidRPr="00600E64">
        <w:rPr>
          <w:lang w:val="en-US"/>
        </w:rPr>
        <w:t xml:space="preserve">}\"") end    </w:t>
      </w:r>
    </w:p>
    <w:p w:rsidR="00F1398E" w:rsidRPr="00600E64" w:rsidRDefault="00F1398E" w:rsidP="00F1398E">
      <w:pPr>
        <w:pStyle w:val="code"/>
        <w:rPr>
          <w:lang w:val="en-US"/>
        </w:rPr>
      </w:pPr>
      <w:r w:rsidRPr="00600E64">
        <w:rPr>
          <w:lang w:val="en-US"/>
        </w:rPr>
        <w:t xml:space="preserve">    </w:t>
      </w:r>
      <w:r w:rsidRPr="00600E64">
        <w:rPr>
          <w:color w:val="76923C"/>
          <w:lang w:val="en-US"/>
        </w:rPr>
        <w:t># delete the temp file</w:t>
      </w:r>
      <w:r w:rsidRPr="00600E64">
        <w:rPr>
          <w:lang w:val="en-US"/>
        </w:rPr>
        <w:br/>
        <w:t xml:space="preserve">    if (res) then </w:t>
      </w:r>
      <w:proofErr w:type="gramStart"/>
      <w:r w:rsidRPr="00600E64">
        <w:rPr>
          <w:lang w:val="en-US"/>
        </w:rPr>
        <w:t>system(</w:t>
      </w:r>
      <w:proofErr w:type="gramEnd"/>
      <w:r w:rsidRPr="00600E64">
        <w:rPr>
          <w:lang w:val="en-US"/>
        </w:rPr>
        <w:t>"del \"#{</w:t>
      </w:r>
      <w:proofErr w:type="spellStart"/>
      <w:r w:rsidRPr="00600E64">
        <w:rPr>
          <w:lang w:val="en-US"/>
        </w:rPr>
        <w:t>tmpfile</w:t>
      </w:r>
      <w:proofErr w:type="spellEnd"/>
      <w:r w:rsidRPr="00600E64">
        <w:rPr>
          <w:lang w:val="en-US"/>
        </w:rPr>
        <w:t>}\"") end</w:t>
      </w:r>
    </w:p>
    <w:p w:rsidR="00F1398E" w:rsidRPr="00600E64" w:rsidRDefault="00F1398E" w:rsidP="00F1398E">
      <w:pPr>
        <w:pStyle w:val="code"/>
        <w:rPr>
          <w:color w:val="76923C"/>
          <w:lang w:val="en-US"/>
        </w:rPr>
      </w:pPr>
      <w:r w:rsidRPr="00600E64">
        <w:rPr>
          <w:lang w:val="en-US"/>
        </w:rPr>
        <w:t xml:space="preserve">  </w:t>
      </w:r>
      <w:proofErr w:type="gramStart"/>
      <w:r w:rsidRPr="00600E64">
        <w:rPr>
          <w:lang w:val="en-US"/>
        </w:rPr>
        <w:t xml:space="preserve">end  </w:t>
      </w:r>
      <w:r w:rsidRPr="00600E64">
        <w:rPr>
          <w:color w:val="76923C"/>
          <w:lang w:val="en-US"/>
        </w:rPr>
        <w:t>#</w:t>
      </w:r>
      <w:proofErr w:type="gramEnd"/>
      <w:r w:rsidRPr="00600E64">
        <w:rPr>
          <w:color w:val="76923C"/>
          <w:lang w:val="en-US"/>
        </w:rPr>
        <w:t>if</w:t>
      </w:r>
    </w:p>
    <w:p w:rsidR="00F1398E" w:rsidRPr="00600E64" w:rsidRDefault="00F1398E" w:rsidP="00F1398E">
      <w:pPr>
        <w:pStyle w:val="code"/>
        <w:rPr>
          <w:color w:val="76923C"/>
          <w:lang w:val="en-US"/>
        </w:rPr>
      </w:pPr>
      <w:proofErr w:type="gramStart"/>
      <w:r w:rsidRPr="00600E64">
        <w:rPr>
          <w:lang w:val="en-US"/>
        </w:rPr>
        <w:t xml:space="preserve">end  </w:t>
      </w:r>
      <w:r w:rsidRPr="00600E64">
        <w:rPr>
          <w:color w:val="76923C"/>
          <w:lang w:val="en-US"/>
        </w:rPr>
        <w:t>#</w:t>
      </w:r>
      <w:proofErr w:type="gramEnd"/>
      <w:r w:rsidRPr="00600E64">
        <w:rPr>
          <w:color w:val="76923C"/>
          <w:lang w:val="en-US"/>
        </w:rPr>
        <w:t>each</w:t>
      </w:r>
    </w:p>
    <w:p w:rsidR="0060284C" w:rsidRPr="00600E64" w:rsidRDefault="00F96127" w:rsidP="0060284C">
      <w:r w:rsidRPr="00600E64">
        <w:t>Sample t</w:t>
      </w:r>
      <w:r w:rsidR="0029348B" w:rsidRPr="00600E64">
        <w:t xml:space="preserve">rigger creation command (on </w:t>
      </w:r>
      <w:r w:rsidR="008A75EB" w:rsidRPr="00600E64">
        <w:t>W</w:t>
      </w:r>
      <w:r w:rsidR="0029348B" w:rsidRPr="00600E64">
        <w:t>indows)</w:t>
      </w:r>
    </w:p>
    <w:p w:rsidR="000B4FC3" w:rsidRPr="00600E64" w:rsidRDefault="000B4FC3" w:rsidP="000B4FC3">
      <w:pPr>
        <w:pStyle w:val="code"/>
        <w:rPr>
          <w:b/>
          <w:lang w:val="en-US"/>
        </w:rPr>
      </w:pPr>
      <w:r w:rsidRPr="00600E64">
        <w:rPr>
          <w:b/>
          <w:lang w:val="en-US"/>
        </w:rPr>
        <w:t xml:space="preserve">cm </w:t>
      </w:r>
      <w:proofErr w:type="spellStart"/>
      <w:r w:rsidRPr="00600E64">
        <w:rPr>
          <w:b/>
          <w:lang w:val="en-US"/>
        </w:rPr>
        <w:t>maketrigger</w:t>
      </w:r>
      <w:proofErr w:type="spellEnd"/>
      <w:r w:rsidRPr="00600E64">
        <w:rPr>
          <w:b/>
          <w:lang w:val="en-US"/>
        </w:rPr>
        <w:t xml:space="preserve"> before-checkin “apply </w:t>
      </w:r>
      <w:proofErr w:type="spellStart"/>
      <w:r w:rsidRPr="00600E64">
        <w:rPr>
          <w:b/>
          <w:lang w:val="en-US"/>
        </w:rPr>
        <w:t>jindent</w:t>
      </w:r>
      <w:proofErr w:type="spellEnd"/>
      <w:r w:rsidRPr="00600E64">
        <w:rPr>
          <w:b/>
          <w:lang w:val="en-US"/>
        </w:rPr>
        <w:t>” “ruby c:\triggers\jindent.rb”</w:t>
      </w:r>
    </w:p>
    <w:p w:rsidR="00092205" w:rsidRPr="00600E64" w:rsidRDefault="00F9654A" w:rsidP="00F9654A">
      <w:pPr>
        <w:pStyle w:val="Ttulo3"/>
        <w:rPr>
          <w:lang w:val="en-US"/>
        </w:rPr>
      </w:pPr>
      <w:r w:rsidRPr="00600E64">
        <w:rPr>
          <w:lang w:val="en-US"/>
        </w:rPr>
        <w:br w:type="page"/>
      </w:r>
      <w:bookmarkStart w:id="60" w:name="_Toc315275830"/>
      <w:r w:rsidR="00092205" w:rsidRPr="00600E64">
        <w:rPr>
          <w:lang w:val="en-US"/>
        </w:rPr>
        <w:lastRenderedPageBreak/>
        <w:t>Apply modifying action to items in block</w:t>
      </w:r>
      <w:bookmarkEnd w:id="60"/>
    </w:p>
    <w:p w:rsidR="009C11D0" w:rsidRPr="00600E64" w:rsidRDefault="00897E0F" w:rsidP="009C11D0">
      <w:r w:rsidRPr="00600E64">
        <w:t>This is the same ex</w:t>
      </w:r>
      <w:r w:rsidR="009C11D0" w:rsidRPr="00600E64">
        <w:t>ample as before, but now all involve</w:t>
      </w:r>
      <w:r w:rsidR="00596C53" w:rsidRPr="00600E64">
        <w:t>d</w:t>
      </w:r>
      <w:r w:rsidR="009C11D0" w:rsidRPr="00600E64">
        <w:t xml:space="preserve"> files are ‘cat’ and ‘shelved’ in block, greatly improving performance. </w:t>
      </w:r>
    </w:p>
    <w:p w:rsidR="00092205" w:rsidRPr="00600E64" w:rsidRDefault="00092205" w:rsidP="00092205">
      <w:pPr>
        <w:pStyle w:val="code"/>
        <w:rPr>
          <w:lang w:val="en-US"/>
        </w:rPr>
      </w:pPr>
      <w:proofErr w:type="gramStart"/>
      <w:r w:rsidRPr="00600E64">
        <w:rPr>
          <w:color w:val="76923C"/>
          <w:lang w:val="en-US"/>
        </w:rPr>
        <w:t>#!/</w:t>
      </w:r>
      <w:proofErr w:type="spellStart"/>
      <w:proofErr w:type="gramEnd"/>
      <w:r w:rsidRPr="00600E64">
        <w:rPr>
          <w:color w:val="76923C"/>
          <w:lang w:val="en-US"/>
        </w:rPr>
        <w:t>usr</w:t>
      </w:r>
      <w:proofErr w:type="spellEnd"/>
      <w:r w:rsidRPr="00600E64">
        <w:rPr>
          <w:color w:val="76923C"/>
          <w:lang w:val="en-US"/>
        </w:rPr>
        <w:t>/bin/ruby</w:t>
      </w:r>
      <w:r w:rsidRPr="00600E64">
        <w:rPr>
          <w:lang w:val="en-US"/>
        </w:rPr>
        <w:br/>
      </w:r>
      <w:proofErr w:type="spellStart"/>
      <w:r w:rsidRPr="00600E64">
        <w:rPr>
          <w:lang w:val="en-US"/>
        </w:rPr>
        <w:t>tmpdir</w:t>
      </w:r>
      <w:proofErr w:type="spellEnd"/>
      <w:r w:rsidRPr="00600E64">
        <w:rPr>
          <w:lang w:val="en-US"/>
        </w:rPr>
        <w:t xml:space="preserve"> = 'c:\\</w:t>
      </w:r>
      <w:proofErr w:type="spellStart"/>
      <w:r w:rsidRPr="00600E64">
        <w:rPr>
          <w:lang w:val="en-US"/>
        </w:rPr>
        <w:t>tmp</w:t>
      </w:r>
      <w:proofErr w:type="spellEnd"/>
      <w:r w:rsidRPr="00600E64">
        <w:rPr>
          <w:lang w:val="en-US"/>
        </w:rPr>
        <w:t>\\triggers\\'</w:t>
      </w:r>
    </w:p>
    <w:p w:rsidR="00092205" w:rsidRPr="00600E64" w:rsidRDefault="00092205" w:rsidP="00092205">
      <w:pPr>
        <w:pStyle w:val="code"/>
        <w:rPr>
          <w:lang w:val="en-US"/>
        </w:rPr>
      </w:pPr>
      <w:r w:rsidRPr="00600E64">
        <w:rPr>
          <w:lang w:val="en-US"/>
        </w:rPr>
        <w:t>$files = [</w:t>
      </w:r>
      <w:proofErr w:type="gramStart"/>
      <w:r w:rsidRPr="00600E64">
        <w:rPr>
          <w:lang w:val="en-US"/>
        </w:rPr>
        <w:t>]</w:t>
      </w:r>
      <w:proofErr w:type="gramEnd"/>
      <w:r w:rsidRPr="00600E64">
        <w:rPr>
          <w:lang w:val="en-US"/>
        </w:rPr>
        <w:br/>
        <w:t>$</w:t>
      </w:r>
      <w:proofErr w:type="spellStart"/>
      <w:r w:rsidRPr="00600E64">
        <w:rPr>
          <w:lang w:val="en-US"/>
        </w:rPr>
        <w:t>cat_shelve_specs</w:t>
      </w:r>
      <w:proofErr w:type="spellEnd"/>
      <w:r w:rsidRPr="00600E64">
        <w:rPr>
          <w:lang w:val="en-US"/>
        </w:rPr>
        <w:t xml:space="preserve"> = []</w:t>
      </w:r>
    </w:p>
    <w:p w:rsidR="00092205" w:rsidRPr="00600E64" w:rsidRDefault="00092205" w:rsidP="00092205">
      <w:pPr>
        <w:pStyle w:val="code"/>
        <w:rPr>
          <w:lang w:val="en-US"/>
        </w:rPr>
      </w:pPr>
      <w:r w:rsidRPr="00600E64">
        <w:rPr>
          <w:color w:val="76923C"/>
          <w:lang w:val="en-US"/>
        </w:rPr>
        <w:t># Apply command sending revision info</w:t>
      </w:r>
      <w:r w:rsidRPr="00600E64">
        <w:rPr>
          <w:lang w:val="en-US"/>
        </w:rPr>
        <w:t xml:space="preserve"> </w:t>
      </w:r>
      <w:r w:rsidRPr="00600E64">
        <w:rPr>
          <w:lang w:val="en-US"/>
        </w:rPr>
        <w:br/>
        <w:t xml:space="preserve">def </w:t>
      </w:r>
      <w:proofErr w:type="spellStart"/>
      <w:proofErr w:type="gramStart"/>
      <w:r w:rsidRPr="00600E64">
        <w:rPr>
          <w:lang w:val="en-US"/>
        </w:rPr>
        <w:t>commandOnSpecs</w:t>
      </w:r>
      <w:proofErr w:type="spellEnd"/>
      <w:r w:rsidRPr="00600E64">
        <w:rPr>
          <w:lang w:val="en-US"/>
        </w:rPr>
        <w:t>(</w:t>
      </w:r>
      <w:proofErr w:type="spellStart"/>
      <w:proofErr w:type="gramEnd"/>
      <w:r w:rsidRPr="00600E64">
        <w:rPr>
          <w:lang w:val="en-US"/>
        </w:rPr>
        <w:t>cmd</w:t>
      </w:r>
      <w:proofErr w:type="spellEnd"/>
      <w:r w:rsidRPr="00600E64">
        <w:rPr>
          <w:lang w:val="en-US"/>
        </w:rPr>
        <w:t>)</w:t>
      </w:r>
      <w:r w:rsidRPr="00600E64">
        <w:rPr>
          <w:lang w:val="en-US"/>
        </w:rPr>
        <w:br/>
        <w:t xml:space="preserve">  </w:t>
      </w:r>
      <w:proofErr w:type="spellStart"/>
      <w:r w:rsidRPr="00600E64">
        <w:rPr>
          <w:lang w:val="en-US"/>
        </w:rPr>
        <w:t>IO.popen</w:t>
      </w:r>
      <w:proofErr w:type="spellEnd"/>
      <w:r w:rsidRPr="00600E64">
        <w:rPr>
          <w:lang w:val="en-US"/>
        </w:rPr>
        <w:t>(</w:t>
      </w:r>
      <w:proofErr w:type="spellStart"/>
      <w:r w:rsidRPr="00600E64">
        <w:rPr>
          <w:lang w:val="en-US"/>
        </w:rPr>
        <w:t>cmd</w:t>
      </w:r>
      <w:proofErr w:type="spellEnd"/>
      <w:r w:rsidRPr="00600E64">
        <w:rPr>
          <w:lang w:val="en-US"/>
        </w:rPr>
        <w:t>, "w") do |</w:t>
      </w:r>
      <w:proofErr w:type="spellStart"/>
      <w:r w:rsidRPr="00600E64">
        <w:rPr>
          <w:lang w:val="en-US"/>
        </w:rPr>
        <w:t>io</w:t>
      </w:r>
      <w:proofErr w:type="spellEnd"/>
      <w:r w:rsidRPr="00600E64">
        <w:rPr>
          <w:lang w:val="en-US"/>
        </w:rPr>
        <w:t>|</w:t>
      </w:r>
      <w:r w:rsidRPr="00600E64">
        <w:rPr>
          <w:lang w:val="en-US"/>
        </w:rPr>
        <w:br/>
        <w:t xml:space="preserve">    $</w:t>
      </w:r>
      <w:proofErr w:type="spellStart"/>
      <w:r w:rsidRPr="00600E64">
        <w:rPr>
          <w:lang w:val="en-US"/>
        </w:rPr>
        <w:t>cat_shelve_specs.each</w:t>
      </w:r>
      <w:proofErr w:type="spellEnd"/>
      <w:r w:rsidRPr="00600E64">
        <w:rPr>
          <w:lang w:val="en-US"/>
        </w:rPr>
        <w:t xml:space="preserve"> do |spec|</w:t>
      </w:r>
      <w:r w:rsidRPr="00600E64">
        <w:rPr>
          <w:lang w:val="en-US"/>
        </w:rPr>
        <w:br/>
        <w:t xml:space="preserve">      puts '</w:t>
      </w:r>
      <w:proofErr w:type="spellStart"/>
      <w:r w:rsidRPr="00600E64">
        <w:rPr>
          <w:lang w:val="en-US"/>
        </w:rPr>
        <w:t>catting</w:t>
      </w:r>
      <w:proofErr w:type="spellEnd"/>
      <w:r w:rsidRPr="00600E64">
        <w:rPr>
          <w:lang w:val="en-US"/>
        </w:rPr>
        <w:t xml:space="preserve"> ' + spec</w:t>
      </w:r>
      <w:r w:rsidRPr="00600E64">
        <w:rPr>
          <w:lang w:val="en-US"/>
        </w:rPr>
        <w:br/>
        <w:t xml:space="preserve">      </w:t>
      </w:r>
      <w:proofErr w:type="spellStart"/>
      <w:r w:rsidRPr="00600E64">
        <w:rPr>
          <w:lang w:val="en-US"/>
        </w:rPr>
        <w:t>io.puts</w:t>
      </w:r>
      <w:proofErr w:type="spellEnd"/>
      <w:r w:rsidRPr="00600E64">
        <w:rPr>
          <w:lang w:val="en-US"/>
        </w:rPr>
        <w:t xml:space="preserve"> spec</w:t>
      </w:r>
      <w:r w:rsidRPr="00600E64">
        <w:rPr>
          <w:lang w:val="en-US"/>
        </w:rPr>
        <w:br/>
        <w:t xml:space="preserve">    end</w:t>
      </w:r>
      <w:r w:rsidRPr="00600E64">
        <w:rPr>
          <w:lang w:val="en-US"/>
        </w:rPr>
        <w:br/>
        <w:t xml:space="preserve">  end </w:t>
      </w:r>
      <w:r w:rsidRPr="00600E64">
        <w:rPr>
          <w:lang w:val="en-US"/>
        </w:rPr>
        <w:br/>
        <w:t>end</w:t>
      </w:r>
    </w:p>
    <w:p w:rsidR="00092205" w:rsidRPr="00600E64" w:rsidRDefault="00092205" w:rsidP="00092205">
      <w:pPr>
        <w:pStyle w:val="code"/>
        <w:rPr>
          <w:lang w:val="en-US"/>
        </w:rPr>
      </w:pPr>
      <w:r w:rsidRPr="00600E64">
        <w:rPr>
          <w:color w:val="76923C"/>
          <w:lang w:val="en-US"/>
        </w:rPr>
        <w:t xml:space="preserve"># Process </w:t>
      </w:r>
      <w:proofErr w:type="spellStart"/>
      <w:r w:rsidRPr="00600E64">
        <w:rPr>
          <w:color w:val="76923C"/>
          <w:lang w:val="en-US"/>
        </w:rPr>
        <w:t>stdin</w:t>
      </w:r>
      <w:proofErr w:type="spellEnd"/>
      <w:r w:rsidRPr="00600E64">
        <w:rPr>
          <w:color w:val="76923C"/>
          <w:lang w:val="en-US"/>
        </w:rPr>
        <w:br/>
      </w:r>
      <w:proofErr w:type="spellStart"/>
      <w:r w:rsidRPr="00600E64">
        <w:rPr>
          <w:lang w:val="en-US"/>
        </w:rPr>
        <w:t>STDIN.readlines.each</w:t>
      </w:r>
      <w:proofErr w:type="spellEnd"/>
      <w:r w:rsidRPr="00600E64">
        <w:rPr>
          <w:lang w:val="en-US"/>
        </w:rPr>
        <w:t xml:space="preserve"> do |line|</w:t>
      </w:r>
      <w:r w:rsidRPr="00600E64">
        <w:rPr>
          <w:lang w:val="en-US"/>
        </w:rPr>
        <w:br/>
        <w:t xml:space="preserve">  </w:t>
      </w:r>
      <w:proofErr w:type="spellStart"/>
      <w:r w:rsidRPr="00600E64">
        <w:rPr>
          <w:lang w:val="en-US"/>
        </w:rPr>
        <w:t>itemspec</w:t>
      </w:r>
      <w:proofErr w:type="spellEnd"/>
      <w:r w:rsidRPr="00600E64">
        <w:rPr>
          <w:lang w:val="en-US"/>
        </w:rPr>
        <w:t xml:space="preserve">, </w:t>
      </w:r>
      <w:proofErr w:type="spellStart"/>
      <w:r w:rsidRPr="00600E64">
        <w:rPr>
          <w:lang w:val="en-US"/>
        </w:rPr>
        <w:t>revspec</w:t>
      </w:r>
      <w:proofErr w:type="spellEnd"/>
      <w:r w:rsidRPr="00600E64">
        <w:rPr>
          <w:lang w:val="en-US"/>
        </w:rPr>
        <w:t xml:space="preserve">, </w:t>
      </w:r>
      <w:proofErr w:type="spellStart"/>
      <w:r w:rsidRPr="00600E64">
        <w:rPr>
          <w:lang w:val="en-US"/>
        </w:rPr>
        <w:t>wkspec</w:t>
      </w:r>
      <w:proofErr w:type="spellEnd"/>
      <w:r w:rsidRPr="00600E64">
        <w:rPr>
          <w:lang w:val="en-US"/>
        </w:rPr>
        <w:t xml:space="preserve"> = </w:t>
      </w:r>
      <w:proofErr w:type="spellStart"/>
      <w:r w:rsidRPr="00600E64">
        <w:rPr>
          <w:lang w:val="en-US"/>
        </w:rPr>
        <w:t>line.split</w:t>
      </w:r>
      <w:proofErr w:type="spellEnd"/>
      <w:r w:rsidRPr="00600E64">
        <w:rPr>
          <w:lang w:val="en-US"/>
        </w:rPr>
        <w:t>(';')</w:t>
      </w:r>
      <w:r w:rsidRPr="00600E64">
        <w:rPr>
          <w:lang w:val="en-US"/>
        </w:rPr>
        <w:br/>
        <w:t xml:space="preserve">  filename, </w:t>
      </w:r>
      <w:proofErr w:type="spellStart"/>
      <w:r w:rsidRPr="00600E64">
        <w:rPr>
          <w:lang w:val="en-US"/>
        </w:rPr>
        <w:t>branchspec</w:t>
      </w:r>
      <w:proofErr w:type="spellEnd"/>
      <w:r w:rsidRPr="00600E64">
        <w:rPr>
          <w:lang w:val="en-US"/>
        </w:rPr>
        <w:t xml:space="preserve">, </w:t>
      </w:r>
      <w:proofErr w:type="spellStart"/>
      <w:r w:rsidRPr="00600E64">
        <w:rPr>
          <w:lang w:val="en-US"/>
        </w:rPr>
        <w:t>revno</w:t>
      </w:r>
      <w:proofErr w:type="spellEnd"/>
      <w:r w:rsidRPr="00600E64">
        <w:rPr>
          <w:lang w:val="en-US"/>
        </w:rPr>
        <w:t xml:space="preserve"> = </w:t>
      </w:r>
      <w:proofErr w:type="spellStart"/>
      <w:r w:rsidRPr="00600E64">
        <w:rPr>
          <w:lang w:val="en-US"/>
        </w:rPr>
        <w:t>itemspec.split</w:t>
      </w:r>
      <w:proofErr w:type="spellEnd"/>
      <w:r w:rsidRPr="00600E64">
        <w:rPr>
          <w:lang w:val="en-US"/>
        </w:rPr>
        <w:t>('#')</w:t>
      </w:r>
      <w:r w:rsidRPr="00600E64">
        <w:rPr>
          <w:lang w:val="en-US"/>
        </w:rPr>
        <w:br/>
        <w:t xml:space="preserve">  </w:t>
      </w:r>
      <w:r w:rsidRPr="00600E64">
        <w:rPr>
          <w:lang w:val="en-US"/>
        </w:rPr>
        <w:br/>
        <w:t xml:space="preserve">  </w:t>
      </w:r>
      <w:r w:rsidRPr="00600E64">
        <w:rPr>
          <w:color w:val="76923C"/>
          <w:lang w:val="en-US"/>
        </w:rPr>
        <w:t># this may have problems with long paths</w:t>
      </w:r>
      <w:r w:rsidRPr="00600E64">
        <w:rPr>
          <w:lang w:val="en-US"/>
        </w:rPr>
        <w:br/>
        <w:t xml:space="preserve">  </w:t>
      </w:r>
      <w:proofErr w:type="spellStart"/>
      <w:r w:rsidRPr="00600E64">
        <w:rPr>
          <w:lang w:val="en-US"/>
        </w:rPr>
        <w:t>filename.gsub</w:t>
      </w:r>
      <w:proofErr w:type="spellEnd"/>
      <w:r w:rsidRPr="00600E64">
        <w:rPr>
          <w:lang w:val="en-US"/>
        </w:rPr>
        <w:t xml:space="preserve">!(/\//, '_') </w:t>
      </w:r>
      <w:r w:rsidRPr="00600E64">
        <w:rPr>
          <w:color w:val="76923C"/>
          <w:lang w:val="en-US"/>
        </w:rPr>
        <w:t xml:space="preserve"># replace / </w:t>
      </w:r>
      <w:proofErr w:type="spellStart"/>
      <w:r w:rsidRPr="00600E64">
        <w:rPr>
          <w:color w:val="76923C"/>
          <w:lang w:val="en-US"/>
        </w:rPr>
        <w:t>with _ in</w:t>
      </w:r>
      <w:proofErr w:type="spellEnd"/>
      <w:r w:rsidRPr="00600E64">
        <w:rPr>
          <w:color w:val="76923C"/>
          <w:lang w:val="en-US"/>
        </w:rPr>
        <w:t xml:space="preserve"> filenames</w:t>
      </w:r>
      <w:r w:rsidRPr="00600E64">
        <w:rPr>
          <w:color w:val="76923C"/>
          <w:lang w:val="en-US"/>
        </w:rPr>
        <w:br/>
      </w:r>
      <w:r w:rsidRPr="00600E64">
        <w:rPr>
          <w:lang w:val="en-US"/>
        </w:rPr>
        <w:t xml:space="preserve">  filename = </w:t>
      </w:r>
      <w:proofErr w:type="spellStart"/>
      <w:r w:rsidRPr="00600E64">
        <w:rPr>
          <w:lang w:val="en-US"/>
        </w:rPr>
        <w:t>tmpdir</w:t>
      </w:r>
      <w:proofErr w:type="spellEnd"/>
      <w:r w:rsidRPr="00600E64">
        <w:rPr>
          <w:lang w:val="en-US"/>
        </w:rPr>
        <w:t xml:space="preserve"> + filename  </w:t>
      </w:r>
      <w:r w:rsidRPr="00600E64">
        <w:rPr>
          <w:color w:val="76923C"/>
          <w:lang w:val="en-US"/>
        </w:rPr>
        <w:t xml:space="preserve"># add </w:t>
      </w:r>
      <w:proofErr w:type="spellStart"/>
      <w:r w:rsidRPr="00600E64">
        <w:rPr>
          <w:color w:val="76923C"/>
          <w:lang w:val="en-US"/>
        </w:rPr>
        <w:t>tmpdir</w:t>
      </w:r>
      <w:proofErr w:type="spellEnd"/>
      <w:r w:rsidRPr="00600E64">
        <w:rPr>
          <w:color w:val="76923C"/>
          <w:lang w:val="en-US"/>
        </w:rPr>
        <w:br/>
      </w:r>
      <w:r w:rsidRPr="00600E64">
        <w:rPr>
          <w:lang w:val="en-US"/>
        </w:rPr>
        <w:br/>
        <w:t xml:space="preserve">  $files &lt;&lt; filename</w:t>
      </w:r>
      <w:r w:rsidRPr="00600E64">
        <w:rPr>
          <w:lang w:val="en-US"/>
        </w:rPr>
        <w:br/>
        <w:t xml:space="preserve">  $</w:t>
      </w:r>
      <w:proofErr w:type="spellStart"/>
      <w:r w:rsidRPr="00600E64">
        <w:rPr>
          <w:lang w:val="en-US"/>
        </w:rPr>
        <w:t>cat_shelve_specs</w:t>
      </w:r>
      <w:proofErr w:type="spellEnd"/>
      <w:r w:rsidRPr="00600E64">
        <w:rPr>
          <w:lang w:val="en-US"/>
        </w:rPr>
        <w:t xml:space="preserve"> &lt;&lt; "#{</w:t>
      </w:r>
      <w:proofErr w:type="spellStart"/>
      <w:r w:rsidRPr="00600E64">
        <w:rPr>
          <w:lang w:val="en-US"/>
        </w:rPr>
        <w:t>revspec</w:t>
      </w:r>
      <w:proofErr w:type="spellEnd"/>
      <w:r w:rsidRPr="00600E64">
        <w:rPr>
          <w:lang w:val="en-US"/>
        </w:rPr>
        <w:t>};#{filename}"</w:t>
      </w:r>
      <w:r w:rsidRPr="00600E64">
        <w:rPr>
          <w:lang w:val="en-US"/>
        </w:rPr>
        <w:br/>
        <w:t>end</w:t>
      </w:r>
      <w:r w:rsidRPr="00600E64">
        <w:rPr>
          <w:lang w:val="en-US"/>
        </w:rPr>
        <w:br/>
      </w:r>
      <w:r w:rsidRPr="00600E64">
        <w:rPr>
          <w:lang w:val="en-US"/>
        </w:rPr>
        <w:br/>
      </w:r>
      <w:r w:rsidRPr="00600E64">
        <w:rPr>
          <w:color w:val="76923C"/>
          <w:lang w:val="en-US"/>
        </w:rPr>
        <w:t># cat files on temp directory</w:t>
      </w:r>
      <w:r w:rsidRPr="00600E64">
        <w:rPr>
          <w:lang w:val="en-US"/>
        </w:rPr>
        <w:br/>
      </w:r>
      <w:proofErr w:type="spellStart"/>
      <w:r w:rsidRPr="00600E64">
        <w:rPr>
          <w:lang w:val="en-US"/>
        </w:rPr>
        <w:t>commandOnSpecs</w:t>
      </w:r>
      <w:proofErr w:type="spellEnd"/>
      <w:r w:rsidRPr="00600E64">
        <w:rPr>
          <w:lang w:val="en-US"/>
        </w:rPr>
        <w:t>("cm cat -")</w:t>
      </w:r>
      <w:r w:rsidRPr="00600E64">
        <w:rPr>
          <w:lang w:val="en-US"/>
        </w:rPr>
        <w:br/>
      </w:r>
      <w:r w:rsidRPr="00600E64">
        <w:rPr>
          <w:lang w:val="en-US"/>
        </w:rPr>
        <w:br/>
      </w:r>
      <w:r w:rsidRPr="00600E64">
        <w:rPr>
          <w:color w:val="76923C"/>
          <w:lang w:val="en-US"/>
        </w:rPr>
        <w:t># Apply action on files</w:t>
      </w:r>
      <w:r w:rsidRPr="00600E64">
        <w:rPr>
          <w:lang w:val="en-US"/>
        </w:rPr>
        <w:br/>
        <w:t>$</w:t>
      </w:r>
      <w:proofErr w:type="spellStart"/>
      <w:r w:rsidRPr="00600E64">
        <w:rPr>
          <w:lang w:val="en-US"/>
        </w:rPr>
        <w:t>files.each</w:t>
      </w:r>
      <w:proofErr w:type="spellEnd"/>
      <w:r w:rsidRPr="00600E64">
        <w:rPr>
          <w:lang w:val="en-US"/>
        </w:rPr>
        <w:t xml:space="preserve"> { |file| system("</w:t>
      </w:r>
      <w:proofErr w:type="spellStart"/>
      <w:r w:rsidR="00954913" w:rsidRPr="00600E64">
        <w:rPr>
          <w:lang w:val="en-US"/>
        </w:rPr>
        <w:t>jindent</w:t>
      </w:r>
      <w:proofErr w:type="spellEnd"/>
      <w:r w:rsidRPr="00600E64">
        <w:rPr>
          <w:lang w:val="en-US"/>
        </w:rPr>
        <w:t xml:space="preserve"> \"#{file}\"") }</w:t>
      </w:r>
      <w:r w:rsidRPr="00600E64">
        <w:rPr>
          <w:lang w:val="en-US"/>
        </w:rPr>
        <w:br/>
      </w:r>
      <w:r w:rsidRPr="00600E64">
        <w:rPr>
          <w:lang w:val="en-US"/>
        </w:rPr>
        <w:br/>
      </w:r>
      <w:r w:rsidRPr="00600E64">
        <w:rPr>
          <w:color w:val="76923C"/>
          <w:lang w:val="en-US"/>
        </w:rPr>
        <w:t># shelve files</w:t>
      </w:r>
      <w:r w:rsidRPr="00600E64">
        <w:rPr>
          <w:color w:val="76923C"/>
          <w:lang w:val="en-US"/>
        </w:rPr>
        <w:br/>
      </w:r>
      <w:proofErr w:type="spellStart"/>
      <w:r w:rsidRPr="00600E64">
        <w:rPr>
          <w:lang w:val="en-US"/>
        </w:rPr>
        <w:t>commandOnSpecs</w:t>
      </w:r>
      <w:proofErr w:type="spellEnd"/>
      <w:r w:rsidRPr="00600E64">
        <w:rPr>
          <w:lang w:val="en-US"/>
        </w:rPr>
        <w:t>("cm shelve -")</w:t>
      </w:r>
      <w:r w:rsidRPr="00600E64">
        <w:rPr>
          <w:lang w:val="en-US"/>
        </w:rPr>
        <w:br/>
      </w:r>
      <w:r w:rsidRPr="00600E64">
        <w:rPr>
          <w:lang w:val="en-US"/>
        </w:rPr>
        <w:br/>
      </w:r>
      <w:r w:rsidRPr="00600E64">
        <w:rPr>
          <w:color w:val="76923C"/>
          <w:lang w:val="en-US"/>
        </w:rPr>
        <w:t># remove temp files</w:t>
      </w:r>
      <w:r w:rsidRPr="00600E64">
        <w:rPr>
          <w:color w:val="76923C"/>
          <w:lang w:val="en-US"/>
        </w:rPr>
        <w:br/>
      </w:r>
      <w:r w:rsidRPr="00600E64">
        <w:rPr>
          <w:lang w:val="en-US"/>
        </w:rPr>
        <w:t>$</w:t>
      </w:r>
      <w:proofErr w:type="spellStart"/>
      <w:r w:rsidRPr="00600E64">
        <w:rPr>
          <w:lang w:val="en-US"/>
        </w:rPr>
        <w:t>files.each</w:t>
      </w:r>
      <w:proofErr w:type="spellEnd"/>
      <w:r w:rsidRPr="00600E64">
        <w:rPr>
          <w:lang w:val="en-US"/>
        </w:rPr>
        <w:t xml:space="preserve"> { |file| </w:t>
      </w:r>
      <w:proofErr w:type="spellStart"/>
      <w:r w:rsidRPr="00600E64">
        <w:rPr>
          <w:lang w:val="en-US"/>
        </w:rPr>
        <w:t>File.delete</w:t>
      </w:r>
      <w:proofErr w:type="spellEnd"/>
      <w:r w:rsidRPr="00600E64">
        <w:rPr>
          <w:lang w:val="en-US"/>
        </w:rPr>
        <w:t xml:space="preserve"> file }</w:t>
      </w:r>
    </w:p>
    <w:p w:rsidR="00954913" w:rsidRPr="00600E64" w:rsidRDefault="00954913" w:rsidP="00954913">
      <w:r w:rsidRPr="00600E64">
        <w:t>Sample trigger creation command (on Windows)</w:t>
      </w:r>
    </w:p>
    <w:p w:rsidR="00954913" w:rsidRPr="00600E64" w:rsidRDefault="00954913" w:rsidP="00954913">
      <w:pPr>
        <w:pStyle w:val="code"/>
        <w:rPr>
          <w:b/>
          <w:lang w:val="en-US"/>
        </w:rPr>
      </w:pPr>
      <w:r w:rsidRPr="00600E64">
        <w:rPr>
          <w:b/>
          <w:lang w:val="en-US"/>
        </w:rPr>
        <w:t xml:space="preserve">cm </w:t>
      </w:r>
      <w:proofErr w:type="spellStart"/>
      <w:r w:rsidRPr="00600E64">
        <w:rPr>
          <w:b/>
          <w:lang w:val="en-US"/>
        </w:rPr>
        <w:t>maketrigger</w:t>
      </w:r>
      <w:proofErr w:type="spellEnd"/>
      <w:r w:rsidRPr="00600E64">
        <w:rPr>
          <w:b/>
          <w:lang w:val="en-US"/>
        </w:rPr>
        <w:t xml:space="preserve"> before-checkin “apply </w:t>
      </w:r>
      <w:r w:rsidR="009C11D0" w:rsidRPr="00600E64">
        <w:rPr>
          <w:b/>
          <w:lang w:val="en-US"/>
        </w:rPr>
        <w:t xml:space="preserve">block </w:t>
      </w:r>
      <w:proofErr w:type="spellStart"/>
      <w:r w:rsidRPr="00600E64">
        <w:rPr>
          <w:b/>
          <w:lang w:val="en-US"/>
        </w:rPr>
        <w:t>jindent</w:t>
      </w:r>
      <w:proofErr w:type="spellEnd"/>
      <w:r w:rsidRPr="00600E64">
        <w:rPr>
          <w:b/>
          <w:lang w:val="en-US"/>
        </w:rPr>
        <w:t>” “ruby c:\triggers\jindent.rb”</w:t>
      </w:r>
    </w:p>
    <w:p w:rsidR="00F9654A" w:rsidRPr="00600E64" w:rsidRDefault="004B21ED" w:rsidP="00F9654A">
      <w:pPr>
        <w:pStyle w:val="Ttulo3"/>
        <w:rPr>
          <w:lang w:val="en-US"/>
        </w:rPr>
      </w:pPr>
      <w:r w:rsidRPr="00600E64">
        <w:rPr>
          <w:lang w:val="en-US"/>
        </w:rPr>
        <w:br w:type="page"/>
      </w:r>
      <w:bookmarkStart w:id="61" w:name="_Toc315275831"/>
      <w:r w:rsidR="00F9654A" w:rsidRPr="00600E64">
        <w:rPr>
          <w:lang w:val="en-US"/>
        </w:rPr>
        <w:lastRenderedPageBreak/>
        <w:t>Check that comments have been provided on checkin</w:t>
      </w:r>
      <w:bookmarkEnd w:id="61"/>
    </w:p>
    <w:p w:rsidR="00F9654A" w:rsidRPr="00600E64" w:rsidRDefault="0043443E" w:rsidP="00F9654A">
      <w:r w:rsidRPr="00600E64">
        <w:t>Sample ruby script that checks the PLASTIC_COMMENT environment variable:</w:t>
      </w:r>
    </w:p>
    <w:p w:rsidR="0043443E" w:rsidRPr="00600E64" w:rsidRDefault="0043443E" w:rsidP="0043443E">
      <w:pPr>
        <w:pStyle w:val="code"/>
        <w:rPr>
          <w:b/>
          <w:lang w:val="en-US"/>
        </w:rPr>
      </w:pPr>
      <w:r w:rsidRPr="00600E64">
        <w:rPr>
          <w:b/>
          <w:lang w:val="en-US"/>
        </w:rPr>
        <w:t xml:space="preserve">c = </w:t>
      </w:r>
      <w:proofErr w:type="gramStart"/>
      <w:r w:rsidRPr="00600E64">
        <w:rPr>
          <w:b/>
          <w:lang w:val="en-US"/>
        </w:rPr>
        <w:t>ENV[</w:t>
      </w:r>
      <w:proofErr w:type="gramEnd"/>
      <w:r w:rsidRPr="00600E64">
        <w:rPr>
          <w:b/>
          <w:lang w:val="en-US"/>
        </w:rPr>
        <w:t>'PLASTIC_COMMENT']</w:t>
      </w:r>
      <w:r w:rsidRPr="00600E64">
        <w:rPr>
          <w:b/>
          <w:lang w:val="en-US"/>
        </w:rPr>
        <w:br/>
      </w:r>
      <w:r w:rsidRPr="00600E64">
        <w:rPr>
          <w:b/>
          <w:lang w:val="en-US"/>
        </w:rPr>
        <w:br/>
        <w:t>if (c == nil || c == '') then exit(1) end</w:t>
      </w:r>
    </w:p>
    <w:p w:rsidR="00F9654A" w:rsidRPr="00600E64" w:rsidRDefault="0043443E" w:rsidP="00F9654A">
      <w:r w:rsidRPr="00600E64">
        <w:t>Sample trigger creation command:</w:t>
      </w:r>
    </w:p>
    <w:p w:rsidR="0043443E" w:rsidRPr="00600E64" w:rsidRDefault="0043443E" w:rsidP="0043443E">
      <w:pPr>
        <w:pStyle w:val="code"/>
        <w:rPr>
          <w:b/>
          <w:lang w:val="en-US"/>
        </w:rPr>
      </w:pPr>
      <w:r w:rsidRPr="00600E64">
        <w:rPr>
          <w:b/>
          <w:lang w:val="en-US"/>
        </w:rPr>
        <w:t xml:space="preserve">cm </w:t>
      </w:r>
      <w:proofErr w:type="spellStart"/>
      <w:r w:rsidRPr="00600E64">
        <w:rPr>
          <w:b/>
          <w:lang w:val="en-US"/>
        </w:rPr>
        <w:t>maketrigger</w:t>
      </w:r>
      <w:proofErr w:type="spellEnd"/>
      <w:r w:rsidRPr="00600E64">
        <w:rPr>
          <w:b/>
          <w:lang w:val="en-US"/>
        </w:rPr>
        <w:t xml:space="preserve"> before-checkin “comment required” “ruby c:\triggers\check-comments.rb”</w:t>
      </w:r>
    </w:p>
    <w:p w:rsidR="0043443E" w:rsidRPr="00600E64" w:rsidRDefault="005456FA" w:rsidP="005456FA">
      <w:pPr>
        <w:pStyle w:val="Ttulo3"/>
        <w:rPr>
          <w:lang w:val="en-US"/>
        </w:rPr>
      </w:pPr>
      <w:r w:rsidRPr="00600E64">
        <w:rPr>
          <w:lang w:val="en-US"/>
        </w:rPr>
        <w:br w:type="page"/>
      </w:r>
      <w:bookmarkStart w:id="62" w:name="_Toc315275832"/>
      <w:r w:rsidRPr="00600E64">
        <w:rPr>
          <w:lang w:val="en-US"/>
        </w:rPr>
        <w:lastRenderedPageBreak/>
        <w:t xml:space="preserve">Generate </w:t>
      </w:r>
      <w:proofErr w:type="spellStart"/>
      <w:r w:rsidRPr="00600E64">
        <w:rPr>
          <w:lang w:val="en-US"/>
        </w:rPr>
        <w:t>rss</w:t>
      </w:r>
      <w:proofErr w:type="spellEnd"/>
      <w:r w:rsidRPr="00600E64">
        <w:rPr>
          <w:lang w:val="en-US"/>
        </w:rPr>
        <w:t xml:space="preserve"> with changeset contents</w:t>
      </w:r>
      <w:bookmarkEnd w:id="62"/>
    </w:p>
    <w:p w:rsidR="005456FA" w:rsidRPr="00600E64" w:rsidRDefault="005456FA" w:rsidP="005456FA">
      <w:r w:rsidRPr="00600E64">
        <w:t xml:space="preserve">This ruby trigger combines all the techniques shown in the previous sections to provide a script capable of updating </w:t>
      </w:r>
      <w:proofErr w:type="gramStart"/>
      <w:r w:rsidRPr="00600E64">
        <w:t>a</w:t>
      </w:r>
      <w:proofErr w:type="gramEnd"/>
      <w:r w:rsidRPr="00600E64">
        <w:t xml:space="preserve"> </w:t>
      </w:r>
      <w:r w:rsidR="00FF3D0B" w:rsidRPr="00600E64">
        <w:t>.</w:t>
      </w:r>
      <w:proofErr w:type="spellStart"/>
      <w:r w:rsidR="00FF3D0B" w:rsidRPr="00600E64">
        <w:t>rss</w:t>
      </w:r>
      <w:proofErr w:type="spellEnd"/>
      <w:r w:rsidR="00FF3D0B" w:rsidRPr="00600E64">
        <w:t xml:space="preserve"> file which </w:t>
      </w:r>
      <w:r w:rsidRPr="00600E64">
        <w:t xml:space="preserve">can be used by </w:t>
      </w:r>
      <w:proofErr w:type="spellStart"/>
      <w:r w:rsidRPr="00600E64">
        <w:t>rss</w:t>
      </w:r>
      <w:proofErr w:type="spellEnd"/>
      <w:r w:rsidRPr="00600E64">
        <w:t xml:space="preserve"> aggregators to notify new changes on the repository.</w:t>
      </w:r>
    </w:p>
    <w:p w:rsidR="005456FA" w:rsidRPr="00600E64" w:rsidRDefault="005456FA" w:rsidP="005456FA">
      <w:pPr>
        <w:pStyle w:val="code"/>
        <w:pBdr>
          <w:left w:val="single" w:sz="4" w:space="9" w:color="auto"/>
        </w:pBdr>
        <w:rPr>
          <w:lang w:val="en-US"/>
        </w:rPr>
      </w:pPr>
      <w:proofErr w:type="gramStart"/>
      <w:r w:rsidRPr="00600E64">
        <w:rPr>
          <w:lang w:val="en-US"/>
        </w:rPr>
        <w:t>require</w:t>
      </w:r>
      <w:proofErr w:type="gramEnd"/>
      <w:r w:rsidRPr="00600E64">
        <w:rPr>
          <w:lang w:val="en-US"/>
        </w:rPr>
        <w:t xml:space="preserve"> '</w:t>
      </w:r>
      <w:proofErr w:type="spellStart"/>
      <w:r w:rsidRPr="00600E64">
        <w:rPr>
          <w:lang w:val="en-US"/>
        </w:rPr>
        <w:t>rss</w:t>
      </w:r>
      <w:proofErr w:type="spellEnd"/>
      <w:r w:rsidRPr="00600E64">
        <w:rPr>
          <w:lang w:val="en-US"/>
        </w:rPr>
        <w:t>/2.0'</w:t>
      </w:r>
      <w:r w:rsidRPr="00600E64">
        <w:rPr>
          <w:lang w:val="en-US"/>
        </w:rPr>
        <w:br/>
        <w:t>require 'open-</w:t>
      </w:r>
      <w:proofErr w:type="spellStart"/>
      <w:r w:rsidRPr="00600E64">
        <w:rPr>
          <w:lang w:val="en-US"/>
        </w:rPr>
        <w:t>uri</w:t>
      </w:r>
      <w:proofErr w:type="spellEnd"/>
      <w:r w:rsidRPr="00600E64">
        <w:rPr>
          <w:lang w:val="en-US"/>
        </w:rPr>
        <w:t>'</w:t>
      </w:r>
      <w:r w:rsidRPr="00600E64">
        <w:rPr>
          <w:lang w:val="en-US"/>
        </w:rPr>
        <w:br/>
        <w:t>require '</w:t>
      </w:r>
      <w:proofErr w:type="spellStart"/>
      <w:r w:rsidRPr="00600E64">
        <w:rPr>
          <w:lang w:val="en-US"/>
        </w:rPr>
        <w:t>rss</w:t>
      </w:r>
      <w:proofErr w:type="spellEnd"/>
      <w:r w:rsidRPr="00600E64">
        <w:rPr>
          <w:lang w:val="en-US"/>
        </w:rPr>
        <w:t>/maker'</w:t>
      </w:r>
    </w:p>
    <w:p w:rsidR="005456FA" w:rsidRPr="00600E64" w:rsidRDefault="005456FA" w:rsidP="005456FA">
      <w:pPr>
        <w:pStyle w:val="code"/>
        <w:pBdr>
          <w:left w:val="single" w:sz="4" w:space="9" w:color="auto"/>
        </w:pBdr>
        <w:rPr>
          <w:lang w:val="en-US"/>
        </w:rPr>
      </w:pPr>
      <w:proofErr w:type="spellStart"/>
      <w:proofErr w:type="gramStart"/>
      <w:r w:rsidRPr="00600E64">
        <w:rPr>
          <w:lang w:val="en-US"/>
        </w:rPr>
        <w:t>targetfile</w:t>
      </w:r>
      <w:proofErr w:type="spellEnd"/>
      <w:proofErr w:type="gramEnd"/>
      <w:r w:rsidRPr="00600E64">
        <w:rPr>
          <w:lang w:val="en-US"/>
        </w:rPr>
        <w:t xml:space="preserve"> = "Z:\\cm\\</w:t>
      </w:r>
      <w:proofErr w:type="spellStart"/>
      <w:r w:rsidRPr="00600E64">
        <w:rPr>
          <w:lang w:val="en-US"/>
        </w:rPr>
        <w:t>tts</w:t>
      </w:r>
      <w:proofErr w:type="spellEnd"/>
      <w:r w:rsidRPr="00600E64">
        <w:rPr>
          <w:lang w:val="en-US"/>
        </w:rPr>
        <w:t>\\plastic-changesets.rss"</w:t>
      </w:r>
    </w:p>
    <w:p w:rsidR="005456FA" w:rsidRPr="00600E64" w:rsidRDefault="005456FA" w:rsidP="005456FA">
      <w:pPr>
        <w:pStyle w:val="code"/>
        <w:pBdr>
          <w:left w:val="single" w:sz="4" w:space="9" w:color="auto"/>
        </w:pBdr>
        <w:rPr>
          <w:lang w:val="en-US"/>
        </w:rPr>
      </w:pPr>
      <w:r w:rsidRPr="00600E64">
        <w:rPr>
          <w:color w:val="76923C"/>
          <w:lang w:val="en-US"/>
        </w:rPr>
        <w:t># Read content if available</w:t>
      </w:r>
      <w:r w:rsidRPr="00600E64">
        <w:rPr>
          <w:color w:val="76923C"/>
          <w:lang w:val="en-US"/>
        </w:rPr>
        <w:br/>
      </w:r>
      <w:r w:rsidRPr="00600E64">
        <w:rPr>
          <w:lang w:val="en-US"/>
        </w:rPr>
        <w:br/>
        <w:t>if (</w:t>
      </w:r>
      <w:proofErr w:type="spellStart"/>
      <w:r w:rsidRPr="00600E64">
        <w:rPr>
          <w:lang w:val="en-US"/>
        </w:rPr>
        <w:t>File.exists</w:t>
      </w:r>
      <w:proofErr w:type="spellEnd"/>
      <w:r w:rsidRPr="00600E64">
        <w:rPr>
          <w:lang w:val="en-US"/>
        </w:rPr>
        <w:t>?(</w:t>
      </w:r>
      <w:proofErr w:type="spellStart"/>
      <w:r w:rsidRPr="00600E64">
        <w:rPr>
          <w:lang w:val="en-US"/>
        </w:rPr>
        <w:t>targetfile</w:t>
      </w:r>
      <w:proofErr w:type="spellEnd"/>
      <w:r w:rsidRPr="00600E64">
        <w:rPr>
          <w:lang w:val="en-US"/>
        </w:rPr>
        <w:t>)) then</w:t>
      </w:r>
      <w:r w:rsidRPr="00600E64">
        <w:rPr>
          <w:lang w:val="en-US"/>
        </w:rPr>
        <w:br/>
        <w:t xml:space="preserve">  content = "" </w:t>
      </w:r>
      <w:r w:rsidRPr="00600E64">
        <w:rPr>
          <w:lang w:val="en-US"/>
        </w:rPr>
        <w:br/>
        <w:t xml:space="preserve">  open(</w:t>
      </w:r>
      <w:proofErr w:type="spellStart"/>
      <w:r w:rsidRPr="00600E64">
        <w:rPr>
          <w:lang w:val="en-US"/>
        </w:rPr>
        <w:t>targetfile</w:t>
      </w:r>
      <w:proofErr w:type="spellEnd"/>
      <w:r w:rsidRPr="00600E64">
        <w:rPr>
          <w:lang w:val="en-US"/>
        </w:rPr>
        <w:t xml:space="preserve">) do |s| content = </w:t>
      </w:r>
      <w:proofErr w:type="spellStart"/>
      <w:r w:rsidRPr="00600E64">
        <w:rPr>
          <w:lang w:val="en-US"/>
        </w:rPr>
        <w:t>s.read</w:t>
      </w:r>
      <w:proofErr w:type="spellEnd"/>
      <w:r w:rsidRPr="00600E64">
        <w:rPr>
          <w:lang w:val="en-US"/>
        </w:rPr>
        <w:t xml:space="preserve"> end</w:t>
      </w:r>
      <w:r w:rsidRPr="00600E64">
        <w:rPr>
          <w:lang w:val="en-US"/>
        </w:rPr>
        <w:br/>
        <w:t xml:space="preserve">  </w:t>
      </w:r>
      <w:proofErr w:type="spellStart"/>
      <w:r w:rsidRPr="00600E64">
        <w:rPr>
          <w:lang w:val="en-US"/>
        </w:rPr>
        <w:t>rss</w:t>
      </w:r>
      <w:proofErr w:type="spellEnd"/>
      <w:r w:rsidRPr="00600E64">
        <w:rPr>
          <w:lang w:val="en-US"/>
        </w:rPr>
        <w:t xml:space="preserve"> = RSS::</w:t>
      </w:r>
      <w:proofErr w:type="spellStart"/>
      <w:r w:rsidRPr="00600E64">
        <w:rPr>
          <w:lang w:val="en-US"/>
        </w:rPr>
        <w:t>Parser.parse</w:t>
      </w:r>
      <w:proofErr w:type="spellEnd"/>
      <w:r w:rsidRPr="00600E64">
        <w:rPr>
          <w:lang w:val="en-US"/>
        </w:rPr>
        <w:t>(content, false)</w:t>
      </w:r>
      <w:r w:rsidRPr="00600E64">
        <w:rPr>
          <w:lang w:val="en-US"/>
        </w:rPr>
        <w:br/>
        <w:t>else</w:t>
      </w:r>
      <w:r w:rsidRPr="00600E64">
        <w:rPr>
          <w:lang w:val="en-US"/>
        </w:rPr>
        <w:br/>
        <w:t xml:space="preserve">  </w:t>
      </w:r>
      <w:proofErr w:type="spellStart"/>
      <w:r w:rsidRPr="00600E64">
        <w:rPr>
          <w:lang w:val="en-US"/>
        </w:rPr>
        <w:t>rss</w:t>
      </w:r>
      <w:proofErr w:type="spellEnd"/>
      <w:r w:rsidRPr="00600E64">
        <w:rPr>
          <w:lang w:val="en-US"/>
        </w:rPr>
        <w:t xml:space="preserve"> = RSS::</w:t>
      </w:r>
      <w:proofErr w:type="spellStart"/>
      <w:r w:rsidRPr="00600E64">
        <w:rPr>
          <w:lang w:val="en-US"/>
        </w:rPr>
        <w:t>Rss.new</w:t>
      </w:r>
      <w:proofErr w:type="spellEnd"/>
      <w:r w:rsidRPr="00600E64">
        <w:rPr>
          <w:lang w:val="en-US"/>
        </w:rPr>
        <w:t>("2.0")</w:t>
      </w:r>
      <w:r w:rsidRPr="00600E64">
        <w:rPr>
          <w:lang w:val="en-US"/>
        </w:rPr>
        <w:br/>
        <w:t xml:space="preserve">  channel = RSS::</w:t>
      </w:r>
      <w:proofErr w:type="spellStart"/>
      <w:r w:rsidRPr="00600E64">
        <w:rPr>
          <w:lang w:val="en-US"/>
        </w:rPr>
        <w:t>Rss</w:t>
      </w:r>
      <w:proofErr w:type="spellEnd"/>
      <w:r w:rsidRPr="00600E64">
        <w:rPr>
          <w:lang w:val="en-US"/>
        </w:rPr>
        <w:t>::</w:t>
      </w:r>
      <w:proofErr w:type="spellStart"/>
      <w:r w:rsidRPr="00600E64">
        <w:rPr>
          <w:lang w:val="en-US"/>
        </w:rPr>
        <w:t>Channel.new</w:t>
      </w:r>
      <w:proofErr w:type="spellEnd"/>
      <w:r w:rsidRPr="00600E64">
        <w:rPr>
          <w:lang w:val="en-US"/>
        </w:rPr>
        <w:br/>
        <w:t xml:space="preserve">  </w:t>
      </w:r>
      <w:proofErr w:type="spellStart"/>
      <w:r w:rsidRPr="00600E64">
        <w:rPr>
          <w:lang w:val="en-US"/>
        </w:rPr>
        <w:t>channel.title</w:t>
      </w:r>
      <w:proofErr w:type="spellEnd"/>
      <w:r w:rsidRPr="00600E64">
        <w:rPr>
          <w:lang w:val="en-US"/>
        </w:rPr>
        <w:t xml:space="preserve"> = "Plastic updates feed"</w:t>
      </w:r>
      <w:r w:rsidRPr="00600E64">
        <w:rPr>
          <w:lang w:val="en-US"/>
        </w:rPr>
        <w:br/>
        <w:t xml:space="preserve">  </w:t>
      </w:r>
      <w:proofErr w:type="spellStart"/>
      <w:r w:rsidRPr="00600E64">
        <w:rPr>
          <w:lang w:val="en-US"/>
        </w:rPr>
        <w:t>channel.link</w:t>
      </w:r>
      <w:proofErr w:type="spellEnd"/>
      <w:r w:rsidRPr="00600E64">
        <w:rPr>
          <w:lang w:val="en-US"/>
        </w:rPr>
        <w:t xml:space="preserve"> = </w:t>
      </w:r>
      <w:hyperlink r:id="rId12" w:history="1">
        <w:r w:rsidRPr="00600E64">
          <w:rPr>
            <w:rStyle w:val="Hipervnculo"/>
            <w:lang w:val="en-US"/>
          </w:rPr>
          <w:t>http://www.plasticscm.com</w:t>
        </w:r>
      </w:hyperlink>
      <w:r w:rsidRPr="00600E64">
        <w:rPr>
          <w:lang w:val="en-US"/>
        </w:rPr>
        <w:br/>
        <w:t xml:space="preserve">  </w:t>
      </w:r>
      <w:proofErr w:type="spellStart"/>
      <w:r w:rsidRPr="00600E64">
        <w:rPr>
          <w:lang w:val="en-US"/>
        </w:rPr>
        <w:t>channel.description</w:t>
      </w:r>
      <w:proofErr w:type="spellEnd"/>
      <w:r w:rsidRPr="00600E64">
        <w:rPr>
          <w:lang w:val="en-US"/>
        </w:rPr>
        <w:t xml:space="preserve"> = ""</w:t>
      </w:r>
      <w:r w:rsidRPr="00600E64">
        <w:rPr>
          <w:lang w:val="en-US"/>
        </w:rPr>
        <w:br/>
        <w:t xml:space="preserve">  </w:t>
      </w:r>
      <w:proofErr w:type="spellStart"/>
      <w:r w:rsidRPr="00600E64">
        <w:rPr>
          <w:lang w:val="en-US"/>
        </w:rPr>
        <w:t>channel.language</w:t>
      </w:r>
      <w:proofErr w:type="spellEnd"/>
      <w:r w:rsidRPr="00600E64">
        <w:rPr>
          <w:lang w:val="en-US"/>
        </w:rPr>
        <w:t xml:space="preserve"> = "en"</w:t>
      </w:r>
      <w:r w:rsidRPr="00600E64">
        <w:rPr>
          <w:lang w:val="en-US"/>
        </w:rPr>
        <w:br/>
        <w:t xml:space="preserve">  </w:t>
      </w:r>
      <w:proofErr w:type="spellStart"/>
      <w:r w:rsidRPr="00600E64">
        <w:rPr>
          <w:lang w:val="en-US"/>
        </w:rPr>
        <w:t>rss.channel</w:t>
      </w:r>
      <w:proofErr w:type="spellEnd"/>
      <w:r w:rsidRPr="00600E64">
        <w:rPr>
          <w:lang w:val="en-US"/>
        </w:rPr>
        <w:t xml:space="preserve"> = channel</w:t>
      </w:r>
      <w:r w:rsidRPr="00600E64">
        <w:rPr>
          <w:lang w:val="en-US"/>
        </w:rPr>
        <w:br/>
        <w:t>end</w:t>
      </w:r>
    </w:p>
    <w:p w:rsidR="005456FA" w:rsidRPr="00600E64" w:rsidRDefault="005456FA" w:rsidP="005456FA">
      <w:pPr>
        <w:pStyle w:val="code"/>
        <w:pBdr>
          <w:left w:val="single" w:sz="4" w:space="9" w:color="auto"/>
        </w:pBdr>
        <w:rPr>
          <w:color w:val="76923C"/>
          <w:lang w:val="en-US"/>
        </w:rPr>
      </w:pPr>
      <w:r w:rsidRPr="00600E64">
        <w:rPr>
          <w:color w:val="76923C"/>
          <w:lang w:val="en-US"/>
        </w:rPr>
        <w:t># Parse checkin item names from plastic</w:t>
      </w:r>
    </w:p>
    <w:p w:rsidR="005456FA" w:rsidRPr="00600E64" w:rsidRDefault="005456FA" w:rsidP="005456FA">
      <w:pPr>
        <w:pStyle w:val="code"/>
        <w:pBdr>
          <w:left w:val="single" w:sz="4" w:space="9" w:color="auto"/>
        </w:pBdr>
        <w:rPr>
          <w:lang w:val="en-US"/>
        </w:rPr>
      </w:pPr>
      <w:proofErr w:type="gramStart"/>
      <w:r w:rsidRPr="00600E64">
        <w:rPr>
          <w:lang w:val="en-US"/>
        </w:rPr>
        <w:t>files</w:t>
      </w:r>
      <w:proofErr w:type="gramEnd"/>
      <w:r w:rsidRPr="00600E64">
        <w:rPr>
          <w:lang w:val="en-US"/>
        </w:rPr>
        <w:t xml:space="preserve"> = ''</w:t>
      </w:r>
      <w:r w:rsidRPr="00600E64">
        <w:rPr>
          <w:lang w:val="en-US"/>
        </w:rPr>
        <w:br/>
      </w:r>
      <w:proofErr w:type="spellStart"/>
      <w:r w:rsidRPr="00600E64">
        <w:rPr>
          <w:lang w:val="en-US"/>
        </w:rPr>
        <w:t>STDIN.readlines.each</w:t>
      </w:r>
      <w:proofErr w:type="spellEnd"/>
      <w:r w:rsidRPr="00600E64">
        <w:rPr>
          <w:lang w:val="en-US"/>
        </w:rPr>
        <w:t xml:space="preserve"> do |line|</w:t>
      </w:r>
      <w:r w:rsidRPr="00600E64">
        <w:rPr>
          <w:lang w:val="en-US"/>
        </w:rPr>
        <w:br/>
        <w:t xml:space="preserve">  </w:t>
      </w:r>
      <w:proofErr w:type="spellStart"/>
      <w:r w:rsidRPr="00600E64">
        <w:rPr>
          <w:lang w:val="en-US"/>
        </w:rPr>
        <w:t>itemspec</w:t>
      </w:r>
      <w:proofErr w:type="spellEnd"/>
      <w:r w:rsidRPr="00600E64">
        <w:rPr>
          <w:lang w:val="en-US"/>
        </w:rPr>
        <w:t xml:space="preserve">, </w:t>
      </w:r>
      <w:proofErr w:type="spellStart"/>
      <w:r w:rsidRPr="00600E64">
        <w:rPr>
          <w:lang w:val="en-US"/>
        </w:rPr>
        <w:t>revspec</w:t>
      </w:r>
      <w:proofErr w:type="spellEnd"/>
      <w:r w:rsidRPr="00600E64">
        <w:rPr>
          <w:lang w:val="en-US"/>
        </w:rPr>
        <w:t xml:space="preserve">, </w:t>
      </w:r>
      <w:proofErr w:type="spellStart"/>
      <w:r w:rsidRPr="00600E64">
        <w:rPr>
          <w:lang w:val="en-US"/>
        </w:rPr>
        <w:t>wkspec</w:t>
      </w:r>
      <w:proofErr w:type="spellEnd"/>
      <w:r w:rsidRPr="00600E64">
        <w:rPr>
          <w:lang w:val="en-US"/>
        </w:rPr>
        <w:t xml:space="preserve"> = </w:t>
      </w:r>
      <w:proofErr w:type="spellStart"/>
      <w:r w:rsidRPr="00600E64">
        <w:rPr>
          <w:lang w:val="en-US"/>
        </w:rPr>
        <w:t>line.split</w:t>
      </w:r>
      <w:proofErr w:type="spellEnd"/>
      <w:r w:rsidRPr="00600E64">
        <w:rPr>
          <w:lang w:val="en-US"/>
        </w:rPr>
        <w:t>(';')</w:t>
      </w:r>
      <w:r w:rsidRPr="00600E64">
        <w:rPr>
          <w:lang w:val="en-US"/>
        </w:rPr>
        <w:br/>
        <w:t xml:space="preserve">  filename, </w:t>
      </w:r>
      <w:proofErr w:type="spellStart"/>
      <w:r w:rsidRPr="00600E64">
        <w:rPr>
          <w:lang w:val="en-US"/>
        </w:rPr>
        <w:t>branchspec</w:t>
      </w:r>
      <w:proofErr w:type="spellEnd"/>
      <w:r w:rsidRPr="00600E64">
        <w:rPr>
          <w:lang w:val="en-US"/>
        </w:rPr>
        <w:t xml:space="preserve">, </w:t>
      </w:r>
      <w:proofErr w:type="spellStart"/>
      <w:r w:rsidRPr="00600E64">
        <w:rPr>
          <w:lang w:val="en-US"/>
        </w:rPr>
        <w:t>revno</w:t>
      </w:r>
      <w:proofErr w:type="spellEnd"/>
      <w:r w:rsidRPr="00600E64">
        <w:rPr>
          <w:lang w:val="en-US"/>
        </w:rPr>
        <w:t xml:space="preserve"> = </w:t>
      </w:r>
      <w:proofErr w:type="spellStart"/>
      <w:r w:rsidRPr="00600E64">
        <w:rPr>
          <w:lang w:val="en-US"/>
        </w:rPr>
        <w:t>itemspec.split</w:t>
      </w:r>
      <w:proofErr w:type="spellEnd"/>
      <w:r w:rsidRPr="00600E64">
        <w:rPr>
          <w:lang w:val="en-US"/>
        </w:rPr>
        <w:t>('#')</w:t>
      </w:r>
      <w:r w:rsidRPr="00600E64">
        <w:rPr>
          <w:lang w:val="en-US"/>
        </w:rPr>
        <w:br/>
        <w:t xml:space="preserve">  files &lt;&lt; filename &lt;&lt; "&lt;br/&gt;"</w:t>
      </w:r>
      <w:r w:rsidRPr="00600E64">
        <w:rPr>
          <w:lang w:val="en-US"/>
        </w:rPr>
        <w:br/>
        <w:t>end</w:t>
      </w:r>
    </w:p>
    <w:p w:rsidR="005456FA" w:rsidRPr="00600E64" w:rsidRDefault="005456FA" w:rsidP="005456FA">
      <w:pPr>
        <w:pStyle w:val="code"/>
        <w:pBdr>
          <w:left w:val="single" w:sz="4" w:space="9" w:color="auto"/>
        </w:pBdr>
        <w:rPr>
          <w:color w:val="76923C"/>
          <w:lang w:val="en-US"/>
        </w:rPr>
      </w:pPr>
      <w:r w:rsidRPr="00600E64">
        <w:rPr>
          <w:color w:val="76923C"/>
          <w:lang w:val="en-US"/>
        </w:rPr>
        <w:t xml:space="preserve"># Add new </w:t>
      </w:r>
      <w:proofErr w:type="spellStart"/>
      <w:r w:rsidRPr="00600E64">
        <w:rPr>
          <w:color w:val="76923C"/>
          <w:lang w:val="en-US"/>
        </w:rPr>
        <w:t>rss</w:t>
      </w:r>
      <w:proofErr w:type="spellEnd"/>
      <w:r w:rsidRPr="00600E64">
        <w:rPr>
          <w:color w:val="76923C"/>
          <w:lang w:val="en-US"/>
        </w:rPr>
        <w:t xml:space="preserve"> item</w:t>
      </w:r>
    </w:p>
    <w:p w:rsidR="005456FA" w:rsidRPr="00600E64" w:rsidRDefault="005456FA" w:rsidP="005456FA">
      <w:pPr>
        <w:pStyle w:val="code"/>
        <w:pBdr>
          <w:left w:val="single" w:sz="4" w:space="9" w:color="auto"/>
        </w:pBdr>
        <w:rPr>
          <w:lang w:val="en-US"/>
        </w:rPr>
      </w:pPr>
      <w:r w:rsidRPr="00600E64">
        <w:rPr>
          <w:lang w:val="en-US"/>
        </w:rPr>
        <w:t>item = RSS::</w:t>
      </w:r>
      <w:proofErr w:type="spellStart"/>
      <w:r w:rsidRPr="00600E64">
        <w:rPr>
          <w:lang w:val="en-US"/>
        </w:rPr>
        <w:t>Rss</w:t>
      </w:r>
      <w:proofErr w:type="spellEnd"/>
      <w:r w:rsidRPr="00600E64">
        <w:rPr>
          <w:lang w:val="en-US"/>
        </w:rPr>
        <w:t>::Channel::</w:t>
      </w:r>
      <w:proofErr w:type="spellStart"/>
      <w:r w:rsidRPr="00600E64">
        <w:rPr>
          <w:lang w:val="en-US"/>
        </w:rPr>
        <w:t>Item.new</w:t>
      </w:r>
      <w:proofErr w:type="spellEnd"/>
      <w:r w:rsidRPr="00600E64">
        <w:rPr>
          <w:lang w:val="en-US"/>
        </w:rPr>
        <w:br/>
      </w:r>
      <w:proofErr w:type="spellStart"/>
      <w:r w:rsidRPr="00600E64">
        <w:rPr>
          <w:lang w:val="en-US"/>
        </w:rPr>
        <w:t>item.title</w:t>
      </w:r>
      <w:proofErr w:type="spellEnd"/>
      <w:r w:rsidRPr="00600E64">
        <w:rPr>
          <w:lang w:val="en-US"/>
        </w:rPr>
        <w:t xml:space="preserve"> =  "#{ENV['PLASTIC_CHANGESET']} - #{ENV['PLASTIC_COMMENT']} by #{ENV['PLASTIC_USER']}"</w:t>
      </w:r>
      <w:r w:rsidRPr="00600E64">
        <w:rPr>
          <w:lang w:val="en-US"/>
        </w:rPr>
        <w:br/>
      </w:r>
      <w:proofErr w:type="spellStart"/>
      <w:r w:rsidRPr="00600E64">
        <w:rPr>
          <w:lang w:val="en-US"/>
        </w:rPr>
        <w:t>item.link</w:t>
      </w:r>
      <w:proofErr w:type="spellEnd"/>
      <w:r w:rsidRPr="00600E64">
        <w:rPr>
          <w:lang w:val="en-US"/>
        </w:rPr>
        <w:t xml:space="preserve"> = </w:t>
      </w:r>
      <w:hyperlink r:id="rId13" w:history="1">
        <w:r w:rsidRPr="00600E64">
          <w:rPr>
            <w:rStyle w:val="Hipervnculo"/>
            <w:lang w:val="en-US"/>
          </w:rPr>
          <w:t>http://www.plasticscm.com</w:t>
        </w:r>
      </w:hyperlink>
      <w:r w:rsidRPr="00600E64">
        <w:rPr>
          <w:lang w:val="en-US"/>
        </w:rPr>
        <w:br/>
      </w:r>
      <w:proofErr w:type="spellStart"/>
      <w:r w:rsidRPr="00600E64">
        <w:rPr>
          <w:lang w:val="en-US"/>
        </w:rPr>
        <w:t>item.date</w:t>
      </w:r>
      <w:proofErr w:type="spellEnd"/>
      <w:r w:rsidRPr="00600E64">
        <w:rPr>
          <w:lang w:val="en-US"/>
        </w:rPr>
        <w:t xml:space="preserve"> = </w:t>
      </w:r>
      <w:proofErr w:type="spellStart"/>
      <w:r w:rsidRPr="00600E64">
        <w:rPr>
          <w:lang w:val="en-US"/>
        </w:rPr>
        <w:t>Time.now</w:t>
      </w:r>
      <w:proofErr w:type="spellEnd"/>
      <w:r w:rsidRPr="00600E64">
        <w:rPr>
          <w:lang w:val="en-US"/>
        </w:rPr>
        <w:br/>
      </w:r>
      <w:proofErr w:type="spellStart"/>
      <w:r w:rsidRPr="00600E64">
        <w:rPr>
          <w:lang w:val="en-US"/>
        </w:rPr>
        <w:t>item.description</w:t>
      </w:r>
      <w:proofErr w:type="spellEnd"/>
      <w:r w:rsidRPr="00600E64">
        <w:rPr>
          <w:lang w:val="en-US"/>
        </w:rPr>
        <w:t xml:space="preserve"> = files</w:t>
      </w:r>
      <w:r w:rsidRPr="00600E64">
        <w:rPr>
          <w:lang w:val="en-US"/>
        </w:rPr>
        <w:br/>
      </w:r>
      <w:proofErr w:type="spellStart"/>
      <w:r w:rsidRPr="00600E64">
        <w:rPr>
          <w:lang w:val="en-US"/>
        </w:rPr>
        <w:t>rss.items</w:t>
      </w:r>
      <w:proofErr w:type="spellEnd"/>
      <w:r w:rsidRPr="00600E64">
        <w:rPr>
          <w:lang w:val="en-US"/>
        </w:rPr>
        <w:t xml:space="preserve"> &lt;&lt; item</w:t>
      </w:r>
    </w:p>
    <w:p w:rsidR="005456FA" w:rsidRPr="00600E64" w:rsidRDefault="005456FA" w:rsidP="005456FA">
      <w:pPr>
        <w:pStyle w:val="code"/>
        <w:pBdr>
          <w:left w:val="single" w:sz="4" w:space="9" w:color="auto"/>
        </w:pBdr>
        <w:rPr>
          <w:lang w:val="en-US"/>
        </w:rPr>
      </w:pPr>
      <w:r w:rsidRPr="00600E64">
        <w:rPr>
          <w:color w:val="76923C"/>
          <w:lang w:val="en-US"/>
        </w:rPr>
        <w:t># Write the resulting file</w:t>
      </w:r>
      <w:r w:rsidRPr="00600E64">
        <w:rPr>
          <w:lang w:val="en-US"/>
        </w:rPr>
        <w:br/>
      </w:r>
      <w:r w:rsidRPr="00600E64">
        <w:rPr>
          <w:lang w:val="en-US"/>
        </w:rPr>
        <w:br/>
      </w:r>
      <w:proofErr w:type="spellStart"/>
      <w:proofErr w:type="gramStart"/>
      <w:r w:rsidRPr="00600E64">
        <w:rPr>
          <w:lang w:val="en-US"/>
        </w:rPr>
        <w:t>File.open</w:t>
      </w:r>
      <w:proofErr w:type="spellEnd"/>
      <w:r w:rsidRPr="00600E64">
        <w:rPr>
          <w:lang w:val="en-US"/>
        </w:rPr>
        <w:t>(</w:t>
      </w:r>
      <w:proofErr w:type="spellStart"/>
      <w:proofErr w:type="gramEnd"/>
      <w:r w:rsidRPr="00600E64">
        <w:rPr>
          <w:lang w:val="en-US"/>
        </w:rPr>
        <w:t>targetfile</w:t>
      </w:r>
      <w:proofErr w:type="spellEnd"/>
      <w:r w:rsidRPr="00600E64">
        <w:rPr>
          <w:lang w:val="en-US"/>
        </w:rPr>
        <w:t>, "w") do |f|</w:t>
      </w:r>
      <w:r w:rsidRPr="00600E64">
        <w:rPr>
          <w:lang w:val="en-US"/>
        </w:rPr>
        <w:br/>
        <w:t xml:space="preserve">  </w:t>
      </w:r>
      <w:proofErr w:type="spellStart"/>
      <w:r w:rsidRPr="00600E64">
        <w:rPr>
          <w:lang w:val="en-US"/>
        </w:rPr>
        <w:t>f.write</w:t>
      </w:r>
      <w:proofErr w:type="spellEnd"/>
      <w:r w:rsidRPr="00600E64">
        <w:rPr>
          <w:lang w:val="en-US"/>
        </w:rPr>
        <w:t>(</w:t>
      </w:r>
      <w:proofErr w:type="spellStart"/>
      <w:r w:rsidRPr="00600E64">
        <w:rPr>
          <w:lang w:val="en-US"/>
        </w:rPr>
        <w:t>rss</w:t>
      </w:r>
      <w:proofErr w:type="spellEnd"/>
      <w:r w:rsidRPr="00600E64">
        <w:rPr>
          <w:lang w:val="en-US"/>
        </w:rPr>
        <w:t>)</w:t>
      </w:r>
      <w:r w:rsidRPr="00600E64">
        <w:rPr>
          <w:lang w:val="en-US"/>
        </w:rPr>
        <w:br/>
        <w:t>end</w:t>
      </w:r>
    </w:p>
    <w:p w:rsidR="005456FA" w:rsidRPr="00600E64" w:rsidRDefault="005456FA" w:rsidP="005456FA">
      <w:r w:rsidRPr="00600E64">
        <w:t>This is an after-checkin trigger:</w:t>
      </w:r>
    </w:p>
    <w:p w:rsidR="005456FA" w:rsidRPr="00600E64" w:rsidRDefault="005456FA" w:rsidP="005456FA">
      <w:pPr>
        <w:pStyle w:val="code"/>
        <w:rPr>
          <w:b/>
          <w:lang w:val="en-US"/>
        </w:rPr>
      </w:pPr>
      <w:r w:rsidRPr="00600E64">
        <w:rPr>
          <w:b/>
          <w:lang w:val="en-US"/>
        </w:rPr>
        <w:t xml:space="preserve">cm </w:t>
      </w:r>
      <w:proofErr w:type="spellStart"/>
      <w:r w:rsidRPr="00600E64">
        <w:rPr>
          <w:b/>
          <w:lang w:val="en-US"/>
        </w:rPr>
        <w:t>maketrigger</w:t>
      </w:r>
      <w:proofErr w:type="spellEnd"/>
      <w:r w:rsidRPr="00600E64">
        <w:rPr>
          <w:b/>
          <w:lang w:val="en-US"/>
        </w:rPr>
        <w:t xml:space="preserve"> after-checkin “generate </w:t>
      </w:r>
      <w:proofErr w:type="spellStart"/>
      <w:r w:rsidRPr="00600E64">
        <w:rPr>
          <w:b/>
          <w:lang w:val="en-US"/>
        </w:rPr>
        <w:t>rss</w:t>
      </w:r>
      <w:proofErr w:type="spellEnd"/>
      <w:r w:rsidRPr="00600E64">
        <w:rPr>
          <w:b/>
          <w:lang w:val="en-US"/>
        </w:rPr>
        <w:t>” “ruby c:\triggers\rss-gen.rb”</w:t>
      </w:r>
    </w:p>
    <w:p w:rsidR="005456FA" w:rsidRPr="00600E64" w:rsidRDefault="005E31B9" w:rsidP="005E31B9">
      <w:pPr>
        <w:pStyle w:val="Ttulo2"/>
        <w:rPr>
          <w:lang w:val="en-US"/>
        </w:rPr>
      </w:pPr>
      <w:bookmarkStart w:id="63" w:name="_Toc315275833"/>
      <w:r w:rsidRPr="00600E64">
        <w:rPr>
          <w:lang w:val="en-US"/>
        </w:rPr>
        <w:lastRenderedPageBreak/>
        <w:t>Make Label</w:t>
      </w:r>
      <w:bookmarkEnd w:id="63"/>
    </w:p>
    <w:p w:rsidR="005E31B9" w:rsidRPr="00600E64" w:rsidRDefault="005E31B9" w:rsidP="005E31B9">
      <w:pPr>
        <w:pStyle w:val="Ttulo3"/>
        <w:rPr>
          <w:lang w:val="en-US"/>
        </w:rPr>
      </w:pPr>
      <w:bookmarkStart w:id="64" w:name="_Toc315275834"/>
      <w:r w:rsidRPr="00600E64">
        <w:rPr>
          <w:lang w:val="en-US"/>
        </w:rPr>
        <w:t>Validate that label name starts with ‘release’</w:t>
      </w:r>
      <w:bookmarkEnd w:id="64"/>
    </w:p>
    <w:p w:rsidR="005E31B9" w:rsidRPr="00600E64" w:rsidRDefault="005E31B9" w:rsidP="005E31B9">
      <w:pPr>
        <w:pStyle w:val="code"/>
        <w:rPr>
          <w:b/>
          <w:lang w:val="en-US"/>
        </w:rPr>
      </w:pPr>
      <w:proofErr w:type="gramStart"/>
      <w:r w:rsidRPr="00600E64">
        <w:rPr>
          <w:b/>
          <w:lang w:val="en-US"/>
        </w:rPr>
        <w:t>if</w:t>
      </w:r>
      <w:proofErr w:type="gramEnd"/>
      <w:r w:rsidRPr="00600E64">
        <w:rPr>
          <w:b/>
          <w:lang w:val="en-US"/>
        </w:rPr>
        <w:t xml:space="preserve"> (ENV['PLASTIC_LABEL_NAME'] !~ /^release/) then exit(1) end</w:t>
      </w:r>
    </w:p>
    <w:p w:rsidR="005E31B9" w:rsidRPr="00600E64" w:rsidRDefault="005E31B9" w:rsidP="005E31B9">
      <w:r w:rsidRPr="00600E64">
        <w:t>Trigger creation command:</w:t>
      </w:r>
    </w:p>
    <w:p w:rsidR="005E31B9" w:rsidRPr="00600E64" w:rsidRDefault="005E31B9" w:rsidP="005E31B9">
      <w:pPr>
        <w:pStyle w:val="code"/>
        <w:rPr>
          <w:b/>
          <w:lang w:val="en-US"/>
        </w:rPr>
      </w:pPr>
      <w:r w:rsidRPr="00600E64">
        <w:rPr>
          <w:b/>
          <w:lang w:val="en-US"/>
        </w:rPr>
        <w:t xml:space="preserve">cm </w:t>
      </w:r>
      <w:proofErr w:type="spellStart"/>
      <w:r w:rsidRPr="00600E64">
        <w:rPr>
          <w:b/>
          <w:lang w:val="en-US"/>
        </w:rPr>
        <w:t>maketrigger</w:t>
      </w:r>
      <w:proofErr w:type="spellEnd"/>
      <w:r w:rsidRPr="00600E64">
        <w:rPr>
          <w:b/>
          <w:lang w:val="en-US"/>
        </w:rPr>
        <w:t xml:space="preserve"> before-</w:t>
      </w:r>
      <w:proofErr w:type="spellStart"/>
      <w:r w:rsidRPr="00600E64">
        <w:rPr>
          <w:b/>
          <w:lang w:val="en-US"/>
        </w:rPr>
        <w:t>mklabel</w:t>
      </w:r>
      <w:proofErr w:type="spellEnd"/>
      <w:r w:rsidRPr="00600E64">
        <w:rPr>
          <w:b/>
          <w:lang w:val="en-US"/>
        </w:rPr>
        <w:t xml:space="preserve"> “check label name” “ruby c:\plastic\triggers\validate-label.rb”</w:t>
      </w:r>
    </w:p>
    <w:p w:rsidR="000457A5" w:rsidRPr="00600E64" w:rsidRDefault="000457A5" w:rsidP="000457A5">
      <w:pPr>
        <w:pStyle w:val="Ttulo2"/>
        <w:ind w:left="0" w:firstLine="0"/>
        <w:rPr>
          <w:lang w:val="en-US"/>
        </w:rPr>
      </w:pPr>
      <w:bookmarkStart w:id="65" w:name="_Toc315275835"/>
      <w:r w:rsidRPr="00600E64">
        <w:rPr>
          <w:lang w:val="en-US"/>
        </w:rPr>
        <w:t>Client checkout</w:t>
      </w:r>
      <w:bookmarkEnd w:id="65"/>
    </w:p>
    <w:p w:rsidR="000457A5" w:rsidRPr="00600E64" w:rsidRDefault="000457A5" w:rsidP="000457A5">
      <w:pPr>
        <w:pStyle w:val="Ttulo3"/>
        <w:tabs>
          <w:tab w:val="num" w:pos="992"/>
        </w:tabs>
        <w:rPr>
          <w:lang w:val="en-US"/>
        </w:rPr>
      </w:pPr>
      <w:bookmarkStart w:id="66" w:name="_Toc315275836"/>
      <w:r w:rsidRPr="00600E64">
        <w:rPr>
          <w:lang w:val="en-US"/>
        </w:rPr>
        <w:t>Update files before checkout</w:t>
      </w:r>
      <w:bookmarkEnd w:id="66"/>
    </w:p>
    <w:p w:rsidR="00A70BC2" w:rsidRPr="00600E64" w:rsidRDefault="00A70BC2" w:rsidP="00A70BC2">
      <w:r w:rsidRPr="00600E64">
        <w:t>The ruby script would be as follows:</w:t>
      </w:r>
    </w:p>
    <w:p w:rsidR="00A70BC2" w:rsidRPr="00600E64" w:rsidRDefault="00A70BC2" w:rsidP="00A70BC2">
      <w:pPr>
        <w:pStyle w:val="code"/>
        <w:rPr>
          <w:lang w:val="en-US"/>
        </w:rPr>
      </w:pPr>
      <w:proofErr w:type="gramStart"/>
      <w:r w:rsidRPr="00600E64">
        <w:rPr>
          <w:lang w:val="en-US"/>
        </w:rPr>
        <w:t>#!/</w:t>
      </w:r>
      <w:proofErr w:type="spellStart"/>
      <w:proofErr w:type="gramEnd"/>
      <w:r w:rsidRPr="00600E64">
        <w:rPr>
          <w:lang w:val="en-US"/>
        </w:rPr>
        <w:t>usr</w:t>
      </w:r>
      <w:proofErr w:type="spellEnd"/>
      <w:r w:rsidRPr="00600E64">
        <w:rPr>
          <w:lang w:val="en-US"/>
        </w:rPr>
        <w:t>/bin/ruby</w:t>
      </w:r>
    </w:p>
    <w:p w:rsidR="00A70BC2" w:rsidRPr="00600E64" w:rsidRDefault="00A70BC2" w:rsidP="00A70BC2">
      <w:pPr>
        <w:pStyle w:val="code"/>
        <w:rPr>
          <w:lang w:val="en-US"/>
        </w:rPr>
      </w:pPr>
      <w:proofErr w:type="gramStart"/>
      <w:r w:rsidRPr="00600E64">
        <w:rPr>
          <w:lang w:val="en-US"/>
        </w:rPr>
        <w:t>files</w:t>
      </w:r>
      <w:proofErr w:type="gramEnd"/>
      <w:r w:rsidRPr="00600E64">
        <w:rPr>
          <w:lang w:val="en-US"/>
        </w:rPr>
        <w:t xml:space="preserve"> = ''</w:t>
      </w:r>
    </w:p>
    <w:p w:rsidR="00A70BC2" w:rsidRPr="00600E64" w:rsidRDefault="00A70BC2" w:rsidP="00A70BC2">
      <w:pPr>
        <w:pStyle w:val="code"/>
        <w:rPr>
          <w:lang w:val="en-US"/>
        </w:rPr>
      </w:pPr>
    </w:p>
    <w:p w:rsidR="00A70BC2" w:rsidRPr="00600E64" w:rsidRDefault="00A70BC2" w:rsidP="00A70BC2">
      <w:pPr>
        <w:pStyle w:val="code"/>
        <w:rPr>
          <w:lang w:val="en-US"/>
        </w:rPr>
      </w:pPr>
      <w:proofErr w:type="spellStart"/>
      <w:r w:rsidRPr="00600E64">
        <w:rPr>
          <w:lang w:val="en-US"/>
        </w:rPr>
        <w:t>STDIN.readlines.each</w:t>
      </w:r>
      <w:proofErr w:type="spellEnd"/>
      <w:r w:rsidRPr="00600E64">
        <w:rPr>
          <w:lang w:val="en-US"/>
        </w:rPr>
        <w:t xml:space="preserve"> </w:t>
      </w:r>
      <w:proofErr w:type="gramStart"/>
      <w:r w:rsidRPr="00600E64">
        <w:rPr>
          <w:lang w:val="en-US"/>
        </w:rPr>
        <w:t>do</w:t>
      </w:r>
      <w:proofErr w:type="gramEnd"/>
      <w:r w:rsidRPr="00600E64">
        <w:rPr>
          <w:lang w:val="en-US"/>
        </w:rPr>
        <w:t xml:space="preserve"> |line|</w:t>
      </w:r>
    </w:p>
    <w:p w:rsidR="00A70BC2" w:rsidRPr="00600E64" w:rsidRDefault="00A70BC2" w:rsidP="00A70BC2">
      <w:pPr>
        <w:pStyle w:val="code"/>
        <w:rPr>
          <w:lang w:val="en-US"/>
        </w:rPr>
      </w:pPr>
      <w:r w:rsidRPr="00600E64">
        <w:rPr>
          <w:lang w:val="en-US"/>
        </w:rPr>
        <w:t xml:space="preserve">  </w:t>
      </w:r>
      <w:proofErr w:type="gramStart"/>
      <w:r w:rsidRPr="00600E64">
        <w:rPr>
          <w:lang w:val="en-US"/>
        </w:rPr>
        <w:t>files</w:t>
      </w:r>
      <w:proofErr w:type="gramEnd"/>
      <w:r w:rsidRPr="00600E64">
        <w:rPr>
          <w:lang w:val="en-US"/>
        </w:rPr>
        <w:t xml:space="preserve"> &lt;&lt; " " &lt;&lt; line</w:t>
      </w:r>
    </w:p>
    <w:p w:rsidR="00A70BC2" w:rsidRPr="00600E64" w:rsidRDefault="00A70BC2" w:rsidP="00A70BC2">
      <w:pPr>
        <w:pStyle w:val="code"/>
        <w:rPr>
          <w:lang w:val="en-US"/>
        </w:rPr>
      </w:pPr>
      <w:proofErr w:type="gramStart"/>
      <w:r w:rsidRPr="00600E64">
        <w:rPr>
          <w:lang w:val="en-US"/>
        </w:rPr>
        <w:t>end</w:t>
      </w:r>
      <w:proofErr w:type="gramEnd"/>
    </w:p>
    <w:p w:rsidR="00A70BC2" w:rsidRPr="00600E64" w:rsidRDefault="00A70BC2" w:rsidP="00A70BC2">
      <w:pPr>
        <w:pStyle w:val="code"/>
        <w:rPr>
          <w:lang w:val="en-US"/>
        </w:rPr>
      </w:pPr>
    </w:p>
    <w:p w:rsidR="000457A5" w:rsidRPr="00600E64" w:rsidRDefault="00A70BC2" w:rsidP="00A70BC2">
      <w:pPr>
        <w:pStyle w:val="code"/>
        <w:rPr>
          <w:lang w:val="en-US"/>
        </w:rPr>
      </w:pPr>
      <w:proofErr w:type="gramStart"/>
      <w:r w:rsidRPr="00600E64">
        <w:rPr>
          <w:lang w:val="en-US"/>
        </w:rPr>
        <w:t>system(</w:t>
      </w:r>
      <w:proofErr w:type="gramEnd"/>
      <w:r w:rsidRPr="00600E64">
        <w:rPr>
          <w:lang w:val="en-US"/>
        </w:rPr>
        <w:t>"cm update #{files}")</w:t>
      </w:r>
    </w:p>
    <w:p w:rsidR="00A70BC2" w:rsidRPr="00600E64" w:rsidRDefault="00A70BC2" w:rsidP="00A70BC2">
      <w:r w:rsidRPr="00600E64">
        <w:t>Trigger creation command:</w:t>
      </w:r>
    </w:p>
    <w:p w:rsidR="00C448DC" w:rsidRPr="00600E64" w:rsidRDefault="00A70BC2" w:rsidP="0088313B">
      <w:pPr>
        <w:pStyle w:val="code"/>
        <w:rPr>
          <w:b/>
          <w:bCs/>
          <w:lang w:val="en-US"/>
        </w:rPr>
      </w:pPr>
      <w:r w:rsidRPr="00600E64">
        <w:rPr>
          <w:b/>
          <w:bCs/>
          <w:lang w:val="en-US"/>
        </w:rPr>
        <w:t xml:space="preserve">cm </w:t>
      </w:r>
      <w:proofErr w:type="spellStart"/>
      <w:r w:rsidRPr="00600E64">
        <w:rPr>
          <w:b/>
          <w:bCs/>
          <w:lang w:val="en-US"/>
        </w:rPr>
        <w:t>maketrigger</w:t>
      </w:r>
      <w:proofErr w:type="spellEnd"/>
      <w:r w:rsidRPr="00600E64">
        <w:rPr>
          <w:b/>
          <w:bCs/>
          <w:lang w:val="en-US"/>
        </w:rPr>
        <w:t xml:space="preserve"> before-</w:t>
      </w:r>
      <w:proofErr w:type="spellStart"/>
      <w:r w:rsidRPr="00600E64">
        <w:rPr>
          <w:b/>
          <w:bCs/>
          <w:lang w:val="en-US"/>
        </w:rPr>
        <w:t>clientcheckout</w:t>
      </w:r>
      <w:proofErr w:type="spellEnd"/>
      <w:r w:rsidRPr="00600E64">
        <w:rPr>
          <w:b/>
          <w:bCs/>
          <w:lang w:val="en-US"/>
        </w:rPr>
        <w:t xml:space="preserve"> “update before co” “ruby c:\plastic\triggers\update-before-co.rb”</w:t>
      </w:r>
    </w:p>
    <w:sectPr w:rsidR="00C448DC" w:rsidRPr="00600E64" w:rsidSect="00C448DC">
      <w:footerReference w:type="default" r:id="rId14"/>
      <w:pgSz w:w="11906" w:h="16838" w:code="9"/>
      <w:pgMar w:top="851" w:right="1416" w:bottom="851" w:left="1134" w:header="180" w:footer="709" w:gutter="284"/>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D44" w:rsidRDefault="009B6D44" w:rsidP="00160EBF">
      <w:pPr>
        <w:spacing w:after="0"/>
      </w:pPr>
      <w:r>
        <w:separator/>
      </w:r>
    </w:p>
  </w:endnote>
  <w:endnote w:type="continuationSeparator" w:id="0">
    <w:p w:rsidR="009B6D44" w:rsidRDefault="009B6D44" w:rsidP="00160EB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yriad Pro">
    <w:altName w:val="Arial"/>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C3F" w:rsidRDefault="008A3C3F" w:rsidP="00873A43">
    <w:pPr>
      <w:pStyle w:val="Piedepgina"/>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C3F" w:rsidRDefault="008A3C3F" w:rsidP="00850AE1">
    <w:pPr>
      <w:pStyle w:val="Piedepgina"/>
    </w:pPr>
    <w:r>
      <w:tab/>
    </w:r>
    <w:fldSimple w:instr=" PAGE ">
      <w:r w:rsidR="009D201B">
        <w:rPr>
          <w:noProof/>
        </w:rPr>
        <w:t>21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D44" w:rsidRDefault="009B6D44" w:rsidP="00160EBF">
      <w:pPr>
        <w:spacing w:after="0"/>
      </w:pPr>
      <w:r>
        <w:separator/>
      </w:r>
    </w:p>
  </w:footnote>
  <w:footnote w:type="continuationSeparator" w:id="0">
    <w:p w:rsidR="009B6D44" w:rsidRDefault="009B6D44" w:rsidP="00160EB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C3F" w:rsidRDefault="00665FE9" w:rsidP="00850AE1">
    <w:pPr>
      <w:pStyle w:val="Encabezado"/>
    </w:pPr>
    <w:r w:rsidRPr="00665FE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0;width:446.25pt;height:38.25pt;z-index:-251658240;mso-position-horizontal:center;mso-position-horizontal-relative:margin;mso-position-vertical:center;mso-position-vertical-relative:margin" o:allowincell="f">
          <v:imagedata r:id="rId1" o:title="header"/>
          <w10:wrap anchorx="margin" anchory="margin"/>
        </v:shape>
      </w:pict>
    </w:r>
    <w:r w:rsidRPr="00665FE9">
      <w:rPr>
        <w:noProof/>
      </w:rPr>
      <w:pict>
        <v:shape id="WordPictureWatermark2" o:spid="_x0000_s2050" type="#_x0000_t75" style="position:absolute;left:0;text-align:left;margin-left:0;margin-top:0;width:1724.25pt;height:148.5pt;z-index:-251659264;mso-position-horizontal:center;mso-position-horizontal-relative:margin;mso-position-vertical:center;mso-position-vertical-relative:margin" o:allowincell="f">
          <v:imagedata r:id="rId2" o:title="header"/>
          <w10:wrap anchorx="margin" anchory="margin"/>
        </v:shape>
      </w:pict>
    </w:r>
  </w:p>
  <w:p w:rsidR="008A3C3F" w:rsidRDefault="008A3C3F" w:rsidP="00850AE1"/>
  <w:p w:rsidR="008A3C3F" w:rsidRDefault="008A3C3F" w:rsidP="00850AE1"/>
  <w:p w:rsidR="008A3C3F" w:rsidRDefault="008A3C3F" w:rsidP="00850AE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C3F" w:rsidRPr="006C0124" w:rsidRDefault="008A3C3F" w:rsidP="00C448DC">
    <w:pPr>
      <w:pStyle w:val="Encabezado"/>
      <w:jc w:val="center"/>
      <w:rPr>
        <w:b/>
        <w:color w:val="FFFFFF"/>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in;height:3in" o:bullet="t"/>
    </w:pict>
  </w:numPicBullet>
  <w:numPicBullet w:numPicBulletId="1">
    <w:pict>
      <v:shape id="_x0000_i1051" type="#_x0000_t75" style="width:3in;height:3in" o:bullet="t"/>
    </w:pict>
  </w:numPicBullet>
  <w:numPicBullet w:numPicBulletId="2">
    <w:pict>
      <v:shape id="_x0000_i1052" type="#_x0000_t75" style="width:3in;height:3in" o:bullet="t"/>
    </w:pict>
  </w:numPicBullet>
  <w:numPicBullet w:numPicBulletId="3">
    <w:pict>
      <v:shape id="_x0000_i1053" type="#_x0000_t75" style="width:3in;height:3in" o:bullet="t"/>
    </w:pict>
  </w:numPicBullet>
  <w:abstractNum w:abstractNumId="0">
    <w:nsid w:val="FFFFFF82"/>
    <w:multiLevelType w:val="singleLevel"/>
    <w:tmpl w:val="0F78DD96"/>
    <w:lvl w:ilvl="0">
      <w:start w:val="1"/>
      <w:numFmt w:val="bullet"/>
      <w:pStyle w:val="Listaconvietas3"/>
      <w:lvlText w:val=""/>
      <w:lvlJc w:val="left"/>
      <w:pPr>
        <w:tabs>
          <w:tab w:val="num" w:pos="926"/>
        </w:tabs>
        <w:ind w:left="926" w:hanging="360"/>
      </w:pPr>
      <w:rPr>
        <w:rFonts w:ascii="Symbol" w:hAnsi="Symbol" w:hint="default"/>
      </w:rPr>
    </w:lvl>
  </w:abstractNum>
  <w:abstractNum w:abstractNumId="1">
    <w:nsid w:val="FFFFFF83"/>
    <w:multiLevelType w:val="singleLevel"/>
    <w:tmpl w:val="8780B92E"/>
    <w:lvl w:ilvl="0">
      <w:start w:val="1"/>
      <w:numFmt w:val="bullet"/>
      <w:pStyle w:val="Listaconvietas2"/>
      <w:lvlText w:val=""/>
      <w:lvlJc w:val="left"/>
      <w:pPr>
        <w:tabs>
          <w:tab w:val="num" w:pos="643"/>
        </w:tabs>
        <w:ind w:left="643" w:hanging="360"/>
      </w:pPr>
      <w:rPr>
        <w:rFonts w:ascii="Symbol" w:hAnsi="Symbol" w:hint="default"/>
      </w:rPr>
    </w:lvl>
  </w:abstractNum>
  <w:abstractNum w:abstractNumId="2">
    <w:nsid w:val="FFFFFF89"/>
    <w:multiLevelType w:val="singleLevel"/>
    <w:tmpl w:val="FDB48502"/>
    <w:lvl w:ilvl="0">
      <w:start w:val="1"/>
      <w:numFmt w:val="bullet"/>
      <w:pStyle w:val="Listaconvietas"/>
      <w:lvlText w:val=""/>
      <w:lvlJc w:val="left"/>
      <w:pPr>
        <w:tabs>
          <w:tab w:val="num" w:pos="360"/>
        </w:tabs>
        <w:ind w:left="360" w:hanging="360"/>
      </w:pPr>
      <w:rPr>
        <w:rFonts w:ascii="Symbol" w:hAnsi="Symbol" w:hint="default"/>
      </w:rPr>
    </w:lvl>
  </w:abstractNum>
  <w:abstractNum w:abstractNumId="3">
    <w:nsid w:val="00685321"/>
    <w:multiLevelType w:val="hybridMultilevel"/>
    <w:tmpl w:val="E06A016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1525EB3"/>
    <w:multiLevelType w:val="hybridMultilevel"/>
    <w:tmpl w:val="693CAEDA"/>
    <w:lvl w:ilvl="0" w:tplc="C22211F8">
      <w:start w:val="1"/>
      <w:numFmt w:val="bullet"/>
      <w:pStyle w:val="puntosdelalista"/>
      <w:lvlText w:val=""/>
      <w:lvlJc w:val="left"/>
      <w:pPr>
        <w:tabs>
          <w:tab w:val="num" w:pos="256"/>
        </w:tabs>
        <w:ind w:left="245" w:hanging="170"/>
      </w:pPr>
      <w:rPr>
        <w:rFonts w:ascii="Symbol" w:hAnsi="Symbol" w:hint="default"/>
      </w:rPr>
    </w:lvl>
    <w:lvl w:ilvl="1" w:tplc="0C0A0003" w:tentative="1">
      <w:start w:val="1"/>
      <w:numFmt w:val="bullet"/>
      <w:lvlText w:val="o"/>
      <w:lvlJc w:val="left"/>
      <w:pPr>
        <w:tabs>
          <w:tab w:val="num" w:pos="1515"/>
        </w:tabs>
        <w:ind w:left="1515" w:hanging="360"/>
      </w:pPr>
      <w:rPr>
        <w:rFonts w:ascii="Courier New" w:hAnsi="Courier New" w:cs="Courier New" w:hint="default"/>
      </w:rPr>
    </w:lvl>
    <w:lvl w:ilvl="2" w:tplc="0C0A0005" w:tentative="1">
      <w:start w:val="1"/>
      <w:numFmt w:val="bullet"/>
      <w:lvlText w:val=""/>
      <w:lvlJc w:val="left"/>
      <w:pPr>
        <w:tabs>
          <w:tab w:val="num" w:pos="2235"/>
        </w:tabs>
        <w:ind w:left="2235" w:hanging="360"/>
      </w:pPr>
      <w:rPr>
        <w:rFonts w:ascii="Wingdings" w:hAnsi="Wingdings" w:hint="default"/>
      </w:rPr>
    </w:lvl>
    <w:lvl w:ilvl="3" w:tplc="0C0A0001" w:tentative="1">
      <w:start w:val="1"/>
      <w:numFmt w:val="bullet"/>
      <w:lvlText w:val=""/>
      <w:lvlJc w:val="left"/>
      <w:pPr>
        <w:tabs>
          <w:tab w:val="num" w:pos="2955"/>
        </w:tabs>
        <w:ind w:left="2955" w:hanging="360"/>
      </w:pPr>
      <w:rPr>
        <w:rFonts w:ascii="Symbol" w:hAnsi="Symbol" w:hint="default"/>
      </w:rPr>
    </w:lvl>
    <w:lvl w:ilvl="4" w:tplc="0C0A0003" w:tentative="1">
      <w:start w:val="1"/>
      <w:numFmt w:val="bullet"/>
      <w:lvlText w:val="o"/>
      <w:lvlJc w:val="left"/>
      <w:pPr>
        <w:tabs>
          <w:tab w:val="num" w:pos="3675"/>
        </w:tabs>
        <w:ind w:left="3675" w:hanging="360"/>
      </w:pPr>
      <w:rPr>
        <w:rFonts w:ascii="Courier New" w:hAnsi="Courier New" w:cs="Courier New" w:hint="default"/>
      </w:rPr>
    </w:lvl>
    <w:lvl w:ilvl="5" w:tplc="0C0A0005" w:tentative="1">
      <w:start w:val="1"/>
      <w:numFmt w:val="bullet"/>
      <w:lvlText w:val=""/>
      <w:lvlJc w:val="left"/>
      <w:pPr>
        <w:tabs>
          <w:tab w:val="num" w:pos="4395"/>
        </w:tabs>
        <w:ind w:left="4395" w:hanging="360"/>
      </w:pPr>
      <w:rPr>
        <w:rFonts w:ascii="Wingdings" w:hAnsi="Wingdings" w:hint="default"/>
      </w:rPr>
    </w:lvl>
    <w:lvl w:ilvl="6" w:tplc="0C0A0001" w:tentative="1">
      <w:start w:val="1"/>
      <w:numFmt w:val="bullet"/>
      <w:lvlText w:val=""/>
      <w:lvlJc w:val="left"/>
      <w:pPr>
        <w:tabs>
          <w:tab w:val="num" w:pos="5115"/>
        </w:tabs>
        <w:ind w:left="5115" w:hanging="360"/>
      </w:pPr>
      <w:rPr>
        <w:rFonts w:ascii="Symbol" w:hAnsi="Symbol" w:hint="default"/>
      </w:rPr>
    </w:lvl>
    <w:lvl w:ilvl="7" w:tplc="0C0A0003" w:tentative="1">
      <w:start w:val="1"/>
      <w:numFmt w:val="bullet"/>
      <w:lvlText w:val="o"/>
      <w:lvlJc w:val="left"/>
      <w:pPr>
        <w:tabs>
          <w:tab w:val="num" w:pos="5835"/>
        </w:tabs>
        <w:ind w:left="5835" w:hanging="360"/>
      </w:pPr>
      <w:rPr>
        <w:rFonts w:ascii="Courier New" w:hAnsi="Courier New" w:cs="Courier New" w:hint="default"/>
      </w:rPr>
    </w:lvl>
    <w:lvl w:ilvl="8" w:tplc="0C0A0005" w:tentative="1">
      <w:start w:val="1"/>
      <w:numFmt w:val="bullet"/>
      <w:lvlText w:val=""/>
      <w:lvlJc w:val="left"/>
      <w:pPr>
        <w:tabs>
          <w:tab w:val="num" w:pos="6555"/>
        </w:tabs>
        <w:ind w:left="6555" w:hanging="360"/>
      </w:pPr>
      <w:rPr>
        <w:rFonts w:ascii="Wingdings" w:hAnsi="Wingdings" w:hint="default"/>
      </w:rPr>
    </w:lvl>
  </w:abstractNum>
  <w:abstractNum w:abstractNumId="5">
    <w:nsid w:val="034F1FAC"/>
    <w:multiLevelType w:val="hybridMultilevel"/>
    <w:tmpl w:val="9222AB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C2C355F"/>
    <w:multiLevelType w:val="hybridMultilevel"/>
    <w:tmpl w:val="64A20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E4A56D5"/>
    <w:multiLevelType w:val="hybridMultilevel"/>
    <w:tmpl w:val="C770973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0E9E6B8F"/>
    <w:multiLevelType w:val="hybridMultilevel"/>
    <w:tmpl w:val="42366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EF74589"/>
    <w:multiLevelType w:val="hybridMultilevel"/>
    <w:tmpl w:val="9BA44DE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165A3566"/>
    <w:multiLevelType w:val="hybridMultilevel"/>
    <w:tmpl w:val="8C007CF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4F91B4A"/>
    <w:multiLevelType w:val="multilevel"/>
    <w:tmpl w:val="2FB81DF8"/>
    <w:styleLink w:val="EstiloConvietas"/>
    <w:lvl w:ilvl="0">
      <w:start w:val="1"/>
      <w:numFmt w:val="bullet"/>
      <w:lvlText w:val=""/>
      <w:lvlJc w:val="left"/>
      <w:pPr>
        <w:tabs>
          <w:tab w:val="num" w:pos="720"/>
        </w:tabs>
        <w:ind w:left="720" w:hanging="360"/>
      </w:pPr>
      <w:rPr>
        <w:rFonts w:ascii="Verdana" w:hAnsi="Verdana"/>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97D608C"/>
    <w:multiLevelType w:val="hybridMultilevel"/>
    <w:tmpl w:val="64686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EC271F5"/>
    <w:multiLevelType w:val="hybridMultilevel"/>
    <w:tmpl w:val="4358D3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62975EA"/>
    <w:multiLevelType w:val="multilevel"/>
    <w:tmpl w:val="C3E01D2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5C04EE"/>
    <w:multiLevelType w:val="hybridMultilevel"/>
    <w:tmpl w:val="96466B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97E54D0"/>
    <w:multiLevelType w:val="hybridMultilevel"/>
    <w:tmpl w:val="CC1CE5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3DFD62DB"/>
    <w:multiLevelType w:val="hybridMultilevel"/>
    <w:tmpl w:val="7C3449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8667F9"/>
    <w:multiLevelType w:val="hybridMultilevel"/>
    <w:tmpl w:val="356A8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4E83D0A"/>
    <w:multiLevelType w:val="multilevel"/>
    <w:tmpl w:val="D43EFC06"/>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7A3489"/>
    <w:multiLevelType w:val="hybridMultilevel"/>
    <w:tmpl w:val="72E64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CEA7663"/>
    <w:multiLevelType w:val="hybridMultilevel"/>
    <w:tmpl w:val="FBEC4E8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4D4B0553"/>
    <w:multiLevelType w:val="hybridMultilevel"/>
    <w:tmpl w:val="EA0A281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6A080067"/>
    <w:multiLevelType w:val="hybridMultilevel"/>
    <w:tmpl w:val="0628A54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6B43433D"/>
    <w:multiLevelType w:val="hybridMultilevel"/>
    <w:tmpl w:val="8C4CCF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6FB24907"/>
    <w:multiLevelType w:val="hybridMultilevel"/>
    <w:tmpl w:val="9FC851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71AA5762"/>
    <w:multiLevelType w:val="hybridMultilevel"/>
    <w:tmpl w:val="25602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2725045"/>
    <w:multiLevelType w:val="hybridMultilevel"/>
    <w:tmpl w:val="6232AF52"/>
    <w:lvl w:ilvl="0" w:tplc="0C0A0001">
      <w:start w:val="1"/>
      <w:numFmt w:val="bullet"/>
      <w:lvlText w:val=""/>
      <w:lvlJc w:val="left"/>
      <w:pPr>
        <w:ind w:left="6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78005C"/>
    <w:multiLevelType w:val="hybridMultilevel"/>
    <w:tmpl w:val="ECD414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74EA152C"/>
    <w:multiLevelType w:val="hybridMultilevel"/>
    <w:tmpl w:val="E06C203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78A82204"/>
    <w:multiLevelType w:val="hybridMultilevel"/>
    <w:tmpl w:val="74A8E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E06706A"/>
    <w:multiLevelType w:val="multilevel"/>
    <w:tmpl w:val="0C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31"/>
  </w:num>
  <w:num w:numId="2">
    <w:abstractNumId w:val="2"/>
  </w:num>
  <w:num w:numId="3">
    <w:abstractNumId w:val="1"/>
  </w:num>
  <w:num w:numId="4">
    <w:abstractNumId w:val="0"/>
  </w:num>
  <w:num w:numId="5">
    <w:abstractNumId w:val="11"/>
  </w:num>
  <w:num w:numId="6">
    <w:abstractNumId w:val="30"/>
  </w:num>
  <w:num w:numId="7">
    <w:abstractNumId w:val="6"/>
  </w:num>
  <w:num w:numId="8">
    <w:abstractNumId w:val="26"/>
  </w:num>
  <w:num w:numId="9">
    <w:abstractNumId w:val="5"/>
  </w:num>
  <w:num w:numId="10">
    <w:abstractNumId w:val="20"/>
  </w:num>
  <w:num w:numId="11">
    <w:abstractNumId w:val="12"/>
  </w:num>
  <w:num w:numId="12">
    <w:abstractNumId w:val="27"/>
  </w:num>
  <w:num w:numId="13">
    <w:abstractNumId w:val="18"/>
  </w:num>
  <w:num w:numId="14">
    <w:abstractNumId w:val="17"/>
  </w:num>
  <w:num w:numId="15">
    <w:abstractNumId w:val="3"/>
  </w:num>
  <w:num w:numId="16">
    <w:abstractNumId w:val="24"/>
  </w:num>
  <w:num w:numId="17">
    <w:abstractNumId w:val="29"/>
  </w:num>
  <w:num w:numId="18">
    <w:abstractNumId w:val="10"/>
  </w:num>
  <w:num w:numId="19">
    <w:abstractNumId w:val="15"/>
  </w:num>
  <w:num w:numId="20">
    <w:abstractNumId w:val="4"/>
  </w:num>
  <w:num w:numId="21">
    <w:abstractNumId w:val="14"/>
  </w:num>
  <w:num w:numId="22">
    <w:abstractNumId w:val="13"/>
  </w:num>
  <w:num w:numId="23">
    <w:abstractNumId w:val="19"/>
  </w:num>
  <w:num w:numId="24">
    <w:abstractNumId w:val="25"/>
  </w:num>
  <w:num w:numId="25">
    <w:abstractNumId w:val="21"/>
  </w:num>
  <w:num w:numId="26">
    <w:abstractNumId w:val="9"/>
  </w:num>
  <w:num w:numId="27">
    <w:abstractNumId w:val="28"/>
  </w:num>
  <w:num w:numId="28">
    <w:abstractNumId w:val="8"/>
  </w:num>
  <w:num w:numId="29">
    <w:abstractNumId w:val="23"/>
  </w:num>
  <w:num w:numId="30">
    <w:abstractNumId w:val="16"/>
  </w:num>
  <w:num w:numId="31">
    <w:abstractNumId w:val="7"/>
  </w:num>
  <w:num w:numId="32">
    <w:abstractNumId w:val="31"/>
  </w:num>
  <w:num w:numId="33">
    <w:abstractNumId w:val="31"/>
  </w:num>
  <w:num w:numId="34">
    <w:abstractNumId w:val="2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proofState w:spelling="clean" w:grammar="clean"/>
  <w:attachedTemplate r:id="rId1"/>
  <w:stylePaneFormatFilter w:val="3F01"/>
  <w:defaultTabStop w:val="708"/>
  <w:hyphenationZone w:val="425"/>
  <w:drawingGridHorizontalSpacing w:val="10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F70755"/>
    <w:rsid w:val="00001095"/>
    <w:rsid w:val="00001D07"/>
    <w:rsid w:val="00002717"/>
    <w:rsid w:val="00007519"/>
    <w:rsid w:val="00010785"/>
    <w:rsid w:val="00011F42"/>
    <w:rsid w:val="00013940"/>
    <w:rsid w:val="00016913"/>
    <w:rsid w:val="00020E61"/>
    <w:rsid w:val="00021FAD"/>
    <w:rsid w:val="00022079"/>
    <w:rsid w:val="00023BA0"/>
    <w:rsid w:val="000264E2"/>
    <w:rsid w:val="00030924"/>
    <w:rsid w:val="00030EC0"/>
    <w:rsid w:val="0003271F"/>
    <w:rsid w:val="00033BB8"/>
    <w:rsid w:val="0003466A"/>
    <w:rsid w:val="000349C1"/>
    <w:rsid w:val="00034E06"/>
    <w:rsid w:val="00036803"/>
    <w:rsid w:val="0004278D"/>
    <w:rsid w:val="000450C5"/>
    <w:rsid w:val="000457A5"/>
    <w:rsid w:val="00045C68"/>
    <w:rsid w:val="00045CD2"/>
    <w:rsid w:val="000460FD"/>
    <w:rsid w:val="00051898"/>
    <w:rsid w:val="00056677"/>
    <w:rsid w:val="000619CD"/>
    <w:rsid w:val="000631D6"/>
    <w:rsid w:val="00063549"/>
    <w:rsid w:val="000639CD"/>
    <w:rsid w:val="000662A9"/>
    <w:rsid w:val="00070D6D"/>
    <w:rsid w:val="0007346F"/>
    <w:rsid w:val="0007469E"/>
    <w:rsid w:val="00077201"/>
    <w:rsid w:val="000807D2"/>
    <w:rsid w:val="00080D87"/>
    <w:rsid w:val="0008259A"/>
    <w:rsid w:val="0008294E"/>
    <w:rsid w:val="000847DC"/>
    <w:rsid w:val="00085AB0"/>
    <w:rsid w:val="0008692A"/>
    <w:rsid w:val="00086FA6"/>
    <w:rsid w:val="000921F9"/>
    <w:rsid w:val="00092205"/>
    <w:rsid w:val="000970D6"/>
    <w:rsid w:val="000973C7"/>
    <w:rsid w:val="0009773C"/>
    <w:rsid w:val="000A308E"/>
    <w:rsid w:val="000B4FC3"/>
    <w:rsid w:val="000B5A58"/>
    <w:rsid w:val="000B727C"/>
    <w:rsid w:val="000C0C4B"/>
    <w:rsid w:val="000C0DD7"/>
    <w:rsid w:val="000C5838"/>
    <w:rsid w:val="000C5974"/>
    <w:rsid w:val="000D0586"/>
    <w:rsid w:val="000D0FE6"/>
    <w:rsid w:val="000D1833"/>
    <w:rsid w:val="000D2483"/>
    <w:rsid w:val="000D2AAC"/>
    <w:rsid w:val="000D508B"/>
    <w:rsid w:val="000D61CF"/>
    <w:rsid w:val="000E066D"/>
    <w:rsid w:val="000E08DF"/>
    <w:rsid w:val="000E19E2"/>
    <w:rsid w:val="000E26B6"/>
    <w:rsid w:val="000E3777"/>
    <w:rsid w:val="000E69FA"/>
    <w:rsid w:val="000F1339"/>
    <w:rsid w:val="000F17CF"/>
    <w:rsid w:val="000F586F"/>
    <w:rsid w:val="0010150D"/>
    <w:rsid w:val="001020A3"/>
    <w:rsid w:val="00102C8A"/>
    <w:rsid w:val="00105F7B"/>
    <w:rsid w:val="001121F0"/>
    <w:rsid w:val="00113F98"/>
    <w:rsid w:val="00115E58"/>
    <w:rsid w:val="00117169"/>
    <w:rsid w:val="001207A0"/>
    <w:rsid w:val="0012127E"/>
    <w:rsid w:val="0012188A"/>
    <w:rsid w:val="00121917"/>
    <w:rsid w:val="001246C9"/>
    <w:rsid w:val="0012556C"/>
    <w:rsid w:val="001275A0"/>
    <w:rsid w:val="0012785D"/>
    <w:rsid w:val="00127A5E"/>
    <w:rsid w:val="001308D2"/>
    <w:rsid w:val="00131899"/>
    <w:rsid w:val="0013201A"/>
    <w:rsid w:val="001346B3"/>
    <w:rsid w:val="00134A84"/>
    <w:rsid w:val="0013675D"/>
    <w:rsid w:val="00137FFD"/>
    <w:rsid w:val="001416ED"/>
    <w:rsid w:val="00146E0C"/>
    <w:rsid w:val="00147729"/>
    <w:rsid w:val="0015102B"/>
    <w:rsid w:val="00151D09"/>
    <w:rsid w:val="001538DE"/>
    <w:rsid w:val="00155A17"/>
    <w:rsid w:val="0015664A"/>
    <w:rsid w:val="001573CC"/>
    <w:rsid w:val="001602E0"/>
    <w:rsid w:val="00160EBF"/>
    <w:rsid w:val="001610C7"/>
    <w:rsid w:val="0016193F"/>
    <w:rsid w:val="001649EE"/>
    <w:rsid w:val="001661D2"/>
    <w:rsid w:val="0016631D"/>
    <w:rsid w:val="001665B2"/>
    <w:rsid w:val="00167E4E"/>
    <w:rsid w:val="001714DA"/>
    <w:rsid w:val="00171723"/>
    <w:rsid w:val="00172458"/>
    <w:rsid w:val="00173E5A"/>
    <w:rsid w:val="00174E6F"/>
    <w:rsid w:val="00175E7E"/>
    <w:rsid w:val="001828F5"/>
    <w:rsid w:val="00182968"/>
    <w:rsid w:val="00182E80"/>
    <w:rsid w:val="0018382C"/>
    <w:rsid w:val="001904DB"/>
    <w:rsid w:val="00191006"/>
    <w:rsid w:val="00192904"/>
    <w:rsid w:val="001946A8"/>
    <w:rsid w:val="00195D07"/>
    <w:rsid w:val="001A2460"/>
    <w:rsid w:val="001A5DE8"/>
    <w:rsid w:val="001B05CA"/>
    <w:rsid w:val="001B21A0"/>
    <w:rsid w:val="001C00CB"/>
    <w:rsid w:val="001C0E34"/>
    <w:rsid w:val="001C21C3"/>
    <w:rsid w:val="001C6C95"/>
    <w:rsid w:val="001C6E4D"/>
    <w:rsid w:val="001D09F8"/>
    <w:rsid w:val="001D0CB7"/>
    <w:rsid w:val="001D373D"/>
    <w:rsid w:val="001D6E5B"/>
    <w:rsid w:val="001E04C1"/>
    <w:rsid w:val="001E1A62"/>
    <w:rsid w:val="001E5525"/>
    <w:rsid w:val="001E56D0"/>
    <w:rsid w:val="001E5838"/>
    <w:rsid w:val="001E690F"/>
    <w:rsid w:val="001F01B7"/>
    <w:rsid w:val="001F0FEE"/>
    <w:rsid w:val="001F16EB"/>
    <w:rsid w:val="001F243F"/>
    <w:rsid w:val="001F2871"/>
    <w:rsid w:val="001F3A5E"/>
    <w:rsid w:val="001F480E"/>
    <w:rsid w:val="001F6085"/>
    <w:rsid w:val="002001D1"/>
    <w:rsid w:val="0020284C"/>
    <w:rsid w:val="00205B22"/>
    <w:rsid w:val="002101E1"/>
    <w:rsid w:val="002115AB"/>
    <w:rsid w:val="002119FC"/>
    <w:rsid w:val="0021491D"/>
    <w:rsid w:val="00217A15"/>
    <w:rsid w:val="002213F0"/>
    <w:rsid w:val="00224017"/>
    <w:rsid w:val="00224F6D"/>
    <w:rsid w:val="00235164"/>
    <w:rsid w:val="002407F6"/>
    <w:rsid w:val="002425DE"/>
    <w:rsid w:val="00247517"/>
    <w:rsid w:val="00250466"/>
    <w:rsid w:val="00250E9A"/>
    <w:rsid w:val="002517F7"/>
    <w:rsid w:val="00253319"/>
    <w:rsid w:val="00254339"/>
    <w:rsid w:val="00254529"/>
    <w:rsid w:val="00254C03"/>
    <w:rsid w:val="002567E1"/>
    <w:rsid w:val="00257511"/>
    <w:rsid w:val="00257600"/>
    <w:rsid w:val="00260309"/>
    <w:rsid w:val="002611B2"/>
    <w:rsid w:val="0026286A"/>
    <w:rsid w:val="00262B64"/>
    <w:rsid w:val="002635BE"/>
    <w:rsid w:val="00265D8C"/>
    <w:rsid w:val="00266884"/>
    <w:rsid w:val="00272867"/>
    <w:rsid w:val="002729A8"/>
    <w:rsid w:val="0027345E"/>
    <w:rsid w:val="00273609"/>
    <w:rsid w:val="00274AEF"/>
    <w:rsid w:val="00275AAE"/>
    <w:rsid w:val="002831A4"/>
    <w:rsid w:val="0028327D"/>
    <w:rsid w:val="00285B69"/>
    <w:rsid w:val="00285F5F"/>
    <w:rsid w:val="0028673C"/>
    <w:rsid w:val="00287035"/>
    <w:rsid w:val="00291603"/>
    <w:rsid w:val="0029314A"/>
    <w:rsid w:val="0029348B"/>
    <w:rsid w:val="00293EAD"/>
    <w:rsid w:val="002953E9"/>
    <w:rsid w:val="00295A44"/>
    <w:rsid w:val="00297BBA"/>
    <w:rsid w:val="002A4904"/>
    <w:rsid w:val="002A4C29"/>
    <w:rsid w:val="002A6107"/>
    <w:rsid w:val="002B2023"/>
    <w:rsid w:val="002B24CB"/>
    <w:rsid w:val="002B3806"/>
    <w:rsid w:val="002B506F"/>
    <w:rsid w:val="002B5ABF"/>
    <w:rsid w:val="002B6A28"/>
    <w:rsid w:val="002B6F18"/>
    <w:rsid w:val="002B7998"/>
    <w:rsid w:val="002C0467"/>
    <w:rsid w:val="002C1ABE"/>
    <w:rsid w:val="002C1FEA"/>
    <w:rsid w:val="002C4CE6"/>
    <w:rsid w:val="002C6624"/>
    <w:rsid w:val="002C7E6E"/>
    <w:rsid w:val="002D4EA7"/>
    <w:rsid w:val="002D5500"/>
    <w:rsid w:val="002E1602"/>
    <w:rsid w:val="002E3A17"/>
    <w:rsid w:val="002E45C4"/>
    <w:rsid w:val="002E4F3C"/>
    <w:rsid w:val="002F13AB"/>
    <w:rsid w:val="002F2639"/>
    <w:rsid w:val="002F2ADF"/>
    <w:rsid w:val="002F338E"/>
    <w:rsid w:val="002F373D"/>
    <w:rsid w:val="002F39C2"/>
    <w:rsid w:val="002F4907"/>
    <w:rsid w:val="002F4AFB"/>
    <w:rsid w:val="002F4B5F"/>
    <w:rsid w:val="002F565C"/>
    <w:rsid w:val="002F7012"/>
    <w:rsid w:val="00300A31"/>
    <w:rsid w:val="00300CBA"/>
    <w:rsid w:val="0030178C"/>
    <w:rsid w:val="00302952"/>
    <w:rsid w:val="00303065"/>
    <w:rsid w:val="00304F7E"/>
    <w:rsid w:val="00307177"/>
    <w:rsid w:val="00307592"/>
    <w:rsid w:val="00307EFA"/>
    <w:rsid w:val="0031104B"/>
    <w:rsid w:val="003125D7"/>
    <w:rsid w:val="003125E2"/>
    <w:rsid w:val="00314877"/>
    <w:rsid w:val="003153EF"/>
    <w:rsid w:val="00320745"/>
    <w:rsid w:val="00321096"/>
    <w:rsid w:val="003214D3"/>
    <w:rsid w:val="003228CD"/>
    <w:rsid w:val="003305D5"/>
    <w:rsid w:val="00331D95"/>
    <w:rsid w:val="0033764B"/>
    <w:rsid w:val="00342293"/>
    <w:rsid w:val="00344A89"/>
    <w:rsid w:val="003456E3"/>
    <w:rsid w:val="0034591F"/>
    <w:rsid w:val="00345B03"/>
    <w:rsid w:val="00351ACC"/>
    <w:rsid w:val="00352550"/>
    <w:rsid w:val="00357671"/>
    <w:rsid w:val="00357D72"/>
    <w:rsid w:val="0036124D"/>
    <w:rsid w:val="00361B5C"/>
    <w:rsid w:val="00371C10"/>
    <w:rsid w:val="00380F82"/>
    <w:rsid w:val="003852F7"/>
    <w:rsid w:val="0038771C"/>
    <w:rsid w:val="00391B0A"/>
    <w:rsid w:val="00392573"/>
    <w:rsid w:val="003926CB"/>
    <w:rsid w:val="00392AC9"/>
    <w:rsid w:val="00392B15"/>
    <w:rsid w:val="0039336D"/>
    <w:rsid w:val="003967B7"/>
    <w:rsid w:val="00396842"/>
    <w:rsid w:val="003A015C"/>
    <w:rsid w:val="003A2209"/>
    <w:rsid w:val="003A28F5"/>
    <w:rsid w:val="003A2CCC"/>
    <w:rsid w:val="003A3471"/>
    <w:rsid w:val="003B174C"/>
    <w:rsid w:val="003B257C"/>
    <w:rsid w:val="003B51F4"/>
    <w:rsid w:val="003B5AF0"/>
    <w:rsid w:val="003C1715"/>
    <w:rsid w:val="003C1BB5"/>
    <w:rsid w:val="003C1BC5"/>
    <w:rsid w:val="003C3480"/>
    <w:rsid w:val="003C3CE2"/>
    <w:rsid w:val="003C44B3"/>
    <w:rsid w:val="003C584F"/>
    <w:rsid w:val="003C7B2B"/>
    <w:rsid w:val="003D0124"/>
    <w:rsid w:val="003D175B"/>
    <w:rsid w:val="003D192B"/>
    <w:rsid w:val="003D335D"/>
    <w:rsid w:val="003D3C96"/>
    <w:rsid w:val="003D450A"/>
    <w:rsid w:val="003D5686"/>
    <w:rsid w:val="003D6BB0"/>
    <w:rsid w:val="003E0048"/>
    <w:rsid w:val="003E2519"/>
    <w:rsid w:val="003E2E1D"/>
    <w:rsid w:val="003E37A6"/>
    <w:rsid w:val="003E3B50"/>
    <w:rsid w:val="003E4BE9"/>
    <w:rsid w:val="003E5BA3"/>
    <w:rsid w:val="003F1FBE"/>
    <w:rsid w:val="003F3970"/>
    <w:rsid w:val="003F6CB0"/>
    <w:rsid w:val="003F7DF2"/>
    <w:rsid w:val="00400CB6"/>
    <w:rsid w:val="00400D21"/>
    <w:rsid w:val="0040131A"/>
    <w:rsid w:val="00403865"/>
    <w:rsid w:val="00405AEB"/>
    <w:rsid w:val="00406AF3"/>
    <w:rsid w:val="004100AD"/>
    <w:rsid w:val="00414023"/>
    <w:rsid w:val="00417EA5"/>
    <w:rsid w:val="00420CC0"/>
    <w:rsid w:val="00421165"/>
    <w:rsid w:val="0042381E"/>
    <w:rsid w:val="00424493"/>
    <w:rsid w:val="00426541"/>
    <w:rsid w:val="00426C2D"/>
    <w:rsid w:val="00430C5F"/>
    <w:rsid w:val="00431232"/>
    <w:rsid w:val="00434425"/>
    <w:rsid w:val="0043443E"/>
    <w:rsid w:val="004350AB"/>
    <w:rsid w:val="004351CD"/>
    <w:rsid w:val="00443ED0"/>
    <w:rsid w:val="004447E3"/>
    <w:rsid w:val="00446411"/>
    <w:rsid w:val="00447624"/>
    <w:rsid w:val="00452CC5"/>
    <w:rsid w:val="00453DEC"/>
    <w:rsid w:val="004541BF"/>
    <w:rsid w:val="0045602A"/>
    <w:rsid w:val="004568B5"/>
    <w:rsid w:val="00456A82"/>
    <w:rsid w:val="00456D45"/>
    <w:rsid w:val="00457C61"/>
    <w:rsid w:val="004605E8"/>
    <w:rsid w:val="004640F2"/>
    <w:rsid w:val="00464CFC"/>
    <w:rsid w:val="00466D28"/>
    <w:rsid w:val="0046759D"/>
    <w:rsid w:val="004737BF"/>
    <w:rsid w:val="00474482"/>
    <w:rsid w:val="00475CA2"/>
    <w:rsid w:val="00476DD0"/>
    <w:rsid w:val="004772DC"/>
    <w:rsid w:val="00477C20"/>
    <w:rsid w:val="00482085"/>
    <w:rsid w:val="0048431D"/>
    <w:rsid w:val="00486792"/>
    <w:rsid w:val="0049039F"/>
    <w:rsid w:val="00495D9E"/>
    <w:rsid w:val="004A2F2A"/>
    <w:rsid w:val="004A320C"/>
    <w:rsid w:val="004A45F3"/>
    <w:rsid w:val="004A5F38"/>
    <w:rsid w:val="004B1323"/>
    <w:rsid w:val="004B21ED"/>
    <w:rsid w:val="004B2A1B"/>
    <w:rsid w:val="004B3BE6"/>
    <w:rsid w:val="004B4375"/>
    <w:rsid w:val="004B4A11"/>
    <w:rsid w:val="004B65EA"/>
    <w:rsid w:val="004B7CC5"/>
    <w:rsid w:val="004C04C0"/>
    <w:rsid w:val="004C0582"/>
    <w:rsid w:val="004C4864"/>
    <w:rsid w:val="004C741B"/>
    <w:rsid w:val="004D2976"/>
    <w:rsid w:val="004D32C9"/>
    <w:rsid w:val="004D6583"/>
    <w:rsid w:val="004E2F28"/>
    <w:rsid w:val="004E5302"/>
    <w:rsid w:val="004E5E50"/>
    <w:rsid w:val="004E6F88"/>
    <w:rsid w:val="004E7C35"/>
    <w:rsid w:val="004F1527"/>
    <w:rsid w:val="004F1874"/>
    <w:rsid w:val="004F3529"/>
    <w:rsid w:val="004F6838"/>
    <w:rsid w:val="004F703B"/>
    <w:rsid w:val="004F7B9D"/>
    <w:rsid w:val="00503F4D"/>
    <w:rsid w:val="0050643D"/>
    <w:rsid w:val="00513980"/>
    <w:rsid w:val="00514952"/>
    <w:rsid w:val="00521580"/>
    <w:rsid w:val="00521F6D"/>
    <w:rsid w:val="005235DC"/>
    <w:rsid w:val="005309CC"/>
    <w:rsid w:val="00532FD1"/>
    <w:rsid w:val="005456FA"/>
    <w:rsid w:val="00552B14"/>
    <w:rsid w:val="00554E49"/>
    <w:rsid w:val="005556A7"/>
    <w:rsid w:val="00555979"/>
    <w:rsid w:val="00555A1C"/>
    <w:rsid w:val="00556D11"/>
    <w:rsid w:val="005576D3"/>
    <w:rsid w:val="005602A9"/>
    <w:rsid w:val="00574E89"/>
    <w:rsid w:val="00574FD2"/>
    <w:rsid w:val="00580E7D"/>
    <w:rsid w:val="005812DB"/>
    <w:rsid w:val="00582D3E"/>
    <w:rsid w:val="00584401"/>
    <w:rsid w:val="00586C82"/>
    <w:rsid w:val="00587CE9"/>
    <w:rsid w:val="00591ABD"/>
    <w:rsid w:val="00591DB4"/>
    <w:rsid w:val="00592587"/>
    <w:rsid w:val="005925DB"/>
    <w:rsid w:val="00592B1F"/>
    <w:rsid w:val="005930AF"/>
    <w:rsid w:val="005936F1"/>
    <w:rsid w:val="00594380"/>
    <w:rsid w:val="00596C53"/>
    <w:rsid w:val="005975B7"/>
    <w:rsid w:val="005A05D9"/>
    <w:rsid w:val="005A09EE"/>
    <w:rsid w:val="005A1698"/>
    <w:rsid w:val="005A3AE2"/>
    <w:rsid w:val="005A65DB"/>
    <w:rsid w:val="005A6E2F"/>
    <w:rsid w:val="005B06BE"/>
    <w:rsid w:val="005B2113"/>
    <w:rsid w:val="005B365A"/>
    <w:rsid w:val="005B3DDE"/>
    <w:rsid w:val="005B3F6F"/>
    <w:rsid w:val="005B3FD3"/>
    <w:rsid w:val="005B5C76"/>
    <w:rsid w:val="005B5D0B"/>
    <w:rsid w:val="005B5EA6"/>
    <w:rsid w:val="005B617A"/>
    <w:rsid w:val="005C06CD"/>
    <w:rsid w:val="005C0F1E"/>
    <w:rsid w:val="005C120C"/>
    <w:rsid w:val="005C38E5"/>
    <w:rsid w:val="005C55EA"/>
    <w:rsid w:val="005C586B"/>
    <w:rsid w:val="005C5B8B"/>
    <w:rsid w:val="005C7572"/>
    <w:rsid w:val="005C7CC5"/>
    <w:rsid w:val="005D13D2"/>
    <w:rsid w:val="005D13E2"/>
    <w:rsid w:val="005D21F2"/>
    <w:rsid w:val="005D2CA1"/>
    <w:rsid w:val="005D41D3"/>
    <w:rsid w:val="005D48F8"/>
    <w:rsid w:val="005D5A82"/>
    <w:rsid w:val="005D7A86"/>
    <w:rsid w:val="005D7C91"/>
    <w:rsid w:val="005E073E"/>
    <w:rsid w:val="005E102C"/>
    <w:rsid w:val="005E1B86"/>
    <w:rsid w:val="005E1E3C"/>
    <w:rsid w:val="005E2C84"/>
    <w:rsid w:val="005E31B9"/>
    <w:rsid w:val="005E6808"/>
    <w:rsid w:val="005F120D"/>
    <w:rsid w:val="005F3FAC"/>
    <w:rsid w:val="005F43D2"/>
    <w:rsid w:val="005F4B74"/>
    <w:rsid w:val="005F59ED"/>
    <w:rsid w:val="005F7760"/>
    <w:rsid w:val="00600E64"/>
    <w:rsid w:val="0060284C"/>
    <w:rsid w:val="00602AAA"/>
    <w:rsid w:val="00603076"/>
    <w:rsid w:val="0060385F"/>
    <w:rsid w:val="00603A7E"/>
    <w:rsid w:val="006051B9"/>
    <w:rsid w:val="006118EA"/>
    <w:rsid w:val="006123FA"/>
    <w:rsid w:val="006138C2"/>
    <w:rsid w:val="00616723"/>
    <w:rsid w:val="006232E2"/>
    <w:rsid w:val="00623399"/>
    <w:rsid w:val="006239D8"/>
    <w:rsid w:val="0062426C"/>
    <w:rsid w:val="006252A9"/>
    <w:rsid w:val="00625AF0"/>
    <w:rsid w:val="006263CB"/>
    <w:rsid w:val="00627499"/>
    <w:rsid w:val="006307F6"/>
    <w:rsid w:val="00631096"/>
    <w:rsid w:val="006314D8"/>
    <w:rsid w:val="006329B4"/>
    <w:rsid w:val="00633BEB"/>
    <w:rsid w:val="00634BEA"/>
    <w:rsid w:val="00636527"/>
    <w:rsid w:val="00637879"/>
    <w:rsid w:val="00637ECF"/>
    <w:rsid w:val="00640395"/>
    <w:rsid w:val="0064315D"/>
    <w:rsid w:val="006435B4"/>
    <w:rsid w:val="00643CE4"/>
    <w:rsid w:val="00645E6F"/>
    <w:rsid w:val="00647D87"/>
    <w:rsid w:val="00650A87"/>
    <w:rsid w:val="00651BEB"/>
    <w:rsid w:val="00655F40"/>
    <w:rsid w:val="0066065B"/>
    <w:rsid w:val="00660FF7"/>
    <w:rsid w:val="00661132"/>
    <w:rsid w:val="00663378"/>
    <w:rsid w:val="00663F94"/>
    <w:rsid w:val="0066580A"/>
    <w:rsid w:val="00665FE9"/>
    <w:rsid w:val="00667741"/>
    <w:rsid w:val="00673B85"/>
    <w:rsid w:val="00673E28"/>
    <w:rsid w:val="00674A24"/>
    <w:rsid w:val="00674B7E"/>
    <w:rsid w:val="00677B00"/>
    <w:rsid w:val="00677F1D"/>
    <w:rsid w:val="00683666"/>
    <w:rsid w:val="00692410"/>
    <w:rsid w:val="006929EF"/>
    <w:rsid w:val="00693AEA"/>
    <w:rsid w:val="00695AB2"/>
    <w:rsid w:val="006963D4"/>
    <w:rsid w:val="006966EF"/>
    <w:rsid w:val="00696A64"/>
    <w:rsid w:val="00697E0F"/>
    <w:rsid w:val="006A2582"/>
    <w:rsid w:val="006A45C2"/>
    <w:rsid w:val="006A6D99"/>
    <w:rsid w:val="006A7C08"/>
    <w:rsid w:val="006A7F21"/>
    <w:rsid w:val="006B4D44"/>
    <w:rsid w:val="006B5B9E"/>
    <w:rsid w:val="006C0124"/>
    <w:rsid w:val="006C05C9"/>
    <w:rsid w:val="006C0EF8"/>
    <w:rsid w:val="006C15EB"/>
    <w:rsid w:val="006C162E"/>
    <w:rsid w:val="006C211F"/>
    <w:rsid w:val="006C237A"/>
    <w:rsid w:val="006C37B2"/>
    <w:rsid w:val="006C6443"/>
    <w:rsid w:val="006D0C30"/>
    <w:rsid w:val="006D1645"/>
    <w:rsid w:val="006D30C7"/>
    <w:rsid w:val="006D3E72"/>
    <w:rsid w:val="006D4912"/>
    <w:rsid w:val="006D4FB3"/>
    <w:rsid w:val="006D68EB"/>
    <w:rsid w:val="006D6D2D"/>
    <w:rsid w:val="006E0171"/>
    <w:rsid w:val="006E1666"/>
    <w:rsid w:val="006E3232"/>
    <w:rsid w:val="006F3ACA"/>
    <w:rsid w:val="006F66A4"/>
    <w:rsid w:val="006F69F0"/>
    <w:rsid w:val="006F7A91"/>
    <w:rsid w:val="0070177F"/>
    <w:rsid w:val="00703200"/>
    <w:rsid w:val="007054F2"/>
    <w:rsid w:val="00707307"/>
    <w:rsid w:val="00711192"/>
    <w:rsid w:val="007119DA"/>
    <w:rsid w:val="0071278A"/>
    <w:rsid w:val="00715A2A"/>
    <w:rsid w:val="007172DB"/>
    <w:rsid w:val="00717941"/>
    <w:rsid w:val="00724A7C"/>
    <w:rsid w:val="0072699B"/>
    <w:rsid w:val="00727612"/>
    <w:rsid w:val="007309FF"/>
    <w:rsid w:val="00731EC1"/>
    <w:rsid w:val="007324CB"/>
    <w:rsid w:val="00732E80"/>
    <w:rsid w:val="00733C7B"/>
    <w:rsid w:val="00735A8D"/>
    <w:rsid w:val="00736684"/>
    <w:rsid w:val="00736A90"/>
    <w:rsid w:val="00747513"/>
    <w:rsid w:val="007507DB"/>
    <w:rsid w:val="00750B33"/>
    <w:rsid w:val="00751397"/>
    <w:rsid w:val="007521C4"/>
    <w:rsid w:val="00753B1F"/>
    <w:rsid w:val="00754074"/>
    <w:rsid w:val="00754405"/>
    <w:rsid w:val="0076068C"/>
    <w:rsid w:val="00765245"/>
    <w:rsid w:val="00765E49"/>
    <w:rsid w:val="007679EA"/>
    <w:rsid w:val="00770D6E"/>
    <w:rsid w:val="007722B2"/>
    <w:rsid w:val="007732ED"/>
    <w:rsid w:val="00780768"/>
    <w:rsid w:val="007824A4"/>
    <w:rsid w:val="00783C43"/>
    <w:rsid w:val="0078420D"/>
    <w:rsid w:val="00785914"/>
    <w:rsid w:val="00790EF6"/>
    <w:rsid w:val="007935ED"/>
    <w:rsid w:val="007957FD"/>
    <w:rsid w:val="00796077"/>
    <w:rsid w:val="0079645D"/>
    <w:rsid w:val="007A0790"/>
    <w:rsid w:val="007A2337"/>
    <w:rsid w:val="007A241D"/>
    <w:rsid w:val="007A249A"/>
    <w:rsid w:val="007A2DDE"/>
    <w:rsid w:val="007A32D2"/>
    <w:rsid w:val="007A54F2"/>
    <w:rsid w:val="007A5F03"/>
    <w:rsid w:val="007A6769"/>
    <w:rsid w:val="007B094E"/>
    <w:rsid w:val="007B1371"/>
    <w:rsid w:val="007B371E"/>
    <w:rsid w:val="007B542E"/>
    <w:rsid w:val="007B6BEF"/>
    <w:rsid w:val="007B76F5"/>
    <w:rsid w:val="007C0CBF"/>
    <w:rsid w:val="007C31BF"/>
    <w:rsid w:val="007C4CC1"/>
    <w:rsid w:val="007C7A68"/>
    <w:rsid w:val="007D01ED"/>
    <w:rsid w:val="007D4440"/>
    <w:rsid w:val="007D7AD1"/>
    <w:rsid w:val="007E5BCD"/>
    <w:rsid w:val="007E778E"/>
    <w:rsid w:val="007F0F3F"/>
    <w:rsid w:val="007F16D8"/>
    <w:rsid w:val="007F5699"/>
    <w:rsid w:val="007F5C51"/>
    <w:rsid w:val="00801115"/>
    <w:rsid w:val="00802E13"/>
    <w:rsid w:val="00806743"/>
    <w:rsid w:val="00807622"/>
    <w:rsid w:val="00810EEC"/>
    <w:rsid w:val="0081114D"/>
    <w:rsid w:val="0081160C"/>
    <w:rsid w:val="00813930"/>
    <w:rsid w:val="008174A1"/>
    <w:rsid w:val="00820258"/>
    <w:rsid w:val="0082277D"/>
    <w:rsid w:val="00822C04"/>
    <w:rsid w:val="0082415B"/>
    <w:rsid w:val="00832645"/>
    <w:rsid w:val="00834DFB"/>
    <w:rsid w:val="00835F18"/>
    <w:rsid w:val="008370BE"/>
    <w:rsid w:val="00846279"/>
    <w:rsid w:val="00850AE1"/>
    <w:rsid w:val="00850BB7"/>
    <w:rsid w:val="00851671"/>
    <w:rsid w:val="00852EFD"/>
    <w:rsid w:val="00853073"/>
    <w:rsid w:val="00853251"/>
    <w:rsid w:val="00854C49"/>
    <w:rsid w:val="00855F8A"/>
    <w:rsid w:val="00857680"/>
    <w:rsid w:val="008621A2"/>
    <w:rsid w:val="0086392A"/>
    <w:rsid w:val="0086417C"/>
    <w:rsid w:val="00865CA5"/>
    <w:rsid w:val="00866500"/>
    <w:rsid w:val="00873A43"/>
    <w:rsid w:val="008740F3"/>
    <w:rsid w:val="008745AF"/>
    <w:rsid w:val="008804A2"/>
    <w:rsid w:val="00881F89"/>
    <w:rsid w:val="00882E82"/>
    <w:rsid w:val="0088313B"/>
    <w:rsid w:val="008832EB"/>
    <w:rsid w:val="0088693E"/>
    <w:rsid w:val="008873D6"/>
    <w:rsid w:val="008901BB"/>
    <w:rsid w:val="00890504"/>
    <w:rsid w:val="008919CE"/>
    <w:rsid w:val="00892A31"/>
    <w:rsid w:val="00892E72"/>
    <w:rsid w:val="00893380"/>
    <w:rsid w:val="00897E0F"/>
    <w:rsid w:val="008A22C6"/>
    <w:rsid w:val="008A3C3F"/>
    <w:rsid w:val="008A4E80"/>
    <w:rsid w:val="008A5125"/>
    <w:rsid w:val="008A5739"/>
    <w:rsid w:val="008A6946"/>
    <w:rsid w:val="008A75EB"/>
    <w:rsid w:val="008B3E3C"/>
    <w:rsid w:val="008B4ECC"/>
    <w:rsid w:val="008B60FC"/>
    <w:rsid w:val="008C1396"/>
    <w:rsid w:val="008C145C"/>
    <w:rsid w:val="008C5BAC"/>
    <w:rsid w:val="008C6D50"/>
    <w:rsid w:val="008C7329"/>
    <w:rsid w:val="008C7D4B"/>
    <w:rsid w:val="008D0F12"/>
    <w:rsid w:val="008D1554"/>
    <w:rsid w:val="008D1F45"/>
    <w:rsid w:val="008D2D3A"/>
    <w:rsid w:val="008D2E37"/>
    <w:rsid w:val="008D4B40"/>
    <w:rsid w:val="008E2A0D"/>
    <w:rsid w:val="008E358F"/>
    <w:rsid w:val="008E3718"/>
    <w:rsid w:val="008E41C6"/>
    <w:rsid w:val="008E5572"/>
    <w:rsid w:val="008E6E4B"/>
    <w:rsid w:val="008E7A98"/>
    <w:rsid w:val="008E7B56"/>
    <w:rsid w:val="008F0347"/>
    <w:rsid w:val="008F2C8C"/>
    <w:rsid w:val="008F3E15"/>
    <w:rsid w:val="008F547C"/>
    <w:rsid w:val="00900DAC"/>
    <w:rsid w:val="00905A60"/>
    <w:rsid w:val="009060D4"/>
    <w:rsid w:val="00907294"/>
    <w:rsid w:val="009101FE"/>
    <w:rsid w:val="00911E73"/>
    <w:rsid w:val="00912F62"/>
    <w:rsid w:val="00917E8A"/>
    <w:rsid w:val="00922252"/>
    <w:rsid w:val="00924A57"/>
    <w:rsid w:val="00925511"/>
    <w:rsid w:val="00926F4D"/>
    <w:rsid w:val="0092764F"/>
    <w:rsid w:val="00930A78"/>
    <w:rsid w:val="00930B34"/>
    <w:rsid w:val="009332E1"/>
    <w:rsid w:val="00934596"/>
    <w:rsid w:val="009355FA"/>
    <w:rsid w:val="00941DF6"/>
    <w:rsid w:val="009437C5"/>
    <w:rsid w:val="00951A21"/>
    <w:rsid w:val="00953A53"/>
    <w:rsid w:val="00954913"/>
    <w:rsid w:val="00956274"/>
    <w:rsid w:val="00956E0C"/>
    <w:rsid w:val="00957E22"/>
    <w:rsid w:val="0096466A"/>
    <w:rsid w:val="00964704"/>
    <w:rsid w:val="00966381"/>
    <w:rsid w:val="00966F0C"/>
    <w:rsid w:val="00967CF0"/>
    <w:rsid w:val="00972B0F"/>
    <w:rsid w:val="00972F30"/>
    <w:rsid w:val="0097420D"/>
    <w:rsid w:val="0097610D"/>
    <w:rsid w:val="00976E92"/>
    <w:rsid w:val="00980558"/>
    <w:rsid w:val="00983E78"/>
    <w:rsid w:val="00983E9E"/>
    <w:rsid w:val="00984031"/>
    <w:rsid w:val="009845E9"/>
    <w:rsid w:val="0098499C"/>
    <w:rsid w:val="00984C29"/>
    <w:rsid w:val="0099125D"/>
    <w:rsid w:val="00992AE5"/>
    <w:rsid w:val="0099760A"/>
    <w:rsid w:val="009A36E1"/>
    <w:rsid w:val="009A4479"/>
    <w:rsid w:val="009B2C12"/>
    <w:rsid w:val="009B4591"/>
    <w:rsid w:val="009B6D44"/>
    <w:rsid w:val="009B7742"/>
    <w:rsid w:val="009C0E4C"/>
    <w:rsid w:val="009C0EBC"/>
    <w:rsid w:val="009C11D0"/>
    <w:rsid w:val="009C49D4"/>
    <w:rsid w:val="009C7975"/>
    <w:rsid w:val="009D013E"/>
    <w:rsid w:val="009D201B"/>
    <w:rsid w:val="009D384C"/>
    <w:rsid w:val="009D67D3"/>
    <w:rsid w:val="009D6D3C"/>
    <w:rsid w:val="009E1D3A"/>
    <w:rsid w:val="009E3CE0"/>
    <w:rsid w:val="009E50EF"/>
    <w:rsid w:val="009E570F"/>
    <w:rsid w:val="009E6ACC"/>
    <w:rsid w:val="009F0B5E"/>
    <w:rsid w:val="009F1412"/>
    <w:rsid w:val="009F1E2C"/>
    <w:rsid w:val="009F289F"/>
    <w:rsid w:val="009F3FA7"/>
    <w:rsid w:val="009F43CA"/>
    <w:rsid w:val="009F6339"/>
    <w:rsid w:val="009F7BC3"/>
    <w:rsid w:val="00A00DE2"/>
    <w:rsid w:val="00A01FA5"/>
    <w:rsid w:val="00A0624B"/>
    <w:rsid w:val="00A0631E"/>
    <w:rsid w:val="00A07EA8"/>
    <w:rsid w:val="00A10367"/>
    <w:rsid w:val="00A10CF7"/>
    <w:rsid w:val="00A10D85"/>
    <w:rsid w:val="00A11277"/>
    <w:rsid w:val="00A13680"/>
    <w:rsid w:val="00A148BD"/>
    <w:rsid w:val="00A216B8"/>
    <w:rsid w:val="00A2623C"/>
    <w:rsid w:val="00A26B21"/>
    <w:rsid w:val="00A30399"/>
    <w:rsid w:val="00A326FE"/>
    <w:rsid w:val="00A32818"/>
    <w:rsid w:val="00A33352"/>
    <w:rsid w:val="00A33D3B"/>
    <w:rsid w:val="00A34B80"/>
    <w:rsid w:val="00A35E64"/>
    <w:rsid w:val="00A429DA"/>
    <w:rsid w:val="00A44A8C"/>
    <w:rsid w:val="00A464EC"/>
    <w:rsid w:val="00A4682A"/>
    <w:rsid w:val="00A46AB5"/>
    <w:rsid w:val="00A505E8"/>
    <w:rsid w:val="00A530F7"/>
    <w:rsid w:val="00A53D80"/>
    <w:rsid w:val="00A57908"/>
    <w:rsid w:val="00A6217A"/>
    <w:rsid w:val="00A66923"/>
    <w:rsid w:val="00A70BC2"/>
    <w:rsid w:val="00A7103E"/>
    <w:rsid w:val="00A71156"/>
    <w:rsid w:val="00A75E37"/>
    <w:rsid w:val="00A764F4"/>
    <w:rsid w:val="00A83074"/>
    <w:rsid w:val="00A86281"/>
    <w:rsid w:val="00A943E6"/>
    <w:rsid w:val="00A94EF1"/>
    <w:rsid w:val="00A95784"/>
    <w:rsid w:val="00A96A3E"/>
    <w:rsid w:val="00A96B4B"/>
    <w:rsid w:val="00AA0124"/>
    <w:rsid w:val="00AA248A"/>
    <w:rsid w:val="00AA344D"/>
    <w:rsid w:val="00AA38C3"/>
    <w:rsid w:val="00AA7FBE"/>
    <w:rsid w:val="00AB167B"/>
    <w:rsid w:val="00AB1FB0"/>
    <w:rsid w:val="00AB2A12"/>
    <w:rsid w:val="00AB2CE0"/>
    <w:rsid w:val="00AB3D11"/>
    <w:rsid w:val="00AB44E1"/>
    <w:rsid w:val="00AB6752"/>
    <w:rsid w:val="00AB7143"/>
    <w:rsid w:val="00AB7D40"/>
    <w:rsid w:val="00AB7FD4"/>
    <w:rsid w:val="00AC0C85"/>
    <w:rsid w:val="00AC17BE"/>
    <w:rsid w:val="00AC29F3"/>
    <w:rsid w:val="00AC3F65"/>
    <w:rsid w:val="00AC3F83"/>
    <w:rsid w:val="00AC4CFE"/>
    <w:rsid w:val="00AC7C99"/>
    <w:rsid w:val="00AD4606"/>
    <w:rsid w:val="00AD5A33"/>
    <w:rsid w:val="00AD7C45"/>
    <w:rsid w:val="00AE0079"/>
    <w:rsid w:val="00AE1689"/>
    <w:rsid w:val="00AE212F"/>
    <w:rsid w:val="00AE3614"/>
    <w:rsid w:val="00AE3F3D"/>
    <w:rsid w:val="00AE4998"/>
    <w:rsid w:val="00AE7E33"/>
    <w:rsid w:val="00AF0FB0"/>
    <w:rsid w:val="00AF262A"/>
    <w:rsid w:val="00B03843"/>
    <w:rsid w:val="00B03BAB"/>
    <w:rsid w:val="00B07E11"/>
    <w:rsid w:val="00B113E4"/>
    <w:rsid w:val="00B13AF9"/>
    <w:rsid w:val="00B154F8"/>
    <w:rsid w:val="00B21301"/>
    <w:rsid w:val="00B22714"/>
    <w:rsid w:val="00B250BC"/>
    <w:rsid w:val="00B276D6"/>
    <w:rsid w:val="00B27781"/>
    <w:rsid w:val="00B30D1A"/>
    <w:rsid w:val="00B365C6"/>
    <w:rsid w:val="00B376F7"/>
    <w:rsid w:val="00B37850"/>
    <w:rsid w:val="00B41351"/>
    <w:rsid w:val="00B450F4"/>
    <w:rsid w:val="00B5054D"/>
    <w:rsid w:val="00B50F5E"/>
    <w:rsid w:val="00B554FB"/>
    <w:rsid w:val="00B57F17"/>
    <w:rsid w:val="00B629A0"/>
    <w:rsid w:val="00B7022C"/>
    <w:rsid w:val="00B702F3"/>
    <w:rsid w:val="00B70341"/>
    <w:rsid w:val="00B7173A"/>
    <w:rsid w:val="00B7497D"/>
    <w:rsid w:val="00B762A4"/>
    <w:rsid w:val="00B7674C"/>
    <w:rsid w:val="00B77AFB"/>
    <w:rsid w:val="00B8006E"/>
    <w:rsid w:val="00B80B4A"/>
    <w:rsid w:val="00B81B30"/>
    <w:rsid w:val="00B822F8"/>
    <w:rsid w:val="00B84691"/>
    <w:rsid w:val="00B8657D"/>
    <w:rsid w:val="00B87298"/>
    <w:rsid w:val="00B95D7D"/>
    <w:rsid w:val="00B96568"/>
    <w:rsid w:val="00B97282"/>
    <w:rsid w:val="00B97BFC"/>
    <w:rsid w:val="00B97D7E"/>
    <w:rsid w:val="00BA0AE3"/>
    <w:rsid w:val="00BA16C3"/>
    <w:rsid w:val="00BA237D"/>
    <w:rsid w:val="00BA3EAE"/>
    <w:rsid w:val="00BB0B12"/>
    <w:rsid w:val="00BB1202"/>
    <w:rsid w:val="00BB15DD"/>
    <w:rsid w:val="00BB2F30"/>
    <w:rsid w:val="00BB3196"/>
    <w:rsid w:val="00BB34EB"/>
    <w:rsid w:val="00BB411D"/>
    <w:rsid w:val="00BB54F2"/>
    <w:rsid w:val="00BB5920"/>
    <w:rsid w:val="00BB6536"/>
    <w:rsid w:val="00BB7206"/>
    <w:rsid w:val="00BC2BEC"/>
    <w:rsid w:val="00BC347D"/>
    <w:rsid w:val="00BC34D8"/>
    <w:rsid w:val="00BC4E12"/>
    <w:rsid w:val="00BD1ACE"/>
    <w:rsid w:val="00BD47B7"/>
    <w:rsid w:val="00BD68A4"/>
    <w:rsid w:val="00BE0EE1"/>
    <w:rsid w:val="00BE3989"/>
    <w:rsid w:val="00BE44A3"/>
    <w:rsid w:val="00BE54DD"/>
    <w:rsid w:val="00BE57E8"/>
    <w:rsid w:val="00BF3431"/>
    <w:rsid w:val="00BF4233"/>
    <w:rsid w:val="00BF5B6E"/>
    <w:rsid w:val="00BF77CC"/>
    <w:rsid w:val="00BF7BA1"/>
    <w:rsid w:val="00C00EE2"/>
    <w:rsid w:val="00C01304"/>
    <w:rsid w:val="00C015CB"/>
    <w:rsid w:val="00C02B22"/>
    <w:rsid w:val="00C059CF"/>
    <w:rsid w:val="00C07EC3"/>
    <w:rsid w:val="00C138B8"/>
    <w:rsid w:val="00C141A7"/>
    <w:rsid w:val="00C15637"/>
    <w:rsid w:val="00C15C07"/>
    <w:rsid w:val="00C1618A"/>
    <w:rsid w:val="00C17F03"/>
    <w:rsid w:val="00C2037B"/>
    <w:rsid w:val="00C20866"/>
    <w:rsid w:val="00C25203"/>
    <w:rsid w:val="00C25474"/>
    <w:rsid w:val="00C263FB"/>
    <w:rsid w:val="00C26B5D"/>
    <w:rsid w:val="00C340B0"/>
    <w:rsid w:val="00C342B8"/>
    <w:rsid w:val="00C35C1C"/>
    <w:rsid w:val="00C36063"/>
    <w:rsid w:val="00C373AD"/>
    <w:rsid w:val="00C41042"/>
    <w:rsid w:val="00C41AF7"/>
    <w:rsid w:val="00C44606"/>
    <w:rsid w:val="00C448DC"/>
    <w:rsid w:val="00C4787F"/>
    <w:rsid w:val="00C51314"/>
    <w:rsid w:val="00C51487"/>
    <w:rsid w:val="00C51747"/>
    <w:rsid w:val="00C51CC6"/>
    <w:rsid w:val="00C521BE"/>
    <w:rsid w:val="00C53017"/>
    <w:rsid w:val="00C60783"/>
    <w:rsid w:val="00C618FC"/>
    <w:rsid w:val="00C62384"/>
    <w:rsid w:val="00C63D00"/>
    <w:rsid w:val="00C63F54"/>
    <w:rsid w:val="00C67597"/>
    <w:rsid w:val="00C67A41"/>
    <w:rsid w:val="00C67D90"/>
    <w:rsid w:val="00C739B3"/>
    <w:rsid w:val="00C759A2"/>
    <w:rsid w:val="00C846E0"/>
    <w:rsid w:val="00C8553C"/>
    <w:rsid w:val="00C86099"/>
    <w:rsid w:val="00C872E3"/>
    <w:rsid w:val="00C91439"/>
    <w:rsid w:val="00C92B33"/>
    <w:rsid w:val="00C9457E"/>
    <w:rsid w:val="00C970A2"/>
    <w:rsid w:val="00CA3313"/>
    <w:rsid w:val="00CA34DE"/>
    <w:rsid w:val="00CA6964"/>
    <w:rsid w:val="00CB06B1"/>
    <w:rsid w:val="00CB18A9"/>
    <w:rsid w:val="00CB1CC6"/>
    <w:rsid w:val="00CB2626"/>
    <w:rsid w:val="00CB29C5"/>
    <w:rsid w:val="00CB551E"/>
    <w:rsid w:val="00CB5E33"/>
    <w:rsid w:val="00CC007A"/>
    <w:rsid w:val="00CC1B5C"/>
    <w:rsid w:val="00CC222F"/>
    <w:rsid w:val="00CC2DE5"/>
    <w:rsid w:val="00CC4C20"/>
    <w:rsid w:val="00CC76AC"/>
    <w:rsid w:val="00CD094B"/>
    <w:rsid w:val="00CD258A"/>
    <w:rsid w:val="00CD61D7"/>
    <w:rsid w:val="00CD661F"/>
    <w:rsid w:val="00CD7D53"/>
    <w:rsid w:val="00CE1ABE"/>
    <w:rsid w:val="00CE2DA5"/>
    <w:rsid w:val="00CE31EB"/>
    <w:rsid w:val="00CE37A4"/>
    <w:rsid w:val="00CE4D21"/>
    <w:rsid w:val="00CE5015"/>
    <w:rsid w:val="00CE5789"/>
    <w:rsid w:val="00CE6A56"/>
    <w:rsid w:val="00CF2F8F"/>
    <w:rsid w:val="00CF3BFA"/>
    <w:rsid w:val="00CF512C"/>
    <w:rsid w:val="00CF6A1E"/>
    <w:rsid w:val="00CF7BDA"/>
    <w:rsid w:val="00D02E59"/>
    <w:rsid w:val="00D059D2"/>
    <w:rsid w:val="00D10386"/>
    <w:rsid w:val="00D109F0"/>
    <w:rsid w:val="00D12BE5"/>
    <w:rsid w:val="00D237E0"/>
    <w:rsid w:val="00D25867"/>
    <w:rsid w:val="00D265D1"/>
    <w:rsid w:val="00D2783B"/>
    <w:rsid w:val="00D319E7"/>
    <w:rsid w:val="00D35FEE"/>
    <w:rsid w:val="00D3767B"/>
    <w:rsid w:val="00D41323"/>
    <w:rsid w:val="00D41EF4"/>
    <w:rsid w:val="00D44FFD"/>
    <w:rsid w:val="00D51BE6"/>
    <w:rsid w:val="00D5279F"/>
    <w:rsid w:val="00D52918"/>
    <w:rsid w:val="00D5340E"/>
    <w:rsid w:val="00D540F5"/>
    <w:rsid w:val="00D5609F"/>
    <w:rsid w:val="00D56364"/>
    <w:rsid w:val="00D6084C"/>
    <w:rsid w:val="00D614E8"/>
    <w:rsid w:val="00D66564"/>
    <w:rsid w:val="00D66577"/>
    <w:rsid w:val="00D73F19"/>
    <w:rsid w:val="00D7425E"/>
    <w:rsid w:val="00D81AED"/>
    <w:rsid w:val="00D83BF4"/>
    <w:rsid w:val="00D85113"/>
    <w:rsid w:val="00D852A3"/>
    <w:rsid w:val="00D86212"/>
    <w:rsid w:val="00D87170"/>
    <w:rsid w:val="00D87A03"/>
    <w:rsid w:val="00D91C23"/>
    <w:rsid w:val="00D94664"/>
    <w:rsid w:val="00D9498B"/>
    <w:rsid w:val="00D957FE"/>
    <w:rsid w:val="00D963BB"/>
    <w:rsid w:val="00D9689F"/>
    <w:rsid w:val="00D973F2"/>
    <w:rsid w:val="00DA134F"/>
    <w:rsid w:val="00DA30F2"/>
    <w:rsid w:val="00DA639F"/>
    <w:rsid w:val="00DB0FF9"/>
    <w:rsid w:val="00DB147A"/>
    <w:rsid w:val="00DB15E1"/>
    <w:rsid w:val="00DB178D"/>
    <w:rsid w:val="00DB4AFB"/>
    <w:rsid w:val="00DB57A9"/>
    <w:rsid w:val="00DB6503"/>
    <w:rsid w:val="00DB6B51"/>
    <w:rsid w:val="00DB7480"/>
    <w:rsid w:val="00DD04AD"/>
    <w:rsid w:val="00DD0F1C"/>
    <w:rsid w:val="00DE18E4"/>
    <w:rsid w:val="00DE1DFC"/>
    <w:rsid w:val="00DE28E2"/>
    <w:rsid w:val="00DE38AF"/>
    <w:rsid w:val="00DE3E46"/>
    <w:rsid w:val="00DE44A7"/>
    <w:rsid w:val="00DE7274"/>
    <w:rsid w:val="00DF0ADE"/>
    <w:rsid w:val="00DF2E9C"/>
    <w:rsid w:val="00DF6116"/>
    <w:rsid w:val="00E00466"/>
    <w:rsid w:val="00E02FC7"/>
    <w:rsid w:val="00E034F0"/>
    <w:rsid w:val="00E03C67"/>
    <w:rsid w:val="00E04CC1"/>
    <w:rsid w:val="00E04E67"/>
    <w:rsid w:val="00E0557A"/>
    <w:rsid w:val="00E1079D"/>
    <w:rsid w:val="00E122EB"/>
    <w:rsid w:val="00E12EF8"/>
    <w:rsid w:val="00E13F37"/>
    <w:rsid w:val="00E14F1D"/>
    <w:rsid w:val="00E152B1"/>
    <w:rsid w:val="00E158F9"/>
    <w:rsid w:val="00E210BB"/>
    <w:rsid w:val="00E224CD"/>
    <w:rsid w:val="00E26FFB"/>
    <w:rsid w:val="00E305C4"/>
    <w:rsid w:val="00E34AB6"/>
    <w:rsid w:val="00E3512D"/>
    <w:rsid w:val="00E355DB"/>
    <w:rsid w:val="00E50E2A"/>
    <w:rsid w:val="00E528A2"/>
    <w:rsid w:val="00E56176"/>
    <w:rsid w:val="00E57E4D"/>
    <w:rsid w:val="00E64A71"/>
    <w:rsid w:val="00E671A3"/>
    <w:rsid w:val="00E76099"/>
    <w:rsid w:val="00E765FD"/>
    <w:rsid w:val="00E76601"/>
    <w:rsid w:val="00E76E27"/>
    <w:rsid w:val="00E84BAB"/>
    <w:rsid w:val="00E8545C"/>
    <w:rsid w:val="00E869A8"/>
    <w:rsid w:val="00E9562F"/>
    <w:rsid w:val="00E95BF4"/>
    <w:rsid w:val="00EA083B"/>
    <w:rsid w:val="00EA1E77"/>
    <w:rsid w:val="00EA3774"/>
    <w:rsid w:val="00EA5F5C"/>
    <w:rsid w:val="00EB2126"/>
    <w:rsid w:val="00EB4929"/>
    <w:rsid w:val="00EB49CC"/>
    <w:rsid w:val="00EB7F73"/>
    <w:rsid w:val="00EC2FA2"/>
    <w:rsid w:val="00EC3430"/>
    <w:rsid w:val="00EC41D6"/>
    <w:rsid w:val="00ED293D"/>
    <w:rsid w:val="00ED3802"/>
    <w:rsid w:val="00ED4CA6"/>
    <w:rsid w:val="00EE1E90"/>
    <w:rsid w:val="00EE29C0"/>
    <w:rsid w:val="00EE2F9A"/>
    <w:rsid w:val="00EE3F82"/>
    <w:rsid w:val="00EE4E63"/>
    <w:rsid w:val="00EF14E4"/>
    <w:rsid w:val="00EF1D65"/>
    <w:rsid w:val="00EF1E1E"/>
    <w:rsid w:val="00EF4097"/>
    <w:rsid w:val="00EF5FB9"/>
    <w:rsid w:val="00EF71E6"/>
    <w:rsid w:val="00EF792F"/>
    <w:rsid w:val="00EF7976"/>
    <w:rsid w:val="00F01167"/>
    <w:rsid w:val="00F06263"/>
    <w:rsid w:val="00F07CEB"/>
    <w:rsid w:val="00F13802"/>
    <w:rsid w:val="00F1398E"/>
    <w:rsid w:val="00F144BF"/>
    <w:rsid w:val="00F164EF"/>
    <w:rsid w:val="00F17246"/>
    <w:rsid w:val="00F201DD"/>
    <w:rsid w:val="00F20A6A"/>
    <w:rsid w:val="00F22947"/>
    <w:rsid w:val="00F22FF9"/>
    <w:rsid w:val="00F255B5"/>
    <w:rsid w:val="00F273B3"/>
    <w:rsid w:val="00F274C4"/>
    <w:rsid w:val="00F27C88"/>
    <w:rsid w:val="00F31943"/>
    <w:rsid w:val="00F32222"/>
    <w:rsid w:val="00F33BF3"/>
    <w:rsid w:val="00F34664"/>
    <w:rsid w:val="00F35A0D"/>
    <w:rsid w:val="00F4170E"/>
    <w:rsid w:val="00F45665"/>
    <w:rsid w:val="00F45EC6"/>
    <w:rsid w:val="00F463B7"/>
    <w:rsid w:val="00F50E73"/>
    <w:rsid w:val="00F52E9D"/>
    <w:rsid w:val="00F531F3"/>
    <w:rsid w:val="00F5475B"/>
    <w:rsid w:val="00F560A6"/>
    <w:rsid w:val="00F562DD"/>
    <w:rsid w:val="00F574CC"/>
    <w:rsid w:val="00F57B1B"/>
    <w:rsid w:val="00F615D3"/>
    <w:rsid w:val="00F62102"/>
    <w:rsid w:val="00F63665"/>
    <w:rsid w:val="00F63903"/>
    <w:rsid w:val="00F63A14"/>
    <w:rsid w:val="00F64257"/>
    <w:rsid w:val="00F70755"/>
    <w:rsid w:val="00F72028"/>
    <w:rsid w:val="00F7522D"/>
    <w:rsid w:val="00F7687E"/>
    <w:rsid w:val="00F77C46"/>
    <w:rsid w:val="00F80241"/>
    <w:rsid w:val="00F80A1B"/>
    <w:rsid w:val="00F80EE6"/>
    <w:rsid w:val="00F81E0F"/>
    <w:rsid w:val="00F83E7B"/>
    <w:rsid w:val="00F8431B"/>
    <w:rsid w:val="00F85619"/>
    <w:rsid w:val="00F85FBD"/>
    <w:rsid w:val="00F86F75"/>
    <w:rsid w:val="00F94539"/>
    <w:rsid w:val="00F94D1E"/>
    <w:rsid w:val="00F95C98"/>
    <w:rsid w:val="00F95E20"/>
    <w:rsid w:val="00F96127"/>
    <w:rsid w:val="00F9654A"/>
    <w:rsid w:val="00FA0F03"/>
    <w:rsid w:val="00FA6F2F"/>
    <w:rsid w:val="00FA7B63"/>
    <w:rsid w:val="00FB09E5"/>
    <w:rsid w:val="00FB0ABA"/>
    <w:rsid w:val="00FB1499"/>
    <w:rsid w:val="00FB521D"/>
    <w:rsid w:val="00FB6393"/>
    <w:rsid w:val="00FB6502"/>
    <w:rsid w:val="00FB6D77"/>
    <w:rsid w:val="00FB74F5"/>
    <w:rsid w:val="00FC439B"/>
    <w:rsid w:val="00FC511B"/>
    <w:rsid w:val="00FC6385"/>
    <w:rsid w:val="00FC77D8"/>
    <w:rsid w:val="00FC7E7F"/>
    <w:rsid w:val="00FD05C2"/>
    <w:rsid w:val="00FD0700"/>
    <w:rsid w:val="00FD1786"/>
    <w:rsid w:val="00FD2077"/>
    <w:rsid w:val="00FD4B30"/>
    <w:rsid w:val="00FE1211"/>
    <w:rsid w:val="00FF07C5"/>
    <w:rsid w:val="00FF2708"/>
    <w:rsid w:val="00FF3992"/>
    <w:rsid w:val="00FF3B89"/>
    <w:rsid w:val="00FF3D0B"/>
    <w:rsid w:val="00FF4E0D"/>
    <w:rsid w:val="00FF608C"/>
    <w:rsid w:val="00FF6DB1"/>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5CD2"/>
    <w:pPr>
      <w:spacing w:after="120"/>
      <w:jc w:val="both"/>
    </w:pPr>
    <w:rPr>
      <w:rFonts w:ascii="Verdana" w:hAnsi="Verdana"/>
      <w:szCs w:val="24"/>
      <w:lang w:val="en-US"/>
    </w:rPr>
  </w:style>
  <w:style w:type="paragraph" w:styleId="Ttulo1">
    <w:name w:val="heading 1"/>
    <w:basedOn w:val="Normal"/>
    <w:next w:val="Normal"/>
    <w:qFormat/>
    <w:rsid w:val="00C448DC"/>
    <w:pPr>
      <w:keepNext/>
      <w:pageBreakBefore/>
      <w:numPr>
        <w:numId w:val="1"/>
      </w:numPr>
      <w:spacing w:before="2040" w:after="3840"/>
      <w:jc w:val="right"/>
      <w:outlineLvl w:val="0"/>
    </w:pPr>
    <w:rPr>
      <w:rFonts w:ascii="Myriad Pro" w:hAnsi="Myriad Pro" w:cs="Arial"/>
      <w:bCs/>
      <w:color w:val="F47320"/>
      <w:kern w:val="32"/>
      <w:sz w:val="56"/>
      <w:szCs w:val="32"/>
      <w:lang w:val="es-ES"/>
    </w:rPr>
  </w:style>
  <w:style w:type="paragraph" w:styleId="Ttulo2">
    <w:name w:val="heading 2"/>
    <w:basedOn w:val="Normal"/>
    <w:next w:val="Normal"/>
    <w:link w:val="Ttulo2Car"/>
    <w:qFormat/>
    <w:rsid w:val="00C448DC"/>
    <w:pPr>
      <w:keepNext/>
      <w:numPr>
        <w:ilvl w:val="1"/>
        <w:numId w:val="1"/>
      </w:numPr>
      <w:spacing w:before="360" w:after="240"/>
      <w:outlineLvl w:val="1"/>
    </w:pPr>
    <w:rPr>
      <w:rFonts w:ascii="Arial" w:hAnsi="Arial" w:cs="Arial"/>
      <w:b/>
      <w:bCs/>
      <w:iCs/>
      <w:color w:val="595959"/>
      <w:sz w:val="28"/>
      <w:szCs w:val="28"/>
      <w:lang w:val="es-ES"/>
    </w:rPr>
  </w:style>
  <w:style w:type="paragraph" w:styleId="Ttulo3">
    <w:name w:val="heading 3"/>
    <w:basedOn w:val="Normal"/>
    <w:next w:val="Normal"/>
    <w:qFormat/>
    <w:rsid w:val="00801115"/>
    <w:pPr>
      <w:numPr>
        <w:ilvl w:val="2"/>
        <w:numId w:val="1"/>
      </w:numPr>
      <w:spacing w:before="360" w:after="240"/>
      <w:outlineLvl w:val="2"/>
    </w:pPr>
    <w:rPr>
      <w:rFonts w:cs="Arial"/>
      <w:bCs/>
      <w:sz w:val="26"/>
      <w:szCs w:val="26"/>
      <w:lang w:val="es-ES"/>
    </w:rPr>
  </w:style>
  <w:style w:type="paragraph" w:styleId="Ttulo4">
    <w:name w:val="heading 4"/>
    <w:basedOn w:val="Normal"/>
    <w:next w:val="Normal"/>
    <w:link w:val="Ttulo4Car"/>
    <w:qFormat/>
    <w:rsid w:val="002B7998"/>
    <w:pPr>
      <w:keepNext/>
      <w:numPr>
        <w:ilvl w:val="3"/>
        <w:numId w:val="1"/>
      </w:numPr>
      <w:spacing w:before="240" w:after="60"/>
      <w:outlineLvl w:val="3"/>
    </w:pPr>
    <w:rPr>
      <w:rFonts w:ascii="Calibri" w:hAnsi="Calibri"/>
      <w:b/>
      <w:bCs/>
      <w:sz w:val="26"/>
      <w:szCs w:val="28"/>
    </w:rPr>
  </w:style>
  <w:style w:type="paragraph" w:styleId="Ttulo5">
    <w:name w:val="heading 5"/>
    <w:basedOn w:val="Normal"/>
    <w:next w:val="Normal"/>
    <w:qFormat/>
    <w:rsid w:val="005B365A"/>
    <w:pPr>
      <w:numPr>
        <w:ilvl w:val="4"/>
        <w:numId w:val="1"/>
      </w:numPr>
      <w:spacing w:before="240" w:after="60"/>
      <w:outlineLvl w:val="4"/>
    </w:pPr>
    <w:rPr>
      <w:rFonts w:ascii="Times New Roman" w:hAnsi="Times New Roman"/>
      <w:b/>
      <w:bCs/>
      <w:i/>
      <w:iCs/>
      <w:sz w:val="26"/>
      <w:szCs w:val="26"/>
      <w:lang w:val="es-ES"/>
    </w:rPr>
  </w:style>
  <w:style w:type="paragraph" w:styleId="Ttulo6">
    <w:name w:val="heading 6"/>
    <w:basedOn w:val="Normal"/>
    <w:next w:val="Normal"/>
    <w:qFormat/>
    <w:rsid w:val="0013675D"/>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rsid w:val="0013675D"/>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rsid w:val="005B365A"/>
    <w:pPr>
      <w:numPr>
        <w:ilvl w:val="7"/>
        <w:numId w:val="1"/>
      </w:numPr>
      <w:spacing w:before="240" w:after="60"/>
      <w:outlineLvl w:val="7"/>
    </w:pPr>
    <w:rPr>
      <w:rFonts w:ascii="Times New Roman" w:hAnsi="Times New Roman"/>
      <w:i/>
      <w:iCs/>
      <w:sz w:val="24"/>
      <w:lang w:val="es-ES"/>
    </w:rPr>
  </w:style>
  <w:style w:type="paragraph" w:styleId="Ttulo9">
    <w:name w:val="heading 9"/>
    <w:basedOn w:val="Normal"/>
    <w:next w:val="Normal"/>
    <w:qFormat/>
    <w:rsid w:val="005B365A"/>
    <w:pPr>
      <w:numPr>
        <w:ilvl w:val="8"/>
        <w:numId w:val="1"/>
      </w:numPr>
      <w:spacing w:before="240" w:after="60"/>
      <w:outlineLvl w:val="8"/>
    </w:pPr>
    <w:rPr>
      <w:rFonts w:ascii="Arial" w:hAnsi="Arial" w:cs="Arial"/>
      <w:sz w:val="22"/>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qFormat/>
    <w:rsid w:val="007E778E"/>
    <w:pPr>
      <w:widowControl w:val="0"/>
      <w:jc w:val="center"/>
    </w:pPr>
    <w:rPr>
      <w:rFonts w:ascii="Arial" w:hAnsi="Arial"/>
      <w:b/>
      <w:sz w:val="36"/>
      <w:szCs w:val="20"/>
      <w:lang w:eastAsia="en-US"/>
    </w:rPr>
  </w:style>
  <w:style w:type="paragraph" w:styleId="Encabezado">
    <w:name w:val="header"/>
    <w:basedOn w:val="Normal"/>
    <w:rsid w:val="007E778E"/>
    <w:pPr>
      <w:tabs>
        <w:tab w:val="center" w:pos="4252"/>
        <w:tab w:val="right" w:pos="8504"/>
      </w:tabs>
    </w:pPr>
  </w:style>
  <w:style w:type="paragraph" w:styleId="Piedepgina">
    <w:name w:val="footer"/>
    <w:basedOn w:val="Normal"/>
    <w:rsid w:val="007E778E"/>
    <w:pPr>
      <w:tabs>
        <w:tab w:val="center" w:pos="4252"/>
        <w:tab w:val="right" w:pos="8504"/>
      </w:tabs>
    </w:pPr>
  </w:style>
  <w:style w:type="paragraph" w:styleId="TDC1">
    <w:name w:val="toc 1"/>
    <w:basedOn w:val="Normal"/>
    <w:next w:val="Normal"/>
    <w:uiPriority w:val="39"/>
    <w:qFormat/>
    <w:rsid w:val="00C63D00"/>
    <w:pPr>
      <w:tabs>
        <w:tab w:val="left" w:pos="426"/>
        <w:tab w:val="right" w:leader="dot" w:pos="8222"/>
      </w:tabs>
      <w:spacing w:before="120" w:after="0"/>
    </w:pPr>
    <w:rPr>
      <w:b/>
      <w:bCs/>
      <w:szCs w:val="20"/>
    </w:rPr>
  </w:style>
  <w:style w:type="character" w:styleId="Hipervnculo">
    <w:name w:val="Hyperlink"/>
    <w:basedOn w:val="Fuentedeprrafopredeter"/>
    <w:uiPriority w:val="99"/>
    <w:rsid w:val="007E778E"/>
    <w:rPr>
      <w:color w:val="0000FF"/>
      <w:u w:val="single"/>
    </w:rPr>
  </w:style>
  <w:style w:type="paragraph" w:styleId="TDC3">
    <w:name w:val="toc 3"/>
    <w:basedOn w:val="TDC1"/>
    <w:next w:val="Normal"/>
    <w:uiPriority w:val="39"/>
    <w:qFormat/>
    <w:rsid w:val="00C63D00"/>
    <w:pPr>
      <w:tabs>
        <w:tab w:val="left" w:pos="851"/>
        <w:tab w:val="left" w:pos="1276"/>
      </w:tabs>
      <w:spacing w:before="0"/>
      <w:ind w:left="482"/>
    </w:pPr>
    <w:rPr>
      <w:b w:val="0"/>
      <w:iCs/>
    </w:rPr>
  </w:style>
  <w:style w:type="paragraph" w:styleId="TDC2">
    <w:name w:val="toc 2"/>
    <w:basedOn w:val="TDC1"/>
    <w:next w:val="Normal"/>
    <w:uiPriority w:val="39"/>
    <w:qFormat/>
    <w:rsid w:val="00C63D00"/>
    <w:pPr>
      <w:tabs>
        <w:tab w:val="left" w:pos="851"/>
      </w:tabs>
      <w:spacing w:before="0"/>
      <w:ind w:left="238"/>
    </w:pPr>
    <w:rPr>
      <w:b w:val="0"/>
      <w:noProof/>
      <w:lang w:val="es-ES"/>
    </w:rPr>
  </w:style>
  <w:style w:type="paragraph" w:styleId="TDC4">
    <w:name w:val="toc 4"/>
    <w:basedOn w:val="Normal"/>
    <w:next w:val="Normal"/>
    <w:autoRedefine/>
    <w:uiPriority w:val="39"/>
    <w:qFormat/>
    <w:rsid w:val="007E778E"/>
    <w:pPr>
      <w:ind w:left="720"/>
    </w:pPr>
    <w:rPr>
      <w:sz w:val="18"/>
      <w:szCs w:val="18"/>
    </w:rPr>
  </w:style>
  <w:style w:type="paragraph" w:styleId="TDC5">
    <w:name w:val="toc 5"/>
    <w:basedOn w:val="Normal"/>
    <w:next w:val="Normal"/>
    <w:autoRedefine/>
    <w:uiPriority w:val="39"/>
    <w:qFormat/>
    <w:rsid w:val="007E778E"/>
    <w:pPr>
      <w:ind w:left="960"/>
    </w:pPr>
    <w:rPr>
      <w:sz w:val="18"/>
      <w:szCs w:val="18"/>
    </w:rPr>
  </w:style>
  <w:style w:type="paragraph" w:styleId="TDC6">
    <w:name w:val="toc 6"/>
    <w:basedOn w:val="Normal"/>
    <w:next w:val="Normal"/>
    <w:autoRedefine/>
    <w:uiPriority w:val="39"/>
    <w:qFormat/>
    <w:rsid w:val="007E778E"/>
    <w:pPr>
      <w:ind w:left="1200"/>
    </w:pPr>
    <w:rPr>
      <w:sz w:val="18"/>
      <w:szCs w:val="18"/>
    </w:rPr>
  </w:style>
  <w:style w:type="paragraph" w:styleId="TDC7">
    <w:name w:val="toc 7"/>
    <w:basedOn w:val="Normal"/>
    <w:next w:val="Normal"/>
    <w:autoRedefine/>
    <w:uiPriority w:val="39"/>
    <w:qFormat/>
    <w:rsid w:val="007E778E"/>
    <w:pPr>
      <w:ind w:left="1440"/>
    </w:pPr>
    <w:rPr>
      <w:sz w:val="18"/>
      <w:szCs w:val="18"/>
    </w:rPr>
  </w:style>
  <w:style w:type="paragraph" w:styleId="TDC8">
    <w:name w:val="toc 8"/>
    <w:basedOn w:val="Normal"/>
    <w:next w:val="Normal"/>
    <w:autoRedefine/>
    <w:uiPriority w:val="39"/>
    <w:qFormat/>
    <w:rsid w:val="007E778E"/>
    <w:pPr>
      <w:ind w:left="1680"/>
    </w:pPr>
    <w:rPr>
      <w:sz w:val="18"/>
      <w:szCs w:val="18"/>
    </w:rPr>
  </w:style>
  <w:style w:type="paragraph" w:styleId="TDC9">
    <w:name w:val="toc 9"/>
    <w:basedOn w:val="Normal"/>
    <w:next w:val="Normal"/>
    <w:autoRedefine/>
    <w:uiPriority w:val="39"/>
    <w:qFormat/>
    <w:rsid w:val="007E778E"/>
    <w:pPr>
      <w:ind w:left="1920"/>
    </w:pPr>
    <w:rPr>
      <w:sz w:val="18"/>
      <w:szCs w:val="18"/>
    </w:rPr>
  </w:style>
  <w:style w:type="table" w:styleId="Tablaconcuadrcula">
    <w:name w:val="Table Grid"/>
    <w:basedOn w:val="Tablanormal"/>
    <w:rsid w:val="00BE54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Ttulo3Verdana">
    <w:name w:val="Estilo Título 3 + Verdana"/>
    <w:basedOn w:val="Ttulo3"/>
    <w:autoRedefine/>
    <w:rsid w:val="00DB41D6"/>
    <w:pPr>
      <w:keepNext/>
      <w:numPr>
        <w:ilvl w:val="0"/>
        <w:numId w:val="0"/>
      </w:numPr>
      <w:tabs>
        <w:tab w:val="num" w:pos="0"/>
      </w:tabs>
      <w:spacing w:before="240" w:after="60"/>
      <w:jc w:val="left"/>
    </w:pPr>
    <w:rPr>
      <w:lang w:val="en-US"/>
    </w:rPr>
  </w:style>
  <w:style w:type="paragraph" w:styleId="Textodeglobo">
    <w:name w:val="Balloon Text"/>
    <w:basedOn w:val="Normal"/>
    <w:link w:val="TextodegloboCar"/>
    <w:rsid w:val="002E45C4"/>
    <w:rPr>
      <w:rFonts w:ascii="Tahoma" w:hAnsi="Tahoma" w:cs="Tahoma"/>
      <w:sz w:val="16"/>
      <w:szCs w:val="16"/>
    </w:rPr>
  </w:style>
  <w:style w:type="character" w:customStyle="1" w:styleId="TextodegloboCar">
    <w:name w:val="Texto de globo Car"/>
    <w:basedOn w:val="Fuentedeprrafopredeter"/>
    <w:link w:val="Textodeglobo"/>
    <w:rsid w:val="002E45C4"/>
    <w:rPr>
      <w:rFonts w:ascii="Tahoma" w:hAnsi="Tahoma" w:cs="Tahoma"/>
      <w:sz w:val="16"/>
      <w:szCs w:val="16"/>
    </w:rPr>
  </w:style>
  <w:style w:type="paragraph" w:styleId="Epgrafe">
    <w:name w:val="caption"/>
    <w:basedOn w:val="Normal"/>
    <w:next w:val="Normal"/>
    <w:link w:val="EpgrafeCar2"/>
    <w:autoRedefine/>
    <w:qFormat/>
    <w:rsid w:val="00C53017"/>
    <w:pPr>
      <w:jc w:val="center"/>
    </w:pPr>
    <w:rPr>
      <w:b/>
      <w:bCs/>
      <w:szCs w:val="20"/>
    </w:rPr>
  </w:style>
  <w:style w:type="paragraph" w:styleId="Tabladeilustraciones">
    <w:name w:val="table of figures"/>
    <w:basedOn w:val="Normal"/>
    <w:next w:val="Normal"/>
    <w:uiPriority w:val="99"/>
    <w:rsid w:val="00117169"/>
    <w:pPr>
      <w:spacing w:after="0"/>
    </w:pPr>
  </w:style>
  <w:style w:type="paragraph" w:styleId="Lista">
    <w:name w:val="List"/>
    <w:basedOn w:val="Normal"/>
    <w:rsid w:val="0013675D"/>
    <w:pPr>
      <w:ind w:left="283" w:hanging="283"/>
    </w:pPr>
  </w:style>
  <w:style w:type="paragraph" w:styleId="Lista2">
    <w:name w:val="List 2"/>
    <w:basedOn w:val="Normal"/>
    <w:rsid w:val="0013675D"/>
    <w:pPr>
      <w:ind w:left="566" w:hanging="283"/>
    </w:pPr>
  </w:style>
  <w:style w:type="paragraph" w:styleId="Lista3">
    <w:name w:val="List 3"/>
    <w:basedOn w:val="Normal"/>
    <w:rsid w:val="0013675D"/>
    <w:pPr>
      <w:ind w:left="849" w:hanging="283"/>
    </w:pPr>
  </w:style>
  <w:style w:type="paragraph" w:styleId="Listaconvietas">
    <w:name w:val="List Bullet"/>
    <w:basedOn w:val="Normal"/>
    <w:rsid w:val="0013675D"/>
    <w:pPr>
      <w:numPr>
        <w:numId w:val="2"/>
      </w:numPr>
    </w:pPr>
  </w:style>
  <w:style w:type="paragraph" w:styleId="Listaconvietas2">
    <w:name w:val="List Bullet 2"/>
    <w:basedOn w:val="Normal"/>
    <w:rsid w:val="0013675D"/>
    <w:pPr>
      <w:numPr>
        <w:numId w:val="3"/>
      </w:numPr>
    </w:pPr>
  </w:style>
  <w:style w:type="paragraph" w:styleId="Listaconvietas3">
    <w:name w:val="List Bullet 3"/>
    <w:basedOn w:val="Normal"/>
    <w:rsid w:val="0013675D"/>
    <w:pPr>
      <w:numPr>
        <w:numId w:val="4"/>
      </w:numPr>
    </w:pPr>
  </w:style>
  <w:style w:type="paragraph" w:styleId="Continuarlista">
    <w:name w:val="List Continue"/>
    <w:basedOn w:val="Normal"/>
    <w:rsid w:val="0013675D"/>
    <w:pPr>
      <w:ind w:left="283"/>
    </w:pPr>
  </w:style>
  <w:style w:type="paragraph" w:styleId="Continuarlista2">
    <w:name w:val="List Continue 2"/>
    <w:basedOn w:val="Normal"/>
    <w:rsid w:val="0013675D"/>
    <w:pPr>
      <w:ind w:left="566"/>
    </w:pPr>
  </w:style>
  <w:style w:type="paragraph" w:styleId="Textoindependiente">
    <w:name w:val="Body Text"/>
    <w:basedOn w:val="Normal"/>
    <w:link w:val="TextoindependienteCar"/>
    <w:autoRedefine/>
    <w:rsid w:val="00045CD2"/>
    <w:pPr>
      <w:ind w:right="-710"/>
      <w:jc w:val="right"/>
    </w:pPr>
    <w:rPr>
      <w:b/>
      <w:color w:val="FFFFFF"/>
      <w:szCs w:val="20"/>
    </w:rPr>
  </w:style>
  <w:style w:type="paragraph" w:styleId="Sangradetextonormal">
    <w:name w:val="Body Text Indent"/>
    <w:basedOn w:val="Normal"/>
    <w:rsid w:val="0013675D"/>
    <w:pPr>
      <w:ind w:left="283"/>
    </w:pPr>
  </w:style>
  <w:style w:type="paragraph" w:styleId="Sangranormal">
    <w:name w:val="Normal Indent"/>
    <w:basedOn w:val="Normal"/>
    <w:rsid w:val="0013675D"/>
    <w:pPr>
      <w:ind w:left="708"/>
    </w:pPr>
  </w:style>
  <w:style w:type="paragraph" w:styleId="Textoindependienteprimerasangra">
    <w:name w:val="Body Text First Indent"/>
    <w:basedOn w:val="Textoindependiente"/>
    <w:rsid w:val="0013675D"/>
    <w:pPr>
      <w:ind w:firstLine="210"/>
    </w:pPr>
  </w:style>
  <w:style w:type="paragraph" w:styleId="Textoindependienteprimerasangra2">
    <w:name w:val="Body Text First Indent 2"/>
    <w:basedOn w:val="Sangradetextonormal"/>
    <w:rsid w:val="0013675D"/>
    <w:pPr>
      <w:ind w:firstLine="210"/>
    </w:pPr>
  </w:style>
  <w:style w:type="paragraph" w:styleId="Textonotapie">
    <w:name w:val="footnote text"/>
    <w:basedOn w:val="Normal"/>
    <w:semiHidden/>
    <w:rsid w:val="004B1323"/>
    <w:rPr>
      <w:szCs w:val="20"/>
    </w:rPr>
  </w:style>
  <w:style w:type="character" w:styleId="Refdenotaalpie">
    <w:name w:val="footnote reference"/>
    <w:basedOn w:val="Fuentedeprrafopredeter"/>
    <w:semiHidden/>
    <w:rsid w:val="004B1323"/>
    <w:rPr>
      <w:vertAlign w:val="superscript"/>
    </w:rPr>
  </w:style>
  <w:style w:type="paragraph" w:customStyle="1" w:styleId="reference">
    <w:name w:val="reference"/>
    <w:basedOn w:val="Normal"/>
    <w:autoRedefine/>
    <w:rsid w:val="00592587"/>
    <w:pPr>
      <w:suppressAutoHyphens/>
      <w:overflowPunct w:val="0"/>
      <w:autoSpaceDE w:val="0"/>
      <w:autoSpaceDN w:val="0"/>
      <w:adjustRightInd w:val="0"/>
      <w:ind w:left="227" w:hanging="227"/>
      <w:textAlignment w:val="baseline"/>
    </w:pPr>
    <w:rPr>
      <w:sz w:val="24"/>
    </w:rPr>
  </w:style>
  <w:style w:type="character" w:customStyle="1" w:styleId="docemphasis">
    <w:name w:val="docemphasis"/>
    <w:basedOn w:val="Fuentedeprrafopredeter"/>
    <w:rsid w:val="001F480E"/>
  </w:style>
  <w:style w:type="character" w:customStyle="1" w:styleId="TextoindependienteCar">
    <w:name w:val="Texto independiente Car"/>
    <w:basedOn w:val="Fuentedeprrafopredeter"/>
    <w:link w:val="Textoindependiente"/>
    <w:rsid w:val="00045CD2"/>
    <w:rPr>
      <w:rFonts w:ascii="Verdana" w:hAnsi="Verdana"/>
      <w:b/>
      <w:color w:val="FFFFFF"/>
      <w:lang w:val="en-US"/>
    </w:rPr>
  </w:style>
  <w:style w:type="paragraph" w:styleId="NormalWeb">
    <w:name w:val="Normal (Web)"/>
    <w:basedOn w:val="Normal"/>
    <w:uiPriority w:val="99"/>
    <w:rsid w:val="002831A4"/>
    <w:pPr>
      <w:spacing w:before="100" w:beforeAutospacing="1" w:after="100" w:afterAutospacing="1"/>
    </w:pPr>
    <w:rPr>
      <w:rFonts w:ascii="Times New Roman" w:hAnsi="Times New Roman"/>
      <w:sz w:val="24"/>
      <w:lang w:val="es-ES"/>
    </w:rPr>
  </w:style>
  <w:style w:type="numbering" w:customStyle="1" w:styleId="EstiloConvietas">
    <w:name w:val="Estilo Con viñetas"/>
    <w:basedOn w:val="Sinlista"/>
    <w:rsid w:val="003B51F4"/>
    <w:pPr>
      <w:numPr>
        <w:numId w:val="5"/>
      </w:numPr>
    </w:pPr>
  </w:style>
  <w:style w:type="table" w:styleId="Sombreadoclaro-nfasis2">
    <w:name w:val="Light Shading Accent 2"/>
    <w:basedOn w:val="Tablanormal"/>
    <w:uiPriority w:val="60"/>
    <w:rsid w:val="00873A4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stamedia1-nfasis2">
    <w:name w:val="Medium List 1 Accent 2"/>
    <w:basedOn w:val="Tablanormal"/>
    <w:uiPriority w:val="65"/>
    <w:rsid w:val="00873A43"/>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character" w:styleId="Hipervnculovisitado">
    <w:name w:val="FollowedHyperlink"/>
    <w:basedOn w:val="Fuentedeprrafopredeter"/>
    <w:rsid w:val="00B154F8"/>
    <w:rPr>
      <w:color w:val="800080"/>
      <w:u w:val="single"/>
    </w:rPr>
  </w:style>
  <w:style w:type="character" w:customStyle="1" w:styleId="EpgrafeCar2">
    <w:name w:val="Epígrafe Car2"/>
    <w:basedOn w:val="Fuentedeprrafopredeter"/>
    <w:link w:val="Epgrafe"/>
    <w:rsid w:val="00C53017"/>
    <w:rPr>
      <w:rFonts w:ascii="Verdana" w:hAnsi="Verdana"/>
      <w:b/>
      <w:bCs/>
      <w:lang w:val="en-US" w:eastAsia="es-ES" w:bidi="ar-SA"/>
    </w:rPr>
  </w:style>
  <w:style w:type="table" w:customStyle="1" w:styleId="plasticstyle">
    <w:name w:val="plasticstyle"/>
    <w:basedOn w:val="Tablanormal"/>
    <w:rsid w:val="00CA3313"/>
    <w:tblPr>
      <w:tblInd w:w="0" w:type="dxa"/>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right w:w="108" w:type="dxa"/>
      </w:tblCellMar>
    </w:tblPr>
  </w:style>
  <w:style w:type="character" w:styleId="Textoennegrita">
    <w:name w:val="Strong"/>
    <w:basedOn w:val="Fuentedeprrafopredeter"/>
    <w:qFormat/>
    <w:rsid w:val="009C0EBC"/>
    <w:rPr>
      <w:b/>
      <w:bCs/>
    </w:rPr>
  </w:style>
  <w:style w:type="paragraph" w:customStyle="1" w:styleId="reference1">
    <w:name w:val="reference1"/>
    <w:basedOn w:val="Normal"/>
    <w:autoRedefine/>
    <w:rsid w:val="00FF3992"/>
    <w:pPr>
      <w:suppressAutoHyphens/>
      <w:overflowPunct w:val="0"/>
      <w:autoSpaceDE w:val="0"/>
      <w:autoSpaceDN w:val="0"/>
      <w:adjustRightInd w:val="0"/>
      <w:textAlignment w:val="baseline"/>
    </w:pPr>
    <w:rPr>
      <w:sz w:val="24"/>
    </w:rPr>
  </w:style>
  <w:style w:type="character" w:customStyle="1" w:styleId="TextoindependienteCar1">
    <w:name w:val="Texto independiente Car1"/>
    <w:basedOn w:val="Fuentedeprrafopredeter"/>
    <w:rsid w:val="00CB5E33"/>
    <w:rPr>
      <w:rFonts w:ascii="Verdana" w:hAnsi="Verdana"/>
      <w:sz w:val="24"/>
      <w:szCs w:val="24"/>
      <w:lang w:val="en-US" w:eastAsia="es-ES" w:bidi="ar-SA"/>
    </w:rPr>
  </w:style>
  <w:style w:type="character" w:customStyle="1" w:styleId="EpgrafeCar1">
    <w:name w:val="Epígrafe Car1"/>
    <w:basedOn w:val="Fuentedeprrafopredeter"/>
    <w:rsid w:val="00CB5E33"/>
    <w:rPr>
      <w:rFonts w:ascii="Verdana" w:hAnsi="Verdana"/>
      <w:b/>
      <w:bCs/>
      <w:lang w:val="en-US" w:eastAsia="es-ES" w:bidi="ar-SA"/>
    </w:rPr>
  </w:style>
  <w:style w:type="character" w:customStyle="1" w:styleId="TextoindependienteCar3">
    <w:name w:val="Texto independiente Car3"/>
    <w:basedOn w:val="Fuentedeprrafopredeter"/>
    <w:rsid w:val="005B365A"/>
    <w:rPr>
      <w:rFonts w:ascii="Verdana" w:hAnsi="Verdana"/>
      <w:sz w:val="24"/>
      <w:szCs w:val="24"/>
      <w:lang w:val="en-US" w:eastAsia="es-ES" w:bidi="ar-SA"/>
    </w:rPr>
  </w:style>
  <w:style w:type="character" w:customStyle="1" w:styleId="TextoindependienteCar2">
    <w:name w:val="Texto independiente Car2"/>
    <w:basedOn w:val="Fuentedeprrafopredeter"/>
    <w:rsid w:val="001121F0"/>
    <w:rPr>
      <w:rFonts w:ascii="Verdana" w:hAnsi="Verdana"/>
      <w:sz w:val="24"/>
      <w:szCs w:val="24"/>
      <w:lang w:val="en-US" w:eastAsia="es-ES" w:bidi="ar-SA"/>
    </w:rPr>
  </w:style>
  <w:style w:type="character" w:styleId="Nmerodelnea">
    <w:name w:val="line number"/>
    <w:basedOn w:val="Fuentedeprrafopredeter"/>
    <w:rsid w:val="00ED3802"/>
  </w:style>
  <w:style w:type="character" w:styleId="Nmerodepgina">
    <w:name w:val="page number"/>
    <w:basedOn w:val="Fuentedeprrafopredeter"/>
    <w:rsid w:val="00ED3802"/>
  </w:style>
  <w:style w:type="character" w:customStyle="1" w:styleId="EpgrafeCar">
    <w:name w:val="Epígrafe Car"/>
    <w:basedOn w:val="Fuentedeprrafopredeter"/>
    <w:locked/>
    <w:rsid w:val="003E5BA3"/>
    <w:rPr>
      <w:rFonts w:ascii="Verdana" w:hAnsi="Verdana"/>
      <w:b/>
      <w:bCs/>
      <w:lang w:bidi="ar-SA"/>
    </w:rPr>
  </w:style>
  <w:style w:type="character" w:customStyle="1" w:styleId="TextoindependienteCar4">
    <w:name w:val="Texto independiente Car4"/>
    <w:basedOn w:val="Fuentedeprrafopredeter"/>
    <w:rsid w:val="0018382C"/>
    <w:rPr>
      <w:rFonts w:ascii="Verdana" w:hAnsi="Verdana"/>
      <w:sz w:val="24"/>
      <w:szCs w:val="24"/>
      <w:lang w:val="en-US" w:eastAsia="es-ES" w:bidi="ar-SA"/>
    </w:rPr>
  </w:style>
  <w:style w:type="paragraph" w:customStyle="1" w:styleId="reference11">
    <w:name w:val="reference11"/>
    <w:basedOn w:val="Normal"/>
    <w:autoRedefine/>
    <w:rsid w:val="0018382C"/>
    <w:pPr>
      <w:suppressAutoHyphens/>
      <w:overflowPunct w:val="0"/>
      <w:autoSpaceDE w:val="0"/>
      <w:autoSpaceDN w:val="0"/>
      <w:adjustRightInd w:val="0"/>
      <w:ind w:left="227" w:hanging="227"/>
      <w:textAlignment w:val="baseline"/>
    </w:pPr>
    <w:rPr>
      <w:sz w:val="24"/>
    </w:rPr>
  </w:style>
  <w:style w:type="paragraph" w:customStyle="1" w:styleId="reference2">
    <w:name w:val="reference2"/>
    <w:basedOn w:val="Normal"/>
    <w:autoRedefine/>
    <w:rsid w:val="0018382C"/>
    <w:pPr>
      <w:suppressAutoHyphens/>
      <w:overflowPunct w:val="0"/>
      <w:autoSpaceDE w:val="0"/>
      <w:autoSpaceDN w:val="0"/>
      <w:adjustRightInd w:val="0"/>
      <w:ind w:left="227" w:hanging="227"/>
      <w:textAlignment w:val="baseline"/>
    </w:pPr>
    <w:rPr>
      <w:sz w:val="24"/>
    </w:rPr>
  </w:style>
  <w:style w:type="paragraph" w:customStyle="1" w:styleId="code">
    <w:name w:val="code"/>
    <w:basedOn w:val="Normal"/>
    <w:next w:val="Normal"/>
    <w:link w:val="codeCar"/>
    <w:qFormat/>
    <w:rsid w:val="00045CD2"/>
    <w:pPr>
      <w:pBdr>
        <w:top w:val="single" w:sz="4" w:space="8" w:color="auto"/>
        <w:left w:val="single" w:sz="4" w:space="8" w:color="auto"/>
        <w:bottom w:val="single" w:sz="4" w:space="6" w:color="auto"/>
        <w:right w:val="single" w:sz="4" w:space="8" w:color="auto"/>
      </w:pBdr>
      <w:shd w:val="clear" w:color="auto" w:fill="F2F2F2"/>
      <w:spacing w:before="240" w:after="240"/>
      <w:ind w:left="227"/>
      <w:jc w:val="left"/>
    </w:pPr>
    <w:rPr>
      <w:rFonts w:ascii="Courier New" w:hAnsi="Courier New" w:cs="Courier New"/>
      <w:lang w:val="es-ES"/>
    </w:rPr>
  </w:style>
  <w:style w:type="character" w:customStyle="1" w:styleId="Ttulo4Car">
    <w:name w:val="Título 4 Car"/>
    <w:basedOn w:val="Fuentedeprrafopredeter"/>
    <w:link w:val="Ttulo4"/>
    <w:rsid w:val="002B7998"/>
    <w:rPr>
      <w:rFonts w:ascii="Calibri" w:hAnsi="Calibri"/>
      <w:b/>
      <w:bCs/>
      <w:sz w:val="26"/>
      <w:szCs w:val="28"/>
      <w:lang w:val="en-US"/>
    </w:rPr>
  </w:style>
  <w:style w:type="character" w:customStyle="1" w:styleId="codeCar">
    <w:name w:val="code Car"/>
    <w:basedOn w:val="Fuentedeprrafopredeter"/>
    <w:link w:val="code"/>
    <w:rsid w:val="00045CD2"/>
    <w:rPr>
      <w:rFonts w:ascii="Courier New" w:hAnsi="Courier New" w:cs="Courier New"/>
      <w:szCs w:val="24"/>
      <w:shd w:val="clear" w:color="auto" w:fill="F2F2F2"/>
    </w:rPr>
  </w:style>
  <w:style w:type="character" w:customStyle="1" w:styleId="Ttulo2Car">
    <w:name w:val="Título 2 Car"/>
    <w:basedOn w:val="Fuentedeprrafopredeter"/>
    <w:link w:val="Ttulo2"/>
    <w:rsid w:val="00C448DC"/>
    <w:rPr>
      <w:rFonts w:ascii="Arial" w:hAnsi="Arial" w:cs="Arial"/>
      <w:b/>
      <w:bCs/>
      <w:iCs/>
      <w:color w:val="595959"/>
      <w:sz w:val="28"/>
      <w:szCs w:val="28"/>
    </w:rPr>
  </w:style>
  <w:style w:type="character" w:styleId="nfasis">
    <w:name w:val="Emphasis"/>
    <w:basedOn w:val="Fuentedeprrafopredeter"/>
    <w:qFormat/>
    <w:rsid w:val="00B0437C"/>
    <w:rPr>
      <w:i/>
      <w:iCs/>
    </w:rPr>
  </w:style>
  <w:style w:type="paragraph" w:customStyle="1" w:styleId="Informacion">
    <w:name w:val="Informacion"/>
    <w:basedOn w:val="Normal"/>
    <w:link w:val="InformacionCar"/>
    <w:qFormat/>
    <w:rsid w:val="00FF3992"/>
    <w:pPr>
      <w:pBdr>
        <w:top w:val="single" w:sz="4" w:space="8" w:color="auto"/>
        <w:left w:val="single" w:sz="4" w:space="8" w:color="auto"/>
        <w:bottom w:val="single" w:sz="4" w:space="8" w:color="auto"/>
        <w:right w:val="single" w:sz="4" w:space="8" w:color="auto"/>
      </w:pBdr>
      <w:shd w:val="clear" w:color="auto" w:fill="FFE5E5"/>
      <w:spacing w:before="360" w:after="360"/>
      <w:contextualSpacing/>
    </w:pPr>
    <w:rPr>
      <w:lang w:val="es-ES"/>
    </w:rPr>
  </w:style>
  <w:style w:type="character" w:customStyle="1" w:styleId="InformacionCar">
    <w:name w:val="Informacion Car"/>
    <w:basedOn w:val="codeCar"/>
    <w:link w:val="Informacion"/>
    <w:rsid w:val="00FF3992"/>
    <w:rPr>
      <w:rFonts w:ascii="Verdana" w:hAnsi="Verdana" w:cs="Courier New"/>
      <w:szCs w:val="24"/>
      <w:shd w:val="clear" w:color="auto" w:fill="FFE5E5"/>
    </w:rPr>
  </w:style>
  <w:style w:type="paragraph" w:customStyle="1" w:styleId="puntosdelalista">
    <w:name w:val="puntos de la lista"/>
    <w:basedOn w:val="Normal"/>
    <w:rsid w:val="00B376F7"/>
    <w:pPr>
      <w:numPr>
        <w:numId w:val="20"/>
      </w:numPr>
    </w:pPr>
  </w:style>
  <w:style w:type="paragraph" w:customStyle="1" w:styleId="TriggerHeader">
    <w:name w:val="TriggerHeader"/>
    <w:basedOn w:val="Ttulo3"/>
    <w:next w:val="Normal"/>
    <w:qFormat/>
    <w:rsid w:val="00C970A2"/>
    <w:pPr>
      <w:pageBreakBefore/>
    </w:pPr>
  </w:style>
  <w:style w:type="paragraph" w:styleId="Revisin">
    <w:name w:val="Revision"/>
    <w:hidden/>
    <w:uiPriority w:val="99"/>
    <w:semiHidden/>
    <w:rsid w:val="00011F42"/>
    <w:rPr>
      <w:rFonts w:ascii="Verdana" w:hAnsi="Verdana"/>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02136247">
      <w:bodyDiv w:val="1"/>
      <w:marLeft w:val="0"/>
      <w:marRight w:val="0"/>
      <w:marTop w:val="0"/>
      <w:marBottom w:val="0"/>
      <w:divBdr>
        <w:top w:val="none" w:sz="0" w:space="0" w:color="auto"/>
        <w:left w:val="none" w:sz="0" w:space="0" w:color="auto"/>
        <w:bottom w:val="none" w:sz="0" w:space="0" w:color="auto"/>
        <w:right w:val="none" w:sz="0" w:space="0" w:color="auto"/>
      </w:divBdr>
      <w:divsChild>
        <w:div w:id="1121538360">
          <w:marLeft w:val="0"/>
          <w:marRight w:val="0"/>
          <w:marTop w:val="0"/>
          <w:marBottom w:val="0"/>
          <w:divBdr>
            <w:top w:val="none" w:sz="0" w:space="0" w:color="auto"/>
            <w:left w:val="none" w:sz="0" w:space="0" w:color="auto"/>
            <w:bottom w:val="none" w:sz="0" w:space="0" w:color="auto"/>
            <w:right w:val="none" w:sz="0" w:space="0" w:color="auto"/>
          </w:divBdr>
          <w:divsChild>
            <w:div w:id="189879664">
              <w:marLeft w:val="0"/>
              <w:marRight w:val="0"/>
              <w:marTop w:val="0"/>
              <w:marBottom w:val="144"/>
              <w:divBdr>
                <w:top w:val="none" w:sz="0" w:space="0" w:color="auto"/>
                <w:left w:val="none" w:sz="0" w:space="0" w:color="auto"/>
                <w:bottom w:val="none" w:sz="0" w:space="0" w:color="auto"/>
                <w:right w:val="none" w:sz="0" w:space="0" w:color="auto"/>
              </w:divBdr>
              <w:divsChild>
                <w:div w:id="124668353">
                  <w:marLeft w:val="2928"/>
                  <w:marRight w:val="0"/>
                  <w:marTop w:val="720"/>
                  <w:marBottom w:val="0"/>
                  <w:divBdr>
                    <w:top w:val="single" w:sz="6" w:space="0" w:color="AAAAAA"/>
                    <w:left w:val="single" w:sz="6" w:space="12" w:color="AAAAAA"/>
                    <w:bottom w:val="single" w:sz="6" w:space="18" w:color="AAAAAA"/>
                    <w:right w:val="none" w:sz="0" w:space="0" w:color="auto"/>
                  </w:divBdr>
                  <w:divsChild>
                    <w:div w:id="8685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71156">
      <w:bodyDiv w:val="1"/>
      <w:marLeft w:val="0"/>
      <w:marRight w:val="0"/>
      <w:marTop w:val="0"/>
      <w:marBottom w:val="0"/>
      <w:divBdr>
        <w:top w:val="none" w:sz="0" w:space="0" w:color="auto"/>
        <w:left w:val="none" w:sz="0" w:space="0" w:color="auto"/>
        <w:bottom w:val="none" w:sz="0" w:space="0" w:color="auto"/>
        <w:right w:val="none" w:sz="0" w:space="0" w:color="auto"/>
      </w:divBdr>
      <w:divsChild>
        <w:div w:id="57023259">
          <w:marLeft w:val="0"/>
          <w:marRight w:val="0"/>
          <w:marTop w:val="0"/>
          <w:marBottom w:val="0"/>
          <w:divBdr>
            <w:top w:val="none" w:sz="0" w:space="0" w:color="auto"/>
            <w:left w:val="none" w:sz="0" w:space="0" w:color="auto"/>
            <w:bottom w:val="none" w:sz="0" w:space="0" w:color="auto"/>
            <w:right w:val="none" w:sz="0" w:space="0" w:color="auto"/>
          </w:divBdr>
          <w:divsChild>
            <w:div w:id="1679504374">
              <w:marLeft w:val="0"/>
              <w:marRight w:val="0"/>
              <w:marTop w:val="0"/>
              <w:marBottom w:val="144"/>
              <w:divBdr>
                <w:top w:val="none" w:sz="0" w:space="0" w:color="auto"/>
                <w:left w:val="none" w:sz="0" w:space="0" w:color="auto"/>
                <w:bottom w:val="none" w:sz="0" w:space="0" w:color="auto"/>
                <w:right w:val="none" w:sz="0" w:space="0" w:color="auto"/>
              </w:divBdr>
              <w:divsChild>
                <w:div w:id="1765959219">
                  <w:marLeft w:val="2928"/>
                  <w:marRight w:val="0"/>
                  <w:marTop w:val="720"/>
                  <w:marBottom w:val="0"/>
                  <w:divBdr>
                    <w:top w:val="single" w:sz="6" w:space="0" w:color="AAAAAA"/>
                    <w:left w:val="single" w:sz="6" w:space="12" w:color="AAAAAA"/>
                    <w:bottom w:val="single" w:sz="6" w:space="18" w:color="AAAAAA"/>
                    <w:right w:val="none" w:sz="0" w:space="0" w:color="auto"/>
                  </w:divBdr>
                  <w:divsChild>
                    <w:div w:id="1541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lasticscm.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plasticscm.com"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pport@codicesoftwar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cm\01nerva\doc\plantilla_manua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plantilla_manuales.dot</Template>
  <TotalTime>41</TotalTime>
  <Pages>35</Pages>
  <Words>6880</Words>
  <Characters>37842</Characters>
  <Application>Microsoft Office Word</Application>
  <DocSecurity>0</DocSecurity>
  <Lines>315</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PlasticSCM Triggers Guide</vt:lpstr>
      <vt:lpstr>PlasticSCM Triggers Guide</vt:lpstr>
    </vt:vector>
  </TitlesOfParts>
  <Company>Codice Software</Company>
  <LinksUpToDate>false</LinksUpToDate>
  <CharactersWithSpaces>44633</CharactersWithSpaces>
  <SharedDoc>false</SharedDoc>
  <HLinks>
    <vt:vector size="282" baseType="variant">
      <vt:variant>
        <vt:i4>2097206</vt:i4>
      </vt:variant>
      <vt:variant>
        <vt:i4>342</vt:i4>
      </vt:variant>
      <vt:variant>
        <vt:i4>0</vt:i4>
      </vt:variant>
      <vt:variant>
        <vt:i4>5</vt:i4>
      </vt:variant>
      <vt:variant>
        <vt:lpwstr>http://www.plasticscm.com/</vt:lpwstr>
      </vt:variant>
      <vt:variant>
        <vt:lpwstr/>
      </vt:variant>
      <vt:variant>
        <vt:i4>2097206</vt:i4>
      </vt:variant>
      <vt:variant>
        <vt:i4>339</vt:i4>
      </vt:variant>
      <vt:variant>
        <vt:i4>0</vt:i4>
      </vt:variant>
      <vt:variant>
        <vt:i4>5</vt:i4>
      </vt:variant>
      <vt:variant>
        <vt:lpwstr>http://www.plasticscm.com/</vt:lpwstr>
      </vt:variant>
      <vt:variant>
        <vt:lpwstr/>
      </vt:variant>
      <vt:variant>
        <vt:i4>5177442</vt:i4>
      </vt:variant>
      <vt:variant>
        <vt:i4>267</vt:i4>
      </vt:variant>
      <vt:variant>
        <vt:i4>0</vt:i4>
      </vt:variant>
      <vt:variant>
        <vt:i4>5</vt:i4>
      </vt:variant>
      <vt:variant>
        <vt:lpwstr>mailto:support@codicesoftware.com</vt:lpwstr>
      </vt:variant>
      <vt:variant>
        <vt:lpwstr/>
      </vt:variant>
      <vt:variant>
        <vt:i4>1966142</vt:i4>
      </vt:variant>
      <vt:variant>
        <vt:i4>260</vt:i4>
      </vt:variant>
      <vt:variant>
        <vt:i4>0</vt:i4>
      </vt:variant>
      <vt:variant>
        <vt:i4>5</vt:i4>
      </vt:variant>
      <vt:variant>
        <vt:lpwstr/>
      </vt:variant>
      <vt:variant>
        <vt:lpwstr>_Toc261942947</vt:lpwstr>
      </vt:variant>
      <vt:variant>
        <vt:i4>1966142</vt:i4>
      </vt:variant>
      <vt:variant>
        <vt:i4>254</vt:i4>
      </vt:variant>
      <vt:variant>
        <vt:i4>0</vt:i4>
      </vt:variant>
      <vt:variant>
        <vt:i4>5</vt:i4>
      </vt:variant>
      <vt:variant>
        <vt:lpwstr/>
      </vt:variant>
      <vt:variant>
        <vt:lpwstr>_Toc261942946</vt:lpwstr>
      </vt:variant>
      <vt:variant>
        <vt:i4>1966142</vt:i4>
      </vt:variant>
      <vt:variant>
        <vt:i4>248</vt:i4>
      </vt:variant>
      <vt:variant>
        <vt:i4>0</vt:i4>
      </vt:variant>
      <vt:variant>
        <vt:i4>5</vt:i4>
      </vt:variant>
      <vt:variant>
        <vt:lpwstr/>
      </vt:variant>
      <vt:variant>
        <vt:lpwstr>_Toc261942945</vt:lpwstr>
      </vt:variant>
      <vt:variant>
        <vt:i4>1966142</vt:i4>
      </vt:variant>
      <vt:variant>
        <vt:i4>242</vt:i4>
      </vt:variant>
      <vt:variant>
        <vt:i4>0</vt:i4>
      </vt:variant>
      <vt:variant>
        <vt:i4>5</vt:i4>
      </vt:variant>
      <vt:variant>
        <vt:lpwstr/>
      </vt:variant>
      <vt:variant>
        <vt:lpwstr>_Toc261942944</vt:lpwstr>
      </vt:variant>
      <vt:variant>
        <vt:i4>1966142</vt:i4>
      </vt:variant>
      <vt:variant>
        <vt:i4>236</vt:i4>
      </vt:variant>
      <vt:variant>
        <vt:i4>0</vt:i4>
      </vt:variant>
      <vt:variant>
        <vt:i4>5</vt:i4>
      </vt:variant>
      <vt:variant>
        <vt:lpwstr/>
      </vt:variant>
      <vt:variant>
        <vt:lpwstr>_Toc261942943</vt:lpwstr>
      </vt:variant>
      <vt:variant>
        <vt:i4>1966142</vt:i4>
      </vt:variant>
      <vt:variant>
        <vt:i4>230</vt:i4>
      </vt:variant>
      <vt:variant>
        <vt:i4>0</vt:i4>
      </vt:variant>
      <vt:variant>
        <vt:i4>5</vt:i4>
      </vt:variant>
      <vt:variant>
        <vt:lpwstr/>
      </vt:variant>
      <vt:variant>
        <vt:lpwstr>_Toc261942942</vt:lpwstr>
      </vt:variant>
      <vt:variant>
        <vt:i4>1966142</vt:i4>
      </vt:variant>
      <vt:variant>
        <vt:i4>224</vt:i4>
      </vt:variant>
      <vt:variant>
        <vt:i4>0</vt:i4>
      </vt:variant>
      <vt:variant>
        <vt:i4>5</vt:i4>
      </vt:variant>
      <vt:variant>
        <vt:lpwstr/>
      </vt:variant>
      <vt:variant>
        <vt:lpwstr>_Toc261942941</vt:lpwstr>
      </vt:variant>
      <vt:variant>
        <vt:i4>1966142</vt:i4>
      </vt:variant>
      <vt:variant>
        <vt:i4>218</vt:i4>
      </vt:variant>
      <vt:variant>
        <vt:i4>0</vt:i4>
      </vt:variant>
      <vt:variant>
        <vt:i4>5</vt:i4>
      </vt:variant>
      <vt:variant>
        <vt:lpwstr/>
      </vt:variant>
      <vt:variant>
        <vt:lpwstr>_Toc261942940</vt:lpwstr>
      </vt:variant>
      <vt:variant>
        <vt:i4>1638462</vt:i4>
      </vt:variant>
      <vt:variant>
        <vt:i4>212</vt:i4>
      </vt:variant>
      <vt:variant>
        <vt:i4>0</vt:i4>
      </vt:variant>
      <vt:variant>
        <vt:i4>5</vt:i4>
      </vt:variant>
      <vt:variant>
        <vt:lpwstr/>
      </vt:variant>
      <vt:variant>
        <vt:lpwstr>_Toc261942939</vt:lpwstr>
      </vt:variant>
      <vt:variant>
        <vt:i4>1638462</vt:i4>
      </vt:variant>
      <vt:variant>
        <vt:i4>206</vt:i4>
      </vt:variant>
      <vt:variant>
        <vt:i4>0</vt:i4>
      </vt:variant>
      <vt:variant>
        <vt:i4>5</vt:i4>
      </vt:variant>
      <vt:variant>
        <vt:lpwstr/>
      </vt:variant>
      <vt:variant>
        <vt:lpwstr>_Toc261942938</vt:lpwstr>
      </vt:variant>
      <vt:variant>
        <vt:i4>1638462</vt:i4>
      </vt:variant>
      <vt:variant>
        <vt:i4>200</vt:i4>
      </vt:variant>
      <vt:variant>
        <vt:i4>0</vt:i4>
      </vt:variant>
      <vt:variant>
        <vt:i4>5</vt:i4>
      </vt:variant>
      <vt:variant>
        <vt:lpwstr/>
      </vt:variant>
      <vt:variant>
        <vt:lpwstr>_Toc261942937</vt:lpwstr>
      </vt:variant>
      <vt:variant>
        <vt:i4>1638462</vt:i4>
      </vt:variant>
      <vt:variant>
        <vt:i4>194</vt:i4>
      </vt:variant>
      <vt:variant>
        <vt:i4>0</vt:i4>
      </vt:variant>
      <vt:variant>
        <vt:i4>5</vt:i4>
      </vt:variant>
      <vt:variant>
        <vt:lpwstr/>
      </vt:variant>
      <vt:variant>
        <vt:lpwstr>_Toc261942936</vt:lpwstr>
      </vt:variant>
      <vt:variant>
        <vt:i4>1638462</vt:i4>
      </vt:variant>
      <vt:variant>
        <vt:i4>188</vt:i4>
      </vt:variant>
      <vt:variant>
        <vt:i4>0</vt:i4>
      </vt:variant>
      <vt:variant>
        <vt:i4>5</vt:i4>
      </vt:variant>
      <vt:variant>
        <vt:lpwstr/>
      </vt:variant>
      <vt:variant>
        <vt:lpwstr>_Toc261942935</vt:lpwstr>
      </vt:variant>
      <vt:variant>
        <vt:i4>1638462</vt:i4>
      </vt:variant>
      <vt:variant>
        <vt:i4>182</vt:i4>
      </vt:variant>
      <vt:variant>
        <vt:i4>0</vt:i4>
      </vt:variant>
      <vt:variant>
        <vt:i4>5</vt:i4>
      </vt:variant>
      <vt:variant>
        <vt:lpwstr/>
      </vt:variant>
      <vt:variant>
        <vt:lpwstr>_Toc261942934</vt:lpwstr>
      </vt:variant>
      <vt:variant>
        <vt:i4>1638462</vt:i4>
      </vt:variant>
      <vt:variant>
        <vt:i4>176</vt:i4>
      </vt:variant>
      <vt:variant>
        <vt:i4>0</vt:i4>
      </vt:variant>
      <vt:variant>
        <vt:i4>5</vt:i4>
      </vt:variant>
      <vt:variant>
        <vt:lpwstr/>
      </vt:variant>
      <vt:variant>
        <vt:lpwstr>_Toc261942933</vt:lpwstr>
      </vt:variant>
      <vt:variant>
        <vt:i4>1638462</vt:i4>
      </vt:variant>
      <vt:variant>
        <vt:i4>170</vt:i4>
      </vt:variant>
      <vt:variant>
        <vt:i4>0</vt:i4>
      </vt:variant>
      <vt:variant>
        <vt:i4>5</vt:i4>
      </vt:variant>
      <vt:variant>
        <vt:lpwstr/>
      </vt:variant>
      <vt:variant>
        <vt:lpwstr>_Toc261942932</vt:lpwstr>
      </vt:variant>
      <vt:variant>
        <vt:i4>1638462</vt:i4>
      </vt:variant>
      <vt:variant>
        <vt:i4>164</vt:i4>
      </vt:variant>
      <vt:variant>
        <vt:i4>0</vt:i4>
      </vt:variant>
      <vt:variant>
        <vt:i4>5</vt:i4>
      </vt:variant>
      <vt:variant>
        <vt:lpwstr/>
      </vt:variant>
      <vt:variant>
        <vt:lpwstr>_Toc261942931</vt:lpwstr>
      </vt:variant>
      <vt:variant>
        <vt:i4>1638462</vt:i4>
      </vt:variant>
      <vt:variant>
        <vt:i4>158</vt:i4>
      </vt:variant>
      <vt:variant>
        <vt:i4>0</vt:i4>
      </vt:variant>
      <vt:variant>
        <vt:i4>5</vt:i4>
      </vt:variant>
      <vt:variant>
        <vt:lpwstr/>
      </vt:variant>
      <vt:variant>
        <vt:lpwstr>_Toc261942930</vt:lpwstr>
      </vt:variant>
      <vt:variant>
        <vt:i4>1572926</vt:i4>
      </vt:variant>
      <vt:variant>
        <vt:i4>152</vt:i4>
      </vt:variant>
      <vt:variant>
        <vt:i4>0</vt:i4>
      </vt:variant>
      <vt:variant>
        <vt:i4>5</vt:i4>
      </vt:variant>
      <vt:variant>
        <vt:lpwstr/>
      </vt:variant>
      <vt:variant>
        <vt:lpwstr>_Toc261942929</vt:lpwstr>
      </vt:variant>
      <vt:variant>
        <vt:i4>1572926</vt:i4>
      </vt:variant>
      <vt:variant>
        <vt:i4>146</vt:i4>
      </vt:variant>
      <vt:variant>
        <vt:i4>0</vt:i4>
      </vt:variant>
      <vt:variant>
        <vt:i4>5</vt:i4>
      </vt:variant>
      <vt:variant>
        <vt:lpwstr/>
      </vt:variant>
      <vt:variant>
        <vt:lpwstr>_Toc261942928</vt:lpwstr>
      </vt:variant>
      <vt:variant>
        <vt:i4>1572926</vt:i4>
      </vt:variant>
      <vt:variant>
        <vt:i4>140</vt:i4>
      </vt:variant>
      <vt:variant>
        <vt:i4>0</vt:i4>
      </vt:variant>
      <vt:variant>
        <vt:i4>5</vt:i4>
      </vt:variant>
      <vt:variant>
        <vt:lpwstr/>
      </vt:variant>
      <vt:variant>
        <vt:lpwstr>_Toc261942927</vt:lpwstr>
      </vt:variant>
      <vt:variant>
        <vt:i4>1572926</vt:i4>
      </vt:variant>
      <vt:variant>
        <vt:i4>134</vt:i4>
      </vt:variant>
      <vt:variant>
        <vt:i4>0</vt:i4>
      </vt:variant>
      <vt:variant>
        <vt:i4>5</vt:i4>
      </vt:variant>
      <vt:variant>
        <vt:lpwstr/>
      </vt:variant>
      <vt:variant>
        <vt:lpwstr>_Toc261942926</vt:lpwstr>
      </vt:variant>
      <vt:variant>
        <vt:i4>1572926</vt:i4>
      </vt:variant>
      <vt:variant>
        <vt:i4>128</vt:i4>
      </vt:variant>
      <vt:variant>
        <vt:i4>0</vt:i4>
      </vt:variant>
      <vt:variant>
        <vt:i4>5</vt:i4>
      </vt:variant>
      <vt:variant>
        <vt:lpwstr/>
      </vt:variant>
      <vt:variant>
        <vt:lpwstr>_Toc261942925</vt:lpwstr>
      </vt:variant>
      <vt:variant>
        <vt:i4>1572926</vt:i4>
      </vt:variant>
      <vt:variant>
        <vt:i4>122</vt:i4>
      </vt:variant>
      <vt:variant>
        <vt:i4>0</vt:i4>
      </vt:variant>
      <vt:variant>
        <vt:i4>5</vt:i4>
      </vt:variant>
      <vt:variant>
        <vt:lpwstr/>
      </vt:variant>
      <vt:variant>
        <vt:lpwstr>_Toc261942924</vt:lpwstr>
      </vt:variant>
      <vt:variant>
        <vt:i4>1572926</vt:i4>
      </vt:variant>
      <vt:variant>
        <vt:i4>116</vt:i4>
      </vt:variant>
      <vt:variant>
        <vt:i4>0</vt:i4>
      </vt:variant>
      <vt:variant>
        <vt:i4>5</vt:i4>
      </vt:variant>
      <vt:variant>
        <vt:lpwstr/>
      </vt:variant>
      <vt:variant>
        <vt:lpwstr>_Toc261942923</vt:lpwstr>
      </vt:variant>
      <vt:variant>
        <vt:i4>1572926</vt:i4>
      </vt:variant>
      <vt:variant>
        <vt:i4>110</vt:i4>
      </vt:variant>
      <vt:variant>
        <vt:i4>0</vt:i4>
      </vt:variant>
      <vt:variant>
        <vt:i4>5</vt:i4>
      </vt:variant>
      <vt:variant>
        <vt:lpwstr/>
      </vt:variant>
      <vt:variant>
        <vt:lpwstr>_Toc261942922</vt:lpwstr>
      </vt:variant>
      <vt:variant>
        <vt:i4>1572926</vt:i4>
      </vt:variant>
      <vt:variant>
        <vt:i4>104</vt:i4>
      </vt:variant>
      <vt:variant>
        <vt:i4>0</vt:i4>
      </vt:variant>
      <vt:variant>
        <vt:i4>5</vt:i4>
      </vt:variant>
      <vt:variant>
        <vt:lpwstr/>
      </vt:variant>
      <vt:variant>
        <vt:lpwstr>_Toc261942921</vt:lpwstr>
      </vt:variant>
      <vt:variant>
        <vt:i4>1572926</vt:i4>
      </vt:variant>
      <vt:variant>
        <vt:i4>98</vt:i4>
      </vt:variant>
      <vt:variant>
        <vt:i4>0</vt:i4>
      </vt:variant>
      <vt:variant>
        <vt:i4>5</vt:i4>
      </vt:variant>
      <vt:variant>
        <vt:lpwstr/>
      </vt:variant>
      <vt:variant>
        <vt:lpwstr>_Toc261942920</vt:lpwstr>
      </vt:variant>
      <vt:variant>
        <vt:i4>1769534</vt:i4>
      </vt:variant>
      <vt:variant>
        <vt:i4>92</vt:i4>
      </vt:variant>
      <vt:variant>
        <vt:i4>0</vt:i4>
      </vt:variant>
      <vt:variant>
        <vt:i4>5</vt:i4>
      </vt:variant>
      <vt:variant>
        <vt:lpwstr/>
      </vt:variant>
      <vt:variant>
        <vt:lpwstr>_Toc261942919</vt:lpwstr>
      </vt:variant>
      <vt:variant>
        <vt:i4>1769534</vt:i4>
      </vt:variant>
      <vt:variant>
        <vt:i4>86</vt:i4>
      </vt:variant>
      <vt:variant>
        <vt:i4>0</vt:i4>
      </vt:variant>
      <vt:variant>
        <vt:i4>5</vt:i4>
      </vt:variant>
      <vt:variant>
        <vt:lpwstr/>
      </vt:variant>
      <vt:variant>
        <vt:lpwstr>_Toc261942918</vt:lpwstr>
      </vt:variant>
      <vt:variant>
        <vt:i4>1769534</vt:i4>
      </vt:variant>
      <vt:variant>
        <vt:i4>80</vt:i4>
      </vt:variant>
      <vt:variant>
        <vt:i4>0</vt:i4>
      </vt:variant>
      <vt:variant>
        <vt:i4>5</vt:i4>
      </vt:variant>
      <vt:variant>
        <vt:lpwstr/>
      </vt:variant>
      <vt:variant>
        <vt:lpwstr>_Toc261942917</vt:lpwstr>
      </vt:variant>
      <vt:variant>
        <vt:i4>1769534</vt:i4>
      </vt:variant>
      <vt:variant>
        <vt:i4>74</vt:i4>
      </vt:variant>
      <vt:variant>
        <vt:i4>0</vt:i4>
      </vt:variant>
      <vt:variant>
        <vt:i4>5</vt:i4>
      </vt:variant>
      <vt:variant>
        <vt:lpwstr/>
      </vt:variant>
      <vt:variant>
        <vt:lpwstr>_Toc261942916</vt:lpwstr>
      </vt:variant>
      <vt:variant>
        <vt:i4>1769534</vt:i4>
      </vt:variant>
      <vt:variant>
        <vt:i4>68</vt:i4>
      </vt:variant>
      <vt:variant>
        <vt:i4>0</vt:i4>
      </vt:variant>
      <vt:variant>
        <vt:i4>5</vt:i4>
      </vt:variant>
      <vt:variant>
        <vt:lpwstr/>
      </vt:variant>
      <vt:variant>
        <vt:lpwstr>_Toc261942915</vt:lpwstr>
      </vt:variant>
      <vt:variant>
        <vt:i4>1769534</vt:i4>
      </vt:variant>
      <vt:variant>
        <vt:i4>62</vt:i4>
      </vt:variant>
      <vt:variant>
        <vt:i4>0</vt:i4>
      </vt:variant>
      <vt:variant>
        <vt:i4>5</vt:i4>
      </vt:variant>
      <vt:variant>
        <vt:lpwstr/>
      </vt:variant>
      <vt:variant>
        <vt:lpwstr>_Toc261942914</vt:lpwstr>
      </vt:variant>
      <vt:variant>
        <vt:i4>1769534</vt:i4>
      </vt:variant>
      <vt:variant>
        <vt:i4>56</vt:i4>
      </vt:variant>
      <vt:variant>
        <vt:i4>0</vt:i4>
      </vt:variant>
      <vt:variant>
        <vt:i4>5</vt:i4>
      </vt:variant>
      <vt:variant>
        <vt:lpwstr/>
      </vt:variant>
      <vt:variant>
        <vt:lpwstr>_Toc261942913</vt:lpwstr>
      </vt:variant>
      <vt:variant>
        <vt:i4>1769534</vt:i4>
      </vt:variant>
      <vt:variant>
        <vt:i4>50</vt:i4>
      </vt:variant>
      <vt:variant>
        <vt:i4>0</vt:i4>
      </vt:variant>
      <vt:variant>
        <vt:i4>5</vt:i4>
      </vt:variant>
      <vt:variant>
        <vt:lpwstr/>
      </vt:variant>
      <vt:variant>
        <vt:lpwstr>_Toc261942912</vt:lpwstr>
      </vt:variant>
      <vt:variant>
        <vt:i4>1769534</vt:i4>
      </vt:variant>
      <vt:variant>
        <vt:i4>44</vt:i4>
      </vt:variant>
      <vt:variant>
        <vt:i4>0</vt:i4>
      </vt:variant>
      <vt:variant>
        <vt:i4>5</vt:i4>
      </vt:variant>
      <vt:variant>
        <vt:lpwstr/>
      </vt:variant>
      <vt:variant>
        <vt:lpwstr>_Toc261942911</vt:lpwstr>
      </vt:variant>
      <vt:variant>
        <vt:i4>1769534</vt:i4>
      </vt:variant>
      <vt:variant>
        <vt:i4>38</vt:i4>
      </vt:variant>
      <vt:variant>
        <vt:i4>0</vt:i4>
      </vt:variant>
      <vt:variant>
        <vt:i4>5</vt:i4>
      </vt:variant>
      <vt:variant>
        <vt:lpwstr/>
      </vt:variant>
      <vt:variant>
        <vt:lpwstr>_Toc261942910</vt:lpwstr>
      </vt:variant>
      <vt:variant>
        <vt:i4>1703998</vt:i4>
      </vt:variant>
      <vt:variant>
        <vt:i4>32</vt:i4>
      </vt:variant>
      <vt:variant>
        <vt:i4>0</vt:i4>
      </vt:variant>
      <vt:variant>
        <vt:i4>5</vt:i4>
      </vt:variant>
      <vt:variant>
        <vt:lpwstr/>
      </vt:variant>
      <vt:variant>
        <vt:lpwstr>_Toc261942909</vt:lpwstr>
      </vt:variant>
      <vt:variant>
        <vt:i4>1703998</vt:i4>
      </vt:variant>
      <vt:variant>
        <vt:i4>26</vt:i4>
      </vt:variant>
      <vt:variant>
        <vt:i4>0</vt:i4>
      </vt:variant>
      <vt:variant>
        <vt:i4>5</vt:i4>
      </vt:variant>
      <vt:variant>
        <vt:lpwstr/>
      </vt:variant>
      <vt:variant>
        <vt:lpwstr>_Toc261942908</vt:lpwstr>
      </vt:variant>
      <vt:variant>
        <vt:i4>1703998</vt:i4>
      </vt:variant>
      <vt:variant>
        <vt:i4>20</vt:i4>
      </vt:variant>
      <vt:variant>
        <vt:i4>0</vt:i4>
      </vt:variant>
      <vt:variant>
        <vt:i4>5</vt:i4>
      </vt:variant>
      <vt:variant>
        <vt:lpwstr/>
      </vt:variant>
      <vt:variant>
        <vt:lpwstr>_Toc261942907</vt:lpwstr>
      </vt:variant>
      <vt:variant>
        <vt:i4>1703998</vt:i4>
      </vt:variant>
      <vt:variant>
        <vt:i4>14</vt:i4>
      </vt:variant>
      <vt:variant>
        <vt:i4>0</vt:i4>
      </vt:variant>
      <vt:variant>
        <vt:i4>5</vt:i4>
      </vt:variant>
      <vt:variant>
        <vt:lpwstr/>
      </vt:variant>
      <vt:variant>
        <vt:lpwstr>_Toc261942906</vt:lpwstr>
      </vt:variant>
      <vt:variant>
        <vt:i4>1703998</vt:i4>
      </vt:variant>
      <vt:variant>
        <vt:i4>8</vt:i4>
      </vt:variant>
      <vt:variant>
        <vt:i4>0</vt:i4>
      </vt:variant>
      <vt:variant>
        <vt:i4>5</vt:i4>
      </vt:variant>
      <vt:variant>
        <vt:lpwstr/>
      </vt:variant>
      <vt:variant>
        <vt:lpwstr>_Toc261942905</vt:lpwstr>
      </vt:variant>
      <vt:variant>
        <vt:i4>1703998</vt:i4>
      </vt:variant>
      <vt:variant>
        <vt:i4>2</vt:i4>
      </vt:variant>
      <vt:variant>
        <vt:i4>0</vt:i4>
      </vt:variant>
      <vt:variant>
        <vt:i4>5</vt:i4>
      </vt:variant>
      <vt:variant>
        <vt:lpwstr/>
      </vt:variant>
      <vt:variant>
        <vt:lpwstr>_Toc261942904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PlasticSCM Triggers Guide</dc:title>
  <dc:creator>dave</dc:creator>
  <cp:lastModifiedBy>dave</cp:lastModifiedBy>
  <cp:revision>23</cp:revision>
  <cp:lastPrinted>2012-01-25T16:28:00Z</cp:lastPrinted>
  <dcterms:created xsi:type="dcterms:W3CDTF">2010-05-31T13:46:00Z</dcterms:created>
  <dcterms:modified xsi:type="dcterms:W3CDTF">2012-01-25T16:30:00Z</dcterms:modified>
</cp:coreProperties>
</file>